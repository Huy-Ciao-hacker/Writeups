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9570"/>
      </w:tblGrid>
      <w:tr w:rsidR="00FA4759" w14:paraId="524E2870" w14:textId="77777777" w:rsidTr="00396BB3">
        <w:trPr>
          <w:trHeight w:val="4304"/>
        </w:trPr>
        <w:tc>
          <w:tcPr>
            <w:tcW w:w="9570" w:type="dxa"/>
          </w:tcPr>
          <w:p w14:paraId="452A7656" w14:textId="77777777" w:rsidR="00FA4759" w:rsidRDefault="00FA4759" w:rsidP="002B6C62">
            <w:pPr>
              <w:pStyle w:val="TrangBa"/>
              <w:spacing w:before="120"/>
            </w:pPr>
            <w:r>
              <w:t>BAN CƠ YẾU CHÍNH PHỦ</w:t>
            </w:r>
          </w:p>
          <w:p w14:paraId="090AAA38" w14:textId="77777777" w:rsidR="00FA4759" w:rsidRPr="002071CC" w:rsidRDefault="00FA4759" w:rsidP="002B6C62">
            <w:pPr>
              <w:pStyle w:val="TrangBa"/>
              <w:rPr>
                <w:b/>
              </w:rPr>
            </w:pPr>
            <w:r w:rsidRPr="002071CC">
              <w:rPr>
                <w:b/>
              </w:rPr>
              <w:t>HỌC VIỆN KỸ THUẬT MẬT MÃ</w:t>
            </w:r>
          </w:p>
          <w:p w14:paraId="7930EC2C" w14:textId="77777777" w:rsidR="00FA4759" w:rsidRDefault="00FA4759" w:rsidP="002B6C62">
            <w:pPr>
              <w:pStyle w:val="TrangBa"/>
            </w:pPr>
            <w:r>
              <w:rPr>
                <w:rFonts w:cs="Times New Roman"/>
              </w:rPr>
              <w:t>¯¯¯¯¯¯¯¯¯¯¯¯¯¯¯¯</w:t>
            </w:r>
          </w:p>
          <w:p w14:paraId="64E15F46" w14:textId="77777777" w:rsidR="00FA4759" w:rsidRDefault="00FA4759" w:rsidP="002B6C62">
            <w:pPr>
              <w:pStyle w:val="TrangBa"/>
            </w:pPr>
          </w:p>
          <w:p w14:paraId="3510F40C" w14:textId="77777777" w:rsidR="00FA4759" w:rsidRDefault="00E539CD" w:rsidP="002B6C62">
            <w:pPr>
              <w:pStyle w:val="TrangBa"/>
            </w:pPr>
            <w:r>
              <w:rPr>
                <w:noProof/>
                <w:lang w:val="en-US" w:eastAsia="en-US" w:bidi="ar-SA"/>
              </w:rPr>
              <w:drawing>
                <wp:inline distT="0" distB="0" distL="0" distR="0" wp14:anchorId="581D1B31" wp14:editId="6FA9188A">
                  <wp:extent cx="1422400" cy="1403350"/>
                  <wp:effectExtent l="0" t="0" r="6350" b="6350"/>
                  <wp:docPr id="1" name="Picture 1"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2400" cy="1403350"/>
                          </a:xfrm>
                          <a:prstGeom prst="rect">
                            <a:avLst/>
                          </a:prstGeom>
                          <a:noFill/>
                          <a:ln>
                            <a:noFill/>
                          </a:ln>
                        </pic:spPr>
                      </pic:pic>
                    </a:graphicData>
                  </a:graphic>
                </wp:inline>
              </w:drawing>
            </w:r>
          </w:p>
          <w:p w14:paraId="666F2E40" w14:textId="77777777" w:rsidR="00FA4759" w:rsidRDefault="00FA4759" w:rsidP="002B6C62">
            <w:pPr>
              <w:pStyle w:val="TrangBa"/>
            </w:pPr>
          </w:p>
        </w:tc>
      </w:tr>
      <w:tr w:rsidR="00FA4759" w14:paraId="518B9E1E" w14:textId="77777777" w:rsidTr="00396BB3">
        <w:trPr>
          <w:trHeight w:val="2541"/>
        </w:trPr>
        <w:tc>
          <w:tcPr>
            <w:tcW w:w="9570" w:type="dxa"/>
          </w:tcPr>
          <w:p w14:paraId="1B722CB4" w14:textId="77777777" w:rsidR="00FA4759" w:rsidRDefault="00FA4759" w:rsidP="002B6C62">
            <w:pPr>
              <w:pStyle w:val="TrangBa"/>
            </w:pPr>
            <w:r>
              <w:t>ĐỒ ÁN TỐT NGHIỆP</w:t>
            </w:r>
          </w:p>
          <w:p w14:paraId="0629AAF8" w14:textId="77777777" w:rsidR="00FA4759" w:rsidRDefault="00FA4759" w:rsidP="002B6C62">
            <w:pPr>
              <w:pStyle w:val="TrangBa"/>
            </w:pPr>
          </w:p>
          <w:p w14:paraId="07909AB4" w14:textId="7002EEE6" w:rsidR="00FA4759" w:rsidRPr="00E9277F" w:rsidRDefault="00E9277F" w:rsidP="002B6C62">
            <w:pPr>
              <w:pStyle w:val="TrangBa"/>
              <w:spacing w:line="276" w:lineRule="auto"/>
              <w:rPr>
                <w:lang w:val="vi-VN"/>
              </w:rPr>
            </w:pPr>
            <w:r>
              <w:rPr>
                <w:b/>
                <w:sz w:val="36"/>
                <w:szCs w:val="36"/>
              </w:rPr>
              <w:t>NGHIÊN</w:t>
            </w:r>
            <w:r>
              <w:rPr>
                <w:b/>
                <w:sz w:val="36"/>
                <w:szCs w:val="36"/>
                <w:lang w:val="vi-VN"/>
              </w:rPr>
              <w:t xml:space="preserve"> CỨU XÂY DỰNG CÔNG CỤ KIỂM THỬ AN TOÀN THÔNG MINH</w:t>
            </w:r>
          </w:p>
        </w:tc>
      </w:tr>
      <w:tr w:rsidR="00FA4759" w:rsidRPr="009F4E17" w14:paraId="67D99464" w14:textId="77777777" w:rsidTr="00396BB3">
        <w:trPr>
          <w:trHeight w:val="6427"/>
        </w:trPr>
        <w:tc>
          <w:tcPr>
            <w:tcW w:w="9570" w:type="dxa"/>
          </w:tcPr>
          <w:p w14:paraId="743DBD9C" w14:textId="0D087884" w:rsidR="00FA4759" w:rsidRDefault="00FA4759" w:rsidP="002B6C62">
            <w:pPr>
              <w:pStyle w:val="TrangBa"/>
              <w:ind w:left="5103"/>
              <w:jc w:val="both"/>
            </w:pPr>
            <w:r>
              <w:t>Ngành: An toàn thông tin</w:t>
            </w:r>
          </w:p>
          <w:p w14:paraId="7FA00C45" w14:textId="77777777" w:rsidR="00FA4759" w:rsidRDefault="00FA4759" w:rsidP="002B6C62">
            <w:pPr>
              <w:pStyle w:val="TrangBa"/>
              <w:ind w:left="5103"/>
              <w:jc w:val="both"/>
            </w:pPr>
            <w:r>
              <w:t xml:space="preserve">Mã số: </w:t>
            </w:r>
            <w:r w:rsidR="00937890" w:rsidRPr="00937890">
              <w:t>7</w:t>
            </w:r>
            <w:r w:rsidR="00EC709F">
              <w:t>.</w:t>
            </w:r>
            <w:r w:rsidR="00937890" w:rsidRPr="00937890">
              <w:t>48</w:t>
            </w:r>
            <w:r w:rsidR="00EC709F">
              <w:t>.</w:t>
            </w:r>
            <w:r w:rsidR="00937890" w:rsidRPr="00937890">
              <w:t>02</w:t>
            </w:r>
            <w:r w:rsidR="00EC709F">
              <w:t>.02</w:t>
            </w:r>
          </w:p>
          <w:p w14:paraId="3A03A3FC" w14:textId="77777777" w:rsidR="00FA4759" w:rsidRDefault="00FA4759" w:rsidP="002B6C62">
            <w:pPr>
              <w:pStyle w:val="TrangBa"/>
              <w:tabs>
                <w:tab w:val="left" w:pos="4005"/>
                <w:tab w:val="left" w:pos="4820"/>
              </w:tabs>
              <w:jc w:val="both"/>
            </w:pPr>
          </w:p>
          <w:p w14:paraId="38B6CA32" w14:textId="77777777" w:rsidR="00FA4759" w:rsidRDefault="00FA4759" w:rsidP="002B6C62">
            <w:pPr>
              <w:pStyle w:val="TrangBa"/>
              <w:tabs>
                <w:tab w:val="left" w:pos="4005"/>
                <w:tab w:val="left" w:pos="4820"/>
              </w:tabs>
              <w:jc w:val="both"/>
            </w:pPr>
          </w:p>
          <w:p w14:paraId="5777BD39" w14:textId="77777777" w:rsidR="00FA4759" w:rsidRDefault="00FA4759" w:rsidP="002B6C62">
            <w:pPr>
              <w:pStyle w:val="TrangBa"/>
              <w:tabs>
                <w:tab w:val="left" w:pos="4005"/>
                <w:tab w:val="left" w:pos="4820"/>
              </w:tabs>
              <w:jc w:val="both"/>
            </w:pPr>
          </w:p>
          <w:p w14:paraId="27A3247A" w14:textId="77777777" w:rsidR="00FA4759" w:rsidRDefault="00FA4759" w:rsidP="002B6C62">
            <w:pPr>
              <w:pStyle w:val="TrangBa"/>
              <w:tabs>
                <w:tab w:val="left" w:pos="1134"/>
                <w:tab w:val="left" w:pos="1701"/>
              </w:tabs>
              <w:jc w:val="both"/>
            </w:pPr>
            <w:r>
              <w:tab/>
            </w:r>
            <w:r>
              <w:rPr>
                <w:i/>
              </w:rPr>
              <w:t>Sinh viên t</w:t>
            </w:r>
            <w:r w:rsidRPr="00340958">
              <w:rPr>
                <w:i/>
              </w:rPr>
              <w:t>hực hiện</w:t>
            </w:r>
            <w:r>
              <w:t>:</w:t>
            </w:r>
          </w:p>
          <w:p w14:paraId="7D791E56" w14:textId="6A59A649" w:rsidR="00FA4759" w:rsidRPr="009B51DD" w:rsidRDefault="009B51DD" w:rsidP="002B6C62">
            <w:pPr>
              <w:pStyle w:val="TrangBa"/>
              <w:tabs>
                <w:tab w:val="left" w:pos="1134"/>
                <w:tab w:val="left" w:pos="1701"/>
              </w:tabs>
              <w:ind w:left="2060"/>
              <w:jc w:val="both"/>
              <w:rPr>
                <w:lang w:val="vi-VN"/>
              </w:rPr>
            </w:pPr>
            <w:r>
              <w:rPr>
                <w:b/>
              </w:rPr>
              <w:t>Cao</w:t>
            </w:r>
            <w:r>
              <w:rPr>
                <w:b/>
                <w:lang w:val="vi-VN"/>
              </w:rPr>
              <w:t xml:space="preserve"> Quang Huy </w:t>
            </w:r>
            <w:r w:rsidR="00565494">
              <w:rPr>
                <w:b/>
                <w:lang w:val="vi-VN"/>
              </w:rPr>
              <w:t xml:space="preserve">– MSV: </w:t>
            </w:r>
            <w:r>
              <w:rPr>
                <w:b/>
                <w:lang w:val="vi-VN"/>
              </w:rPr>
              <w:t>AT180123</w:t>
            </w:r>
          </w:p>
          <w:p w14:paraId="0C900B26" w14:textId="7122FF69" w:rsidR="00565494" w:rsidRPr="009B51DD" w:rsidRDefault="00565494" w:rsidP="002B6C62">
            <w:pPr>
              <w:pStyle w:val="TrangBa"/>
              <w:tabs>
                <w:tab w:val="left" w:pos="1134"/>
                <w:tab w:val="left" w:pos="1701"/>
              </w:tabs>
              <w:ind w:left="2060"/>
              <w:jc w:val="both"/>
              <w:rPr>
                <w:lang w:val="vi-VN"/>
              </w:rPr>
            </w:pPr>
          </w:p>
          <w:p w14:paraId="2A8DBD62" w14:textId="77777777" w:rsidR="00FA4759" w:rsidRDefault="00FA4759" w:rsidP="002B6C62">
            <w:pPr>
              <w:pStyle w:val="TrangBa"/>
              <w:tabs>
                <w:tab w:val="left" w:pos="1134"/>
                <w:tab w:val="left" w:pos="1701"/>
              </w:tabs>
              <w:jc w:val="both"/>
              <w:rPr>
                <w:lang w:val="vi-VN"/>
              </w:rPr>
            </w:pPr>
          </w:p>
          <w:p w14:paraId="54C47A4A" w14:textId="77777777" w:rsidR="009B51DD" w:rsidRPr="009B51DD" w:rsidRDefault="009B51DD" w:rsidP="002B6C62">
            <w:pPr>
              <w:pStyle w:val="TrangBa"/>
              <w:tabs>
                <w:tab w:val="left" w:pos="1134"/>
                <w:tab w:val="left" w:pos="1701"/>
              </w:tabs>
              <w:jc w:val="both"/>
              <w:rPr>
                <w:lang w:val="vi-VN"/>
              </w:rPr>
            </w:pPr>
          </w:p>
          <w:p w14:paraId="1AA7210F" w14:textId="1CD12841" w:rsidR="00FA4759" w:rsidRPr="009B51DD" w:rsidRDefault="00FA4759" w:rsidP="002B6C62">
            <w:pPr>
              <w:pStyle w:val="TrangBa"/>
              <w:tabs>
                <w:tab w:val="left" w:pos="1134"/>
                <w:tab w:val="left" w:pos="1701"/>
              </w:tabs>
              <w:jc w:val="both"/>
              <w:rPr>
                <w:lang w:val="vi-VN"/>
              </w:rPr>
            </w:pPr>
            <w:r w:rsidRPr="009B51DD">
              <w:rPr>
                <w:lang w:val="vi-VN"/>
              </w:rPr>
              <w:tab/>
            </w:r>
            <w:r w:rsidRPr="009B51DD">
              <w:rPr>
                <w:i/>
                <w:lang w:val="vi-VN"/>
              </w:rPr>
              <w:t xml:space="preserve">Người hướng </w:t>
            </w:r>
            <w:r w:rsidR="00434FF2">
              <w:rPr>
                <w:i/>
                <w:lang w:val="vi-VN"/>
              </w:rPr>
              <w:t>dẫn</w:t>
            </w:r>
            <w:r w:rsidR="00434FF2" w:rsidRPr="00434FF2">
              <w:rPr>
                <w:iCs/>
                <w:lang w:val="vi-VN"/>
              </w:rPr>
              <w:t>:</w:t>
            </w:r>
          </w:p>
          <w:p w14:paraId="18AC08BB" w14:textId="59324153" w:rsidR="00FA4759" w:rsidRPr="009B51DD" w:rsidRDefault="00FA4759" w:rsidP="002B6C62">
            <w:pPr>
              <w:pStyle w:val="TrangBa"/>
              <w:tabs>
                <w:tab w:val="left" w:pos="1134"/>
                <w:tab w:val="left" w:pos="1701"/>
              </w:tabs>
              <w:jc w:val="both"/>
              <w:rPr>
                <w:b/>
                <w:lang w:val="vi-VN"/>
              </w:rPr>
            </w:pPr>
            <w:r w:rsidRPr="009B51DD">
              <w:rPr>
                <w:b/>
                <w:lang w:val="vi-VN"/>
              </w:rPr>
              <w:tab/>
            </w:r>
            <w:r w:rsidRPr="009B51DD">
              <w:rPr>
                <w:b/>
                <w:lang w:val="vi-VN"/>
              </w:rPr>
              <w:tab/>
              <w:t xml:space="preserve">TS. </w:t>
            </w:r>
            <w:r w:rsidR="009B51DD" w:rsidRPr="009B51DD">
              <w:rPr>
                <w:b/>
                <w:lang w:val="vi-VN"/>
              </w:rPr>
              <w:t>Phạm</w:t>
            </w:r>
            <w:r w:rsidR="009B51DD">
              <w:rPr>
                <w:b/>
                <w:lang w:val="vi-VN"/>
              </w:rPr>
              <w:t xml:space="preserve"> Duy Trung</w:t>
            </w:r>
          </w:p>
          <w:p w14:paraId="1AD79DF7" w14:textId="77777777" w:rsidR="00FA4759" w:rsidRPr="008E5701" w:rsidRDefault="00FA4759" w:rsidP="002B6C62">
            <w:pPr>
              <w:pStyle w:val="TrangBa"/>
              <w:tabs>
                <w:tab w:val="left" w:pos="1134"/>
                <w:tab w:val="left" w:pos="1701"/>
              </w:tabs>
              <w:jc w:val="both"/>
              <w:rPr>
                <w:lang w:val="vi-VN"/>
              </w:rPr>
            </w:pPr>
            <w:r w:rsidRPr="009B51DD">
              <w:rPr>
                <w:lang w:val="vi-VN"/>
              </w:rPr>
              <w:tab/>
            </w:r>
            <w:r w:rsidRPr="009B51DD">
              <w:rPr>
                <w:lang w:val="vi-VN"/>
              </w:rPr>
              <w:tab/>
            </w:r>
            <w:r w:rsidRPr="008E5701">
              <w:rPr>
                <w:lang w:val="vi-VN"/>
              </w:rPr>
              <w:t>Khoa An toàn thông tin – Học viện Kỹ thuật mật mã</w:t>
            </w:r>
          </w:p>
          <w:p w14:paraId="5CD3D0C4" w14:textId="77777777" w:rsidR="00FA4759" w:rsidRPr="008E5701" w:rsidRDefault="00FA4759" w:rsidP="002B6C62">
            <w:pPr>
              <w:pStyle w:val="TrangBa"/>
              <w:tabs>
                <w:tab w:val="left" w:pos="1134"/>
                <w:tab w:val="left" w:pos="1701"/>
              </w:tabs>
              <w:jc w:val="both"/>
              <w:rPr>
                <w:lang w:val="vi-VN"/>
              </w:rPr>
            </w:pPr>
          </w:p>
          <w:p w14:paraId="6D837983" w14:textId="47A3F0FE" w:rsidR="00FA4759" w:rsidRPr="008E5701" w:rsidRDefault="00FA4759" w:rsidP="002B6C62">
            <w:pPr>
              <w:pStyle w:val="TrangBa"/>
              <w:tabs>
                <w:tab w:val="left" w:pos="1134"/>
                <w:tab w:val="left" w:pos="1701"/>
              </w:tabs>
              <w:jc w:val="both"/>
              <w:rPr>
                <w:lang w:val="vi-VN"/>
              </w:rPr>
            </w:pPr>
            <w:r w:rsidRPr="008E5701">
              <w:rPr>
                <w:lang w:val="vi-VN"/>
              </w:rPr>
              <w:tab/>
            </w:r>
          </w:p>
        </w:tc>
      </w:tr>
      <w:tr w:rsidR="00FA4759" w14:paraId="33AA74A2" w14:textId="77777777" w:rsidTr="00396BB3">
        <w:trPr>
          <w:trHeight w:val="992"/>
        </w:trPr>
        <w:tc>
          <w:tcPr>
            <w:tcW w:w="9570" w:type="dxa"/>
            <w:vAlign w:val="bottom"/>
          </w:tcPr>
          <w:p w14:paraId="211EBFA2" w14:textId="3A7D1FA3" w:rsidR="00FA4759" w:rsidRPr="00D06F00" w:rsidRDefault="00FA4759" w:rsidP="002B6C62">
            <w:pPr>
              <w:pStyle w:val="TrangBa"/>
              <w:rPr>
                <w:lang w:val="en-US"/>
              </w:rPr>
            </w:pPr>
            <w:r>
              <w:t>Hà Nộ</w:t>
            </w:r>
            <w:r w:rsidR="0097123D">
              <w:t>i, 202</w:t>
            </w:r>
            <w:r w:rsidR="00380295">
              <w:t>5</w:t>
            </w:r>
          </w:p>
        </w:tc>
      </w:tr>
      <w:tr w:rsidR="000F0A9A" w14:paraId="77C1D461" w14:textId="77777777" w:rsidTr="007019FB">
        <w:trPr>
          <w:trHeight w:val="4304"/>
        </w:trPr>
        <w:tc>
          <w:tcPr>
            <w:tcW w:w="9570" w:type="dxa"/>
          </w:tcPr>
          <w:p w14:paraId="2D4928F8" w14:textId="77777777" w:rsidR="000F0A9A" w:rsidRDefault="000F0A9A" w:rsidP="002B6C62">
            <w:pPr>
              <w:pStyle w:val="TrangBa"/>
              <w:spacing w:before="120"/>
            </w:pPr>
            <w:r>
              <w:lastRenderedPageBreak/>
              <w:t>BAN CƠ YẾU CHÍNH PHỦ</w:t>
            </w:r>
          </w:p>
          <w:p w14:paraId="6AB57BD2" w14:textId="77777777" w:rsidR="000F0A9A" w:rsidRPr="002071CC" w:rsidRDefault="000F0A9A" w:rsidP="002B6C62">
            <w:pPr>
              <w:pStyle w:val="TrangBa"/>
              <w:rPr>
                <w:b/>
              </w:rPr>
            </w:pPr>
            <w:r w:rsidRPr="002071CC">
              <w:rPr>
                <w:b/>
              </w:rPr>
              <w:t>HỌC VIỆN KỸ THUẬT MẬT MÃ</w:t>
            </w:r>
          </w:p>
          <w:p w14:paraId="4F5C1D4D" w14:textId="77777777" w:rsidR="000F0A9A" w:rsidRDefault="000F0A9A" w:rsidP="002B6C62">
            <w:pPr>
              <w:pStyle w:val="TrangBa"/>
            </w:pPr>
            <w:r>
              <w:rPr>
                <w:rFonts w:cs="Times New Roman"/>
              </w:rPr>
              <w:t>¯¯¯¯¯¯¯¯¯¯¯¯¯¯¯¯</w:t>
            </w:r>
          </w:p>
          <w:p w14:paraId="1BDCF009" w14:textId="77777777" w:rsidR="000F0A9A" w:rsidRDefault="000F0A9A" w:rsidP="002B6C62">
            <w:pPr>
              <w:pStyle w:val="TrangBa"/>
            </w:pPr>
          </w:p>
          <w:p w14:paraId="05F153AD" w14:textId="77777777" w:rsidR="000F0A9A" w:rsidRDefault="00E539CD" w:rsidP="002B6C62">
            <w:pPr>
              <w:pStyle w:val="TrangBa"/>
            </w:pPr>
            <w:r>
              <w:rPr>
                <w:noProof/>
                <w:lang w:val="en-US" w:eastAsia="en-US" w:bidi="ar-SA"/>
              </w:rPr>
              <w:drawing>
                <wp:inline distT="0" distB="0" distL="0" distR="0" wp14:anchorId="451F5BFF" wp14:editId="5F1914D6">
                  <wp:extent cx="1422400" cy="1403350"/>
                  <wp:effectExtent l="0" t="0" r="6350" b="6350"/>
                  <wp:docPr id="2" name="Picture 2"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2400" cy="1403350"/>
                          </a:xfrm>
                          <a:prstGeom prst="rect">
                            <a:avLst/>
                          </a:prstGeom>
                          <a:noFill/>
                          <a:ln>
                            <a:noFill/>
                          </a:ln>
                        </pic:spPr>
                      </pic:pic>
                    </a:graphicData>
                  </a:graphic>
                </wp:inline>
              </w:drawing>
            </w:r>
          </w:p>
          <w:p w14:paraId="1623D57D" w14:textId="77777777" w:rsidR="000F0A9A" w:rsidRDefault="000F0A9A" w:rsidP="002B6C62">
            <w:pPr>
              <w:pStyle w:val="TrangBa"/>
            </w:pPr>
          </w:p>
        </w:tc>
      </w:tr>
      <w:tr w:rsidR="000F0A9A" w14:paraId="0052A9F3" w14:textId="77777777" w:rsidTr="00146B22">
        <w:trPr>
          <w:trHeight w:val="2541"/>
        </w:trPr>
        <w:tc>
          <w:tcPr>
            <w:tcW w:w="9570" w:type="dxa"/>
          </w:tcPr>
          <w:p w14:paraId="61FD8160" w14:textId="77777777" w:rsidR="000F0A9A" w:rsidRDefault="000F0A9A" w:rsidP="002B6C62">
            <w:pPr>
              <w:pStyle w:val="TrangBa"/>
            </w:pPr>
            <w:r>
              <w:t>ĐỒ ÁN TỐT NGHIỆP</w:t>
            </w:r>
          </w:p>
          <w:p w14:paraId="55592EB1" w14:textId="77777777" w:rsidR="000F0A9A" w:rsidRDefault="000F0A9A" w:rsidP="002B6C62">
            <w:pPr>
              <w:pStyle w:val="TrangBa"/>
            </w:pPr>
          </w:p>
          <w:p w14:paraId="59612EF1" w14:textId="1A062C46" w:rsidR="002E2B98" w:rsidRPr="00561D7E" w:rsidRDefault="00434FF2" w:rsidP="002B6C62">
            <w:pPr>
              <w:pStyle w:val="TrangBa"/>
              <w:spacing w:line="276" w:lineRule="auto"/>
            </w:pPr>
            <w:r>
              <w:rPr>
                <w:b/>
                <w:sz w:val="36"/>
                <w:szCs w:val="36"/>
              </w:rPr>
              <w:t>NGHIÊN</w:t>
            </w:r>
            <w:r>
              <w:rPr>
                <w:b/>
                <w:sz w:val="36"/>
                <w:szCs w:val="36"/>
                <w:lang w:val="vi-VN"/>
              </w:rPr>
              <w:t xml:space="preserve"> CỨU XÂY DỰNG CÔNG CỤ KIỂM THỬ AN TOÀN THÔNG MINH</w:t>
            </w:r>
          </w:p>
        </w:tc>
      </w:tr>
      <w:tr w:rsidR="000F0A9A" w:rsidRPr="009F4E17" w14:paraId="62336F48" w14:textId="77777777" w:rsidTr="00146B22">
        <w:trPr>
          <w:trHeight w:val="6427"/>
        </w:trPr>
        <w:tc>
          <w:tcPr>
            <w:tcW w:w="9570" w:type="dxa"/>
          </w:tcPr>
          <w:p w14:paraId="7E4E6CF2" w14:textId="77777777" w:rsidR="000F0A9A" w:rsidRDefault="00FA4759" w:rsidP="002B6C62">
            <w:pPr>
              <w:pStyle w:val="TrangBa"/>
              <w:ind w:left="5103"/>
              <w:jc w:val="both"/>
            </w:pPr>
            <w:r>
              <w:t>N</w:t>
            </w:r>
            <w:r w:rsidR="000F0A9A">
              <w:t>gành: An toàn thông tin</w:t>
            </w:r>
          </w:p>
          <w:p w14:paraId="21B67D6C" w14:textId="77777777" w:rsidR="000F0A9A" w:rsidRDefault="000F0A9A" w:rsidP="002B6C62">
            <w:pPr>
              <w:pStyle w:val="TrangBa"/>
              <w:ind w:left="5103"/>
              <w:jc w:val="both"/>
            </w:pPr>
            <w:r>
              <w:t xml:space="preserve">Mã số: </w:t>
            </w:r>
            <w:r w:rsidR="0079138F" w:rsidRPr="00937890">
              <w:t>7</w:t>
            </w:r>
            <w:r w:rsidR="0079138F">
              <w:t>.</w:t>
            </w:r>
            <w:r w:rsidR="0079138F" w:rsidRPr="00937890">
              <w:t>48</w:t>
            </w:r>
            <w:r w:rsidR="0079138F">
              <w:t>.</w:t>
            </w:r>
            <w:r w:rsidR="0079138F" w:rsidRPr="00937890">
              <w:t>02</w:t>
            </w:r>
            <w:r w:rsidR="0079138F">
              <w:t>.02</w:t>
            </w:r>
          </w:p>
          <w:p w14:paraId="70F663AF" w14:textId="77777777" w:rsidR="000F0A9A" w:rsidRDefault="000F0A9A" w:rsidP="002B6C62">
            <w:pPr>
              <w:pStyle w:val="TrangBa"/>
              <w:tabs>
                <w:tab w:val="left" w:pos="4005"/>
                <w:tab w:val="left" w:pos="4820"/>
              </w:tabs>
              <w:jc w:val="both"/>
            </w:pPr>
          </w:p>
          <w:p w14:paraId="375B2D68" w14:textId="77777777" w:rsidR="000F0A9A" w:rsidRDefault="000F0A9A" w:rsidP="002B6C62">
            <w:pPr>
              <w:pStyle w:val="TrangBa"/>
              <w:tabs>
                <w:tab w:val="left" w:pos="4005"/>
                <w:tab w:val="left" w:pos="4820"/>
              </w:tabs>
              <w:jc w:val="both"/>
            </w:pPr>
          </w:p>
          <w:p w14:paraId="3FE9B9EF" w14:textId="77777777" w:rsidR="000F0A9A" w:rsidRDefault="000F0A9A" w:rsidP="002B6C62">
            <w:pPr>
              <w:pStyle w:val="TrangBa"/>
              <w:tabs>
                <w:tab w:val="left" w:pos="4005"/>
                <w:tab w:val="left" w:pos="4820"/>
              </w:tabs>
              <w:jc w:val="both"/>
            </w:pPr>
          </w:p>
          <w:p w14:paraId="048EE6C9" w14:textId="77777777" w:rsidR="000F0A9A" w:rsidRDefault="000F0A9A" w:rsidP="002B6C62">
            <w:pPr>
              <w:pStyle w:val="TrangBa"/>
              <w:tabs>
                <w:tab w:val="left" w:pos="1134"/>
                <w:tab w:val="left" w:pos="1701"/>
              </w:tabs>
              <w:jc w:val="both"/>
            </w:pPr>
            <w:r>
              <w:tab/>
            </w:r>
            <w:r>
              <w:rPr>
                <w:i/>
              </w:rPr>
              <w:t>Sinh viên t</w:t>
            </w:r>
            <w:r w:rsidRPr="00340958">
              <w:rPr>
                <w:i/>
              </w:rPr>
              <w:t>hực hiện</w:t>
            </w:r>
            <w:r>
              <w:t>:</w:t>
            </w:r>
          </w:p>
          <w:p w14:paraId="753C5CFE" w14:textId="77777777" w:rsidR="00434FF2" w:rsidRPr="009B51DD" w:rsidRDefault="00434FF2" w:rsidP="002B6C62">
            <w:pPr>
              <w:pStyle w:val="TrangBa"/>
              <w:tabs>
                <w:tab w:val="left" w:pos="1134"/>
                <w:tab w:val="left" w:pos="1701"/>
              </w:tabs>
              <w:ind w:left="2060"/>
              <w:jc w:val="both"/>
              <w:rPr>
                <w:lang w:val="vi-VN"/>
              </w:rPr>
            </w:pPr>
            <w:r>
              <w:rPr>
                <w:b/>
              </w:rPr>
              <w:t>Cao</w:t>
            </w:r>
            <w:r>
              <w:rPr>
                <w:b/>
                <w:lang w:val="vi-VN"/>
              </w:rPr>
              <w:t xml:space="preserve"> Quang Huy – MSV: AT180123</w:t>
            </w:r>
          </w:p>
          <w:p w14:paraId="16242D30" w14:textId="7DD8F201" w:rsidR="000F0A9A" w:rsidRDefault="000F0A9A" w:rsidP="002B6C62">
            <w:pPr>
              <w:pStyle w:val="TrangBa"/>
              <w:tabs>
                <w:tab w:val="left" w:pos="1134"/>
                <w:tab w:val="left" w:pos="1701"/>
              </w:tabs>
              <w:jc w:val="both"/>
              <w:rPr>
                <w:lang w:val="vi-VN"/>
              </w:rPr>
            </w:pPr>
          </w:p>
          <w:p w14:paraId="69B51651" w14:textId="77777777" w:rsidR="00434FF2" w:rsidRPr="00434FF2" w:rsidRDefault="00434FF2" w:rsidP="002B6C62">
            <w:pPr>
              <w:pStyle w:val="TrangBa"/>
              <w:tabs>
                <w:tab w:val="left" w:pos="1134"/>
                <w:tab w:val="left" w:pos="1701"/>
              </w:tabs>
              <w:jc w:val="both"/>
              <w:rPr>
                <w:lang w:val="vi-VN"/>
              </w:rPr>
            </w:pPr>
          </w:p>
          <w:p w14:paraId="2A8F1D1F" w14:textId="523D45BF" w:rsidR="00434FF2" w:rsidRPr="009B51DD" w:rsidRDefault="000F0A9A" w:rsidP="002B6C62">
            <w:pPr>
              <w:pStyle w:val="TrangBa"/>
              <w:tabs>
                <w:tab w:val="left" w:pos="1134"/>
                <w:tab w:val="left" w:pos="1701"/>
              </w:tabs>
              <w:jc w:val="both"/>
              <w:rPr>
                <w:lang w:val="vi-VN"/>
              </w:rPr>
            </w:pPr>
            <w:r>
              <w:tab/>
            </w:r>
            <w:r w:rsidR="00434FF2" w:rsidRPr="009B51DD">
              <w:rPr>
                <w:i/>
                <w:lang w:val="vi-VN"/>
              </w:rPr>
              <w:t xml:space="preserve">Người hướng </w:t>
            </w:r>
            <w:r w:rsidR="00434FF2">
              <w:rPr>
                <w:i/>
                <w:lang w:val="vi-VN"/>
              </w:rPr>
              <w:t>dẫn</w:t>
            </w:r>
            <w:r w:rsidR="00434FF2" w:rsidRPr="00434FF2">
              <w:rPr>
                <w:iCs/>
                <w:lang w:val="vi-VN"/>
              </w:rPr>
              <w:t>:</w:t>
            </w:r>
          </w:p>
          <w:p w14:paraId="4F5CE556" w14:textId="77777777" w:rsidR="00434FF2" w:rsidRPr="009B51DD" w:rsidRDefault="00434FF2" w:rsidP="002B6C62">
            <w:pPr>
              <w:pStyle w:val="TrangBa"/>
              <w:tabs>
                <w:tab w:val="left" w:pos="1134"/>
                <w:tab w:val="left" w:pos="1701"/>
              </w:tabs>
              <w:jc w:val="both"/>
              <w:rPr>
                <w:b/>
                <w:lang w:val="vi-VN"/>
              </w:rPr>
            </w:pPr>
            <w:r w:rsidRPr="009B51DD">
              <w:rPr>
                <w:b/>
                <w:lang w:val="vi-VN"/>
              </w:rPr>
              <w:tab/>
            </w:r>
            <w:r w:rsidRPr="009B51DD">
              <w:rPr>
                <w:b/>
                <w:lang w:val="vi-VN"/>
              </w:rPr>
              <w:tab/>
              <w:t>TS. Phạm</w:t>
            </w:r>
            <w:r>
              <w:rPr>
                <w:b/>
                <w:lang w:val="vi-VN"/>
              </w:rPr>
              <w:t xml:space="preserve"> Duy Trung</w:t>
            </w:r>
          </w:p>
          <w:p w14:paraId="39D6F221" w14:textId="77777777" w:rsidR="00434FF2" w:rsidRPr="00434FF2" w:rsidRDefault="00434FF2" w:rsidP="002B6C62">
            <w:pPr>
              <w:pStyle w:val="TrangBa"/>
              <w:tabs>
                <w:tab w:val="left" w:pos="1134"/>
                <w:tab w:val="left" w:pos="1701"/>
              </w:tabs>
              <w:jc w:val="both"/>
              <w:rPr>
                <w:lang w:val="vi-VN"/>
              </w:rPr>
            </w:pPr>
            <w:r w:rsidRPr="009B51DD">
              <w:rPr>
                <w:lang w:val="vi-VN"/>
              </w:rPr>
              <w:tab/>
            </w:r>
            <w:r w:rsidRPr="009B51DD">
              <w:rPr>
                <w:lang w:val="vi-VN"/>
              </w:rPr>
              <w:tab/>
            </w:r>
            <w:r w:rsidRPr="00434FF2">
              <w:rPr>
                <w:lang w:val="vi-VN"/>
              </w:rPr>
              <w:t>Khoa An toàn thông tin – Học viện Kỹ thuật mật mã</w:t>
            </w:r>
          </w:p>
          <w:p w14:paraId="78F0247A" w14:textId="0613A652" w:rsidR="000F0A9A" w:rsidRPr="00434FF2" w:rsidRDefault="000F0A9A" w:rsidP="002B6C62">
            <w:pPr>
              <w:pStyle w:val="TrangBa"/>
              <w:tabs>
                <w:tab w:val="left" w:pos="1134"/>
                <w:tab w:val="left" w:pos="1701"/>
              </w:tabs>
              <w:jc w:val="both"/>
              <w:rPr>
                <w:lang w:val="vi-VN"/>
              </w:rPr>
            </w:pPr>
          </w:p>
          <w:p w14:paraId="1355EB60" w14:textId="3AE05275" w:rsidR="000F0A9A" w:rsidRPr="008E5701" w:rsidRDefault="000F0A9A" w:rsidP="002B6C62">
            <w:pPr>
              <w:pStyle w:val="TrangBa"/>
              <w:tabs>
                <w:tab w:val="left" w:pos="1134"/>
                <w:tab w:val="left" w:pos="1701"/>
              </w:tabs>
              <w:jc w:val="both"/>
              <w:rPr>
                <w:lang w:val="vi-VN"/>
              </w:rPr>
            </w:pPr>
            <w:r w:rsidRPr="00434FF2">
              <w:rPr>
                <w:lang w:val="vi-VN"/>
              </w:rPr>
              <w:tab/>
            </w:r>
          </w:p>
        </w:tc>
      </w:tr>
      <w:tr w:rsidR="000F0A9A" w14:paraId="59BDA165" w14:textId="77777777" w:rsidTr="007019FB">
        <w:trPr>
          <w:trHeight w:val="992"/>
        </w:trPr>
        <w:tc>
          <w:tcPr>
            <w:tcW w:w="9570" w:type="dxa"/>
            <w:vAlign w:val="bottom"/>
          </w:tcPr>
          <w:p w14:paraId="6A40F9D7" w14:textId="41AC889E" w:rsidR="000F0A9A" w:rsidRPr="00D06F00" w:rsidRDefault="000F0A9A" w:rsidP="002B6C62">
            <w:pPr>
              <w:pStyle w:val="TrangBa"/>
              <w:rPr>
                <w:lang w:val="en-US"/>
              </w:rPr>
            </w:pPr>
            <w:r>
              <w:t>Hà Nộ</w:t>
            </w:r>
            <w:r w:rsidR="0097123D">
              <w:t>i, 202</w:t>
            </w:r>
            <w:r w:rsidR="00380295">
              <w:t>5</w:t>
            </w:r>
          </w:p>
        </w:tc>
      </w:tr>
    </w:tbl>
    <w:p w14:paraId="5AE575EF" w14:textId="77777777" w:rsidR="000F0A9A" w:rsidRDefault="000F0A9A" w:rsidP="002B6C62">
      <w:pPr>
        <w:pStyle w:val="Mclc"/>
        <w:jc w:val="both"/>
        <w:sectPr w:rsidR="000F0A9A" w:rsidSect="00B33A81">
          <w:footerReference w:type="default" r:id="rId9"/>
          <w:pgSz w:w="11906" w:h="16838"/>
          <w:pgMar w:top="1134" w:right="851" w:bottom="1134" w:left="1701" w:header="709" w:footer="709" w:gutter="0"/>
          <w:cols w:space="708"/>
          <w:titlePg/>
          <w:docGrid w:linePitch="381"/>
        </w:sectPr>
      </w:pPr>
    </w:p>
    <w:p w14:paraId="2FEA2E49" w14:textId="77777777" w:rsidR="00B33A81" w:rsidRDefault="00FB73DB" w:rsidP="00E43429">
      <w:pPr>
        <w:pStyle w:val="Mclc"/>
      </w:pPr>
      <w:r>
        <w:lastRenderedPageBreak/>
        <w:t>Mục lục</w:t>
      </w:r>
    </w:p>
    <w:sdt>
      <w:sdtPr>
        <w:rPr>
          <w:rFonts w:ascii="Times New Roman" w:eastAsia="Calibri" w:hAnsi="Times New Roman" w:cs="Cordia New"/>
          <w:color w:val="auto"/>
          <w:sz w:val="28"/>
          <w:szCs w:val="28"/>
          <w:lang w:val="en-AU" w:bidi="th-TH"/>
        </w:rPr>
        <w:id w:val="606388549"/>
        <w:docPartObj>
          <w:docPartGallery w:val="Table of Contents"/>
          <w:docPartUnique/>
        </w:docPartObj>
      </w:sdtPr>
      <w:sdtEndPr>
        <w:rPr>
          <w:b/>
          <w:bCs/>
          <w:noProof/>
        </w:rPr>
      </w:sdtEndPr>
      <w:sdtContent>
        <w:p w14:paraId="1B440EF7" w14:textId="2158B52D" w:rsidR="00184535" w:rsidRPr="00184535" w:rsidRDefault="00184535">
          <w:pPr>
            <w:pStyle w:val="TOCHeading"/>
            <w:rPr>
              <w:lang w:val="vi-VN"/>
            </w:rPr>
          </w:pPr>
        </w:p>
        <w:p w14:paraId="4FB30E7D" w14:textId="5A379F7B" w:rsidR="009E49EA" w:rsidRPr="0058641B" w:rsidRDefault="00184535">
          <w:pPr>
            <w:pStyle w:val="TOC1"/>
            <w:rPr>
              <w:rFonts w:asciiTheme="minorHAnsi" w:eastAsiaTheme="minorEastAsia" w:hAnsiTheme="minorHAnsi" w:cstheme="minorBidi"/>
              <w:b w:val="0"/>
              <w:noProof/>
              <w:kern w:val="2"/>
              <w:sz w:val="24"/>
              <w:szCs w:val="24"/>
              <w:lang w:val="vi-VN" w:eastAsia="vi-VN" w:bidi="ar-SA"/>
              <w14:ligatures w14:val="standardContextual"/>
            </w:rPr>
          </w:pPr>
          <w:r w:rsidRPr="0058641B">
            <w:fldChar w:fldCharType="begin"/>
          </w:r>
          <w:r w:rsidRPr="0058641B">
            <w:instrText xml:space="preserve"> TOC \o "1-3" \h \z \u </w:instrText>
          </w:r>
          <w:r w:rsidRPr="0058641B">
            <w:fldChar w:fldCharType="separate"/>
          </w:r>
          <w:hyperlink w:anchor="_Toc214386315" w:history="1">
            <w:r w:rsidR="00BA273B" w:rsidRPr="0058641B">
              <w:rPr>
                <w:rStyle w:val="Hyperlink"/>
                <w:noProof/>
              </w:rPr>
              <w:t xml:space="preserve">DANH MỤC </w:t>
            </w:r>
            <w:r w:rsidR="00A90B3E">
              <w:rPr>
                <w:rStyle w:val="Hyperlink"/>
                <w:noProof/>
              </w:rPr>
              <w:t>TỪ</w:t>
            </w:r>
            <w:r w:rsidR="00BA273B" w:rsidRPr="0058641B">
              <w:rPr>
                <w:rStyle w:val="Hyperlink"/>
                <w:noProof/>
              </w:rPr>
              <w:t xml:space="preserve"> VIẾT TẮT</w:t>
            </w:r>
            <w:r w:rsidR="009E49EA" w:rsidRPr="0058641B">
              <w:rPr>
                <w:noProof/>
                <w:webHidden/>
              </w:rPr>
              <w:tab/>
            </w:r>
            <w:r w:rsidR="009E49EA" w:rsidRPr="0058641B">
              <w:rPr>
                <w:noProof/>
                <w:webHidden/>
              </w:rPr>
              <w:fldChar w:fldCharType="begin"/>
            </w:r>
            <w:r w:rsidR="009E49EA" w:rsidRPr="0058641B">
              <w:rPr>
                <w:noProof/>
                <w:webHidden/>
              </w:rPr>
              <w:instrText xml:space="preserve"> PAGEREF _Toc214386315 \h </w:instrText>
            </w:r>
            <w:r w:rsidR="009E49EA" w:rsidRPr="0058641B">
              <w:rPr>
                <w:noProof/>
                <w:webHidden/>
              </w:rPr>
            </w:r>
            <w:r w:rsidR="009E49EA" w:rsidRPr="0058641B">
              <w:rPr>
                <w:noProof/>
                <w:webHidden/>
              </w:rPr>
              <w:fldChar w:fldCharType="separate"/>
            </w:r>
            <w:r w:rsidR="009E49EA" w:rsidRPr="0058641B">
              <w:rPr>
                <w:noProof/>
                <w:webHidden/>
              </w:rPr>
              <w:t>iii</w:t>
            </w:r>
            <w:r w:rsidR="009E49EA" w:rsidRPr="0058641B">
              <w:rPr>
                <w:noProof/>
                <w:webHidden/>
              </w:rPr>
              <w:fldChar w:fldCharType="end"/>
            </w:r>
          </w:hyperlink>
        </w:p>
        <w:p w14:paraId="233FB118" w14:textId="288D259B" w:rsidR="009E49EA" w:rsidRPr="0058641B" w:rsidRDefault="00BA273B">
          <w:pPr>
            <w:pStyle w:val="TOC1"/>
            <w:rPr>
              <w:rFonts w:asciiTheme="minorHAnsi" w:eastAsiaTheme="minorEastAsia" w:hAnsiTheme="minorHAnsi" w:cstheme="minorBidi"/>
              <w:b w:val="0"/>
              <w:noProof/>
              <w:kern w:val="2"/>
              <w:sz w:val="24"/>
              <w:szCs w:val="24"/>
              <w:lang w:val="vi-VN" w:eastAsia="vi-VN" w:bidi="ar-SA"/>
              <w14:ligatures w14:val="standardContextual"/>
            </w:rPr>
          </w:pPr>
          <w:hyperlink w:anchor="_Toc214386316" w:history="1">
            <w:r w:rsidRPr="0058641B">
              <w:rPr>
                <w:rStyle w:val="Hyperlink"/>
                <w:noProof/>
                <w:lang w:val="vi-VN"/>
              </w:rPr>
              <w:t>DANH MỤC HÌNH VẼ</w:t>
            </w:r>
            <w:r w:rsidRPr="0058641B">
              <w:rPr>
                <w:noProof/>
                <w:webHidden/>
              </w:rPr>
              <w:tab/>
            </w:r>
            <w:r w:rsidR="009E49EA" w:rsidRPr="0058641B">
              <w:rPr>
                <w:noProof/>
                <w:webHidden/>
              </w:rPr>
              <w:fldChar w:fldCharType="begin"/>
            </w:r>
            <w:r w:rsidR="009E49EA" w:rsidRPr="0058641B">
              <w:rPr>
                <w:noProof/>
                <w:webHidden/>
              </w:rPr>
              <w:instrText xml:space="preserve"> PAGEREF _Toc214386316 \h </w:instrText>
            </w:r>
            <w:r w:rsidR="009E49EA" w:rsidRPr="0058641B">
              <w:rPr>
                <w:noProof/>
                <w:webHidden/>
              </w:rPr>
            </w:r>
            <w:r w:rsidR="009E49EA" w:rsidRPr="0058641B">
              <w:rPr>
                <w:noProof/>
                <w:webHidden/>
              </w:rPr>
              <w:fldChar w:fldCharType="separate"/>
            </w:r>
            <w:r w:rsidRPr="0058641B">
              <w:rPr>
                <w:noProof/>
                <w:webHidden/>
              </w:rPr>
              <w:t>vi</w:t>
            </w:r>
            <w:r w:rsidR="009E49EA" w:rsidRPr="0058641B">
              <w:rPr>
                <w:noProof/>
                <w:webHidden/>
              </w:rPr>
              <w:fldChar w:fldCharType="end"/>
            </w:r>
          </w:hyperlink>
        </w:p>
        <w:p w14:paraId="5D79BDD5" w14:textId="061D7BB7" w:rsidR="009E49EA" w:rsidRPr="0058641B" w:rsidRDefault="00BA273B">
          <w:pPr>
            <w:pStyle w:val="TOC1"/>
            <w:rPr>
              <w:rFonts w:asciiTheme="minorHAnsi" w:eastAsiaTheme="minorEastAsia" w:hAnsiTheme="minorHAnsi" w:cstheme="minorBidi"/>
              <w:b w:val="0"/>
              <w:noProof/>
              <w:kern w:val="2"/>
              <w:sz w:val="24"/>
              <w:szCs w:val="24"/>
              <w:lang w:val="vi-VN" w:eastAsia="vi-VN" w:bidi="ar-SA"/>
              <w14:ligatures w14:val="standardContextual"/>
            </w:rPr>
          </w:pPr>
          <w:hyperlink w:anchor="_Toc214386317" w:history="1">
            <w:r w:rsidRPr="0058641B">
              <w:rPr>
                <w:rStyle w:val="Hyperlink"/>
                <w:noProof/>
              </w:rPr>
              <w:t>LỜI NÓI ĐẦU</w:t>
            </w:r>
            <w:r w:rsidRPr="0058641B">
              <w:rPr>
                <w:noProof/>
                <w:webHidden/>
              </w:rPr>
              <w:tab/>
            </w:r>
            <w:r w:rsidR="009E49EA" w:rsidRPr="0058641B">
              <w:rPr>
                <w:noProof/>
                <w:webHidden/>
              </w:rPr>
              <w:fldChar w:fldCharType="begin"/>
            </w:r>
            <w:r w:rsidR="009E49EA" w:rsidRPr="0058641B">
              <w:rPr>
                <w:noProof/>
                <w:webHidden/>
              </w:rPr>
              <w:instrText xml:space="preserve"> PAGEREF _Toc214386317 \h </w:instrText>
            </w:r>
            <w:r w:rsidR="009E49EA" w:rsidRPr="0058641B">
              <w:rPr>
                <w:noProof/>
                <w:webHidden/>
              </w:rPr>
            </w:r>
            <w:r w:rsidR="009E49EA" w:rsidRPr="0058641B">
              <w:rPr>
                <w:noProof/>
                <w:webHidden/>
              </w:rPr>
              <w:fldChar w:fldCharType="separate"/>
            </w:r>
            <w:r w:rsidRPr="0058641B">
              <w:rPr>
                <w:noProof/>
                <w:webHidden/>
              </w:rPr>
              <w:t>vii</w:t>
            </w:r>
            <w:r w:rsidR="009E49EA" w:rsidRPr="0058641B">
              <w:rPr>
                <w:noProof/>
                <w:webHidden/>
              </w:rPr>
              <w:fldChar w:fldCharType="end"/>
            </w:r>
          </w:hyperlink>
        </w:p>
        <w:p w14:paraId="22748599" w14:textId="32DE6EC1" w:rsidR="009E49EA" w:rsidRPr="0058641B" w:rsidRDefault="00BA273B">
          <w:pPr>
            <w:pStyle w:val="TOC1"/>
            <w:rPr>
              <w:rFonts w:asciiTheme="minorHAnsi" w:eastAsiaTheme="minorEastAsia" w:hAnsiTheme="minorHAnsi" w:cstheme="minorBidi"/>
              <w:b w:val="0"/>
              <w:noProof/>
              <w:kern w:val="2"/>
              <w:sz w:val="24"/>
              <w:szCs w:val="24"/>
              <w:lang w:val="vi-VN" w:eastAsia="vi-VN" w:bidi="ar-SA"/>
              <w14:ligatures w14:val="standardContextual"/>
            </w:rPr>
          </w:pPr>
          <w:hyperlink w:anchor="_Toc214386318" w:history="1">
            <w:r w:rsidRPr="0058641B">
              <w:rPr>
                <w:rStyle w:val="Hyperlink"/>
                <w:noProof/>
                <w:lang w:val="vi-VN"/>
              </w:rPr>
              <w:t>LỜI CẢM ƠN</w:t>
            </w:r>
            <w:r w:rsidRPr="0058641B">
              <w:rPr>
                <w:noProof/>
                <w:webHidden/>
              </w:rPr>
              <w:tab/>
            </w:r>
            <w:r w:rsidR="009E49EA" w:rsidRPr="0058641B">
              <w:rPr>
                <w:noProof/>
                <w:webHidden/>
              </w:rPr>
              <w:fldChar w:fldCharType="begin"/>
            </w:r>
            <w:r w:rsidR="009E49EA" w:rsidRPr="0058641B">
              <w:rPr>
                <w:noProof/>
                <w:webHidden/>
              </w:rPr>
              <w:instrText xml:space="preserve"> PAGEREF _Toc214386318 \h </w:instrText>
            </w:r>
            <w:r w:rsidR="009E49EA" w:rsidRPr="0058641B">
              <w:rPr>
                <w:noProof/>
                <w:webHidden/>
              </w:rPr>
            </w:r>
            <w:r w:rsidR="009E49EA" w:rsidRPr="0058641B">
              <w:rPr>
                <w:noProof/>
                <w:webHidden/>
              </w:rPr>
              <w:fldChar w:fldCharType="separate"/>
            </w:r>
            <w:r w:rsidRPr="0058641B">
              <w:rPr>
                <w:noProof/>
                <w:webHidden/>
              </w:rPr>
              <w:t>ix</w:t>
            </w:r>
            <w:r w:rsidR="009E49EA" w:rsidRPr="0058641B">
              <w:rPr>
                <w:noProof/>
                <w:webHidden/>
              </w:rPr>
              <w:fldChar w:fldCharType="end"/>
            </w:r>
          </w:hyperlink>
        </w:p>
        <w:p w14:paraId="6B3603AA" w14:textId="5FC29794" w:rsidR="009E49EA" w:rsidRPr="0058641B" w:rsidRDefault="009A11F4">
          <w:pPr>
            <w:pStyle w:val="TOC1"/>
            <w:rPr>
              <w:rFonts w:asciiTheme="minorHAnsi" w:eastAsiaTheme="minorEastAsia" w:hAnsiTheme="minorHAnsi" w:cstheme="minorBidi"/>
              <w:b w:val="0"/>
              <w:noProof/>
              <w:kern w:val="2"/>
              <w:sz w:val="24"/>
              <w:szCs w:val="24"/>
              <w:lang w:val="vi-VN" w:eastAsia="vi-VN" w:bidi="ar-SA"/>
              <w14:ligatures w14:val="standardContextual"/>
            </w:rPr>
          </w:pPr>
          <w:hyperlink w:anchor="_Toc214386319" w:history="1">
            <w:r w:rsidRPr="0058641B">
              <w:rPr>
                <w:rStyle w:val="Hyperlink"/>
                <w:noProof/>
                <w:lang w:val="vi-VN"/>
              </w:rPr>
              <w:t>CHƯƠNG 1. TỔNG QUAN VỀ KIỂM THỬ AN TOÀN VÀ XU HƯỚNG AI TRONG BẢO MẬT</w:t>
            </w:r>
            <w:r w:rsidRPr="0058641B">
              <w:rPr>
                <w:noProof/>
                <w:webHidden/>
              </w:rPr>
              <w:tab/>
            </w:r>
            <w:r w:rsidR="009E49EA" w:rsidRPr="0058641B">
              <w:rPr>
                <w:noProof/>
                <w:webHidden/>
              </w:rPr>
              <w:fldChar w:fldCharType="begin"/>
            </w:r>
            <w:r w:rsidR="009E49EA" w:rsidRPr="0058641B">
              <w:rPr>
                <w:noProof/>
                <w:webHidden/>
              </w:rPr>
              <w:instrText xml:space="preserve"> PAGEREF _Toc214386319 \h </w:instrText>
            </w:r>
            <w:r w:rsidR="009E49EA" w:rsidRPr="0058641B">
              <w:rPr>
                <w:noProof/>
                <w:webHidden/>
              </w:rPr>
            </w:r>
            <w:r w:rsidR="009E49EA" w:rsidRPr="0058641B">
              <w:rPr>
                <w:noProof/>
                <w:webHidden/>
              </w:rPr>
              <w:fldChar w:fldCharType="separate"/>
            </w:r>
            <w:r w:rsidRPr="0058641B">
              <w:rPr>
                <w:noProof/>
                <w:webHidden/>
              </w:rPr>
              <w:t>1</w:t>
            </w:r>
            <w:r w:rsidR="009E49EA" w:rsidRPr="0058641B">
              <w:rPr>
                <w:noProof/>
                <w:webHidden/>
              </w:rPr>
              <w:fldChar w:fldCharType="end"/>
            </w:r>
          </w:hyperlink>
        </w:p>
        <w:p w14:paraId="12377CBC" w14:textId="76FFC057" w:rsidR="009E49EA" w:rsidRPr="0058641B" w:rsidRDefault="009E49EA">
          <w:pPr>
            <w:pStyle w:val="TOC2"/>
            <w:tabs>
              <w:tab w:val="right" w:leader="dot" w:pos="9344"/>
            </w:tabs>
            <w:rPr>
              <w:rFonts w:asciiTheme="minorHAnsi" w:eastAsiaTheme="minorEastAsia" w:hAnsiTheme="minorHAnsi" w:cstheme="minorBidi"/>
              <w:noProof/>
              <w:kern w:val="2"/>
              <w:sz w:val="24"/>
              <w:szCs w:val="24"/>
              <w:lang w:val="vi-VN" w:eastAsia="vi-VN" w:bidi="ar-SA"/>
              <w14:ligatures w14:val="standardContextual"/>
            </w:rPr>
          </w:pPr>
          <w:hyperlink w:anchor="_Toc214386320" w:history="1">
            <w:r w:rsidRPr="0058641B">
              <w:rPr>
                <w:rStyle w:val="Hyperlink"/>
                <w:noProof/>
              </w:rPr>
              <w:t>1.1.</w:t>
            </w:r>
            <w:r w:rsidRPr="0058641B">
              <w:rPr>
                <w:rFonts w:asciiTheme="minorHAnsi" w:eastAsiaTheme="minorEastAsia" w:hAnsiTheme="minorHAnsi" w:cstheme="minorBidi"/>
                <w:noProof/>
                <w:kern w:val="2"/>
                <w:sz w:val="24"/>
                <w:szCs w:val="24"/>
                <w:lang w:val="vi-VN" w:eastAsia="vi-VN" w:bidi="ar-SA"/>
                <w14:ligatures w14:val="standardContextual"/>
              </w:rPr>
              <w:tab/>
            </w:r>
            <w:r w:rsidRPr="0058641B">
              <w:rPr>
                <w:rStyle w:val="Hyperlink"/>
                <w:noProof/>
              </w:rPr>
              <w:t>Bố</w:t>
            </w:r>
            <w:r w:rsidR="00BA273B" w:rsidRPr="0058641B">
              <w:rPr>
                <w:rStyle w:val="Hyperlink"/>
                <w:noProof/>
              </w:rPr>
              <w:t>i c</w:t>
            </w:r>
            <w:r w:rsidRPr="0058641B">
              <w:rPr>
                <w:rStyle w:val="Hyperlink"/>
                <w:noProof/>
              </w:rPr>
              <w:t>ả</w:t>
            </w:r>
            <w:r w:rsidR="00BA273B" w:rsidRPr="0058641B">
              <w:rPr>
                <w:rStyle w:val="Hyperlink"/>
                <w:noProof/>
              </w:rPr>
              <w:t>nh an toàn thông tin hi</w:t>
            </w:r>
            <w:r w:rsidRPr="0058641B">
              <w:rPr>
                <w:rStyle w:val="Hyperlink"/>
                <w:noProof/>
              </w:rPr>
              <w:t>ệ</w:t>
            </w:r>
            <w:r w:rsidR="00BA273B" w:rsidRPr="0058641B">
              <w:rPr>
                <w:rStyle w:val="Hyperlink"/>
                <w:noProof/>
              </w:rPr>
              <w:t>n nay</w:t>
            </w:r>
            <w:r w:rsidRPr="0058641B">
              <w:rPr>
                <w:noProof/>
                <w:webHidden/>
              </w:rPr>
              <w:tab/>
            </w:r>
            <w:r w:rsidRPr="0058641B">
              <w:rPr>
                <w:noProof/>
                <w:webHidden/>
              </w:rPr>
              <w:fldChar w:fldCharType="begin"/>
            </w:r>
            <w:r w:rsidRPr="0058641B">
              <w:rPr>
                <w:noProof/>
                <w:webHidden/>
              </w:rPr>
              <w:instrText xml:space="preserve"> PAGEREF _Toc214386320 \h </w:instrText>
            </w:r>
            <w:r w:rsidRPr="0058641B">
              <w:rPr>
                <w:noProof/>
                <w:webHidden/>
              </w:rPr>
            </w:r>
            <w:r w:rsidRPr="0058641B">
              <w:rPr>
                <w:noProof/>
                <w:webHidden/>
              </w:rPr>
              <w:fldChar w:fldCharType="separate"/>
            </w:r>
            <w:r w:rsidRPr="0058641B">
              <w:rPr>
                <w:noProof/>
                <w:webHidden/>
              </w:rPr>
              <w:t>1</w:t>
            </w:r>
            <w:r w:rsidRPr="0058641B">
              <w:rPr>
                <w:noProof/>
                <w:webHidden/>
              </w:rPr>
              <w:fldChar w:fldCharType="end"/>
            </w:r>
          </w:hyperlink>
        </w:p>
        <w:p w14:paraId="75B8E207" w14:textId="5E57BF9D" w:rsidR="009E49EA" w:rsidRPr="0058641B" w:rsidRDefault="009E49EA">
          <w:pPr>
            <w:pStyle w:val="TOC2"/>
            <w:tabs>
              <w:tab w:val="right" w:leader="dot" w:pos="9344"/>
            </w:tabs>
            <w:rPr>
              <w:rFonts w:asciiTheme="minorHAnsi" w:eastAsiaTheme="minorEastAsia" w:hAnsiTheme="minorHAnsi" w:cstheme="minorBidi"/>
              <w:noProof/>
              <w:kern w:val="2"/>
              <w:sz w:val="24"/>
              <w:szCs w:val="24"/>
              <w:lang w:val="vi-VN" w:eastAsia="vi-VN" w:bidi="ar-SA"/>
              <w14:ligatures w14:val="standardContextual"/>
            </w:rPr>
          </w:pPr>
          <w:hyperlink w:anchor="_Toc214386321" w:history="1">
            <w:r w:rsidRPr="0058641B">
              <w:rPr>
                <w:rStyle w:val="Hyperlink"/>
                <w:noProof/>
                <w:lang w:val="vi-VN"/>
              </w:rPr>
              <w:t>1.2.</w:t>
            </w:r>
            <w:r w:rsidRPr="0058641B">
              <w:rPr>
                <w:rFonts w:asciiTheme="minorHAnsi" w:eastAsiaTheme="minorEastAsia" w:hAnsiTheme="minorHAnsi" w:cstheme="minorBidi"/>
                <w:noProof/>
                <w:kern w:val="2"/>
                <w:sz w:val="24"/>
                <w:szCs w:val="24"/>
                <w:lang w:val="vi-VN" w:eastAsia="vi-VN" w:bidi="ar-SA"/>
                <w14:ligatures w14:val="standardContextual"/>
              </w:rPr>
              <w:tab/>
            </w:r>
            <w:r w:rsidR="00BA273B" w:rsidRPr="0058641B">
              <w:rPr>
                <w:rStyle w:val="Hyperlink"/>
                <w:noProof/>
                <w:lang w:val="vi-VN"/>
              </w:rPr>
              <w:t>Khái ni</w:t>
            </w:r>
            <w:r w:rsidRPr="0058641B">
              <w:rPr>
                <w:rStyle w:val="Hyperlink"/>
                <w:noProof/>
                <w:lang w:val="vi-VN"/>
              </w:rPr>
              <w:t>ệ</w:t>
            </w:r>
            <w:r w:rsidR="00BA273B" w:rsidRPr="0058641B">
              <w:rPr>
                <w:rStyle w:val="Hyperlink"/>
                <w:noProof/>
                <w:lang w:val="vi-VN"/>
              </w:rPr>
              <w:t>m và quy trình ki</w:t>
            </w:r>
            <w:r w:rsidRPr="0058641B">
              <w:rPr>
                <w:rStyle w:val="Hyperlink"/>
                <w:noProof/>
                <w:lang w:val="vi-VN"/>
              </w:rPr>
              <w:t>ể</w:t>
            </w:r>
            <w:r w:rsidR="00BA273B" w:rsidRPr="0058641B">
              <w:rPr>
                <w:rStyle w:val="Hyperlink"/>
                <w:noProof/>
                <w:lang w:val="vi-VN"/>
              </w:rPr>
              <w:t>m th</w:t>
            </w:r>
            <w:r w:rsidRPr="0058641B">
              <w:rPr>
                <w:rStyle w:val="Hyperlink"/>
                <w:noProof/>
                <w:lang w:val="vi-VN"/>
              </w:rPr>
              <w:t>ử</w:t>
            </w:r>
            <w:r w:rsidR="00BA273B" w:rsidRPr="0058641B">
              <w:rPr>
                <w:rStyle w:val="Hyperlink"/>
                <w:noProof/>
                <w:lang w:val="vi-VN"/>
              </w:rPr>
              <w:t xml:space="preserve"> an toàn</w:t>
            </w:r>
            <w:r w:rsidRPr="0058641B">
              <w:rPr>
                <w:noProof/>
                <w:webHidden/>
              </w:rPr>
              <w:tab/>
            </w:r>
            <w:r w:rsidRPr="0058641B">
              <w:rPr>
                <w:noProof/>
                <w:webHidden/>
              </w:rPr>
              <w:fldChar w:fldCharType="begin"/>
            </w:r>
            <w:r w:rsidRPr="0058641B">
              <w:rPr>
                <w:noProof/>
                <w:webHidden/>
              </w:rPr>
              <w:instrText xml:space="preserve"> PAGEREF _Toc214386321 \h </w:instrText>
            </w:r>
            <w:r w:rsidRPr="0058641B">
              <w:rPr>
                <w:noProof/>
                <w:webHidden/>
              </w:rPr>
            </w:r>
            <w:r w:rsidRPr="0058641B">
              <w:rPr>
                <w:noProof/>
                <w:webHidden/>
              </w:rPr>
              <w:fldChar w:fldCharType="separate"/>
            </w:r>
            <w:r w:rsidRPr="0058641B">
              <w:rPr>
                <w:noProof/>
                <w:webHidden/>
              </w:rPr>
              <w:t>4</w:t>
            </w:r>
            <w:r w:rsidRPr="0058641B">
              <w:rPr>
                <w:noProof/>
                <w:webHidden/>
              </w:rPr>
              <w:fldChar w:fldCharType="end"/>
            </w:r>
          </w:hyperlink>
        </w:p>
        <w:p w14:paraId="50C42D6A" w14:textId="4C3D1D33"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22" w:history="1">
            <w:r w:rsidRPr="0058641B">
              <w:rPr>
                <w:rStyle w:val="Hyperlink"/>
                <w:i w:val="0"/>
                <w:noProof/>
                <w:lang w:val="vi-VN"/>
              </w:rPr>
              <w:t>1.2.1.</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lang w:val="vi-VN"/>
              </w:rPr>
              <w:t>Khái niệm kiểm thử an toàn</w:t>
            </w:r>
            <w:r w:rsidRPr="0058641B">
              <w:rPr>
                <w:i w:val="0"/>
                <w:noProof/>
                <w:webHidden/>
              </w:rPr>
              <w:tab/>
            </w:r>
            <w:r w:rsidRPr="0058641B">
              <w:rPr>
                <w:i w:val="0"/>
                <w:noProof/>
                <w:webHidden/>
              </w:rPr>
              <w:fldChar w:fldCharType="begin"/>
            </w:r>
            <w:r w:rsidRPr="0058641B">
              <w:rPr>
                <w:i w:val="0"/>
                <w:noProof/>
                <w:webHidden/>
              </w:rPr>
              <w:instrText xml:space="preserve"> PAGEREF _Toc214386322 \h </w:instrText>
            </w:r>
            <w:r w:rsidRPr="0058641B">
              <w:rPr>
                <w:i w:val="0"/>
                <w:noProof/>
                <w:webHidden/>
              </w:rPr>
            </w:r>
            <w:r w:rsidRPr="0058641B">
              <w:rPr>
                <w:i w:val="0"/>
                <w:noProof/>
                <w:webHidden/>
              </w:rPr>
              <w:fldChar w:fldCharType="separate"/>
            </w:r>
            <w:r w:rsidRPr="0058641B">
              <w:rPr>
                <w:i w:val="0"/>
                <w:noProof/>
                <w:webHidden/>
              </w:rPr>
              <w:t>4</w:t>
            </w:r>
            <w:r w:rsidRPr="0058641B">
              <w:rPr>
                <w:i w:val="0"/>
                <w:noProof/>
                <w:webHidden/>
              </w:rPr>
              <w:fldChar w:fldCharType="end"/>
            </w:r>
          </w:hyperlink>
        </w:p>
        <w:p w14:paraId="110F138D" w14:textId="1B715E21"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23" w:history="1">
            <w:r w:rsidRPr="0058641B">
              <w:rPr>
                <w:rStyle w:val="Hyperlink"/>
                <w:i w:val="0"/>
                <w:noProof/>
              </w:rPr>
              <w:t>1.2.2.</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rPr>
              <w:t>Quy trình kiểm thử an toàn theo Cyber Kill Chain</w:t>
            </w:r>
            <w:r w:rsidRPr="0058641B">
              <w:rPr>
                <w:i w:val="0"/>
                <w:noProof/>
                <w:webHidden/>
              </w:rPr>
              <w:tab/>
            </w:r>
            <w:r w:rsidRPr="0058641B">
              <w:rPr>
                <w:i w:val="0"/>
                <w:noProof/>
                <w:webHidden/>
              </w:rPr>
              <w:fldChar w:fldCharType="begin"/>
            </w:r>
            <w:r w:rsidRPr="0058641B">
              <w:rPr>
                <w:i w:val="0"/>
                <w:noProof/>
                <w:webHidden/>
              </w:rPr>
              <w:instrText xml:space="preserve"> PAGEREF _Toc214386323 \h </w:instrText>
            </w:r>
            <w:r w:rsidRPr="0058641B">
              <w:rPr>
                <w:i w:val="0"/>
                <w:noProof/>
                <w:webHidden/>
              </w:rPr>
            </w:r>
            <w:r w:rsidRPr="0058641B">
              <w:rPr>
                <w:i w:val="0"/>
                <w:noProof/>
                <w:webHidden/>
              </w:rPr>
              <w:fldChar w:fldCharType="separate"/>
            </w:r>
            <w:r w:rsidRPr="0058641B">
              <w:rPr>
                <w:i w:val="0"/>
                <w:noProof/>
                <w:webHidden/>
              </w:rPr>
              <w:t>5</w:t>
            </w:r>
            <w:r w:rsidRPr="0058641B">
              <w:rPr>
                <w:i w:val="0"/>
                <w:noProof/>
                <w:webHidden/>
              </w:rPr>
              <w:fldChar w:fldCharType="end"/>
            </w:r>
          </w:hyperlink>
        </w:p>
        <w:p w14:paraId="0A6DCC1C" w14:textId="7408F0E0"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24" w:history="1">
            <w:r w:rsidRPr="0058641B">
              <w:rPr>
                <w:rStyle w:val="Hyperlink"/>
                <w:i w:val="0"/>
                <w:noProof/>
              </w:rPr>
              <w:t>1.2.3.</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rPr>
              <w:t>Vai trò của kiểm thử an toàn trong thời đại AI</w:t>
            </w:r>
            <w:r w:rsidRPr="0058641B">
              <w:rPr>
                <w:i w:val="0"/>
                <w:noProof/>
                <w:webHidden/>
              </w:rPr>
              <w:tab/>
            </w:r>
            <w:r w:rsidRPr="0058641B">
              <w:rPr>
                <w:i w:val="0"/>
                <w:noProof/>
                <w:webHidden/>
              </w:rPr>
              <w:fldChar w:fldCharType="begin"/>
            </w:r>
            <w:r w:rsidRPr="0058641B">
              <w:rPr>
                <w:i w:val="0"/>
                <w:noProof/>
                <w:webHidden/>
              </w:rPr>
              <w:instrText xml:space="preserve"> PAGEREF _Toc214386324 \h </w:instrText>
            </w:r>
            <w:r w:rsidRPr="0058641B">
              <w:rPr>
                <w:i w:val="0"/>
                <w:noProof/>
                <w:webHidden/>
              </w:rPr>
            </w:r>
            <w:r w:rsidRPr="0058641B">
              <w:rPr>
                <w:i w:val="0"/>
                <w:noProof/>
                <w:webHidden/>
              </w:rPr>
              <w:fldChar w:fldCharType="separate"/>
            </w:r>
            <w:r w:rsidRPr="0058641B">
              <w:rPr>
                <w:i w:val="0"/>
                <w:noProof/>
                <w:webHidden/>
              </w:rPr>
              <w:t>6</w:t>
            </w:r>
            <w:r w:rsidRPr="0058641B">
              <w:rPr>
                <w:i w:val="0"/>
                <w:noProof/>
                <w:webHidden/>
              </w:rPr>
              <w:fldChar w:fldCharType="end"/>
            </w:r>
          </w:hyperlink>
        </w:p>
        <w:p w14:paraId="313C1761" w14:textId="2877A023" w:rsidR="009E49EA" w:rsidRPr="0058641B" w:rsidRDefault="009E49EA">
          <w:pPr>
            <w:pStyle w:val="TOC2"/>
            <w:tabs>
              <w:tab w:val="right" w:leader="dot" w:pos="9344"/>
            </w:tabs>
            <w:rPr>
              <w:rFonts w:asciiTheme="minorHAnsi" w:eastAsiaTheme="minorEastAsia" w:hAnsiTheme="minorHAnsi" w:cstheme="minorBidi"/>
              <w:noProof/>
              <w:kern w:val="2"/>
              <w:sz w:val="24"/>
              <w:szCs w:val="24"/>
              <w:lang w:val="vi-VN" w:eastAsia="vi-VN" w:bidi="ar-SA"/>
              <w14:ligatures w14:val="standardContextual"/>
            </w:rPr>
          </w:pPr>
          <w:hyperlink w:anchor="_Toc214386325" w:history="1">
            <w:r w:rsidRPr="0058641B">
              <w:rPr>
                <w:rStyle w:val="Hyperlink"/>
                <w:noProof/>
              </w:rPr>
              <w:t>1.3.</w:t>
            </w:r>
            <w:r w:rsidRPr="0058641B">
              <w:rPr>
                <w:rFonts w:asciiTheme="minorHAnsi" w:eastAsiaTheme="minorEastAsia" w:hAnsiTheme="minorHAnsi" w:cstheme="minorBidi"/>
                <w:noProof/>
                <w:kern w:val="2"/>
                <w:sz w:val="24"/>
                <w:szCs w:val="24"/>
                <w:lang w:val="vi-VN" w:eastAsia="vi-VN" w:bidi="ar-SA"/>
                <w14:ligatures w14:val="standardContextual"/>
              </w:rPr>
              <w:tab/>
            </w:r>
            <w:r w:rsidRPr="0058641B">
              <w:rPr>
                <w:rStyle w:val="Hyperlink"/>
                <w:noProof/>
              </w:rPr>
              <w:t>Các công cụ kiểm</w:t>
            </w:r>
            <w:r w:rsidRPr="0058641B">
              <w:rPr>
                <w:rStyle w:val="Hyperlink"/>
                <w:noProof/>
                <w:lang w:val="vi-VN"/>
              </w:rPr>
              <w:t xml:space="preserve"> thử</w:t>
            </w:r>
            <w:r w:rsidRPr="0058641B">
              <w:rPr>
                <w:rStyle w:val="Hyperlink"/>
                <w:noProof/>
              </w:rPr>
              <w:t xml:space="preserve"> truyền thống</w:t>
            </w:r>
            <w:r w:rsidRPr="0058641B">
              <w:rPr>
                <w:noProof/>
                <w:webHidden/>
              </w:rPr>
              <w:tab/>
            </w:r>
            <w:r w:rsidRPr="0058641B">
              <w:rPr>
                <w:noProof/>
                <w:webHidden/>
              </w:rPr>
              <w:fldChar w:fldCharType="begin"/>
            </w:r>
            <w:r w:rsidRPr="0058641B">
              <w:rPr>
                <w:noProof/>
                <w:webHidden/>
              </w:rPr>
              <w:instrText xml:space="preserve"> PAGEREF _Toc214386325 \h </w:instrText>
            </w:r>
            <w:r w:rsidRPr="0058641B">
              <w:rPr>
                <w:noProof/>
                <w:webHidden/>
              </w:rPr>
            </w:r>
            <w:r w:rsidRPr="0058641B">
              <w:rPr>
                <w:noProof/>
                <w:webHidden/>
              </w:rPr>
              <w:fldChar w:fldCharType="separate"/>
            </w:r>
            <w:r w:rsidRPr="0058641B">
              <w:rPr>
                <w:noProof/>
                <w:webHidden/>
              </w:rPr>
              <w:t>6</w:t>
            </w:r>
            <w:r w:rsidRPr="0058641B">
              <w:rPr>
                <w:noProof/>
                <w:webHidden/>
              </w:rPr>
              <w:fldChar w:fldCharType="end"/>
            </w:r>
          </w:hyperlink>
        </w:p>
        <w:p w14:paraId="6959A978" w14:textId="129747B5"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26" w:history="1">
            <w:r w:rsidRPr="0058641B">
              <w:rPr>
                <w:rStyle w:val="Hyperlink"/>
                <w:i w:val="0"/>
                <w:noProof/>
                <w:lang w:val="vi-VN"/>
              </w:rPr>
              <w:t>1.3.1.</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rPr>
              <w:t>Nmap</w:t>
            </w:r>
            <w:r w:rsidRPr="0058641B">
              <w:rPr>
                <w:i w:val="0"/>
                <w:noProof/>
                <w:webHidden/>
              </w:rPr>
              <w:tab/>
            </w:r>
            <w:r w:rsidRPr="0058641B">
              <w:rPr>
                <w:i w:val="0"/>
                <w:noProof/>
                <w:webHidden/>
              </w:rPr>
              <w:fldChar w:fldCharType="begin"/>
            </w:r>
            <w:r w:rsidRPr="0058641B">
              <w:rPr>
                <w:i w:val="0"/>
                <w:noProof/>
                <w:webHidden/>
              </w:rPr>
              <w:instrText xml:space="preserve"> PAGEREF _Toc214386326 \h </w:instrText>
            </w:r>
            <w:r w:rsidRPr="0058641B">
              <w:rPr>
                <w:i w:val="0"/>
                <w:noProof/>
                <w:webHidden/>
              </w:rPr>
            </w:r>
            <w:r w:rsidRPr="0058641B">
              <w:rPr>
                <w:i w:val="0"/>
                <w:noProof/>
                <w:webHidden/>
              </w:rPr>
              <w:fldChar w:fldCharType="separate"/>
            </w:r>
            <w:r w:rsidRPr="0058641B">
              <w:rPr>
                <w:i w:val="0"/>
                <w:noProof/>
                <w:webHidden/>
              </w:rPr>
              <w:t>6</w:t>
            </w:r>
            <w:r w:rsidRPr="0058641B">
              <w:rPr>
                <w:i w:val="0"/>
                <w:noProof/>
                <w:webHidden/>
              </w:rPr>
              <w:fldChar w:fldCharType="end"/>
            </w:r>
          </w:hyperlink>
        </w:p>
        <w:p w14:paraId="2FC75A81" w14:textId="244A6103"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27" w:history="1">
            <w:r w:rsidRPr="0058641B">
              <w:rPr>
                <w:rStyle w:val="Hyperlink"/>
                <w:i w:val="0"/>
                <w:noProof/>
                <w:lang w:val="vi-VN"/>
              </w:rPr>
              <w:t>1.3.2.</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rPr>
              <w:t>Nikto</w:t>
            </w:r>
            <w:r w:rsidRPr="0058641B">
              <w:rPr>
                <w:i w:val="0"/>
                <w:noProof/>
                <w:webHidden/>
              </w:rPr>
              <w:tab/>
            </w:r>
            <w:r w:rsidRPr="0058641B">
              <w:rPr>
                <w:i w:val="0"/>
                <w:noProof/>
                <w:webHidden/>
              </w:rPr>
              <w:fldChar w:fldCharType="begin"/>
            </w:r>
            <w:r w:rsidRPr="0058641B">
              <w:rPr>
                <w:i w:val="0"/>
                <w:noProof/>
                <w:webHidden/>
              </w:rPr>
              <w:instrText xml:space="preserve"> PAGEREF _Toc214386327 \h </w:instrText>
            </w:r>
            <w:r w:rsidRPr="0058641B">
              <w:rPr>
                <w:i w:val="0"/>
                <w:noProof/>
                <w:webHidden/>
              </w:rPr>
            </w:r>
            <w:r w:rsidRPr="0058641B">
              <w:rPr>
                <w:i w:val="0"/>
                <w:noProof/>
                <w:webHidden/>
              </w:rPr>
              <w:fldChar w:fldCharType="separate"/>
            </w:r>
            <w:r w:rsidRPr="0058641B">
              <w:rPr>
                <w:i w:val="0"/>
                <w:noProof/>
                <w:webHidden/>
              </w:rPr>
              <w:t>7</w:t>
            </w:r>
            <w:r w:rsidRPr="0058641B">
              <w:rPr>
                <w:i w:val="0"/>
                <w:noProof/>
                <w:webHidden/>
              </w:rPr>
              <w:fldChar w:fldCharType="end"/>
            </w:r>
          </w:hyperlink>
        </w:p>
        <w:p w14:paraId="0DE7CEA6" w14:textId="2B2B90DB"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28" w:history="1">
            <w:r w:rsidRPr="0058641B">
              <w:rPr>
                <w:rStyle w:val="Hyperlink"/>
                <w:i w:val="0"/>
                <w:noProof/>
                <w:lang w:val="vi-VN"/>
              </w:rPr>
              <w:t>1.3.3.</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rPr>
              <w:t>Nuclei</w:t>
            </w:r>
            <w:r w:rsidRPr="0058641B">
              <w:rPr>
                <w:i w:val="0"/>
                <w:noProof/>
                <w:webHidden/>
              </w:rPr>
              <w:tab/>
            </w:r>
            <w:r w:rsidRPr="0058641B">
              <w:rPr>
                <w:i w:val="0"/>
                <w:noProof/>
                <w:webHidden/>
              </w:rPr>
              <w:fldChar w:fldCharType="begin"/>
            </w:r>
            <w:r w:rsidRPr="0058641B">
              <w:rPr>
                <w:i w:val="0"/>
                <w:noProof/>
                <w:webHidden/>
              </w:rPr>
              <w:instrText xml:space="preserve"> PAGEREF _Toc214386328 \h </w:instrText>
            </w:r>
            <w:r w:rsidRPr="0058641B">
              <w:rPr>
                <w:i w:val="0"/>
                <w:noProof/>
                <w:webHidden/>
              </w:rPr>
            </w:r>
            <w:r w:rsidRPr="0058641B">
              <w:rPr>
                <w:i w:val="0"/>
                <w:noProof/>
                <w:webHidden/>
              </w:rPr>
              <w:fldChar w:fldCharType="separate"/>
            </w:r>
            <w:r w:rsidRPr="0058641B">
              <w:rPr>
                <w:i w:val="0"/>
                <w:noProof/>
                <w:webHidden/>
              </w:rPr>
              <w:t>7</w:t>
            </w:r>
            <w:r w:rsidRPr="0058641B">
              <w:rPr>
                <w:i w:val="0"/>
                <w:noProof/>
                <w:webHidden/>
              </w:rPr>
              <w:fldChar w:fldCharType="end"/>
            </w:r>
          </w:hyperlink>
        </w:p>
        <w:p w14:paraId="10EF6A3C" w14:textId="3E74426E"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29" w:history="1">
            <w:r w:rsidRPr="0058641B">
              <w:rPr>
                <w:rStyle w:val="Hyperlink"/>
                <w:i w:val="0"/>
                <w:noProof/>
                <w:lang w:val="vi-VN"/>
              </w:rPr>
              <w:t>1.3.4.</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rPr>
              <w:t>crt.sh</w:t>
            </w:r>
            <w:r w:rsidRPr="0058641B">
              <w:rPr>
                <w:i w:val="0"/>
                <w:noProof/>
                <w:webHidden/>
              </w:rPr>
              <w:tab/>
            </w:r>
            <w:r w:rsidRPr="0058641B">
              <w:rPr>
                <w:i w:val="0"/>
                <w:noProof/>
                <w:webHidden/>
              </w:rPr>
              <w:fldChar w:fldCharType="begin"/>
            </w:r>
            <w:r w:rsidRPr="0058641B">
              <w:rPr>
                <w:i w:val="0"/>
                <w:noProof/>
                <w:webHidden/>
              </w:rPr>
              <w:instrText xml:space="preserve"> PAGEREF _Toc214386329 \h </w:instrText>
            </w:r>
            <w:r w:rsidRPr="0058641B">
              <w:rPr>
                <w:i w:val="0"/>
                <w:noProof/>
                <w:webHidden/>
              </w:rPr>
            </w:r>
            <w:r w:rsidRPr="0058641B">
              <w:rPr>
                <w:i w:val="0"/>
                <w:noProof/>
                <w:webHidden/>
              </w:rPr>
              <w:fldChar w:fldCharType="separate"/>
            </w:r>
            <w:r w:rsidRPr="0058641B">
              <w:rPr>
                <w:i w:val="0"/>
                <w:noProof/>
                <w:webHidden/>
              </w:rPr>
              <w:t>8</w:t>
            </w:r>
            <w:r w:rsidRPr="0058641B">
              <w:rPr>
                <w:i w:val="0"/>
                <w:noProof/>
                <w:webHidden/>
              </w:rPr>
              <w:fldChar w:fldCharType="end"/>
            </w:r>
          </w:hyperlink>
        </w:p>
        <w:p w14:paraId="4BCB2E8D" w14:textId="689BFDDD"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30" w:history="1">
            <w:r w:rsidRPr="0058641B">
              <w:rPr>
                <w:rStyle w:val="Hyperlink"/>
                <w:i w:val="0"/>
                <w:noProof/>
                <w:lang w:val="vi-VN"/>
              </w:rPr>
              <w:t>1.3.5.</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rPr>
              <w:t>Metasploit</w:t>
            </w:r>
            <w:r w:rsidRPr="0058641B">
              <w:rPr>
                <w:i w:val="0"/>
                <w:noProof/>
                <w:webHidden/>
              </w:rPr>
              <w:tab/>
            </w:r>
            <w:r w:rsidRPr="0058641B">
              <w:rPr>
                <w:i w:val="0"/>
                <w:noProof/>
                <w:webHidden/>
              </w:rPr>
              <w:fldChar w:fldCharType="begin"/>
            </w:r>
            <w:r w:rsidRPr="0058641B">
              <w:rPr>
                <w:i w:val="0"/>
                <w:noProof/>
                <w:webHidden/>
              </w:rPr>
              <w:instrText xml:space="preserve"> PAGEREF _Toc214386330 \h </w:instrText>
            </w:r>
            <w:r w:rsidRPr="0058641B">
              <w:rPr>
                <w:i w:val="0"/>
                <w:noProof/>
                <w:webHidden/>
              </w:rPr>
            </w:r>
            <w:r w:rsidRPr="0058641B">
              <w:rPr>
                <w:i w:val="0"/>
                <w:noProof/>
                <w:webHidden/>
              </w:rPr>
              <w:fldChar w:fldCharType="separate"/>
            </w:r>
            <w:r w:rsidRPr="0058641B">
              <w:rPr>
                <w:i w:val="0"/>
                <w:noProof/>
                <w:webHidden/>
              </w:rPr>
              <w:t>8</w:t>
            </w:r>
            <w:r w:rsidRPr="0058641B">
              <w:rPr>
                <w:i w:val="0"/>
                <w:noProof/>
                <w:webHidden/>
              </w:rPr>
              <w:fldChar w:fldCharType="end"/>
            </w:r>
          </w:hyperlink>
        </w:p>
        <w:p w14:paraId="4CC5BE40" w14:textId="5DCBAF4D"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31" w:history="1">
            <w:r w:rsidRPr="0058641B">
              <w:rPr>
                <w:rStyle w:val="Hyperlink"/>
                <w:i w:val="0"/>
                <w:noProof/>
                <w:lang w:val="vi-VN"/>
              </w:rPr>
              <w:t>1.3.6.</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rPr>
              <w:t>Burp Suite</w:t>
            </w:r>
            <w:r w:rsidRPr="0058641B">
              <w:rPr>
                <w:i w:val="0"/>
                <w:noProof/>
                <w:webHidden/>
              </w:rPr>
              <w:tab/>
            </w:r>
            <w:r w:rsidRPr="0058641B">
              <w:rPr>
                <w:i w:val="0"/>
                <w:noProof/>
                <w:webHidden/>
              </w:rPr>
              <w:fldChar w:fldCharType="begin"/>
            </w:r>
            <w:r w:rsidRPr="0058641B">
              <w:rPr>
                <w:i w:val="0"/>
                <w:noProof/>
                <w:webHidden/>
              </w:rPr>
              <w:instrText xml:space="preserve"> PAGEREF _Toc214386331 \h </w:instrText>
            </w:r>
            <w:r w:rsidRPr="0058641B">
              <w:rPr>
                <w:i w:val="0"/>
                <w:noProof/>
                <w:webHidden/>
              </w:rPr>
            </w:r>
            <w:r w:rsidRPr="0058641B">
              <w:rPr>
                <w:i w:val="0"/>
                <w:noProof/>
                <w:webHidden/>
              </w:rPr>
              <w:fldChar w:fldCharType="separate"/>
            </w:r>
            <w:r w:rsidRPr="0058641B">
              <w:rPr>
                <w:i w:val="0"/>
                <w:noProof/>
                <w:webHidden/>
              </w:rPr>
              <w:t>9</w:t>
            </w:r>
            <w:r w:rsidRPr="0058641B">
              <w:rPr>
                <w:i w:val="0"/>
                <w:noProof/>
                <w:webHidden/>
              </w:rPr>
              <w:fldChar w:fldCharType="end"/>
            </w:r>
          </w:hyperlink>
        </w:p>
        <w:p w14:paraId="59206DB9" w14:textId="2CC74276" w:rsidR="009E49EA" w:rsidRPr="0058641B" w:rsidRDefault="009E49EA">
          <w:pPr>
            <w:pStyle w:val="TOC2"/>
            <w:tabs>
              <w:tab w:val="right" w:leader="dot" w:pos="9344"/>
            </w:tabs>
            <w:rPr>
              <w:rFonts w:asciiTheme="minorHAnsi" w:eastAsiaTheme="minorEastAsia" w:hAnsiTheme="minorHAnsi" w:cstheme="minorBidi"/>
              <w:noProof/>
              <w:kern w:val="2"/>
              <w:sz w:val="24"/>
              <w:szCs w:val="24"/>
              <w:lang w:val="vi-VN" w:eastAsia="vi-VN" w:bidi="ar-SA"/>
              <w14:ligatures w14:val="standardContextual"/>
            </w:rPr>
          </w:pPr>
          <w:hyperlink w:anchor="_Toc214386332" w:history="1">
            <w:r w:rsidRPr="0058641B">
              <w:rPr>
                <w:rStyle w:val="Hyperlink"/>
                <w:noProof/>
                <w:lang w:val="vi-VN" w:eastAsia="en-AU"/>
              </w:rPr>
              <w:t>1.4.</w:t>
            </w:r>
            <w:r w:rsidRPr="0058641B">
              <w:rPr>
                <w:rFonts w:asciiTheme="minorHAnsi" w:eastAsiaTheme="minorEastAsia" w:hAnsiTheme="minorHAnsi" w:cstheme="minorBidi"/>
                <w:noProof/>
                <w:kern w:val="2"/>
                <w:sz w:val="24"/>
                <w:szCs w:val="24"/>
                <w:lang w:val="vi-VN" w:eastAsia="vi-VN" w:bidi="ar-SA"/>
                <w14:ligatures w14:val="standardContextual"/>
              </w:rPr>
              <w:tab/>
            </w:r>
            <w:r w:rsidRPr="0058641B">
              <w:rPr>
                <w:rStyle w:val="Hyperlink"/>
                <w:noProof/>
                <w:lang w:val="vi-VN"/>
              </w:rPr>
              <w:t>Xu hướng tích hợp AI vào kiểm thử an toàn</w:t>
            </w:r>
            <w:r w:rsidRPr="0058641B">
              <w:rPr>
                <w:noProof/>
                <w:webHidden/>
              </w:rPr>
              <w:tab/>
            </w:r>
            <w:r w:rsidRPr="0058641B">
              <w:rPr>
                <w:noProof/>
                <w:webHidden/>
              </w:rPr>
              <w:fldChar w:fldCharType="begin"/>
            </w:r>
            <w:r w:rsidRPr="0058641B">
              <w:rPr>
                <w:noProof/>
                <w:webHidden/>
              </w:rPr>
              <w:instrText xml:space="preserve"> PAGEREF _Toc214386332 \h </w:instrText>
            </w:r>
            <w:r w:rsidRPr="0058641B">
              <w:rPr>
                <w:noProof/>
                <w:webHidden/>
              </w:rPr>
            </w:r>
            <w:r w:rsidRPr="0058641B">
              <w:rPr>
                <w:noProof/>
                <w:webHidden/>
              </w:rPr>
              <w:fldChar w:fldCharType="separate"/>
            </w:r>
            <w:r w:rsidRPr="0058641B">
              <w:rPr>
                <w:noProof/>
                <w:webHidden/>
              </w:rPr>
              <w:t>9</w:t>
            </w:r>
            <w:r w:rsidRPr="0058641B">
              <w:rPr>
                <w:noProof/>
                <w:webHidden/>
              </w:rPr>
              <w:fldChar w:fldCharType="end"/>
            </w:r>
          </w:hyperlink>
        </w:p>
        <w:p w14:paraId="4C1E2F31" w14:textId="7EA216AC"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33" w:history="1">
            <w:r w:rsidRPr="0058641B">
              <w:rPr>
                <w:rStyle w:val="Hyperlink"/>
                <w:i w:val="0"/>
                <w:noProof/>
                <w:lang w:val="vi-VN"/>
              </w:rPr>
              <w:t>1.4.1.</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rPr>
              <w:t>Vai trò cụ thể của AI trong chuỗi kiểm</w:t>
            </w:r>
            <w:r w:rsidRPr="0058641B">
              <w:rPr>
                <w:rStyle w:val="Hyperlink"/>
                <w:i w:val="0"/>
                <w:noProof/>
                <w:lang w:val="vi-VN"/>
              </w:rPr>
              <w:t xml:space="preserve"> thử</w:t>
            </w:r>
            <w:r w:rsidRPr="0058641B">
              <w:rPr>
                <w:i w:val="0"/>
                <w:noProof/>
                <w:webHidden/>
              </w:rPr>
              <w:tab/>
            </w:r>
            <w:r w:rsidRPr="0058641B">
              <w:rPr>
                <w:i w:val="0"/>
                <w:noProof/>
                <w:webHidden/>
              </w:rPr>
              <w:fldChar w:fldCharType="begin"/>
            </w:r>
            <w:r w:rsidRPr="0058641B">
              <w:rPr>
                <w:i w:val="0"/>
                <w:noProof/>
                <w:webHidden/>
              </w:rPr>
              <w:instrText xml:space="preserve"> PAGEREF _Toc214386333 \h </w:instrText>
            </w:r>
            <w:r w:rsidRPr="0058641B">
              <w:rPr>
                <w:i w:val="0"/>
                <w:noProof/>
                <w:webHidden/>
              </w:rPr>
            </w:r>
            <w:r w:rsidRPr="0058641B">
              <w:rPr>
                <w:i w:val="0"/>
                <w:noProof/>
                <w:webHidden/>
              </w:rPr>
              <w:fldChar w:fldCharType="separate"/>
            </w:r>
            <w:r w:rsidRPr="0058641B">
              <w:rPr>
                <w:i w:val="0"/>
                <w:noProof/>
                <w:webHidden/>
              </w:rPr>
              <w:t>10</w:t>
            </w:r>
            <w:r w:rsidRPr="0058641B">
              <w:rPr>
                <w:i w:val="0"/>
                <w:noProof/>
                <w:webHidden/>
              </w:rPr>
              <w:fldChar w:fldCharType="end"/>
            </w:r>
          </w:hyperlink>
        </w:p>
        <w:p w14:paraId="3D05549A" w14:textId="3D10CF71"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34" w:history="1">
            <w:r w:rsidRPr="0058641B">
              <w:rPr>
                <w:rStyle w:val="Hyperlink"/>
                <w:i w:val="0"/>
                <w:noProof/>
                <w:lang w:val="vi-VN"/>
              </w:rPr>
              <w:t>1.4.2.</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lang w:val="vi-VN"/>
              </w:rPr>
              <w:t>Các Kỹ thuật đang được áp dụng</w:t>
            </w:r>
            <w:r w:rsidRPr="0058641B">
              <w:rPr>
                <w:i w:val="0"/>
                <w:noProof/>
                <w:webHidden/>
              </w:rPr>
              <w:tab/>
            </w:r>
            <w:r w:rsidRPr="0058641B">
              <w:rPr>
                <w:i w:val="0"/>
                <w:noProof/>
                <w:webHidden/>
              </w:rPr>
              <w:fldChar w:fldCharType="begin"/>
            </w:r>
            <w:r w:rsidRPr="0058641B">
              <w:rPr>
                <w:i w:val="0"/>
                <w:noProof/>
                <w:webHidden/>
              </w:rPr>
              <w:instrText xml:space="preserve"> PAGEREF _Toc214386334 \h </w:instrText>
            </w:r>
            <w:r w:rsidRPr="0058641B">
              <w:rPr>
                <w:i w:val="0"/>
                <w:noProof/>
                <w:webHidden/>
              </w:rPr>
            </w:r>
            <w:r w:rsidRPr="0058641B">
              <w:rPr>
                <w:i w:val="0"/>
                <w:noProof/>
                <w:webHidden/>
              </w:rPr>
              <w:fldChar w:fldCharType="separate"/>
            </w:r>
            <w:r w:rsidRPr="0058641B">
              <w:rPr>
                <w:i w:val="0"/>
                <w:noProof/>
                <w:webHidden/>
              </w:rPr>
              <w:t>10</w:t>
            </w:r>
            <w:r w:rsidRPr="0058641B">
              <w:rPr>
                <w:i w:val="0"/>
                <w:noProof/>
                <w:webHidden/>
              </w:rPr>
              <w:fldChar w:fldCharType="end"/>
            </w:r>
          </w:hyperlink>
        </w:p>
        <w:p w14:paraId="108B5DB5" w14:textId="2AF2DFCE"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35" w:history="1">
            <w:r w:rsidRPr="0058641B">
              <w:rPr>
                <w:rStyle w:val="Hyperlink"/>
                <w:i w:val="0"/>
                <w:noProof/>
                <w:lang w:val="vi-VN"/>
              </w:rPr>
              <w:t>1.4.3.</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lang w:val="vi-VN"/>
              </w:rPr>
              <w:t>Lợi ích, thách thức và rủi ro khi tích hợp AI</w:t>
            </w:r>
            <w:r w:rsidRPr="0058641B">
              <w:rPr>
                <w:i w:val="0"/>
                <w:noProof/>
                <w:webHidden/>
              </w:rPr>
              <w:tab/>
            </w:r>
            <w:r w:rsidRPr="0058641B">
              <w:rPr>
                <w:i w:val="0"/>
                <w:noProof/>
                <w:webHidden/>
              </w:rPr>
              <w:fldChar w:fldCharType="begin"/>
            </w:r>
            <w:r w:rsidRPr="0058641B">
              <w:rPr>
                <w:i w:val="0"/>
                <w:noProof/>
                <w:webHidden/>
              </w:rPr>
              <w:instrText xml:space="preserve"> PAGEREF _Toc214386335 \h </w:instrText>
            </w:r>
            <w:r w:rsidRPr="0058641B">
              <w:rPr>
                <w:i w:val="0"/>
                <w:noProof/>
                <w:webHidden/>
              </w:rPr>
            </w:r>
            <w:r w:rsidRPr="0058641B">
              <w:rPr>
                <w:i w:val="0"/>
                <w:noProof/>
                <w:webHidden/>
              </w:rPr>
              <w:fldChar w:fldCharType="separate"/>
            </w:r>
            <w:r w:rsidRPr="0058641B">
              <w:rPr>
                <w:i w:val="0"/>
                <w:noProof/>
                <w:webHidden/>
              </w:rPr>
              <w:t>11</w:t>
            </w:r>
            <w:r w:rsidRPr="0058641B">
              <w:rPr>
                <w:i w:val="0"/>
                <w:noProof/>
                <w:webHidden/>
              </w:rPr>
              <w:fldChar w:fldCharType="end"/>
            </w:r>
          </w:hyperlink>
        </w:p>
        <w:p w14:paraId="4D96A05A" w14:textId="5ED51738"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36" w:history="1">
            <w:r w:rsidRPr="0058641B">
              <w:rPr>
                <w:rStyle w:val="Hyperlink"/>
                <w:i w:val="0"/>
                <w:noProof/>
                <w:lang w:val="vi-VN"/>
              </w:rPr>
              <w:t>1.4.4.</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lang w:val="vi-VN"/>
              </w:rPr>
              <w:t>Triển vọng tương lai của AI trong kiểm thử an toàn</w:t>
            </w:r>
            <w:r w:rsidRPr="0058641B">
              <w:rPr>
                <w:i w:val="0"/>
                <w:noProof/>
                <w:webHidden/>
              </w:rPr>
              <w:tab/>
            </w:r>
            <w:r w:rsidRPr="0058641B">
              <w:rPr>
                <w:i w:val="0"/>
                <w:noProof/>
                <w:webHidden/>
              </w:rPr>
              <w:fldChar w:fldCharType="begin"/>
            </w:r>
            <w:r w:rsidRPr="0058641B">
              <w:rPr>
                <w:i w:val="0"/>
                <w:noProof/>
                <w:webHidden/>
              </w:rPr>
              <w:instrText xml:space="preserve"> PAGEREF _Toc214386336 \h </w:instrText>
            </w:r>
            <w:r w:rsidRPr="0058641B">
              <w:rPr>
                <w:i w:val="0"/>
                <w:noProof/>
                <w:webHidden/>
              </w:rPr>
            </w:r>
            <w:r w:rsidRPr="0058641B">
              <w:rPr>
                <w:i w:val="0"/>
                <w:noProof/>
                <w:webHidden/>
              </w:rPr>
              <w:fldChar w:fldCharType="separate"/>
            </w:r>
            <w:r w:rsidRPr="0058641B">
              <w:rPr>
                <w:i w:val="0"/>
                <w:noProof/>
                <w:webHidden/>
              </w:rPr>
              <w:t>13</w:t>
            </w:r>
            <w:r w:rsidRPr="0058641B">
              <w:rPr>
                <w:i w:val="0"/>
                <w:noProof/>
                <w:webHidden/>
              </w:rPr>
              <w:fldChar w:fldCharType="end"/>
            </w:r>
          </w:hyperlink>
        </w:p>
        <w:p w14:paraId="26926DFF" w14:textId="098B8EC6" w:rsidR="009E49EA" w:rsidRPr="0058641B" w:rsidRDefault="009E49EA">
          <w:pPr>
            <w:pStyle w:val="TOC2"/>
            <w:tabs>
              <w:tab w:val="right" w:leader="dot" w:pos="9344"/>
            </w:tabs>
            <w:rPr>
              <w:rFonts w:asciiTheme="minorHAnsi" w:eastAsiaTheme="minorEastAsia" w:hAnsiTheme="minorHAnsi" w:cstheme="minorBidi"/>
              <w:noProof/>
              <w:kern w:val="2"/>
              <w:sz w:val="24"/>
              <w:szCs w:val="24"/>
              <w:lang w:val="vi-VN" w:eastAsia="vi-VN" w:bidi="ar-SA"/>
              <w14:ligatures w14:val="standardContextual"/>
            </w:rPr>
          </w:pPr>
          <w:hyperlink w:anchor="_Toc214386337" w:history="1">
            <w:r w:rsidRPr="0058641B">
              <w:rPr>
                <w:rStyle w:val="Hyperlink"/>
                <w:noProof/>
                <w:lang w:eastAsia="en-AU"/>
              </w:rPr>
              <w:t>1.5.</w:t>
            </w:r>
            <w:r w:rsidRPr="0058641B">
              <w:rPr>
                <w:rFonts w:asciiTheme="minorHAnsi" w:eastAsiaTheme="minorEastAsia" w:hAnsiTheme="minorHAnsi" w:cstheme="minorBidi"/>
                <w:noProof/>
                <w:kern w:val="2"/>
                <w:sz w:val="24"/>
                <w:szCs w:val="24"/>
                <w:lang w:val="vi-VN" w:eastAsia="vi-VN" w:bidi="ar-SA"/>
                <w14:ligatures w14:val="standardContextual"/>
              </w:rPr>
              <w:tab/>
            </w:r>
            <w:r w:rsidRPr="0058641B">
              <w:rPr>
                <w:rStyle w:val="Hyperlink"/>
                <w:noProof/>
                <w:lang w:eastAsia="en-AU"/>
              </w:rPr>
              <w:t>Kết luận chương 1</w:t>
            </w:r>
            <w:r w:rsidRPr="0058641B">
              <w:rPr>
                <w:noProof/>
                <w:webHidden/>
              </w:rPr>
              <w:tab/>
            </w:r>
            <w:r w:rsidRPr="0058641B">
              <w:rPr>
                <w:noProof/>
                <w:webHidden/>
              </w:rPr>
              <w:fldChar w:fldCharType="begin"/>
            </w:r>
            <w:r w:rsidRPr="0058641B">
              <w:rPr>
                <w:noProof/>
                <w:webHidden/>
              </w:rPr>
              <w:instrText xml:space="preserve"> PAGEREF _Toc214386337 \h </w:instrText>
            </w:r>
            <w:r w:rsidRPr="0058641B">
              <w:rPr>
                <w:noProof/>
                <w:webHidden/>
              </w:rPr>
            </w:r>
            <w:r w:rsidRPr="0058641B">
              <w:rPr>
                <w:noProof/>
                <w:webHidden/>
              </w:rPr>
              <w:fldChar w:fldCharType="separate"/>
            </w:r>
            <w:r w:rsidRPr="0058641B">
              <w:rPr>
                <w:noProof/>
                <w:webHidden/>
              </w:rPr>
              <w:t>13</w:t>
            </w:r>
            <w:r w:rsidRPr="0058641B">
              <w:rPr>
                <w:noProof/>
                <w:webHidden/>
              </w:rPr>
              <w:fldChar w:fldCharType="end"/>
            </w:r>
          </w:hyperlink>
        </w:p>
        <w:p w14:paraId="5A92862F" w14:textId="3BB0C6F1" w:rsidR="009E49EA" w:rsidRPr="0058641B" w:rsidRDefault="00BA273B">
          <w:pPr>
            <w:pStyle w:val="TOC1"/>
            <w:rPr>
              <w:rFonts w:asciiTheme="minorHAnsi" w:eastAsiaTheme="minorEastAsia" w:hAnsiTheme="minorHAnsi" w:cstheme="minorBidi"/>
              <w:b w:val="0"/>
              <w:noProof/>
              <w:kern w:val="2"/>
              <w:sz w:val="24"/>
              <w:szCs w:val="24"/>
              <w:lang w:val="vi-VN" w:eastAsia="vi-VN" w:bidi="ar-SA"/>
              <w14:ligatures w14:val="standardContextual"/>
            </w:rPr>
          </w:pPr>
          <w:hyperlink w:anchor="_Toc214386338" w:history="1">
            <w:r w:rsidRPr="0058641B">
              <w:rPr>
                <w:rStyle w:val="Hyperlink"/>
                <w:noProof/>
                <w:lang w:val="vi-VN" w:eastAsia="en-AU"/>
              </w:rPr>
              <w:t>CHƯƠNG 2. PHÂN TÍCH THIẾT KẾ HỆ THỐNG</w:t>
            </w:r>
            <w:r w:rsidRPr="0058641B">
              <w:rPr>
                <w:noProof/>
                <w:webHidden/>
              </w:rPr>
              <w:tab/>
            </w:r>
            <w:r w:rsidR="009E49EA" w:rsidRPr="0058641B">
              <w:rPr>
                <w:noProof/>
                <w:webHidden/>
              </w:rPr>
              <w:fldChar w:fldCharType="begin"/>
            </w:r>
            <w:r w:rsidR="009E49EA" w:rsidRPr="0058641B">
              <w:rPr>
                <w:noProof/>
                <w:webHidden/>
              </w:rPr>
              <w:instrText xml:space="preserve"> PAGEREF _Toc214386338 \h </w:instrText>
            </w:r>
            <w:r w:rsidR="009E49EA" w:rsidRPr="0058641B">
              <w:rPr>
                <w:noProof/>
                <w:webHidden/>
              </w:rPr>
            </w:r>
            <w:r w:rsidR="009E49EA" w:rsidRPr="0058641B">
              <w:rPr>
                <w:noProof/>
                <w:webHidden/>
              </w:rPr>
              <w:fldChar w:fldCharType="separate"/>
            </w:r>
            <w:r w:rsidRPr="0058641B">
              <w:rPr>
                <w:noProof/>
                <w:webHidden/>
              </w:rPr>
              <w:t>14</w:t>
            </w:r>
            <w:r w:rsidR="009E49EA" w:rsidRPr="0058641B">
              <w:rPr>
                <w:noProof/>
                <w:webHidden/>
              </w:rPr>
              <w:fldChar w:fldCharType="end"/>
            </w:r>
          </w:hyperlink>
        </w:p>
        <w:p w14:paraId="42329BE8" w14:textId="16524C5E" w:rsidR="009E49EA" w:rsidRPr="0058641B" w:rsidRDefault="009E49EA">
          <w:pPr>
            <w:pStyle w:val="TOC2"/>
            <w:tabs>
              <w:tab w:val="right" w:leader="dot" w:pos="9344"/>
            </w:tabs>
            <w:rPr>
              <w:rFonts w:asciiTheme="minorHAnsi" w:eastAsiaTheme="minorEastAsia" w:hAnsiTheme="minorHAnsi" w:cstheme="minorBidi"/>
              <w:noProof/>
              <w:kern w:val="2"/>
              <w:sz w:val="24"/>
              <w:szCs w:val="24"/>
              <w:lang w:val="vi-VN" w:eastAsia="vi-VN" w:bidi="ar-SA"/>
              <w14:ligatures w14:val="standardContextual"/>
            </w:rPr>
          </w:pPr>
          <w:hyperlink w:anchor="_Toc214386339" w:history="1">
            <w:r w:rsidRPr="0058641B">
              <w:rPr>
                <w:rStyle w:val="Hyperlink"/>
                <w:noProof/>
                <w:lang w:val="vi-VN"/>
              </w:rPr>
              <w:t>2.1.</w:t>
            </w:r>
            <w:r w:rsidRPr="0058641B">
              <w:rPr>
                <w:rFonts w:asciiTheme="minorHAnsi" w:eastAsiaTheme="minorEastAsia" w:hAnsiTheme="minorHAnsi" w:cstheme="minorBidi"/>
                <w:noProof/>
                <w:kern w:val="2"/>
                <w:sz w:val="24"/>
                <w:szCs w:val="24"/>
                <w:lang w:val="vi-VN" w:eastAsia="vi-VN" w:bidi="ar-SA"/>
                <w14:ligatures w14:val="standardContextual"/>
              </w:rPr>
              <w:tab/>
            </w:r>
            <w:r w:rsidRPr="0058641B">
              <w:rPr>
                <w:rStyle w:val="Hyperlink"/>
                <w:noProof/>
                <w:lang w:val="vi-VN"/>
              </w:rPr>
              <w:t>Kiến trúc tổng thể hệ thống</w:t>
            </w:r>
            <w:r w:rsidRPr="0058641B">
              <w:rPr>
                <w:noProof/>
                <w:webHidden/>
              </w:rPr>
              <w:tab/>
            </w:r>
            <w:r w:rsidRPr="0058641B">
              <w:rPr>
                <w:noProof/>
                <w:webHidden/>
              </w:rPr>
              <w:fldChar w:fldCharType="begin"/>
            </w:r>
            <w:r w:rsidRPr="0058641B">
              <w:rPr>
                <w:noProof/>
                <w:webHidden/>
              </w:rPr>
              <w:instrText xml:space="preserve"> PAGEREF _Toc214386339 \h </w:instrText>
            </w:r>
            <w:r w:rsidRPr="0058641B">
              <w:rPr>
                <w:noProof/>
                <w:webHidden/>
              </w:rPr>
            </w:r>
            <w:r w:rsidRPr="0058641B">
              <w:rPr>
                <w:noProof/>
                <w:webHidden/>
              </w:rPr>
              <w:fldChar w:fldCharType="separate"/>
            </w:r>
            <w:r w:rsidRPr="0058641B">
              <w:rPr>
                <w:noProof/>
                <w:webHidden/>
              </w:rPr>
              <w:t>14</w:t>
            </w:r>
            <w:r w:rsidRPr="0058641B">
              <w:rPr>
                <w:noProof/>
                <w:webHidden/>
              </w:rPr>
              <w:fldChar w:fldCharType="end"/>
            </w:r>
          </w:hyperlink>
        </w:p>
        <w:p w14:paraId="2A93DD2A" w14:textId="6C32C87E"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40" w:history="1">
            <w:r w:rsidRPr="0058641B">
              <w:rPr>
                <w:rStyle w:val="Hyperlink"/>
                <w:i w:val="0"/>
                <w:noProof/>
              </w:rPr>
              <w:t>2.1.1.</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rPr>
              <w:t>Mục tiêu thiết kế</w:t>
            </w:r>
            <w:r w:rsidRPr="0058641B">
              <w:rPr>
                <w:i w:val="0"/>
                <w:noProof/>
                <w:webHidden/>
              </w:rPr>
              <w:tab/>
            </w:r>
            <w:r w:rsidRPr="0058641B">
              <w:rPr>
                <w:i w:val="0"/>
                <w:noProof/>
                <w:webHidden/>
              </w:rPr>
              <w:fldChar w:fldCharType="begin"/>
            </w:r>
            <w:r w:rsidRPr="0058641B">
              <w:rPr>
                <w:i w:val="0"/>
                <w:noProof/>
                <w:webHidden/>
              </w:rPr>
              <w:instrText xml:space="preserve"> PAGEREF _Toc214386340 \h </w:instrText>
            </w:r>
            <w:r w:rsidRPr="0058641B">
              <w:rPr>
                <w:i w:val="0"/>
                <w:noProof/>
                <w:webHidden/>
              </w:rPr>
            </w:r>
            <w:r w:rsidRPr="0058641B">
              <w:rPr>
                <w:i w:val="0"/>
                <w:noProof/>
                <w:webHidden/>
              </w:rPr>
              <w:fldChar w:fldCharType="separate"/>
            </w:r>
            <w:r w:rsidRPr="0058641B">
              <w:rPr>
                <w:i w:val="0"/>
                <w:noProof/>
                <w:webHidden/>
              </w:rPr>
              <w:t>14</w:t>
            </w:r>
            <w:r w:rsidRPr="0058641B">
              <w:rPr>
                <w:i w:val="0"/>
                <w:noProof/>
                <w:webHidden/>
              </w:rPr>
              <w:fldChar w:fldCharType="end"/>
            </w:r>
          </w:hyperlink>
        </w:p>
        <w:p w14:paraId="05984B7C" w14:textId="55AC4781"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41" w:history="1">
            <w:r w:rsidRPr="0058641B">
              <w:rPr>
                <w:rStyle w:val="Hyperlink"/>
                <w:i w:val="0"/>
                <w:noProof/>
                <w:lang w:val="vi-VN"/>
              </w:rPr>
              <w:t>2.1.2.</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rPr>
              <w:t>Các thành phần chính của hệ thống</w:t>
            </w:r>
            <w:r w:rsidRPr="0058641B">
              <w:rPr>
                <w:i w:val="0"/>
                <w:noProof/>
                <w:webHidden/>
              </w:rPr>
              <w:tab/>
            </w:r>
            <w:r w:rsidRPr="0058641B">
              <w:rPr>
                <w:i w:val="0"/>
                <w:noProof/>
                <w:webHidden/>
              </w:rPr>
              <w:fldChar w:fldCharType="begin"/>
            </w:r>
            <w:r w:rsidRPr="0058641B">
              <w:rPr>
                <w:i w:val="0"/>
                <w:noProof/>
                <w:webHidden/>
              </w:rPr>
              <w:instrText xml:space="preserve"> PAGEREF _Toc214386341 \h </w:instrText>
            </w:r>
            <w:r w:rsidRPr="0058641B">
              <w:rPr>
                <w:i w:val="0"/>
                <w:noProof/>
                <w:webHidden/>
              </w:rPr>
            </w:r>
            <w:r w:rsidRPr="0058641B">
              <w:rPr>
                <w:i w:val="0"/>
                <w:noProof/>
                <w:webHidden/>
              </w:rPr>
              <w:fldChar w:fldCharType="separate"/>
            </w:r>
            <w:r w:rsidRPr="0058641B">
              <w:rPr>
                <w:i w:val="0"/>
                <w:noProof/>
                <w:webHidden/>
              </w:rPr>
              <w:t>14</w:t>
            </w:r>
            <w:r w:rsidRPr="0058641B">
              <w:rPr>
                <w:i w:val="0"/>
                <w:noProof/>
                <w:webHidden/>
              </w:rPr>
              <w:fldChar w:fldCharType="end"/>
            </w:r>
          </w:hyperlink>
        </w:p>
        <w:p w14:paraId="3E948281" w14:textId="2C102C68"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42" w:history="1">
            <w:r w:rsidRPr="0058641B">
              <w:rPr>
                <w:rStyle w:val="Hyperlink"/>
                <w:i w:val="0"/>
                <w:noProof/>
                <w:lang w:val="vi-VN"/>
              </w:rPr>
              <w:t>2.1.3.</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lang w:val="vi-VN"/>
              </w:rPr>
              <w:t>Luồng hoạt động tổng thể</w:t>
            </w:r>
            <w:r w:rsidRPr="0058641B">
              <w:rPr>
                <w:i w:val="0"/>
                <w:noProof/>
                <w:webHidden/>
              </w:rPr>
              <w:tab/>
            </w:r>
            <w:r w:rsidRPr="0058641B">
              <w:rPr>
                <w:i w:val="0"/>
                <w:noProof/>
                <w:webHidden/>
              </w:rPr>
              <w:fldChar w:fldCharType="begin"/>
            </w:r>
            <w:r w:rsidRPr="0058641B">
              <w:rPr>
                <w:i w:val="0"/>
                <w:noProof/>
                <w:webHidden/>
              </w:rPr>
              <w:instrText xml:space="preserve"> PAGEREF _Toc214386342 \h </w:instrText>
            </w:r>
            <w:r w:rsidRPr="0058641B">
              <w:rPr>
                <w:i w:val="0"/>
                <w:noProof/>
                <w:webHidden/>
              </w:rPr>
            </w:r>
            <w:r w:rsidRPr="0058641B">
              <w:rPr>
                <w:i w:val="0"/>
                <w:noProof/>
                <w:webHidden/>
              </w:rPr>
              <w:fldChar w:fldCharType="separate"/>
            </w:r>
            <w:r w:rsidRPr="0058641B">
              <w:rPr>
                <w:i w:val="0"/>
                <w:noProof/>
                <w:webHidden/>
              </w:rPr>
              <w:t>16</w:t>
            </w:r>
            <w:r w:rsidRPr="0058641B">
              <w:rPr>
                <w:i w:val="0"/>
                <w:noProof/>
                <w:webHidden/>
              </w:rPr>
              <w:fldChar w:fldCharType="end"/>
            </w:r>
          </w:hyperlink>
        </w:p>
        <w:p w14:paraId="625F5A04" w14:textId="082D5AF1" w:rsidR="009E49EA" w:rsidRPr="0058641B" w:rsidRDefault="009E49EA">
          <w:pPr>
            <w:pStyle w:val="TOC2"/>
            <w:tabs>
              <w:tab w:val="right" w:leader="dot" w:pos="9344"/>
            </w:tabs>
            <w:rPr>
              <w:rFonts w:asciiTheme="minorHAnsi" w:eastAsiaTheme="minorEastAsia" w:hAnsiTheme="minorHAnsi" w:cstheme="minorBidi"/>
              <w:noProof/>
              <w:kern w:val="2"/>
              <w:sz w:val="24"/>
              <w:szCs w:val="24"/>
              <w:lang w:val="vi-VN" w:eastAsia="vi-VN" w:bidi="ar-SA"/>
              <w14:ligatures w14:val="standardContextual"/>
            </w:rPr>
          </w:pPr>
          <w:hyperlink w:anchor="_Toc214386343" w:history="1">
            <w:r w:rsidRPr="0058641B">
              <w:rPr>
                <w:rStyle w:val="Hyperlink"/>
                <w:noProof/>
                <w:lang w:val="vi-VN"/>
              </w:rPr>
              <w:t>2.2.</w:t>
            </w:r>
            <w:r w:rsidRPr="0058641B">
              <w:rPr>
                <w:rFonts w:asciiTheme="minorHAnsi" w:eastAsiaTheme="minorEastAsia" w:hAnsiTheme="minorHAnsi" w:cstheme="minorBidi"/>
                <w:noProof/>
                <w:kern w:val="2"/>
                <w:sz w:val="24"/>
                <w:szCs w:val="24"/>
                <w:lang w:val="vi-VN" w:eastAsia="vi-VN" w:bidi="ar-SA"/>
                <w14:ligatures w14:val="standardContextual"/>
              </w:rPr>
              <w:tab/>
            </w:r>
            <w:r w:rsidRPr="0058641B">
              <w:rPr>
                <w:rStyle w:val="Hyperlink"/>
                <w:noProof/>
                <w:lang w:val="vi-VN"/>
              </w:rPr>
              <w:t>Phân tích chi tiết từng mô hình chức năng</w:t>
            </w:r>
            <w:r w:rsidRPr="0058641B">
              <w:rPr>
                <w:noProof/>
                <w:webHidden/>
              </w:rPr>
              <w:tab/>
            </w:r>
            <w:r w:rsidRPr="0058641B">
              <w:rPr>
                <w:noProof/>
                <w:webHidden/>
              </w:rPr>
              <w:fldChar w:fldCharType="begin"/>
            </w:r>
            <w:r w:rsidRPr="0058641B">
              <w:rPr>
                <w:noProof/>
                <w:webHidden/>
              </w:rPr>
              <w:instrText xml:space="preserve"> PAGEREF _Toc214386343 \h </w:instrText>
            </w:r>
            <w:r w:rsidRPr="0058641B">
              <w:rPr>
                <w:noProof/>
                <w:webHidden/>
              </w:rPr>
            </w:r>
            <w:r w:rsidRPr="0058641B">
              <w:rPr>
                <w:noProof/>
                <w:webHidden/>
              </w:rPr>
              <w:fldChar w:fldCharType="separate"/>
            </w:r>
            <w:r w:rsidRPr="0058641B">
              <w:rPr>
                <w:noProof/>
                <w:webHidden/>
              </w:rPr>
              <w:t>17</w:t>
            </w:r>
            <w:r w:rsidRPr="0058641B">
              <w:rPr>
                <w:noProof/>
                <w:webHidden/>
              </w:rPr>
              <w:fldChar w:fldCharType="end"/>
            </w:r>
          </w:hyperlink>
        </w:p>
        <w:p w14:paraId="7F0D2C68" w14:textId="46060A6D"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44" w:history="1">
            <w:r w:rsidRPr="0058641B">
              <w:rPr>
                <w:rStyle w:val="Hyperlink"/>
                <w:i w:val="0"/>
                <w:noProof/>
                <w:lang w:val="vi-VN"/>
              </w:rPr>
              <w:t>2.2.1.</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rPr>
              <w:t>Mô hình Thu Thập Subdomain crt.sh</w:t>
            </w:r>
            <w:r w:rsidRPr="0058641B">
              <w:rPr>
                <w:i w:val="0"/>
                <w:noProof/>
                <w:webHidden/>
              </w:rPr>
              <w:tab/>
            </w:r>
            <w:r w:rsidRPr="0058641B">
              <w:rPr>
                <w:i w:val="0"/>
                <w:noProof/>
                <w:webHidden/>
              </w:rPr>
              <w:fldChar w:fldCharType="begin"/>
            </w:r>
            <w:r w:rsidRPr="0058641B">
              <w:rPr>
                <w:i w:val="0"/>
                <w:noProof/>
                <w:webHidden/>
              </w:rPr>
              <w:instrText xml:space="preserve"> PAGEREF _Toc214386344 \h </w:instrText>
            </w:r>
            <w:r w:rsidRPr="0058641B">
              <w:rPr>
                <w:i w:val="0"/>
                <w:noProof/>
                <w:webHidden/>
              </w:rPr>
            </w:r>
            <w:r w:rsidRPr="0058641B">
              <w:rPr>
                <w:i w:val="0"/>
                <w:noProof/>
                <w:webHidden/>
              </w:rPr>
              <w:fldChar w:fldCharType="separate"/>
            </w:r>
            <w:r w:rsidRPr="0058641B">
              <w:rPr>
                <w:i w:val="0"/>
                <w:noProof/>
                <w:webHidden/>
              </w:rPr>
              <w:t>17</w:t>
            </w:r>
            <w:r w:rsidRPr="0058641B">
              <w:rPr>
                <w:i w:val="0"/>
                <w:noProof/>
                <w:webHidden/>
              </w:rPr>
              <w:fldChar w:fldCharType="end"/>
            </w:r>
          </w:hyperlink>
        </w:p>
        <w:p w14:paraId="376D93A2" w14:textId="2D8CE17C"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45" w:history="1">
            <w:r w:rsidRPr="0058641B">
              <w:rPr>
                <w:rStyle w:val="Hyperlink"/>
                <w:i w:val="0"/>
                <w:noProof/>
                <w:lang w:val="vi-VN"/>
              </w:rPr>
              <w:t>2.2.2.</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rPr>
              <w:t>Mô hình Quét Mạng Nmap</w:t>
            </w:r>
            <w:r w:rsidRPr="0058641B">
              <w:rPr>
                <w:i w:val="0"/>
                <w:noProof/>
                <w:webHidden/>
              </w:rPr>
              <w:tab/>
            </w:r>
            <w:r w:rsidRPr="0058641B">
              <w:rPr>
                <w:i w:val="0"/>
                <w:noProof/>
                <w:webHidden/>
              </w:rPr>
              <w:fldChar w:fldCharType="begin"/>
            </w:r>
            <w:r w:rsidRPr="0058641B">
              <w:rPr>
                <w:i w:val="0"/>
                <w:noProof/>
                <w:webHidden/>
              </w:rPr>
              <w:instrText xml:space="preserve"> PAGEREF _Toc214386345 \h </w:instrText>
            </w:r>
            <w:r w:rsidRPr="0058641B">
              <w:rPr>
                <w:i w:val="0"/>
                <w:noProof/>
                <w:webHidden/>
              </w:rPr>
            </w:r>
            <w:r w:rsidRPr="0058641B">
              <w:rPr>
                <w:i w:val="0"/>
                <w:noProof/>
                <w:webHidden/>
              </w:rPr>
              <w:fldChar w:fldCharType="separate"/>
            </w:r>
            <w:r w:rsidRPr="0058641B">
              <w:rPr>
                <w:i w:val="0"/>
                <w:noProof/>
                <w:webHidden/>
              </w:rPr>
              <w:t>20</w:t>
            </w:r>
            <w:r w:rsidRPr="0058641B">
              <w:rPr>
                <w:i w:val="0"/>
                <w:noProof/>
                <w:webHidden/>
              </w:rPr>
              <w:fldChar w:fldCharType="end"/>
            </w:r>
          </w:hyperlink>
        </w:p>
        <w:p w14:paraId="01C57F74" w14:textId="42DB89D4"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46" w:history="1">
            <w:r w:rsidRPr="0058641B">
              <w:rPr>
                <w:rStyle w:val="Hyperlink"/>
                <w:i w:val="0"/>
                <w:noProof/>
                <w:lang w:val="vi-VN"/>
              </w:rPr>
              <w:t>2.2.3.</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rPr>
              <w:t>Mô hình Quét Web Nuclei + Nikto</w:t>
            </w:r>
            <w:r w:rsidRPr="0058641B">
              <w:rPr>
                <w:i w:val="0"/>
                <w:noProof/>
                <w:webHidden/>
              </w:rPr>
              <w:tab/>
            </w:r>
            <w:r w:rsidRPr="0058641B">
              <w:rPr>
                <w:i w:val="0"/>
                <w:noProof/>
                <w:webHidden/>
              </w:rPr>
              <w:fldChar w:fldCharType="begin"/>
            </w:r>
            <w:r w:rsidRPr="0058641B">
              <w:rPr>
                <w:i w:val="0"/>
                <w:noProof/>
                <w:webHidden/>
              </w:rPr>
              <w:instrText xml:space="preserve"> PAGEREF _Toc214386346 \h </w:instrText>
            </w:r>
            <w:r w:rsidRPr="0058641B">
              <w:rPr>
                <w:i w:val="0"/>
                <w:noProof/>
                <w:webHidden/>
              </w:rPr>
            </w:r>
            <w:r w:rsidRPr="0058641B">
              <w:rPr>
                <w:i w:val="0"/>
                <w:noProof/>
                <w:webHidden/>
              </w:rPr>
              <w:fldChar w:fldCharType="separate"/>
            </w:r>
            <w:r w:rsidRPr="0058641B">
              <w:rPr>
                <w:i w:val="0"/>
                <w:noProof/>
                <w:webHidden/>
              </w:rPr>
              <w:t>23</w:t>
            </w:r>
            <w:r w:rsidRPr="0058641B">
              <w:rPr>
                <w:i w:val="0"/>
                <w:noProof/>
                <w:webHidden/>
              </w:rPr>
              <w:fldChar w:fldCharType="end"/>
            </w:r>
          </w:hyperlink>
        </w:p>
        <w:p w14:paraId="10B73134" w14:textId="645D4E97"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47" w:history="1">
            <w:r w:rsidRPr="0058641B">
              <w:rPr>
                <w:rStyle w:val="Hyperlink"/>
                <w:i w:val="0"/>
                <w:noProof/>
                <w:lang w:val="vi-VN"/>
              </w:rPr>
              <w:t>2.2.4.</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rPr>
              <w:t>Mô hình AI Core</w:t>
            </w:r>
            <w:r w:rsidRPr="0058641B">
              <w:rPr>
                <w:i w:val="0"/>
                <w:noProof/>
                <w:webHidden/>
              </w:rPr>
              <w:tab/>
            </w:r>
            <w:r w:rsidRPr="0058641B">
              <w:rPr>
                <w:i w:val="0"/>
                <w:noProof/>
                <w:webHidden/>
              </w:rPr>
              <w:fldChar w:fldCharType="begin"/>
            </w:r>
            <w:r w:rsidRPr="0058641B">
              <w:rPr>
                <w:i w:val="0"/>
                <w:noProof/>
                <w:webHidden/>
              </w:rPr>
              <w:instrText xml:space="preserve"> PAGEREF _Toc214386347 \h </w:instrText>
            </w:r>
            <w:r w:rsidRPr="0058641B">
              <w:rPr>
                <w:i w:val="0"/>
                <w:noProof/>
                <w:webHidden/>
              </w:rPr>
            </w:r>
            <w:r w:rsidRPr="0058641B">
              <w:rPr>
                <w:i w:val="0"/>
                <w:noProof/>
                <w:webHidden/>
              </w:rPr>
              <w:fldChar w:fldCharType="separate"/>
            </w:r>
            <w:r w:rsidRPr="0058641B">
              <w:rPr>
                <w:i w:val="0"/>
                <w:noProof/>
                <w:webHidden/>
              </w:rPr>
              <w:t>28</w:t>
            </w:r>
            <w:r w:rsidRPr="0058641B">
              <w:rPr>
                <w:i w:val="0"/>
                <w:noProof/>
                <w:webHidden/>
              </w:rPr>
              <w:fldChar w:fldCharType="end"/>
            </w:r>
          </w:hyperlink>
        </w:p>
        <w:p w14:paraId="5EE743E0" w14:textId="1ED67921"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48" w:history="1">
            <w:r w:rsidRPr="0058641B">
              <w:rPr>
                <w:rStyle w:val="Hyperlink"/>
                <w:i w:val="0"/>
                <w:noProof/>
                <w:lang w:val="de-DE"/>
              </w:rPr>
              <w:t>2.2.5.</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lang w:val="de-DE"/>
              </w:rPr>
              <w:t>Mô hình Enrich Bằng AI</w:t>
            </w:r>
            <w:r w:rsidRPr="0058641B">
              <w:rPr>
                <w:i w:val="0"/>
                <w:noProof/>
                <w:webHidden/>
              </w:rPr>
              <w:tab/>
            </w:r>
            <w:r w:rsidRPr="0058641B">
              <w:rPr>
                <w:i w:val="0"/>
                <w:noProof/>
                <w:webHidden/>
              </w:rPr>
              <w:fldChar w:fldCharType="begin"/>
            </w:r>
            <w:r w:rsidRPr="0058641B">
              <w:rPr>
                <w:i w:val="0"/>
                <w:noProof/>
                <w:webHidden/>
              </w:rPr>
              <w:instrText xml:space="preserve"> PAGEREF _Toc214386348 \h </w:instrText>
            </w:r>
            <w:r w:rsidRPr="0058641B">
              <w:rPr>
                <w:i w:val="0"/>
                <w:noProof/>
                <w:webHidden/>
              </w:rPr>
            </w:r>
            <w:r w:rsidRPr="0058641B">
              <w:rPr>
                <w:i w:val="0"/>
                <w:noProof/>
                <w:webHidden/>
              </w:rPr>
              <w:fldChar w:fldCharType="separate"/>
            </w:r>
            <w:r w:rsidRPr="0058641B">
              <w:rPr>
                <w:i w:val="0"/>
                <w:noProof/>
                <w:webHidden/>
              </w:rPr>
              <w:t>32</w:t>
            </w:r>
            <w:r w:rsidRPr="0058641B">
              <w:rPr>
                <w:i w:val="0"/>
                <w:noProof/>
                <w:webHidden/>
              </w:rPr>
              <w:fldChar w:fldCharType="end"/>
            </w:r>
          </w:hyperlink>
        </w:p>
        <w:p w14:paraId="6923CAC1" w14:textId="65E1C054"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49" w:history="1">
            <w:r w:rsidRPr="0058641B">
              <w:rPr>
                <w:rStyle w:val="Hyperlink"/>
                <w:i w:val="0"/>
                <w:noProof/>
                <w:lang w:val="vi-VN"/>
              </w:rPr>
              <w:t>2.2.6.</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lang w:val="vi-VN"/>
              </w:rPr>
              <w:t>Mô hình Phân Tích Endpoint Và Lỗ Hổng Tiềm Năng</w:t>
            </w:r>
            <w:r w:rsidRPr="0058641B">
              <w:rPr>
                <w:i w:val="0"/>
                <w:noProof/>
                <w:webHidden/>
              </w:rPr>
              <w:tab/>
            </w:r>
            <w:r w:rsidRPr="0058641B">
              <w:rPr>
                <w:i w:val="0"/>
                <w:noProof/>
                <w:webHidden/>
              </w:rPr>
              <w:fldChar w:fldCharType="begin"/>
            </w:r>
            <w:r w:rsidRPr="0058641B">
              <w:rPr>
                <w:i w:val="0"/>
                <w:noProof/>
                <w:webHidden/>
              </w:rPr>
              <w:instrText xml:space="preserve"> PAGEREF _Toc214386349 \h </w:instrText>
            </w:r>
            <w:r w:rsidRPr="0058641B">
              <w:rPr>
                <w:i w:val="0"/>
                <w:noProof/>
                <w:webHidden/>
              </w:rPr>
            </w:r>
            <w:r w:rsidRPr="0058641B">
              <w:rPr>
                <w:i w:val="0"/>
                <w:noProof/>
                <w:webHidden/>
              </w:rPr>
              <w:fldChar w:fldCharType="separate"/>
            </w:r>
            <w:r w:rsidRPr="0058641B">
              <w:rPr>
                <w:i w:val="0"/>
                <w:noProof/>
                <w:webHidden/>
              </w:rPr>
              <w:t>40</w:t>
            </w:r>
            <w:r w:rsidRPr="0058641B">
              <w:rPr>
                <w:i w:val="0"/>
                <w:noProof/>
                <w:webHidden/>
              </w:rPr>
              <w:fldChar w:fldCharType="end"/>
            </w:r>
          </w:hyperlink>
        </w:p>
        <w:p w14:paraId="1D263AE9" w14:textId="264ABE74"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50" w:history="1">
            <w:r w:rsidRPr="0058641B">
              <w:rPr>
                <w:rStyle w:val="Hyperlink"/>
                <w:i w:val="0"/>
                <w:noProof/>
                <w:lang w:val="vi-VN"/>
              </w:rPr>
              <w:t>2.2.7.</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lang w:val="vi-VN"/>
              </w:rPr>
              <w:t>Mô hình điều phối</w:t>
            </w:r>
            <w:r w:rsidRPr="0058641B">
              <w:rPr>
                <w:i w:val="0"/>
                <w:noProof/>
                <w:webHidden/>
              </w:rPr>
              <w:tab/>
            </w:r>
            <w:r w:rsidRPr="0058641B">
              <w:rPr>
                <w:i w:val="0"/>
                <w:noProof/>
                <w:webHidden/>
              </w:rPr>
              <w:fldChar w:fldCharType="begin"/>
            </w:r>
            <w:r w:rsidRPr="0058641B">
              <w:rPr>
                <w:i w:val="0"/>
                <w:noProof/>
                <w:webHidden/>
              </w:rPr>
              <w:instrText xml:space="preserve"> PAGEREF _Toc214386350 \h </w:instrText>
            </w:r>
            <w:r w:rsidRPr="0058641B">
              <w:rPr>
                <w:i w:val="0"/>
                <w:noProof/>
                <w:webHidden/>
              </w:rPr>
            </w:r>
            <w:r w:rsidRPr="0058641B">
              <w:rPr>
                <w:i w:val="0"/>
                <w:noProof/>
                <w:webHidden/>
              </w:rPr>
              <w:fldChar w:fldCharType="separate"/>
            </w:r>
            <w:r w:rsidRPr="0058641B">
              <w:rPr>
                <w:i w:val="0"/>
                <w:noProof/>
                <w:webHidden/>
              </w:rPr>
              <w:t>46</w:t>
            </w:r>
            <w:r w:rsidRPr="0058641B">
              <w:rPr>
                <w:i w:val="0"/>
                <w:noProof/>
                <w:webHidden/>
              </w:rPr>
              <w:fldChar w:fldCharType="end"/>
            </w:r>
          </w:hyperlink>
        </w:p>
        <w:p w14:paraId="5EAECC97" w14:textId="6E3F0165"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51" w:history="1">
            <w:r w:rsidRPr="0058641B">
              <w:rPr>
                <w:rStyle w:val="Hyperlink"/>
                <w:i w:val="0"/>
                <w:noProof/>
                <w:lang w:val="vi-VN"/>
              </w:rPr>
              <w:t>2.2.8.</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rPr>
              <w:t>Mô hình API Backend</w:t>
            </w:r>
            <w:r w:rsidRPr="0058641B">
              <w:rPr>
                <w:i w:val="0"/>
                <w:noProof/>
                <w:webHidden/>
              </w:rPr>
              <w:tab/>
            </w:r>
            <w:r w:rsidRPr="0058641B">
              <w:rPr>
                <w:i w:val="0"/>
                <w:noProof/>
                <w:webHidden/>
              </w:rPr>
              <w:fldChar w:fldCharType="begin"/>
            </w:r>
            <w:r w:rsidRPr="0058641B">
              <w:rPr>
                <w:i w:val="0"/>
                <w:noProof/>
                <w:webHidden/>
              </w:rPr>
              <w:instrText xml:space="preserve"> PAGEREF _Toc214386351 \h </w:instrText>
            </w:r>
            <w:r w:rsidRPr="0058641B">
              <w:rPr>
                <w:i w:val="0"/>
                <w:noProof/>
                <w:webHidden/>
              </w:rPr>
            </w:r>
            <w:r w:rsidRPr="0058641B">
              <w:rPr>
                <w:i w:val="0"/>
                <w:noProof/>
                <w:webHidden/>
              </w:rPr>
              <w:fldChar w:fldCharType="separate"/>
            </w:r>
            <w:r w:rsidRPr="0058641B">
              <w:rPr>
                <w:i w:val="0"/>
                <w:noProof/>
                <w:webHidden/>
              </w:rPr>
              <w:t>48</w:t>
            </w:r>
            <w:r w:rsidRPr="0058641B">
              <w:rPr>
                <w:i w:val="0"/>
                <w:noProof/>
                <w:webHidden/>
              </w:rPr>
              <w:fldChar w:fldCharType="end"/>
            </w:r>
          </w:hyperlink>
        </w:p>
        <w:p w14:paraId="72EBB5C9" w14:textId="708EE9A1"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52" w:history="1">
            <w:r w:rsidRPr="0058641B">
              <w:rPr>
                <w:rStyle w:val="Hyperlink"/>
                <w:i w:val="0"/>
                <w:noProof/>
                <w:lang w:val="vi-VN"/>
              </w:rPr>
              <w:t>2.2.9.</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rPr>
              <w:t>Mô</w:t>
            </w:r>
            <w:r w:rsidRPr="0058641B">
              <w:rPr>
                <w:rStyle w:val="Hyperlink"/>
                <w:i w:val="0"/>
                <w:noProof/>
                <w:lang w:val="vi-VN"/>
              </w:rPr>
              <w:t xml:space="preserve"> hình</w:t>
            </w:r>
            <w:r w:rsidRPr="0058641B">
              <w:rPr>
                <w:rStyle w:val="Hyperlink"/>
                <w:i w:val="0"/>
                <w:noProof/>
              </w:rPr>
              <w:t xml:space="preserve"> Frontend</w:t>
            </w:r>
            <w:r w:rsidRPr="0058641B">
              <w:rPr>
                <w:i w:val="0"/>
                <w:noProof/>
                <w:webHidden/>
              </w:rPr>
              <w:tab/>
            </w:r>
            <w:r w:rsidRPr="0058641B">
              <w:rPr>
                <w:i w:val="0"/>
                <w:noProof/>
                <w:webHidden/>
              </w:rPr>
              <w:fldChar w:fldCharType="begin"/>
            </w:r>
            <w:r w:rsidRPr="0058641B">
              <w:rPr>
                <w:i w:val="0"/>
                <w:noProof/>
                <w:webHidden/>
              </w:rPr>
              <w:instrText xml:space="preserve"> PAGEREF _Toc214386352 \h </w:instrText>
            </w:r>
            <w:r w:rsidRPr="0058641B">
              <w:rPr>
                <w:i w:val="0"/>
                <w:noProof/>
                <w:webHidden/>
              </w:rPr>
            </w:r>
            <w:r w:rsidRPr="0058641B">
              <w:rPr>
                <w:i w:val="0"/>
                <w:noProof/>
                <w:webHidden/>
              </w:rPr>
              <w:fldChar w:fldCharType="separate"/>
            </w:r>
            <w:r w:rsidRPr="0058641B">
              <w:rPr>
                <w:i w:val="0"/>
                <w:noProof/>
                <w:webHidden/>
              </w:rPr>
              <w:t>50</w:t>
            </w:r>
            <w:r w:rsidRPr="0058641B">
              <w:rPr>
                <w:i w:val="0"/>
                <w:noProof/>
                <w:webHidden/>
              </w:rPr>
              <w:fldChar w:fldCharType="end"/>
            </w:r>
          </w:hyperlink>
        </w:p>
        <w:p w14:paraId="57A9E6AA" w14:textId="3292AC14" w:rsidR="009E49EA" w:rsidRPr="0058641B" w:rsidRDefault="009E49EA">
          <w:pPr>
            <w:pStyle w:val="TOC2"/>
            <w:tabs>
              <w:tab w:val="right" w:leader="dot" w:pos="9344"/>
            </w:tabs>
            <w:rPr>
              <w:rFonts w:asciiTheme="minorHAnsi" w:eastAsiaTheme="minorEastAsia" w:hAnsiTheme="minorHAnsi" w:cstheme="minorBidi"/>
              <w:noProof/>
              <w:kern w:val="2"/>
              <w:sz w:val="24"/>
              <w:szCs w:val="24"/>
              <w:lang w:val="vi-VN" w:eastAsia="vi-VN" w:bidi="ar-SA"/>
              <w14:ligatures w14:val="standardContextual"/>
            </w:rPr>
          </w:pPr>
          <w:hyperlink w:anchor="_Toc214386353" w:history="1">
            <w:r w:rsidRPr="0058641B">
              <w:rPr>
                <w:rStyle w:val="Hyperlink"/>
                <w:noProof/>
                <w:lang w:eastAsia="en-AU"/>
              </w:rPr>
              <w:t>2.3.</w:t>
            </w:r>
            <w:r w:rsidRPr="0058641B">
              <w:rPr>
                <w:rFonts w:asciiTheme="minorHAnsi" w:eastAsiaTheme="minorEastAsia" w:hAnsiTheme="minorHAnsi" w:cstheme="minorBidi"/>
                <w:noProof/>
                <w:kern w:val="2"/>
                <w:sz w:val="24"/>
                <w:szCs w:val="24"/>
                <w:lang w:val="vi-VN" w:eastAsia="vi-VN" w:bidi="ar-SA"/>
                <w14:ligatures w14:val="standardContextual"/>
              </w:rPr>
              <w:tab/>
            </w:r>
            <w:r w:rsidRPr="0058641B">
              <w:rPr>
                <w:rStyle w:val="Hyperlink"/>
                <w:noProof/>
                <w:lang w:eastAsia="en-AU"/>
              </w:rPr>
              <w:t>Kết luận chương 2</w:t>
            </w:r>
            <w:r w:rsidRPr="0058641B">
              <w:rPr>
                <w:noProof/>
                <w:webHidden/>
              </w:rPr>
              <w:tab/>
            </w:r>
            <w:r w:rsidRPr="0058641B">
              <w:rPr>
                <w:noProof/>
                <w:webHidden/>
              </w:rPr>
              <w:fldChar w:fldCharType="begin"/>
            </w:r>
            <w:r w:rsidRPr="0058641B">
              <w:rPr>
                <w:noProof/>
                <w:webHidden/>
              </w:rPr>
              <w:instrText xml:space="preserve"> PAGEREF _Toc214386353 \h </w:instrText>
            </w:r>
            <w:r w:rsidRPr="0058641B">
              <w:rPr>
                <w:noProof/>
                <w:webHidden/>
              </w:rPr>
            </w:r>
            <w:r w:rsidRPr="0058641B">
              <w:rPr>
                <w:noProof/>
                <w:webHidden/>
              </w:rPr>
              <w:fldChar w:fldCharType="separate"/>
            </w:r>
            <w:r w:rsidRPr="0058641B">
              <w:rPr>
                <w:noProof/>
                <w:webHidden/>
              </w:rPr>
              <w:t>57</w:t>
            </w:r>
            <w:r w:rsidRPr="0058641B">
              <w:rPr>
                <w:noProof/>
                <w:webHidden/>
              </w:rPr>
              <w:fldChar w:fldCharType="end"/>
            </w:r>
          </w:hyperlink>
        </w:p>
        <w:p w14:paraId="2C02F155" w14:textId="7958D4EE" w:rsidR="009E49EA" w:rsidRPr="0058641B" w:rsidRDefault="00BA273B">
          <w:pPr>
            <w:pStyle w:val="TOC1"/>
            <w:rPr>
              <w:rFonts w:asciiTheme="minorHAnsi" w:eastAsiaTheme="minorEastAsia" w:hAnsiTheme="minorHAnsi" w:cstheme="minorBidi"/>
              <w:b w:val="0"/>
              <w:noProof/>
              <w:kern w:val="2"/>
              <w:sz w:val="24"/>
              <w:szCs w:val="24"/>
              <w:lang w:val="vi-VN" w:eastAsia="vi-VN" w:bidi="ar-SA"/>
              <w14:ligatures w14:val="standardContextual"/>
            </w:rPr>
          </w:pPr>
          <w:hyperlink w:anchor="_Toc214386354" w:history="1">
            <w:r w:rsidRPr="0058641B">
              <w:rPr>
                <w:rStyle w:val="Hyperlink"/>
                <w:noProof/>
                <w:lang w:eastAsia="en-AU"/>
              </w:rPr>
              <w:t>CHƯƠNG 3. THỰC</w:t>
            </w:r>
            <w:r w:rsidRPr="0058641B">
              <w:rPr>
                <w:rStyle w:val="Hyperlink"/>
                <w:noProof/>
                <w:lang w:val="vi-VN" w:eastAsia="en-AU"/>
              </w:rPr>
              <w:t xml:space="preserve"> NGHIỆM</w:t>
            </w:r>
            <w:r w:rsidRPr="0058641B">
              <w:rPr>
                <w:noProof/>
                <w:webHidden/>
              </w:rPr>
              <w:tab/>
            </w:r>
            <w:r w:rsidR="009E49EA" w:rsidRPr="0058641B">
              <w:rPr>
                <w:noProof/>
                <w:webHidden/>
              </w:rPr>
              <w:fldChar w:fldCharType="begin"/>
            </w:r>
            <w:r w:rsidR="009E49EA" w:rsidRPr="0058641B">
              <w:rPr>
                <w:noProof/>
                <w:webHidden/>
              </w:rPr>
              <w:instrText xml:space="preserve"> PAGEREF _Toc214386354 \h </w:instrText>
            </w:r>
            <w:r w:rsidR="009E49EA" w:rsidRPr="0058641B">
              <w:rPr>
                <w:noProof/>
                <w:webHidden/>
              </w:rPr>
            </w:r>
            <w:r w:rsidR="009E49EA" w:rsidRPr="0058641B">
              <w:rPr>
                <w:noProof/>
                <w:webHidden/>
              </w:rPr>
              <w:fldChar w:fldCharType="separate"/>
            </w:r>
            <w:r w:rsidRPr="0058641B">
              <w:rPr>
                <w:noProof/>
                <w:webHidden/>
              </w:rPr>
              <w:t>58</w:t>
            </w:r>
            <w:r w:rsidR="009E49EA" w:rsidRPr="0058641B">
              <w:rPr>
                <w:noProof/>
                <w:webHidden/>
              </w:rPr>
              <w:fldChar w:fldCharType="end"/>
            </w:r>
          </w:hyperlink>
        </w:p>
        <w:p w14:paraId="07F12119" w14:textId="40ACC538" w:rsidR="009E49EA" w:rsidRPr="0058641B" w:rsidRDefault="009E49EA">
          <w:pPr>
            <w:pStyle w:val="TOC2"/>
            <w:tabs>
              <w:tab w:val="right" w:leader="dot" w:pos="9344"/>
            </w:tabs>
            <w:rPr>
              <w:rFonts w:asciiTheme="minorHAnsi" w:eastAsiaTheme="minorEastAsia" w:hAnsiTheme="minorHAnsi" w:cstheme="minorBidi"/>
              <w:noProof/>
              <w:kern w:val="2"/>
              <w:sz w:val="24"/>
              <w:szCs w:val="24"/>
              <w:lang w:val="vi-VN" w:eastAsia="vi-VN" w:bidi="ar-SA"/>
              <w14:ligatures w14:val="standardContextual"/>
            </w:rPr>
          </w:pPr>
          <w:hyperlink w:anchor="_Toc214386355" w:history="1">
            <w:r w:rsidRPr="0058641B">
              <w:rPr>
                <w:rStyle w:val="Hyperlink"/>
                <w:noProof/>
                <w:lang w:eastAsia="en-AU"/>
              </w:rPr>
              <w:t>3.1.</w:t>
            </w:r>
            <w:r w:rsidRPr="0058641B">
              <w:rPr>
                <w:rFonts w:asciiTheme="minorHAnsi" w:eastAsiaTheme="minorEastAsia" w:hAnsiTheme="minorHAnsi" w:cstheme="minorBidi"/>
                <w:noProof/>
                <w:kern w:val="2"/>
                <w:sz w:val="24"/>
                <w:szCs w:val="24"/>
                <w:lang w:val="vi-VN" w:eastAsia="vi-VN" w:bidi="ar-SA"/>
                <w14:ligatures w14:val="standardContextual"/>
              </w:rPr>
              <w:tab/>
            </w:r>
            <w:r w:rsidRPr="0058641B">
              <w:rPr>
                <w:rStyle w:val="Hyperlink"/>
                <w:noProof/>
                <w:lang w:eastAsia="en-AU"/>
              </w:rPr>
              <w:t>Môi trường triển khai</w:t>
            </w:r>
            <w:r w:rsidRPr="0058641B">
              <w:rPr>
                <w:noProof/>
                <w:webHidden/>
              </w:rPr>
              <w:tab/>
            </w:r>
            <w:r w:rsidRPr="0058641B">
              <w:rPr>
                <w:noProof/>
                <w:webHidden/>
              </w:rPr>
              <w:fldChar w:fldCharType="begin"/>
            </w:r>
            <w:r w:rsidRPr="0058641B">
              <w:rPr>
                <w:noProof/>
                <w:webHidden/>
              </w:rPr>
              <w:instrText xml:space="preserve"> PAGEREF _Toc214386355 \h </w:instrText>
            </w:r>
            <w:r w:rsidRPr="0058641B">
              <w:rPr>
                <w:noProof/>
                <w:webHidden/>
              </w:rPr>
            </w:r>
            <w:r w:rsidRPr="0058641B">
              <w:rPr>
                <w:noProof/>
                <w:webHidden/>
              </w:rPr>
              <w:fldChar w:fldCharType="separate"/>
            </w:r>
            <w:r w:rsidRPr="0058641B">
              <w:rPr>
                <w:noProof/>
                <w:webHidden/>
              </w:rPr>
              <w:t>58</w:t>
            </w:r>
            <w:r w:rsidRPr="0058641B">
              <w:rPr>
                <w:noProof/>
                <w:webHidden/>
              </w:rPr>
              <w:fldChar w:fldCharType="end"/>
            </w:r>
          </w:hyperlink>
        </w:p>
        <w:p w14:paraId="488F800B" w14:textId="6A5061A6"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56" w:history="1">
            <w:r w:rsidRPr="0058641B">
              <w:rPr>
                <w:rStyle w:val="Hyperlink"/>
                <w:i w:val="0"/>
                <w:noProof/>
                <w:lang w:val="vi-VN" w:eastAsia="en-AU"/>
              </w:rPr>
              <w:t>3.1.1.</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lang w:eastAsia="en-AU"/>
              </w:rPr>
              <w:t>Hạ tầng phần cứng và hệ điều hành</w:t>
            </w:r>
            <w:r w:rsidRPr="0058641B">
              <w:rPr>
                <w:i w:val="0"/>
                <w:noProof/>
                <w:webHidden/>
              </w:rPr>
              <w:tab/>
            </w:r>
            <w:r w:rsidRPr="0058641B">
              <w:rPr>
                <w:i w:val="0"/>
                <w:noProof/>
                <w:webHidden/>
              </w:rPr>
              <w:fldChar w:fldCharType="begin"/>
            </w:r>
            <w:r w:rsidRPr="0058641B">
              <w:rPr>
                <w:i w:val="0"/>
                <w:noProof/>
                <w:webHidden/>
              </w:rPr>
              <w:instrText xml:space="preserve"> PAGEREF _Toc214386356 \h </w:instrText>
            </w:r>
            <w:r w:rsidRPr="0058641B">
              <w:rPr>
                <w:i w:val="0"/>
                <w:noProof/>
                <w:webHidden/>
              </w:rPr>
            </w:r>
            <w:r w:rsidRPr="0058641B">
              <w:rPr>
                <w:i w:val="0"/>
                <w:noProof/>
                <w:webHidden/>
              </w:rPr>
              <w:fldChar w:fldCharType="separate"/>
            </w:r>
            <w:r w:rsidRPr="0058641B">
              <w:rPr>
                <w:i w:val="0"/>
                <w:noProof/>
                <w:webHidden/>
              </w:rPr>
              <w:t>58</w:t>
            </w:r>
            <w:r w:rsidRPr="0058641B">
              <w:rPr>
                <w:i w:val="0"/>
                <w:noProof/>
                <w:webHidden/>
              </w:rPr>
              <w:fldChar w:fldCharType="end"/>
            </w:r>
          </w:hyperlink>
        </w:p>
        <w:p w14:paraId="442FF62B" w14:textId="42B7259F"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57" w:history="1">
            <w:r w:rsidRPr="0058641B">
              <w:rPr>
                <w:rStyle w:val="Hyperlink"/>
                <w:i w:val="0"/>
                <w:noProof/>
                <w:lang w:val="vi-VN"/>
              </w:rPr>
              <w:t>3.1.2.</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lang w:val="vi-VN"/>
              </w:rPr>
              <w:t>Phiên bản phần mềm chính và phụ thuộc</w:t>
            </w:r>
            <w:r w:rsidRPr="0058641B">
              <w:rPr>
                <w:i w:val="0"/>
                <w:noProof/>
                <w:webHidden/>
              </w:rPr>
              <w:tab/>
            </w:r>
            <w:r w:rsidRPr="0058641B">
              <w:rPr>
                <w:i w:val="0"/>
                <w:noProof/>
                <w:webHidden/>
              </w:rPr>
              <w:fldChar w:fldCharType="begin"/>
            </w:r>
            <w:r w:rsidRPr="0058641B">
              <w:rPr>
                <w:i w:val="0"/>
                <w:noProof/>
                <w:webHidden/>
              </w:rPr>
              <w:instrText xml:space="preserve"> PAGEREF _Toc214386357 \h </w:instrText>
            </w:r>
            <w:r w:rsidRPr="0058641B">
              <w:rPr>
                <w:i w:val="0"/>
                <w:noProof/>
                <w:webHidden/>
              </w:rPr>
            </w:r>
            <w:r w:rsidRPr="0058641B">
              <w:rPr>
                <w:i w:val="0"/>
                <w:noProof/>
                <w:webHidden/>
              </w:rPr>
              <w:fldChar w:fldCharType="separate"/>
            </w:r>
            <w:r w:rsidRPr="0058641B">
              <w:rPr>
                <w:i w:val="0"/>
                <w:noProof/>
                <w:webHidden/>
              </w:rPr>
              <w:t>58</w:t>
            </w:r>
            <w:r w:rsidRPr="0058641B">
              <w:rPr>
                <w:i w:val="0"/>
                <w:noProof/>
                <w:webHidden/>
              </w:rPr>
              <w:fldChar w:fldCharType="end"/>
            </w:r>
          </w:hyperlink>
        </w:p>
        <w:p w14:paraId="7F03B718" w14:textId="1A1CC452"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58" w:history="1">
            <w:r w:rsidRPr="0058641B">
              <w:rPr>
                <w:rStyle w:val="Hyperlink"/>
                <w:i w:val="0"/>
                <w:noProof/>
                <w:lang w:val="vi-VN"/>
              </w:rPr>
              <w:t>3.1.3.</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lang w:val="vi-VN"/>
              </w:rPr>
              <w:t>Chuẩn bị môi trường</w:t>
            </w:r>
            <w:r w:rsidRPr="0058641B">
              <w:rPr>
                <w:i w:val="0"/>
                <w:noProof/>
                <w:webHidden/>
              </w:rPr>
              <w:tab/>
            </w:r>
            <w:r w:rsidRPr="0058641B">
              <w:rPr>
                <w:i w:val="0"/>
                <w:noProof/>
                <w:webHidden/>
              </w:rPr>
              <w:fldChar w:fldCharType="begin"/>
            </w:r>
            <w:r w:rsidRPr="0058641B">
              <w:rPr>
                <w:i w:val="0"/>
                <w:noProof/>
                <w:webHidden/>
              </w:rPr>
              <w:instrText xml:space="preserve"> PAGEREF _Toc214386358 \h </w:instrText>
            </w:r>
            <w:r w:rsidRPr="0058641B">
              <w:rPr>
                <w:i w:val="0"/>
                <w:noProof/>
                <w:webHidden/>
              </w:rPr>
            </w:r>
            <w:r w:rsidRPr="0058641B">
              <w:rPr>
                <w:i w:val="0"/>
                <w:noProof/>
                <w:webHidden/>
              </w:rPr>
              <w:fldChar w:fldCharType="separate"/>
            </w:r>
            <w:r w:rsidRPr="0058641B">
              <w:rPr>
                <w:i w:val="0"/>
                <w:noProof/>
                <w:webHidden/>
              </w:rPr>
              <w:t>59</w:t>
            </w:r>
            <w:r w:rsidRPr="0058641B">
              <w:rPr>
                <w:i w:val="0"/>
                <w:noProof/>
                <w:webHidden/>
              </w:rPr>
              <w:fldChar w:fldCharType="end"/>
            </w:r>
          </w:hyperlink>
        </w:p>
        <w:p w14:paraId="4C940E00" w14:textId="24EB4DE2" w:rsidR="009E49EA" w:rsidRPr="0058641B" w:rsidRDefault="009E49EA">
          <w:pPr>
            <w:pStyle w:val="TOC2"/>
            <w:tabs>
              <w:tab w:val="right" w:leader="dot" w:pos="9344"/>
            </w:tabs>
            <w:rPr>
              <w:rFonts w:asciiTheme="minorHAnsi" w:eastAsiaTheme="minorEastAsia" w:hAnsiTheme="minorHAnsi" w:cstheme="minorBidi"/>
              <w:noProof/>
              <w:kern w:val="2"/>
              <w:sz w:val="24"/>
              <w:szCs w:val="24"/>
              <w:lang w:val="vi-VN" w:eastAsia="vi-VN" w:bidi="ar-SA"/>
              <w14:ligatures w14:val="standardContextual"/>
            </w:rPr>
          </w:pPr>
          <w:hyperlink w:anchor="_Toc214386359" w:history="1">
            <w:r w:rsidRPr="0058641B">
              <w:rPr>
                <w:rStyle w:val="Hyperlink"/>
                <w:noProof/>
                <w:lang w:val="vi-VN"/>
              </w:rPr>
              <w:t>3.2.</w:t>
            </w:r>
            <w:r w:rsidRPr="0058641B">
              <w:rPr>
                <w:rFonts w:asciiTheme="minorHAnsi" w:eastAsiaTheme="minorEastAsia" w:hAnsiTheme="minorHAnsi" w:cstheme="minorBidi"/>
                <w:noProof/>
                <w:kern w:val="2"/>
                <w:sz w:val="24"/>
                <w:szCs w:val="24"/>
                <w:lang w:val="vi-VN" w:eastAsia="vi-VN" w:bidi="ar-SA"/>
                <w14:ligatures w14:val="standardContextual"/>
              </w:rPr>
              <w:tab/>
            </w:r>
            <w:r w:rsidRPr="0058641B">
              <w:rPr>
                <w:rStyle w:val="Hyperlink"/>
                <w:noProof/>
                <w:lang w:val="vi-VN"/>
              </w:rPr>
              <w:t>Kịch bản thực nghiệm kiểm thử</w:t>
            </w:r>
            <w:r w:rsidRPr="0058641B">
              <w:rPr>
                <w:noProof/>
                <w:webHidden/>
              </w:rPr>
              <w:tab/>
            </w:r>
            <w:r w:rsidRPr="0058641B">
              <w:rPr>
                <w:noProof/>
                <w:webHidden/>
              </w:rPr>
              <w:fldChar w:fldCharType="begin"/>
            </w:r>
            <w:r w:rsidRPr="0058641B">
              <w:rPr>
                <w:noProof/>
                <w:webHidden/>
              </w:rPr>
              <w:instrText xml:space="preserve"> PAGEREF _Toc214386359 \h </w:instrText>
            </w:r>
            <w:r w:rsidRPr="0058641B">
              <w:rPr>
                <w:noProof/>
                <w:webHidden/>
              </w:rPr>
            </w:r>
            <w:r w:rsidRPr="0058641B">
              <w:rPr>
                <w:noProof/>
                <w:webHidden/>
              </w:rPr>
              <w:fldChar w:fldCharType="separate"/>
            </w:r>
            <w:r w:rsidRPr="0058641B">
              <w:rPr>
                <w:noProof/>
                <w:webHidden/>
              </w:rPr>
              <w:t>60</w:t>
            </w:r>
            <w:r w:rsidRPr="0058641B">
              <w:rPr>
                <w:noProof/>
                <w:webHidden/>
              </w:rPr>
              <w:fldChar w:fldCharType="end"/>
            </w:r>
          </w:hyperlink>
        </w:p>
        <w:p w14:paraId="66EA009F" w14:textId="0D207673"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60" w:history="1">
            <w:r w:rsidRPr="0058641B">
              <w:rPr>
                <w:rStyle w:val="Hyperlink"/>
                <w:i w:val="0"/>
                <w:noProof/>
                <w:lang w:val="vi-VN"/>
              </w:rPr>
              <w:t>3.2.1.</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lang w:val="vi-VN"/>
              </w:rPr>
              <w:t>Kịch bản 1</w:t>
            </w:r>
            <w:r w:rsidRPr="0058641B">
              <w:rPr>
                <w:i w:val="0"/>
                <w:noProof/>
                <w:webHidden/>
              </w:rPr>
              <w:tab/>
            </w:r>
            <w:r w:rsidRPr="0058641B">
              <w:rPr>
                <w:i w:val="0"/>
                <w:noProof/>
                <w:webHidden/>
              </w:rPr>
              <w:fldChar w:fldCharType="begin"/>
            </w:r>
            <w:r w:rsidRPr="0058641B">
              <w:rPr>
                <w:i w:val="0"/>
                <w:noProof/>
                <w:webHidden/>
              </w:rPr>
              <w:instrText xml:space="preserve"> PAGEREF _Toc214386360 \h </w:instrText>
            </w:r>
            <w:r w:rsidRPr="0058641B">
              <w:rPr>
                <w:i w:val="0"/>
                <w:noProof/>
                <w:webHidden/>
              </w:rPr>
            </w:r>
            <w:r w:rsidRPr="0058641B">
              <w:rPr>
                <w:i w:val="0"/>
                <w:noProof/>
                <w:webHidden/>
              </w:rPr>
              <w:fldChar w:fldCharType="separate"/>
            </w:r>
            <w:r w:rsidRPr="0058641B">
              <w:rPr>
                <w:i w:val="0"/>
                <w:noProof/>
                <w:webHidden/>
              </w:rPr>
              <w:t>60</w:t>
            </w:r>
            <w:r w:rsidRPr="0058641B">
              <w:rPr>
                <w:i w:val="0"/>
                <w:noProof/>
                <w:webHidden/>
              </w:rPr>
              <w:fldChar w:fldCharType="end"/>
            </w:r>
          </w:hyperlink>
        </w:p>
        <w:p w14:paraId="3A26BFCF" w14:textId="353C1199"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61" w:history="1">
            <w:r w:rsidRPr="0058641B">
              <w:rPr>
                <w:rStyle w:val="Hyperlink"/>
                <w:i w:val="0"/>
                <w:noProof/>
                <w:lang w:val="vi-VN"/>
              </w:rPr>
              <w:t>3.2.2.</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lang w:val="vi-VN"/>
              </w:rPr>
              <w:t>Kịch bản 2</w:t>
            </w:r>
            <w:r w:rsidRPr="0058641B">
              <w:rPr>
                <w:i w:val="0"/>
                <w:noProof/>
                <w:webHidden/>
              </w:rPr>
              <w:tab/>
            </w:r>
            <w:r w:rsidRPr="0058641B">
              <w:rPr>
                <w:i w:val="0"/>
                <w:noProof/>
                <w:webHidden/>
              </w:rPr>
              <w:fldChar w:fldCharType="begin"/>
            </w:r>
            <w:r w:rsidRPr="0058641B">
              <w:rPr>
                <w:i w:val="0"/>
                <w:noProof/>
                <w:webHidden/>
              </w:rPr>
              <w:instrText xml:space="preserve"> PAGEREF _Toc214386361 \h </w:instrText>
            </w:r>
            <w:r w:rsidRPr="0058641B">
              <w:rPr>
                <w:i w:val="0"/>
                <w:noProof/>
                <w:webHidden/>
              </w:rPr>
            </w:r>
            <w:r w:rsidRPr="0058641B">
              <w:rPr>
                <w:i w:val="0"/>
                <w:noProof/>
                <w:webHidden/>
              </w:rPr>
              <w:fldChar w:fldCharType="separate"/>
            </w:r>
            <w:r w:rsidRPr="0058641B">
              <w:rPr>
                <w:i w:val="0"/>
                <w:noProof/>
                <w:webHidden/>
              </w:rPr>
              <w:t>68</w:t>
            </w:r>
            <w:r w:rsidRPr="0058641B">
              <w:rPr>
                <w:i w:val="0"/>
                <w:noProof/>
                <w:webHidden/>
              </w:rPr>
              <w:fldChar w:fldCharType="end"/>
            </w:r>
          </w:hyperlink>
        </w:p>
        <w:p w14:paraId="7B993F30" w14:textId="18C47746"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62" w:history="1">
            <w:r w:rsidRPr="0058641B">
              <w:rPr>
                <w:rStyle w:val="Hyperlink"/>
                <w:i w:val="0"/>
                <w:noProof/>
                <w:lang w:val="vi-VN"/>
              </w:rPr>
              <w:t>3.2.3.</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lang w:val="vi-VN"/>
              </w:rPr>
              <w:t>Kịch bản 3</w:t>
            </w:r>
            <w:r w:rsidRPr="0058641B">
              <w:rPr>
                <w:i w:val="0"/>
                <w:noProof/>
                <w:webHidden/>
              </w:rPr>
              <w:tab/>
            </w:r>
            <w:r w:rsidRPr="0058641B">
              <w:rPr>
                <w:i w:val="0"/>
                <w:noProof/>
                <w:webHidden/>
              </w:rPr>
              <w:fldChar w:fldCharType="begin"/>
            </w:r>
            <w:r w:rsidRPr="0058641B">
              <w:rPr>
                <w:i w:val="0"/>
                <w:noProof/>
                <w:webHidden/>
              </w:rPr>
              <w:instrText xml:space="preserve"> PAGEREF _Toc214386362 \h </w:instrText>
            </w:r>
            <w:r w:rsidRPr="0058641B">
              <w:rPr>
                <w:i w:val="0"/>
                <w:noProof/>
                <w:webHidden/>
              </w:rPr>
            </w:r>
            <w:r w:rsidRPr="0058641B">
              <w:rPr>
                <w:i w:val="0"/>
                <w:noProof/>
                <w:webHidden/>
              </w:rPr>
              <w:fldChar w:fldCharType="separate"/>
            </w:r>
            <w:r w:rsidRPr="0058641B">
              <w:rPr>
                <w:i w:val="0"/>
                <w:noProof/>
                <w:webHidden/>
              </w:rPr>
              <w:t>72</w:t>
            </w:r>
            <w:r w:rsidRPr="0058641B">
              <w:rPr>
                <w:i w:val="0"/>
                <w:noProof/>
                <w:webHidden/>
              </w:rPr>
              <w:fldChar w:fldCharType="end"/>
            </w:r>
          </w:hyperlink>
        </w:p>
        <w:p w14:paraId="411A1038" w14:textId="2C3CE4EB" w:rsidR="009E49EA" w:rsidRPr="0058641B" w:rsidRDefault="009E49EA">
          <w:pPr>
            <w:pStyle w:val="TOC2"/>
            <w:tabs>
              <w:tab w:val="right" w:leader="dot" w:pos="9344"/>
            </w:tabs>
            <w:rPr>
              <w:rFonts w:asciiTheme="minorHAnsi" w:eastAsiaTheme="minorEastAsia" w:hAnsiTheme="minorHAnsi" w:cstheme="minorBidi"/>
              <w:noProof/>
              <w:kern w:val="2"/>
              <w:sz w:val="24"/>
              <w:szCs w:val="24"/>
              <w:lang w:val="vi-VN" w:eastAsia="vi-VN" w:bidi="ar-SA"/>
              <w14:ligatures w14:val="standardContextual"/>
            </w:rPr>
          </w:pPr>
          <w:hyperlink w:anchor="_Toc214386363" w:history="1">
            <w:r w:rsidRPr="0058641B">
              <w:rPr>
                <w:rStyle w:val="Hyperlink"/>
                <w:noProof/>
                <w:lang w:val="vi-VN"/>
              </w:rPr>
              <w:t>3.3.</w:t>
            </w:r>
            <w:r w:rsidRPr="0058641B">
              <w:rPr>
                <w:rFonts w:asciiTheme="minorHAnsi" w:eastAsiaTheme="minorEastAsia" w:hAnsiTheme="minorHAnsi" w:cstheme="minorBidi"/>
                <w:noProof/>
                <w:kern w:val="2"/>
                <w:sz w:val="24"/>
                <w:szCs w:val="24"/>
                <w:lang w:val="vi-VN" w:eastAsia="vi-VN" w:bidi="ar-SA"/>
                <w14:ligatures w14:val="standardContextual"/>
              </w:rPr>
              <w:tab/>
            </w:r>
            <w:r w:rsidRPr="0058641B">
              <w:rPr>
                <w:rStyle w:val="Hyperlink"/>
                <w:noProof/>
                <w:lang w:val="vi-VN"/>
              </w:rPr>
              <w:t>Đánh giá hiệu quả, hạn chế và hướng phát triển</w:t>
            </w:r>
            <w:r w:rsidRPr="0058641B">
              <w:rPr>
                <w:noProof/>
                <w:webHidden/>
              </w:rPr>
              <w:tab/>
            </w:r>
            <w:r w:rsidRPr="0058641B">
              <w:rPr>
                <w:noProof/>
                <w:webHidden/>
              </w:rPr>
              <w:fldChar w:fldCharType="begin"/>
            </w:r>
            <w:r w:rsidRPr="0058641B">
              <w:rPr>
                <w:noProof/>
                <w:webHidden/>
              </w:rPr>
              <w:instrText xml:space="preserve"> PAGEREF _Toc214386363 \h </w:instrText>
            </w:r>
            <w:r w:rsidRPr="0058641B">
              <w:rPr>
                <w:noProof/>
                <w:webHidden/>
              </w:rPr>
            </w:r>
            <w:r w:rsidRPr="0058641B">
              <w:rPr>
                <w:noProof/>
                <w:webHidden/>
              </w:rPr>
              <w:fldChar w:fldCharType="separate"/>
            </w:r>
            <w:r w:rsidRPr="0058641B">
              <w:rPr>
                <w:noProof/>
                <w:webHidden/>
              </w:rPr>
              <w:t>83</w:t>
            </w:r>
            <w:r w:rsidRPr="0058641B">
              <w:rPr>
                <w:noProof/>
                <w:webHidden/>
              </w:rPr>
              <w:fldChar w:fldCharType="end"/>
            </w:r>
          </w:hyperlink>
        </w:p>
        <w:p w14:paraId="1FED10E2" w14:textId="684B7046"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64" w:history="1">
            <w:r w:rsidRPr="0058641B">
              <w:rPr>
                <w:rStyle w:val="Hyperlink"/>
                <w:i w:val="0"/>
                <w:noProof/>
                <w:lang w:val="vi-VN"/>
              </w:rPr>
              <w:t>3.3.1.</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rPr>
              <w:t>Đánh giá hiệu quả</w:t>
            </w:r>
            <w:r w:rsidRPr="0058641B">
              <w:rPr>
                <w:i w:val="0"/>
                <w:noProof/>
                <w:webHidden/>
              </w:rPr>
              <w:tab/>
            </w:r>
            <w:r w:rsidRPr="0058641B">
              <w:rPr>
                <w:i w:val="0"/>
                <w:noProof/>
                <w:webHidden/>
              </w:rPr>
              <w:fldChar w:fldCharType="begin"/>
            </w:r>
            <w:r w:rsidRPr="0058641B">
              <w:rPr>
                <w:i w:val="0"/>
                <w:noProof/>
                <w:webHidden/>
              </w:rPr>
              <w:instrText xml:space="preserve"> PAGEREF _Toc214386364 \h </w:instrText>
            </w:r>
            <w:r w:rsidRPr="0058641B">
              <w:rPr>
                <w:i w:val="0"/>
                <w:noProof/>
                <w:webHidden/>
              </w:rPr>
            </w:r>
            <w:r w:rsidRPr="0058641B">
              <w:rPr>
                <w:i w:val="0"/>
                <w:noProof/>
                <w:webHidden/>
              </w:rPr>
              <w:fldChar w:fldCharType="separate"/>
            </w:r>
            <w:r w:rsidRPr="0058641B">
              <w:rPr>
                <w:i w:val="0"/>
                <w:noProof/>
                <w:webHidden/>
              </w:rPr>
              <w:t>83</w:t>
            </w:r>
            <w:r w:rsidRPr="0058641B">
              <w:rPr>
                <w:i w:val="0"/>
                <w:noProof/>
                <w:webHidden/>
              </w:rPr>
              <w:fldChar w:fldCharType="end"/>
            </w:r>
          </w:hyperlink>
        </w:p>
        <w:p w14:paraId="64AD6E17" w14:textId="0FD6A330"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65" w:history="1">
            <w:r w:rsidRPr="0058641B">
              <w:rPr>
                <w:rStyle w:val="Hyperlink"/>
                <w:i w:val="0"/>
                <w:noProof/>
                <w:lang w:val="vi-VN"/>
              </w:rPr>
              <w:t>3.3.2.</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rPr>
              <w:t>Hạn</w:t>
            </w:r>
            <w:r w:rsidRPr="0058641B">
              <w:rPr>
                <w:rStyle w:val="Hyperlink"/>
                <w:i w:val="0"/>
                <w:noProof/>
                <w:lang w:val="vi-VN"/>
              </w:rPr>
              <w:t xml:space="preserve"> chế</w:t>
            </w:r>
            <w:r w:rsidRPr="0058641B">
              <w:rPr>
                <w:i w:val="0"/>
                <w:noProof/>
                <w:webHidden/>
              </w:rPr>
              <w:tab/>
            </w:r>
            <w:r w:rsidRPr="0058641B">
              <w:rPr>
                <w:i w:val="0"/>
                <w:noProof/>
                <w:webHidden/>
              </w:rPr>
              <w:fldChar w:fldCharType="begin"/>
            </w:r>
            <w:r w:rsidRPr="0058641B">
              <w:rPr>
                <w:i w:val="0"/>
                <w:noProof/>
                <w:webHidden/>
              </w:rPr>
              <w:instrText xml:space="preserve"> PAGEREF _Toc214386365 \h </w:instrText>
            </w:r>
            <w:r w:rsidRPr="0058641B">
              <w:rPr>
                <w:i w:val="0"/>
                <w:noProof/>
                <w:webHidden/>
              </w:rPr>
            </w:r>
            <w:r w:rsidRPr="0058641B">
              <w:rPr>
                <w:i w:val="0"/>
                <w:noProof/>
                <w:webHidden/>
              </w:rPr>
              <w:fldChar w:fldCharType="separate"/>
            </w:r>
            <w:r w:rsidRPr="0058641B">
              <w:rPr>
                <w:i w:val="0"/>
                <w:noProof/>
                <w:webHidden/>
              </w:rPr>
              <w:t>83</w:t>
            </w:r>
            <w:r w:rsidRPr="0058641B">
              <w:rPr>
                <w:i w:val="0"/>
                <w:noProof/>
                <w:webHidden/>
              </w:rPr>
              <w:fldChar w:fldCharType="end"/>
            </w:r>
          </w:hyperlink>
        </w:p>
        <w:p w14:paraId="6C6546D6" w14:textId="697D61E6"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66" w:history="1">
            <w:r w:rsidRPr="0058641B">
              <w:rPr>
                <w:rStyle w:val="Hyperlink"/>
                <w:i w:val="0"/>
                <w:noProof/>
                <w:lang w:val="vi-VN"/>
              </w:rPr>
              <w:t>3.3.3.</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rPr>
              <w:t>Hướng phát triển</w:t>
            </w:r>
            <w:r w:rsidRPr="0058641B">
              <w:rPr>
                <w:i w:val="0"/>
                <w:noProof/>
                <w:webHidden/>
              </w:rPr>
              <w:tab/>
            </w:r>
            <w:r w:rsidRPr="0058641B">
              <w:rPr>
                <w:i w:val="0"/>
                <w:noProof/>
                <w:webHidden/>
              </w:rPr>
              <w:fldChar w:fldCharType="begin"/>
            </w:r>
            <w:r w:rsidRPr="0058641B">
              <w:rPr>
                <w:i w:val="0"/>
                <w:noProof/>
                <w:webHidden/>
              </w:rPr>
              <w:instrText xml:space="preserve"> PAGEREF _Toc214386366 \h </w:instrText>
            </w:r>
            <w:r w:rsidRPr="0058641B">
              <w:rPr>
                <w:i w:val="0"/>
                <w:noProof/>
                <w:webHidden/>
              </w:rPr>
            </w:r>
            <w:r w:rsidRPr="0058641B">
              <w:rPr>
                <w:i w:val="0"/>
                <w:noProof/>
                <w:webHidden/>
              </w:rPr>
              <w:fldChar w:fldCharType="separate"/>
            </w:r>
            <w:r w:rsidRPr="0058641B">
              <w:rPr>
                <w:i w:val="0"/>
                <w:noProof/>
                <w:webHidden/>
              </w:rPr>
              <w:t>84</w:t>
            </w:r>
            <w:r w:rsidRPr="0058641B">
              <w:rPr>
                <w:i w:val="0"/>
                <w:noProof/>
                <w:webHidden/>
              </w:rPr>
              <w:fldChar w:fldCharType="end"/>
            </w:r>
          </w:hyperlink>
        </w:p>
        <w:p w14:paraId="045B81D2" w14:textId="4973CFE8" w:rsidR="009E49EA" w:rsidRPr="0058641B" w:rsidRDefault="009E49EA">
          <w:pPr>
            <w:pStyle w:val="TOC3"/>
            <w:rPr>
              <w:rFonts w:asciiTheme="minorHAnsi" w:eastAsiaTheme="minorEastAsia" w:hAnsiTheme="minorHAnsi" w:cstheme="minorBidi"/>
              <w:i w:val="0"/>
              <w:noProof/>
              <w:kern w:val="2"/>
              <w:sz w:val="24"/>
              <w:szCs w:val="24"/>
              <w:lang w:val="vi-VN" w:eastAsia="vi-VN" w:bidi="ar-SA"/>
              <w14:ligatures w14:val="standardContextual"/>
            </w:rPr>
          </w:pPr>
          <w:hyperlink w:anchor="_Toc214386367" w:history="1">
            <w:r w:rsidRPr="0058641B">
              <w:rPr>
                <w:rStyle w:val="Hyperlink"/>
                <w:i w:val="0"/>
                <w:noProof/>
                <w:lang w:val="vi-VN"/>
              </w:rPr>
              <w:t>3.3.4.</w:t>
            </w:r>
            <w:r w:rsidRPr="0058641B">
              <w:rPr>
                <w:rFonts w:asciiTheme="minorHAnsi" w:eastAsiaTheme="minorEastAsia" w:hAnsiTheme="minorHAnsi" w:cstheme="minorBidi"/>
                <w:i w:val="0"/>
                <w:noProof/>
                <w:kern w:val="2"/>
                <w:sz w:val="24"/>
                <w:szCs w:val="24"/>
                <w:lang w:val="vi-VN" w:eastAsia="vi-VN" w:bidi="ar-SA"/>
                <w14:ligatures w14:val="standardContextual"/>
              </w:rPr>
              <w:tab/>
            </w:r>
            <w:r w:rsidRPr="0058641B">
              <w:rPr>
                <w:rStyle w:val="Hyperlink"/>
                <w:i w:val="0"/>
                <w:noProof/>
                <w:lang w:val="vi-VN"/>
              </w:rPr>
              <w:t>Kết luận chương</w:t>
            </w:r>
            <w:r w:rsidRPr="0058641B">
              <w:rPr>
                <w:i w:val="0"/>
                <w:noProof/>
                <w:webHidden/>
              </w:rPr>
              <w:tab/>
            </w:r>
            <w:r w:rsidRPr="0058641B">
              <w:rPr>
                <w:i w:val="0"/>
                <w:noProof/>
                <w:webHidden/>
              </w:rPr>
              <w:fldChar w:fldCharType="begin"/>
            </w:r>
            <w:r w:rsidRPr="0058641B">
              <w:rPr>
                <w:i w:val="0"/>
                <w:noProof/>
                <w:webHidden/>
              </w:rPr>
              <w:instrText xml:space="preserve"> PAGEREF _Toc214386367 \h </w:instrText>
            </w:r>
            <w:r w:rsidRPr="0058641B">
              <w:rPr>
                <w:i w:val="0"/>
                <w:noProof/>
                <w:webHidden/>
              </w:rPr>
            </w:r>
            <w:r w:rsidRPr="0058641B">
              <w:rPr>
                <w:i w:val="0"/>
                <w:noProof/>
                <w:webHidden/>
              </w:rPr>
              <w:fldChar w:fldCharType="separate"/>
            </w:r>
            <w:r w:rsidRPr="0058641B">
              <w:rPr>
                <w:i w:val="0"/>
                <w:noProof/>
                <w:webHidden/>
              </w:rPr>
              <w:t>85</w:t>
            </w:r>
            <w:r w:rsidRPr="0058641B">
              <w:rPr>
                <w:i w:val="0"/>
                <w:noProof/>
                <w:webHidden/>
              </w:rPr>
              <w:fldChar w:fldCharType="end"/>
            </w:r>
          </w:hyperlink>
        </w:p>
        <w:p w14:paraId="4590155A" w14:textId="47B3FFD2" w:rsidR="009E49EA" w:rsidRPr="0058641B" w:rsidRDefault="009A11F4">
          <w:pPr>
            <w:pStyle w:val="TOC1"/>
            <w:rPr>
              <w:rFonts w:asciiTheme="minorHAnsi" w:eastAsiaTheme="minorEastAsia" w:hAnsiTheme="minorHAnsi" w:cstheme="minorBidi"/>
              <w:b w:val="0"/>
              <w:noProof/>
              <w:kern w:val="2"/>
              <w:sz w:val="24"/>
              <w:szCs w:val="24"/>
              <w:lang w:val="vi-VN" w:eastAsia="vi-VN" w:bidi="ar-SA"/>
              <w14:ligatures w14:val="standardContextual"/>
            </w:rPr>
          </w:pPr>
          <w:hyperlink w:anchor="_Toc214386368" w:history="1">
            <w:r w:rsidRPr="0058641B">
              <w:rPr>
                <w:rStyle w:val="Hyperlink"/>
                <w:noProof/>
                <w:lang w:val="vi-VN"/>
              </w:rPr>
              <w:t>KẾT LUẬN</w:t>
            </w:r>
            <w:r w:rsidRPr="0058641B">
              <w:rPr>
                <w:noProof/>
                <w:webHidden/>
              </w:rPr>
              <w:tab/>
            </w:r>
            <w:r w:rsidR="009E49EA" w:rsidRPr="0058641B">
              <w:rPr>
                <w:noProof/>
                <w:webHidden/>
              </w:rPr>
              <w:fldChar w:fldCharType="begin"/>
            </w:r>
            <w:r w:rsidR="009E49EA" w:rsidRPr="0058641B">
              <w:rPr>
                <w:noProof/>
                <w:webHidden/>
              </w:rPr>
              <w:instrText xml:space="preserve"> PAGEREF _Toc214386368 \h </w:instrText>
            </w:r>
            <w:r w:rsidR="009E49EA" w:rsidRPr="0058641B">
              <w:rPr>
                <w:noProof/>
                <w:webHidden/>
              </w:rPr>
            </w:r>
            <w:r w:rsidR="009E49EA" w:rsidRPr="0058641B">
              <w:rPr>
                <w:noProof/>
                <w:webHidden/>
              </w:rPr>
              <w:fldChar w:fldCharType="separate"/>
            </w:r>
            <w:r w:rsidRPr="0058641B">
              <w:rPr>
                <w:noProof/>
                <w:webHidden/>
              </w:rPr>
              <w:t>87</w:t>
            </w:r>
            <w:r w:rsidR="009E49EA" w:rsidRPr="0058641B">
              <w:rPr>
                <w:noProof/>
                <w:webHidden/>
              </w:rPr>
              <w:fldChar w:fldCharType="end"/>
            </w:r>
          </w:hyperlink>
        </w:p>
        <w:p w14:paraId="43900326" w14:textId="3E2708AD" w:rsidR="009E49EA" w:rsidRPr="0058641B" w:rsidRDefault="009A11F4">
          <w:pPr>
            <w:pStyle w:val="TOC1"/>
            <w:rPr>
              <w:rFonts w:asciiTheme="minorHAnsi" w:eastAsiaTheme="minorEastAsia" w:hAnsiTheme="minorHAnsi" w:cstheme="minorBidi"/>
              <w:b w:val="0"/>
              <w:noProof/>
              <w:kern w:val="2"/>
              <w:sz w:val="24"/>
              <w:szCs w:val="24"/>
              <w:lang w:val="vi-VN" w:eastAsia="vi-VN" w:bidi="ar-SA"/>
              <w14:ligatures w14:val="standardContextual"/>
            </w:rPr>
          </w:pPr>
          <w:hyperlink w:anchor="_Toc214386369" w:history="1">
            <w:r w:rsidRPr="0058641B">
              <w:rPr>
                <w:rStyle w:val="Hyperlink"/>
                <w:noProof/>
                <w:lang w:val="en-US"/>
              </w:rPr>
              <w:t>TÀI LIỆU THAM KHẢO</w:t>
            </w:r>
            <w:r w:rsidRPr="0058641B">
              <w:rPr>
                <w:noProof/>
                <w:webHidden/>
              </w:rPr>
              <w:tab/>
            </w:r>
            <w:r w:rsidR="009E49EA" w:rsidRPr="0058641B">
              <w:rPr>
                <w:noProof/>
                <w:webHidden/>
              </w:rPr>
              <w:fldChar w:fldCharType="begin"/>
            </w:r>
            <w:r w:rsidR="009E49EA" w:rsidRPr="0058641B">
              <w:rPr>
                <w:noProof/>
                <w:webHidden/>
              </w:rPr>
              <w:instrText xml:space="preserve"> PAGEREF _Toc214386369 \h </w:instrText>
            </w:r>
            <w:r w:rsidR="009E49EA" w:rsidRPr="0058641B">
              <w:rPr>
                <w:noProof/>
                <w:webHidden/>
              </w:rPr>
            </w:r>
            <w:r w:rsidR="009E49EA" w:rsidRPr="0058641B">
              <w:rPr>
                <w:noProof/>
                <w:webHidden/>
              </w:rPr>
              <w:fldChar w:fldCharType="separate"/>
            </w:r>
            <w:r w:rsidRPr="0058641B">
              <w:rPr>
                <w:noProof/>
                <w:webHidden/>
              </w:rPr>
              <w:t>89</w:t>
            </w:r>
            <w:r w:rsidR="009E49EA" w:rsidRPr="0058641B">
              <w:rPr>
                <w:noProof/>
                <w:webHidden/>
              </w:rPr>
              <w:fldChar w:fldCharType="end"/>
            </w:r>
          </w:hyperlink>
        </w:p>
        <w:p w14:paraId="06D5A066" w14:textId="734A9C8F" w:rsidR="009E49EA" w:rsidRPr="0058641B" w:rsidRDefault="009A11F4">
          <w:pPr>
            <w:pStyle w:val="TOC1"/>
            <w:rPr>
              <w:rFonts w:asciiTheme="minorHAnsi" w:eastAsiaTheme="minorEastAsia" w:hAnsiTheme="minorHAnsi" w:cstheme="minorBidi"/>
              <w:b w:val="0"/>
              <w:noProof/>
              <w:kern w:val="2"/>
              <w:sz w:val="24"/>
              <w:szCs w:val="24"/>
              <w:lang w:val="vi-VN" w:eastAsia="vi-VN" w:bidi="ar-SA"/>
              <w14:ligatures w14:val="standardContextual"/>
            </w:rPr>
          </w:pPr>
          <w:hyperlink w:anchor="_Toc214386370" w:history="1">
            <w:r w:rsidRPr="0058641B">
              <w:rPr>
                <w:rStyle w:val="Hyperlink"/>
                <w:noProof/>
              </w:rPr>
              <w:t>PHỤ LỤC</w:t>
            </w:r>
            <w:r w:rsidRPr="0058641B">
              <w:rPr>
                <w:noProof/>
                <w:webHidden/>
              </w:rPr>
              <w:tab/>
            </w:r>
            <w:r w:rsidR="009E49EA" w:rsidRPr="0058641B">
              <w:rPr>
                <w:noProof/>
                <w:webHidden/>
              </w:rPr>
              <w:fldChar w:fldCharType="begin"/>
            </w:r>
            <w:r w:rsidR="009E49EA" w:rsidRPr="0058641B">
              <w:rPr>
                <w:noProof/>
                <w:webHidden/>
              </w:rPr>
              <w:instrText xml:space="preserve"> PAGEREF _Toc214386370 \h </w:instrText>
            </w:r>
            <w:r w:rsidR="009E49EA" w:rsidRPr="0058641B">
              <w:rPr>
                <w:noProof/>
                <w:webHidden/>
              </w:rPr>
            </w:r>
            <w:r w:rsidR="009E49EA" w:rsidRPr="0058641B">
              <w:rPr>
                <w:noProof/>
                <w:webHidden/>
              </w:rPr>
              <w:fldChar w:fldCharType="separate"/>
            </w:r>
            <w:r w:rsidRPr="0058641B">
              <w:rPr>
                <w:noProof/>
                <w:webHidden/>
              </w:rPr>
              <w:t>91</w:t>
            </w:r>
            <w:r w:rsidR="009E49EA" w:rsidRPr="0058641B">
              <w:rPr>
                <w:noProof/>
                <w:webHidden/>
              </w:rPr>
              <w:fldChar w:fldCharType="end"/>
            </w:r>
          </w:hyperlink>
        </w:p>
        <w:p w14:paraId="1CFED932" w14:textId="4C77297E" w:rsidR="00184535" w:rsidRPr="0058641B" w:rsidRDefault="00184535">
          <w:r w:rsidRPr="0058641B">
            <w:rPr>
              <w:b/>
              <w:bCs/>
              <w:noProof/>
            </w:rPr>
            <w:fldChar w:fldCharType="end"/>
          </w:r>
        </w:p>
      </w:sdtContent>
    </w:sdt>
    <w:p w14:paraId="6B996024" w14:textId="5CDD1F4C" w:rsidR="00AC1A1D" w:rsidRDefault="00AC1A1D" w:rsidP="002B6C62"/>
    <w:p w14:paraId="760A31B9" w14:textId="77777777" w:rsidR="00AC1A1D" w:rsidRDefault="00AC1A1D" w:rsidP="002B6C62"/>
    <w:p w14:paraId="5FAA5C11" w14:textId="4597CF21" w:rsidR="008B78C6" w:rsidRDefault="00FB73DB" w:rsidP="00E43429">
      <w:pPr>
        <w:pStyle w:val="UH1"/>
        <w:rPr>
          <w:lang w:val="vi-VN"/>
        </w:rPr>
      </w:pPr>
      <w:bookmarkStart w:id="0" w:name="_Toc452402261"/>
      <w:bookmarkStart w:id="1" w:name="_Toc452409553"/>
      <w:bookmarkStart w:id="2" w:name="_Toc214386315"/>
      <w:r>
        <w:lastRenderedPageBreak/>
        <w:t xml:space="preserve">Danh mục </w:t>
      </w:r>
      <w:r w:rsidR="00A90B3E">
        <w:t>Từ</w:t>
      </w:r>
      <w:r w:rsidR="00A90B3E">
        <w:rPr>
          <w:lang w:val="vi-VN"/>
        </w:rPr>
        <w:t xml:space="preserve"> </w:t>
      </w:r>
      <w:r>
        <w:t>viết tắt</w:t>
      </w:r>
      <w:bookmarkEnd w:id="0"/>
      <w:bookmarkEnd w:id="1"/>
      <w:bookmarkEnd w:id="2"/>
    </w:p>
    <w:tbl>
      <w:tblPr>
        <w:tblStyle w:val="TableGrid"/>
        <w:tblW w:w="0" w:type="auto"/>
        <w:tblLook w:val="04A0" w:firstRow="1" w:lastRow="0" w:firstColumn="1" w:lastColumn="0" w:noHBand="0" w:noVBand="1"/>
      </w:tblPr>
      <w:tblGrid>
        <w:gridCol w:w="1980"/>
        <w:gridCol w:w="4031"/>
        <w:gridCol w:w="3006"/>
      </w:tblGrid>
      <w:tr w:rsidR="004D2309" w:rsidRPr="0057094F" w14:paraId="3A0694CF" w14:textId="77777777" w:rsidTr="001E1FAE">
        <w:trPr>
          <w:trHeight w:val="454"/>
        </w:trPr>
        <w:tc>
          <w:tcPr>
            <w:tcW w:w="1980" w:type="dxa"/>
            <w:vAlign w:val="center"/>
          </w:tcPr>
          <w:p w14:paraId="67D261E8" w14:textId="77777777" w:rsidR="004D2309" w:rsidRPr="0057094F" w:rsidRDefault="004D2309" w:rsidP="001E1FAE">
            <w:pPr>
              <w:spacing w:line="26" w:lineRule="atLeast"/>
              <w:ind w:firstLine="0"/>
              <w:jc w:val="center"/>
              <w:rPr>
                <w:rFonts w:cs="Times New Roman"/>
                <w:b/>
                <w:bCs/>
                <w:szCs w:val="26"/>
              </w:rPr>
            </w:pPr>
            <w:r w:rsidRPr="0057094F">
              <w:rPr>
                <w:rFonts w:cs="Times New Roman"/>
                <w:b/>
                <w:bCs/>
                <w:szCs w:val="26"/>
              </w:rPr>
              <w:t>Từ viết tắt</w:t>
            </w:r>
          </w:p>
        </w:tc>
        <w:tc>
          <w:tcPr>
            <w:tcW w:w="4031" w:type="dxa"/>
            <w:vAlign w:val="center"/>
          </w:tcPr>
          <w:p w14:paraId="0D02DCC6" w14:textId="77777777" w:rsidR="004D2309" w:rsidRPr="0057094F" w:rsidRDefault="004D2309" w:rsidP="001E1FAE">
            <w:pPr>
              <w:spacing w:line="26" w:lineRule="atLeast"/>
              <w:ind w:firstLine="0"/>
              <w:jc w:val="center"/>
              <w:rPr>
                <w:rFonts w:cs="Times New Roman"/>
                <w:b/>
                <w:bCs/>
                <w:szCs w:val="26"/>
              </w:rPr>
            </w:pPr>
            <w:r w:rsidRPr="0057094F">
              <w:rPr>
                <w:rFonts w:cs="Times New Roman"/>
                <w:b/>
                <w:bCs/>
                <w:szCs w:val="26"/>
              </w:rPr>
              <w:t>Tiếng Anh</w:t>
            </w:r>
          </w:p>
        </w:tc>
        <w:tc>
          <w:tcPr>
            <w:tcW w:w="3006" w:type="dxa"/>
            <w:vAlign w:val="center"/>
          </w:tcPr>
          <w:p w14:paraId="41DC4317" w14:textId="77777777" w:rsidR="004D2309" w:rsidRPr="0057094F" w:rsidRDefault="004D2309" w:rsidP="001E1FAE">
            <w:pPr>
              <w:spacing w:line="26" w:lineRule="atLeast"/>
              <w:ind w:hanging="23"/>
              <w:jc w:val="center"/>
              <w:rPr>
                <w:rFonts w:cs="Times New Roman"/>
                <w:b/>
                <w:bCs/>
                <w:szCs w:val="26"/>
              </w:rPr>
            </w:pPr>
            <w:r w:rsidRPr="0057094F">
              <w:rPr>
                <w:rFonts w:cs="Times New Roman"/>
                <w:b/>
                <w:bCs/>
                <w:szCs w:val="26"/>
              </w:rPr>
              <w:t>Tiếng Việt</w:t>
            </w:r>
          </w:p>
        </w:tc>
      </w:tr>
      <w:tr w:rsidR="004D2309" w:rsidRPr="009F4E17" w14:paraId="620721AB" w14:textId="77777777" w:rsidTr="00B1462C">
        <w:trPr>
          <w:trHeight w:val="737"/>
        </w:trPr>
        <w:tc>
          <w:tcPr>
            <w:tcW w:w="1980" w:type="dxa"/>
            <w:vAlign w:val="center"/>
          </w:tcPr>
          <w:p w14:paraId="29879FAB" w14:textId="0328BDD6" w:rsidR="004D2309" w:rsidRPr="004D2309" w:rsidRDefault="004D2309" w:rsidP="00B1462C">
            <w:pPr>
              <w:spacing w:line="26" w:lineRule="atLeast"/>
              <w:ind w:firstLine="0"/>
              <w:jc w:val="center"/>
              <w:rPr>
                <w:rFonts w:cs="Times New Roman"/>
                <w:szCs w:val="26"/>
                <w:lang w:val="vi-VN"/>
              </w:rPr>
            </w:pPr>
            <w:r>
              <w:rPr>
                <w:rFonts w:asciiTheme="majorHAnsi" w:hAnsiTheme="majorHAnsi" w:cstheme="majorHAnsi"/>
                <w:lang w:val="vi-VN"/>
              </w:rPr>
              <w:t>API</w:t>
            </w:r>
          </w:p>
        </w:tc>
        <w:tc>
          <w:tcPr>
            <w:tcW w:w="4031" w:type="dxa"/>
            <w:vAlign w:val="center"/>
          </w:tcPr>
          <w:p w14:paraId="53052E20" w14:textId="07476E69" w:rsidR="004D2309" w:rsidRPr="004D2309" w:rsidRDefault="004D2309" w:rsidP="00B1462C">
            <w:pPr>
              <w:spacing w:line="26" w:lineRule="atLeast"/>
              <w:ind w:firstLine="0"/>
              <w:jc w:val="center"/>
              <w:rPr>
                <w:rFonts w:cs="Times New Roman"/>
                <w:szCs w:val="26"/>
                <w:lang w:val="vi-VN"/>
              </w:rPr>
            </w:pPr>
            <w:r w:rsidRPr="004D2309">
              <w:rPr>
                <w:rFonts w:cs="Times New Roman"/>
                <w:szCs w:val="26"/>
              </w:rPr>
              <w:t>Application Programming Interface</w:t>
            </w:r>
          </w:p>
        </w:tc>
        <w:tc>
          <w:tcPr>
            <w:tcW w:w="3006" w:type="dxa"/>
            <w:vAlign w:val="center"/>
          </w:tcPr>
          <w:p w14:paraId="08C754A6" w14:textId="5A636E63" w:rsidR="004D2309" w:rsidRPr="004D2309" w:rsidRDefault="00CE23C8" w:rsidP="00B1462C">
            <w:pPr>
              <w:spacing w:line="26" w:lineRule="atLeast"/>
              <w:ind w:hanging="23"/>
              <w:jc w:val="center"/>
              <w:rPr>
                <w:rFonts w:cs="Times New Roman"/>
                <w:szCs w:val="26"/>
                <w:lang w:val="vi-VN"/>
              </w:rPr>
            </w:pPr>
            <w:r w:rsidRPr="00CE23C8">
              <w:rPr>
                <w:rFonts w:cs="Times New Roman"/>
                <w:szCs w:val="26"/>
                <w:lang w:val="vi-VN"/>
              </w:rPr>
              <w:t>Giao diện lập trình ứng dụng</w:t>
            </w:r>
          </w:p>
        </w:tc>
      </w:tr>
      <w:tr w:rsidR="004D2309" w:rsidRPr="004D2309" w14:paraId="0E05C04F" w14:textId="77777777" w:rsidTr="00B1462C">
        <w:trPr>
          <w:trHeight w:val="737"/>
        </w:trPr>
        <w:tc>
          <w:tcPr>
            <w:tcW w:w="1980" w:type="dxa"/>
            <w:vAlign w:val="center"/>
          </w:tcPr>
          <w:p w14:paraId="30D6C2EC" w14:textId="2E92893F" w:rsidR="004D2309" w:rsidRPr="004D2309" w:rsidRDefault="00CE23C8" w:rsidP="00B1462C">
            <w:pPr>
              <w:spacing w:line="26" w:lineRule="atLeast"/>
              <w:ind w:firstLine="0"/>
              <w:jc w:val="center"/>
              <w:rPr>
                <w:rFonts w:cs="Times New Roman"/>
                <w:szCs w:val="26"/>
                <w:lang w:val="vi-VN"/>
              </w:rPr>
            </w:pPr>
            <w:r w:rsidRPr="00CE23C8">
              <w:rPr>
                <w:rFonts w:cs="Times New Roman"/>
                <w:szCs w:val="26"/>
                <w:lang w:val="vi-VN"/>
              </w:rPr>
              <w:t>AI</w:t>
            </w:r>
          </w:p>
        </w:tc>
        <w:tc>
          <w:tcPr>
            <w:tcW w:w="4031" w:type="dxa"/>
            <w:vAlign w:val="center"/>
          </w:tcPr>
          <w:p w14:paraId="3A00AD74" w14:textId="47C90EBE" w:rsidR="00137A39" w:rsidRPr="00137A39" w:rsidRDefault="00137A39" w:rsidP="00B1462C">
            <w:pPr>
              <w:spacing w:line="26" w:lineRule="atLeast"/>
              <w:ind w:firstLine="0"/>
              <w:jc w:val="center"/>
              <w:rPr>
                <w:rFonts w:cs="Times New Roman"/>
                <w:szCs w:val="26"/>
                <w:lang w:val="vi-VN"/>
              </w:rPr>
            </w:pPr>
            <w:r w:rsidRPr="00137A39">
              <w:rPr>
                <w:rFonts w:cs="Times New Roman"/>
                <w:szCs w:val="26"/>
                <w:lang w:val="vi-VN"/>
              </w:rPr>
              <w:t>Artificial Intelligence</w:t>
            </w:r>
          </w:p>
        </w:tc>
        <w:tc>
          <w:tcPr>
            <w:tcW w:w="3006" w:type="dxa"/>
            <w:vAlign w:val="center"/>
          </w:tcPr>
          <w:p w14:paraId="470B0D30" w14:textId="74BE6455" w:rsidR="004D2309" w:rsidRPr="004D2309" w:rsidRDefault="00137A39" w:rsidP="00B1462C">
            <w:pPr>
              <w:spacing w:line="26" w:lineRule="atLeast"/>
              <w:ind w:hanging="23"/>
              <w:jc w:val="center"/>
              <w:rPr>
                <w:rFonts w:cs="Times New Roman"/>
                <w:szCs w:val="26"/>
                <w:lang w:val="vi-VN"/>
              </w:rPr>
            </w:pPr>
            <w:r w:rsidRPr="00137A39">
              <w:rPr>
                <w:rFonts w:cs="Times New Roman"/>
                <w:szCs w:val="26"/>
                <w:lang w:val="vi-VN"/>
              </w:rPr>
              <w:t>Trí tuệ nhân tạo</w:t>
            </w:r>
          </w:p>
        </w:tc>
      </w:tr>
      <w:tr w:rsidR="004D2309" w:rsidRPr="009F4E17" w14:paraId="5A15871B" w14:textId="77777777" w:rsidTr="00B1462C">
        <w:trPr>
          <w:trHeight w:val="737"/>
        </w:trPr>
        <w:tc>
          <w:tcPr>
            <w:tcW w:w="1980" w:type="dxa"/>
            <w:vAlign w:val="center"/>
          </w:tcPr>
          <w:p w14:paraId="0DAF5053" w14:textId="4CDD5334" w:rsidR="004D2309" w:rsidRPr="004D2309" w:rsidRDefault="00137A39" w:rsidP="00B1462C">
            <w:pPr>
              <w:spacing w:line="26" w:lineRule="atLeast"/>
              <w:ind w:firstLine="0"/>
              <w:jc w:val="center"/>
              <w:rPr>
                <w:rFonts w:cs="Times New Roman"/>
                <w:szCs w:val="26"/>
                <w:lang w:val="vi-VN"/>
              </w:rPr>
            </w:pPr>
            <w:r w:rsidRPr="00137A39">
              <w:rPr>
                <w:rFonts w:cs="Times New Roman"/>
                <w:szCs w:val="26"/>
                <w:lang w:val="vi-VN"/>
              </w:rPr>
              <w:t>CSS</w:t>
            </w:r>
          </w:p>
        </w:tc>
        <w:tc>
          <w:tcPr>
            <w:tcW w:w="4031" w:type="dxa"/>
            <w:vAlign w:val="center"/>
          </w:tcPr>
          <w:p w14:paraId="19A9276B" w14:textId="5E9A68F0" w:rsidR="004D2309" w:rsidRPr="004D2309" w:rsidRDefault="00137A39" w:rsidP="00B1462C">
            <w:pPr>
              <w:spacing w:line="26" w:lineRule="atLeast"/>
              <w:ind w:firstLine="0"/>
              <w:jc w:val="center"/>
              <w:rPr>
                <w:rFonts w:cs="Times New Roman"/>
                <w:szCs w:val="26"/>
                <w:lang w:val="vi-VN"/>
              </w:rPr>
            </w:pPr>
            <w:r w:rsidRPr="00137A39">
              <w:rPr>
                <w:rFonts w:cs="Times New Roman"/>
                <w:szCs w:val="26"/>
                <w:lang w:val="vi-VN"/>
              </w:rPr>
              <w:t>Cascading Style Sheets</w:t>
            </w:r>
          </w:p>
        </w:tc>
        <w:tc>
          <w:tcPr>
            <w:tcW w:w="3006" w:type="dxa"/>
            <w:vAlign w:val="center"/>
          </w:tcPr>
          <w:p w14:paraId="0959EE3E" w14:textId="781E3F04" w:rsidR="004D2309" w:rsidRPr="00851274" w:rsidRDefault="00851274" w:rsidP="00B1462C">
            <w:pPr>
              <w:spacing w:line="26" w:lineRule="atLeast"/>
              <w:ind w:hanging="23"/>
              <w:jc w:val="center"/>
              <w:rPr>
                <w:rFonts w:cs="Times New Roman"/>
                <w:szCs w:val="26"/>
                <w:lang w:val="de-DE"/>
              </w:rPr>
            </w:pPr>
            <w:r w:rsidRPr="00851274">
              <w:rPr>
                <w:rFonts w:cs="Times New Roman"/>
                <w:szCs w:val="26"/>
                <w:lang w:val="de-DE"/>
              </w:rPr>
              <w:t>Ngôn ngữ tạo kiểu trang web</w:t>
            </w:r>
          </w:p>
        </w:tc>
      </w:tr>
      <w:tr w:rsidR="004D2309" w:rsidRPr="009F4E17" w14:paraId="67BA89CA" w14:textId="77777777" w:rsidTr="00B1462C">
        <w:trPr>
          <w:trHeight w:val="737"/>
        </w:trPr>
        <w:tc>
          <w:tcPr>
            <w:tcW w:w="1980" w:type="dxa"/>
            <w:vAlign w:val="center"/>
          </w:tcPr>
          <w:p w14:paraId="06ECF4B3" w14:textId="4ADCC202" w:rsidR="004D2309" w:rsidRPr="004D2309" w:rsidRDefault="00137A39" w:rsidP="00B1462C">
            <w:pPr>
              <w:spacing w:line="26" w:lineRule="atLeast"/>
              <w:ind w:firstLine="0"/>
              <w:jc w:val="center"/>
              <w:rPr>
                <w:rFonts w:cs="Times New Roman"/>
                <w:szCs w:val="26"/>
                <w:lang w:val="vi-VN"/>
              </w:rPr>
            </w:pPr>
            <w:r w:rsidRPr="00137A39">
              <w:rPr>
                <w:rFonts w:cs="Times New Roman"/>
                <w:szCs w:val="26"/>
                <w:lang w:val="vi-VN"/>
              </w:rPr>
              <w:t>CVE</w:t>
            </w:r>
          </w:p>
        </w:tc>
        <w:tc>
          <w:tcPr>
            <w:tcW w:w="4031" w:type="dxa"/>
            <w:vAlign w:val="center"/>
          </w:tcPr>
          <w:p w14:paraId="4B741AFE" w14:textId="22DBD023" w:rsidR="004D2309" w:rsidRPr="004D2309" w:rsidRDefault="00137A39" w:rsidP="00B1462C">
            <w:pPr>
              <w:spacing w:line="26" w:lineRule="atLeast"/>
              <w:ind w:firstLine="0"/>
              <w:jc w:val="center"/>
              <w:rPr>
                <w:rFonts w:cs="Times New Roman"/>
                <w:szCs w:val="26"/>
                <w:lang w:val="vi-VN"/>
              </w:rPr>
            </w:pPr>
            <w:r w:rsidRPr="00137A39">
              <w:rPr>
                <w:rFonts w:cs="Times New Roman"/>
                <w:szCs w:val="26"/>
                <w:lang w:val="vi-VN"/>
              </w:rPr>
              <w:t>Common Vulnerabilities and Exposures</w:t>
            </w:r>
          </w:p>
        </w:tc>
        <w:tc>
          <w:tcPr>
            <w:tcW w:w="3006" w:type="dxa"/>
            <w:vAlign w:val="center"/>
          </w:tcPr>
          <w:p w14:paraId="403C634E" w14:textId="1D971048" w:rsidR="004D2309" w:rsidRPr="004D2309" w:rsidRDefault="00137A39" w:rsidP="00B1462C">
            <w:pPr>
              <w:spacing w:line="26" w:lineRule="atLeast"/>
              <w:ind w:hanging="23"/>
              <w:jc w:val="center"/>
              <w:rPr>
                <w:rFonts w:cs="Times New Roman"/>
                <w:szCs w:val="26"/>
                <w:lang w:val="vi-VN"/>
              </w:rPr>
            </w:pPr>
            <w:r w:rsidRPr="00137A39">
              <w:rPr>
                <w:rFonts w:cs="Times New Roman"/>
                <w:szCs w:val="26"/>
                <w:lang w:val="vi-VN"/>
              </w:rPr>
              <w:t xml:space="preserve">Lỗ hổng và điểm yếu </w:t>
            </w:r>
            <w:r>
              <w:rPr>
                <w:rFonts w:cs="Times New Roman"/>
                <w:szCs w:val="26"/>
                <w:lang w:val="vi-VN"/>
              </w:rPr>
              <w:t xml:space="preserve">phổ </w:t>
            </w:r>
            <w:r w:rsidR="00870219">
              <w:rPr>
                <w:rFonts w:cs="Times New Roman"/>
                <w:szCs w:val="26"/>
                <w:lang w:val="vi-VN"/>
              </w:rPr>
              <w:t>biến</w:t>
            </w:r>
          </w:p>
        </w:tc>
      </w:tr>
      <w:tr w:rsidR="004D2309" w:rsidRPr="009F4E17" w14:paraId="47F19EDF" w14:textId="77777777" w:rsidTr="00B1462C">
        <w:trPr>
          <w:trHeight w:val="737"/>
        </w:trPr>
        <w:tc>
          <w:tcPr>
            <w:tcW w:w="1980" w:type="dxa"/>
            <w:vAlign w:val="center"/>
          </w:tcPr>
          <w:p w14:paraId="7A44FE25" w14:textId="5965DBC9" w:rsidR="004D2309" w:rsidRPr="004D2309" w:rsidRDefault="00870219" w:rsidP="00B1462C">
            <w:pPr>
              <w:spacing w:line="26" w:lineRule="atLeast"/>
              <w:ind w:firstLine="0"/>
              <w:jc w:val="center"/>
              <w:rPr>
                <w:rFonts w:cs="Times New Roman"/>
                <w:szCs w:val="26"/>
                <w:lang w:val="vi-VN"/>
              </w:rPr>
            </w:pPr>
            <w:r w:rsidRPr="00870219">
              <w:rPr>
                <w:rFonts w:cs="Times New Roman"/>
                <w:szCs w:val="26"/>
                <w:lang w:val="vi-VN"/>
              </w:rPr>
              <w:t>DBIR</w:t>
            </w:r>
          </w:p>
        </w:tc>
        <w:tc>
          <w:tcPr>
            <w:tcW w:w="4031" w:type="dxa"/>
            <w:vAlign w:val="center"/>
          </w:tcPr>
          <w:p w14:paraId="43D6C3A2" w14:textId="352533DC" w:rsidR="004D2309" w:rsidRPr="004D2309" w:rsidRDefault="00870219" w:rsidP="00B1462C">
            <w:pPr>
              <w:spacing w:line="26" w:lineRule="atLeast"/>
              <w:ind w:firstLine="0"/>
              <w:jc w:val="center"/>
              <w:rPr>
                <w:rFonts w:cs="Times New Roman"/>
                <w:szCs w:val="26"/>
                <w:lang w:val="vi-VN"/>
              </w:rPr>
            </w:pPr>
            <w:r w:rsidRPr="00870219">
              <w:rPr>
                <w:rFonts w:cs="Times New Roman"/>
                <w:szCs w:val="26"/>
                <w:lang w:val="vi-VN"/>
              </w:rPr>
              <w:t>Data Breach Investigations Report</w:t>
            </w:r>
          </w:p>
        </w:tc>
        <w:tc>
          <w:tcPr>
            <w:tcW w:w="3006" w:type="dxa"/>
            <w:vAlign w:val="center"/>
          </w:tcPr>
          <w:p w14:paraId="211BF0CD" w14:textId="5DDBC864" w:rsidR="004D2309" w:rsidRPr="004D2309" w:rsidRDefault="00870219" w:rsidP="00B1462C">
            <w:pPr>
              <w:spacing w:line="26" w:lineRule="atLeast"/>
              <w:ind w:hanging="23"/>
              <w:jc w:val="center"/>
              <w:rPr>
                <w:rFonts w:cs="Times New Roman"/>
                <w:szCs w:val="26"/>
                <w:lang w:val="vi-VN"/>
              </w:rPr>
            </w:pPr>
            <w:r w:rsidRPr="00870219">
              <w:rPr>
                <w:rFonts w:cs="Times New Roman"/>
                <w:szCs w:val="26"/>
                <w:lang w:val="vi-VN"/>
              </w:rPr>
              <w:t xml:space="preserve">Báo cáo điều tra vi phạm dữ </w:t>
            </w:r>
            <w:r>
              <w:rPr>
                <w:rFonts w:cs="Times New Roman"/>
                <w:szCs w:val="26"/>
                <w:lang w:val="vi-VN"/>
              </w:rPr>
              <w:t>liệu</w:t>
            </w:r>
          </w:p>
        </w:tc>
      </w:tr>
      <w:tr w:rsidR="004D2309" w:rsidRPr="004D2309" w14:paraId="54B43479" w14:textId="77777777" w:rsidTr="00B1462C">
        <w:trPr>
          <w:trHeight w:val="737"/>
        </w:trPr>
        <w:tc>
          <w:tcPr>
            <w:tcW w:w="1980" w:type="dxa"/>
            <w:vAlign w:val="center"/>
          </w:tcPr>
          <w:p w14:paraId="1B68A5E8" w14:textId="1BC784A9" w:rsidR="004D2309" w:rsidRPr="004D2309" w:rsidRDefault="00870219" w:rsidP="00B1462C">
            <w:pPr>
              <w:spacing w:line="26" w:lineRule="atLeast"/>
              <w:ind w:firstLine="0"/>
              <w:jc w:val="center"/>
              <w:rPr>
                <w:rFonts w:cs="Times New Roman"/>
                <w:szCs w:val="26"/>
                <w:lang w:val="vi-VN"/>
              </w:rPr>
            </w:pPr>
            <w:r w:rsidRPr="00870219">
              <w:rPr>
                <w:rFonts w:cs="Times New Roman"/>
                <w:szCs w:val="26"/>
                <w:lang w:val="vi-VN"/>
              </w:rPr>
              <w:t>DL</w:t>
            </w:r>
          </w:p>
        </w:tc>
        <w:tc>
          <w:tcPr>
            <w:tcW w:w="4031" w:type="dxa"/>
            <w:vAlign w:val="center"/>
          </w:tcPr>
          <w:p w14:paraId="18B18768" w14:textId="0FDC4E97" w:rsidR="004D2309" w:rsidRPr="004D2309" w:rsidRDefault="00B1462C" w:rsidP="00B1462C">
            <w:pPr>
              <w:spacing w:line="26" w:lineRule="atLeast"/>
              <w:ind w:firstLine="0"/>
              <w:jc w:val="center"/>
              <w:rPr>
                <w:rFonts w:cs="Times New Roman"/>
                <w:szCs w:val="26"/>
                <w:lang w:val="vi-VN"/>
              </w:rPr>
            </w:pPr>
            <w:r w:rsidRPr="00B1462C">
              <w:rPr>
                <w:rFonts w:cs="Times New Roman"/>
                <w:szCs w:val="26"/>
                <w:lang w:val="vi-VN"/>
              </w:rPr>
              <w:t>Deep Learning</w:t>
            </w:r>
          </w:p>
        </w:tc>
        <w:tc>
          <w:tcPr>
            <w:tcW w:w="3006" w:type="dxa"/>
            <w:vAlign w:val="center"/>
          </w:tcPr>
          <w:p w14:paraId="6DA45740" w14:textId="712B6E22" w:rsidR="004D2309" w:rsidRPr="004D2309" w:rsidRDefault="00B1462C" w:rsidP="00B1462C">
            <w:pPr>
              <w:spacing w:line="26" w:lineRule="atLeast"/>
              <w:ind w:hanging="23"/>
              <w:jc w:val="center"/>
              <w:rPr>
                <w:rFonts w:cs="Times New Roman"/>
                <w:szCs w:val="26"/>
                <w:lang w:val="vi-VN"/>
              </w:rPr>
            </w:pPr>
            <w:r w:rsidRPr="00B1462C">
              <w:rPr>
                <w:rFonts w:cs="Times New Roman"/>
                <w:szCs w:val="26"/>
                <w:lang w:val="vi-VN"/>
              </w:rPr>
              <w:t>Học sâu</w:t>
            </w:r>
          </w:p>
        </w:tc>
      </w:tr>
      <w:tr w:rsidR="004D2309" w:rsidRPr="004D2309" w14:paraId="69CD82C4" w14:textId="77777777" w:rsidTr="00B1462C">
        <w:trPr>
          <w:trHeight w:val="737"/>
        </w:trPr>
        <w:tc>
          <w:tcPr>
            <w:tcW w:w="1980" w:type="dxa"/>
            <w:vAlign w:val="center"/>
          </w:tcPr>
          <w:p w14:paraId="204DFA79" w14:textId="7B3AB731" w:rsidR="004D2309" w:rsidRPr="004D2309" w:rsidRDefault="00870219" w:rsidP="00B1462C">
            <w:pPr>
              <w:spacing w:line="26" w:lineRule="atLeast"/>
              <w:ind w:firstLine="0"/>
              <w:jc w:val="center"/>
              <w:rPr>
                <w:rFonts w:cs="Times New Roman"/>
                <w:szCs w:val="26"/>
                <w:lang w:val="vi-VN"/>
              </w:rPr>
            </w:pPr>
            <w:r w:rsidRPr="00870219">
              <w:rPr>
                <w:rFonts w:cs="Times New Roman"/>
                <w:szCs w:val="26"/>
                <w:lang w:val="vi-VN"/>
              </w:rPr>
              <w:t>DNS</w:t>
            </w:r>
          </w:p>
        </w:tc>
        <w:tc>
          <w:tcPr>
            <w:tcW w:w="4031" w:type="dxa"/>
            <w:vAlign w:val="center"/>
          </w:tcPr>
          <w:p w14:paraId="6A8EB8BD" w14:textId="007CF531" w:rsidR="004D2309" w:rsidRPr="004D2309" w:rsidRDefault="00B1462C" w:rsidP="00B1462C">
            <w:pPr>
              <w:spacing w:line="26" w:lineRule="atLeast"/>
              <w:ind w:firstLine="0"/>
              <w:jc w:val="center"/>
              <w:rPr>
                <w:rFonts w:cs="Times New Roman"/>
                <w:szCs w:val="26"/>
                <w:lang w:val="vi-VN"/>
              </w:rPr>
            </w:pPr>
            <w:r w:rsidRPr="00B1462C">
              <w:rPr>
                <w:rFonts w:cs="Times New Roman"/>
                <w:szCs w:val="26"/>
                <w:lang w:val="vi-VN"/>
              </w:rPr>
              <w:t>Domain Name System</w:t>
            </w:r>
          </w:p>
        </w:tc>
        <w:tc>
          <w:tcPr>
            <w:tcW w:w="3006" w:type="dxa"/>
            <w:vAlign w:val="center"/>
          </w:tcPr>
          <w:p w14:paraId="00522120" w14:textId="1A1A5764" w:rsidR="004D2309" w:rsidRPr="004D2309" w:rsidRDefault="00B1462C" w:rsidP="00B1462C">
            <w:pPr>
              <w:spacing w:line="26" w:lineRule="atLeast"/>
              <w:ind w:hanging="23"/>
              <w:jc w:val="center"/>
              <w:rPr>
                <w:rFonts w:cs="Times New Roman"/>
                <w:szCs w:val="26"/>
                <w:lang w:val="vi-VN"/>
              </w:rPr>
            </w:pPr>
            <w:r w:rsidRPr="00B1462C">
              <w:rPr>
                <w:rFonts w:cs="Times New Roman"/>
                <w:szCs w:val="26"/>
                <w:lang w:val="vi-VN"/>
              </w:rPr>
              <w:t>Hệ thống tên miền</w:t>
            </w:r>
          </w:p>
        </w:tc>
      </w:tr>
      <w:tr w:rsidR="004D2309" w:rsidRPr="009F4E17" w14:paraId="30FF60C6" w14:textId="77777777" w:rsidTr="00B1462C">
        <w:trPr>
          <w:trHeight w:val="737"/>
        </w:trPr>
        <w:tc>
          <w:tcPr>
            <w:tcW w:w="1980" w:type="dxa"/>
            <w:vAlign w:val="center"/>
          </w:tcPr>
          <w:p w14:paraId="0C1E979D" w14:textId="07324124" w:rsidR="004D2309" w:rsidRPr="004D2309" w:rsidRDefault="00870219" w:rsidP="00B1462C">
            <w:pPr>
              <w:spacing w:line="26" w:lineRule="atLeast"/>
              <w:ind w:firstLine="0"/>
              <w:jc w:val="center"/>
              <w:rPr>
                <w:rFonts w:cs="Times New Roman"/>
                <w:szCs w:val="26"/>
                <w:lang w:val="vi-VN"/>
              </w:rPr>
            </w:pPr>
            <w:r w:rsidRPr="00870219">
              <w:rPr>
                <w:rFonts w:cs="Times New Roman"/>
                <w:szCs w:val="26"/>
                <w:lang w:val="vi-VN"/>
              </w:rPr>
              <w:t>EDR</w:t>
            </w:r>
          </w:p>
        </w:tc>
        <w:tc>
          <w:tcPr>
            <w:tcW w:w="4031" w:type="dxa"/>
            <w:vAlign w:val="center"/>
          </w:tcPr>
          <w:p w14:paraId="0CAB0DF2" w14:textId="3AD719C1" w:rsidR="004D2309" w:rsidRPr="004D2309" w:rsidRDefault="00B1225F" w:rsidP="00B1462C">
            <w:pPr>
              <w:spacing w:line="26" w:lineRule="atLeast"/>
              <w:ind w:firstLine="0"/>
              <w:jc w:val="center"/>
              <w:rPr>
                <w:rFonts w:cs="Times New Roman"/>
                <w:szCs w:val="26"/>
                <w:lang w:val="vi-VN"/>
              </w:rPr>
            </w:pPr>
            <w:r w:rsidRPr="00B1225F">
              <w:rPr>
                <w:rFonts w:cs="Times New Roman"/>
                <w:szCs w:val="26"/>
                <w:lang w:val="vi-VN"/>
              </w:rPr>
              <w:t>Endpoint Detection and Response</w:t>
            </w:r>
          </w:p>
        </w:tc>
        <w:tc>
          <w:tcPr>
            <w:tcW w:w="3006" w:type="dxa"/>
            <w:vAlign w:val="center"/>
          </w:tcPr>
          <w:p w14:paraId="1942C154" w14:textId="5A7C46D6" w:rsidR="004D2309" w:rsidRPr="004D2309" w:rsidRDefault="00B1225F" w:rsidP="00B1462C">
            <w:pPr>
              <w:spacing w:line="26" w:lineRule="atLeast"/>
              <w:ind w:hanging="23"/>
              <w:jc w:val="center"/>
              <w:rPr>
                <w:rFonts w:cs="Times New Roman"/>
                <w:szCs w:val="26"/>
                <w:lang w:val="vi-VN"/>
              </w:rPr>
            </w:pPr>
            <w:r w:rsidRPr="00B1225F">
              <w:rPr>
                <w:rFonts w:cs="Times New Roman"/>
                <w:szCs w:val="26"/>
                <w:lang w:val="vi-VN"/>
              </w:rPr>
              <w:t xml:space="preserve">Giải pháp </w:t>
            </w:r>
            <w:r w:rsidR="00B1462C">
              <w:rPr>
                <w:rFonts w:cs="Times New Roman"/>
                <w:szCs w:val="26"/>
                <w:lang w:val="vi-VN"/>
              </w:rPr>
              <w:t>p</w:t>
            </w:r>
            <w:r w:rsidRPr="00B1225F">
              <w:rPr>
                <w:rFonts w:cs="Times New Roman"/>
                <w:szCs w:val="26"/>
                <w:lang w:val="vi-VN"/>
              </w:rPr>
              <w:t>hát hiện và phản ứng tại điểm cuối</w:t>
            </w:r>
          </w:p>
        </w:tc>
      </w:tr>
      <w:tr w:rsidR="004D2309" w:rsidRPr="004D2309" w14:paraId="6BE1C270" w14:textId="77777777" w:rsidTr="00B1462C">
        <w:trPr>
          <w:trHeight w:val="737"/>
        </w:trPr>
        <w:tc>
          <w:tcPr>
            <w:tcW w:w="1980" w:type="dxa"/>
            <w:vAlign w:val="center"/>
          </w:tcPr>
          <w:p w14:paraId="50305AAE" w14:textId="64F4E040" w:rsidR="004D2309" w:rsidRPr="004D2309" w:rsidRDefault="00870219" w:rsidP="00B1462C">
            <w:pPr>
              <w:spacing w:line="26" w:lineRule="atLeast"/>
              <w:ind w:firstLine="0"/>
              <w:jc w:val="center"/>
              <w:rPr>
                <w:rFonts w:cs="Times New Roman"/>
                <w:szCs w:val="26"/>
                <w:lang w:val="vi-VN"/>
              </w:rPr>
            </w:pPr>
            <w:r w:rsidRPr="00870219">
              <w:rPr>
                <w:rFonts w:cs="Times New Roman"/>
                <w:szCs w:val="26"/>
                <w:lang w:val="vi-VN"/>
              </w:rPr>
              <w:t>ENISA</w:t>
            </w:r>
          </w:p>
        </w:tc>
        <w:tc>
          <w:tcPr>
            <w:tcW w:w="4031" w:type="dxa"/>
            <w:vAlign w:val="center"/>
          </w:tcPr>
          <w:p w14:paraId="6A139B60" w14:textId="27464748" w:rsidR="004D2309" w:rsidRPr="004D2309" w:rsidRDefault="00B1225F" w:rsidP="00B1462C">
            <w:pPr>
              <w:spacing w:line="26" w:lineRule="atLeast"/>
              <w:ind w:firstLine="0"/>
              <w:jc w:val="center"/>
              <w:rPr>
                <w:rFonts w:cs="Times New Roman"/>
                <w:szCs w:val="26"/>
                <w:lang w:val="vi-VN"/>
              </w:rPr>
            </w:pPr>
            <w:r w:rsidRPr="00B1225F">
              <w:rPr>
                <w:rFonts w:cs="Times New Roman"/>
                <w:szCs w:val="26"/>
                <w:lang w:val="vi-VN"/>
              </w:rPr>
              <w:t>European Union Agency for Cybersecurity</w:t>
            </w:r>
          </w:p>
        </w:tc>
        <w:tc>
          <w:tcPr>
            <w:tcW w:w="3006" w:type="dxa"/>
            <w:vAlign w:val="center"/>
          </w:tcPr>
          <w:p w14:paraId="0D3CADBC" w14:textId="5EC2D299" w:rsidR="004D2309" w:rsidRPr="004D2309" w:rsidRDefault="00B1225F" w:rsidP="00B1462C">
            <w:pPr>
              <w:spacing w:line="26" w:lineRule="atLeast"/>
              <w:ind w:hanging="23"/>
              <w:jc w:val="center"/>
              <w:rPr>
                <w:rFonts w:cs="Times New Roman"/>
                <w:szCs w:val="26"/>
                <w:lang w:val="vi-VN"/>
              </w:rPr>
            </w:pPr>
            <w:r w:rsidRPr="00B1225F">
              <w:rPr>
                <w:rFonts w:cs="Times New Roman"/>
                <w:szCs w:val="26"/>
                <w:lang w:val="vi-VN"/>
              </w:rPr>
              <w:t>Cơ quan An ninh mạng Liên minh Châu Âu</w:t>
            </w:r>
          </w:p>
        </w:tc>
      </w:tr>
      <w:tr w:rsidR="00870219" w:rsidRPr="009F4E17" w14:paraId="5606C2FC" w14:textId="77777777" w:rsidTr="00B1462C">
        <w:trPr>
          <w:trHeight w:val="737"/>
        </w:trPr>
        <w:tc>
          <w:tcPr>
            <w:tcW w:w="1980" w:type="dxa"/>
            <w:vAlign w:val="center"/>
          </w:tcPr>
          <w:p w14:paraId="4EED24EB" w14:textId="21DF68A7" w:rsidR="00870219" w:rsidRPr="004D2309" w:rsidRDefault="00870219" w:rsidP="00B1462C">
            <w:pPr>
              <w:spacing w:line="26" w:lineRule="atLeast"/>
              <w:ind w:firstLine="0"/>
              <w:jc w:val="center"/>
              <w:rPr>
                <w:rFonts w:cs="Times New Roman"/>
                <w:szCs w:val="26"/>
                <w:lang w:val="vi-VN"/>
              </w:rPr>
            </w:pPr>
            <w:r w:rsidRPr="00870219">
              <w:rPr>
                <w:rFonts w:cs="Times New Roman"/>
                <w:szCs w:val="26"/>
                <w:lang w:val="vi-VN"/>
              </w:rPr>
              <w:t>GPT</w:t>
            </w:r>
          </w:p>
        </w:tc>
        <w:tc>
          <w:tcPr>
            <w:tcW w:w="4031" w:type="dxa"/>
            <w:vAlign w:val="center"/>
          </w:tcPr>
          <w:p w14:paraId="7AAE2A4D" w14:textId="281E4437" w:rsidR="00870219" w:rsidRPr="004D2309" w:rsidRDefault="00BB611A" w:rsidP="00B1462C">
            <w:pPr>
              <w:spacing w:line="26" w:lineRule="atLeast"/>
              <w:ind w:firstLine="0"/>
              <w:jc w:val="center"/>
              <w:rPr>
                <w:rFonts w:cs="Times New Roman"/>
                <w:szCs w:val="26"/>
                <w:lang w:val="vi-VN"/>
              </w:rPr>
            </w:pPr>
            <w:r w:rsidRPr="00BB611A">
              <w:rPr>
                <w:rFonts w:cs="Times New Roman"/>
                <w:szCs w:val="26"/>
                <w:lang w:val="vi-VN"/>
              </w:rPr>
              <w:t>Generative Pre-trained Transformer</w:t>
            </w:r>
          </w:p>
        </w:tc>
        <w:tc>
          <w:tcPr>
            <w:tcW w:w="3006" w:type="dxa"/>
            <w:vAlign w:val="center"/>
          </w:tcPr>
          <w:p w14:paraId="0699D180" w14:textId="08F3F1CA" w:rsidR="00870219" w:rsidRPr="004D2309" w:rsidRDefault="00BB611A" w:rsidP="00B1462C">
            <w:pPr>
              <w:spacing w:line="26" w:lineRule="atLeast"/>
              <w:ind w:hanging="23"/>
              <w:jc w:val="center"/>
              <w:rPr>
                <w:rFonts w:cs="Times New Roman"/>
                <w:szCs w:val="26"/>
                <w:lang w:val="vi-VN"/>
              </w:rPr>
            </w:pPr>
            <w:r w:rsidRPr="00BB611A">
              <w:rPr>
                <w:rFonts w:cs="Times New Roman"/>
                <w:szCs w:val="26"/>
                <w:lang w:val="vi-VN"/>
              </w:rPr>
              <w:t>Mô hình ngôn ngữ tạo sinh</w:t>
            </w:r>
          </w:p>
        </w:tc>
      </w:tr>
      <w:tr w:rsidR="00870219" w:rsidRPr="009F4E17" w14:paraId="5154E0B8" w14:textId="77777777" w:rsidTr="00B1462C">
        <w:trPr>
          <w:trHeight w:val="737"/>
        </w:trPr>
        <w:tc>
          <w:tcPr>
            <w:tcW w:w="1980" w:type="dxa"/>
            <w:vAlign w:val="center"/>
          </w:tcPr>
          <w:p w14:paraId="569F351A" w14:textId="12BEA54A" w:rsidR="00870219" w:rsidRPr="004D2309" w:rsidRDefault="00870219" w:rsidP="00B1462C">
            <w:pPr>
              <w:spacing w:line="26" w:lineRule="atLeast"/>
              <w:ind w:firstLine="0"/>
              <w:jc w:val="center"/>
              <w:rPr>
                <w:rFonts w:cs="Times New Roman"/>
                <w:szCs w:val="26"/>
                <w:lang w:val="vi-VN"/>
              </w:rPr>
            </w:pPr>
            <w:r w:rsidRPr="00870219">
              <w:rPr>
                <w:rFonts w:cs="Times New Roman"/>
                <w:szCs w:val="26"/>
                <w:lang w:val="vi-VN"/>
              </w:rPr>
              <w:t>HTML</w:t>
            </w:r>
          </w:p>
        </w:tc>
        <w:tc>
          <w:tcPr>
            <w:tcW w:w="4031" w:type="dxa"/>
            <w:vAlign w:val="center"/>
          </w:tcPr>
          <w:p w14:paraId="34C4FF3D" w14:textId="79E1DFBD" w:rsidR="00870219" w:rsidRPr="004D2309" w:rsidRDefault="00BB611A" w:rsidP="00B1462C">
            <w:pPr>
              <w:spacing w:line="26" w:lineRule="atLeast"/>
              <w:ind w:firstLine="0"/>
              <w:jc w:val="center"/>
              <w:rPr>
                <w:rFonts w:cs="Times New Roman"/>
                <w:szCs w:val="26"/>
                <w:lang w:val="vi-VN"/>
              </w:rPr>
            </w:pPr>
            <w:r w:rsidRPr="00BB611A">
              <w:rPr>
                <w:rFonts w:cs="Times New Roman"/>
                <w:szCs w:val="26"/>
                <w:lang w:val="vi-VN"/>
              </w:rPr>
              <w:t>HyperText Markup Language</w:t>
            </w:r>
          </w:p>
        </w:tc>
        <w:tc>
          <w:tcPr>
            <w:tcW w:w="3006" w:type="dxa"/>
            <w:vAlign w:val="center"/>
          </w:tcPr>
          <w:p w14:paraId="04808402" w14:textId="342829CA" w:rsidR="00870219" w:rsidRPr="004D2309" w:rsidRDefault="00BB611A" w:rsidP="00B1462C">
            <w:pPr>
              <w:spacing w:line="26" w:lineRule="atLeast"/>
              <w:ind w:hanging="23"/>
              <w:jc w:val="center"/>
              <w:rPr>
                <w:rFonts w:cs="Times New Roman"/>
                <w:szCs w:val="26"/>
                <w:lang w:val="vi-VN"/>
              </w:rPr>
            </w:pPr>
            <w:r w:rsidRPr="00BB611A">
              <w:rPr>
                <w:rFonts w:cs="Times New Roman"/>
                <w:szCs w:val="26"/>
                <w:lang w:val="vi-VN"/>
              </w:rPr>
              <w:t>Ngôn ngữ đánh dấu siêu văn bản</w:t>
            </w:r>
          </w:p>
        </w:tc>
      </w:tr>
      <w:tr w:rsidR="00870219" w:rsidRPr="009F4E17" w14:paraId="3056A610" w14:textId="77777777" w:rsidTr="00B1462C">
        <w:trPr>
          <w:trHeight w:val="737"/>
        </w:trPr>
        <w:tc>
          <w:tcPr>
            <w:tcW w:w="1980" w:type="dxa"/>
            <w:vAlign w:val="center"/>
          </w:tcPr>
          <w:p w14:paraId="095367C4" w14:textId="6068D64C" w:rsidR="00870219" w:rsidRPr="004D2309" w:rsidRDefault="00870219" w:rsidP="00B1462C">
            <w:pPr>
              <w:spacing w:line="26" w:lineRule="atLeast"/>
              <w:ind w:firstLine="0"/>
              <w:jc w:val="center"/>
              <w:rPr>
                <w:rFonts w:cs="Times New Roman"/>
                <w:szCs w:val="26"/>
                <w:lang w:val="vi-VN"/>
              </w:rPr>
            </w:pPr>
            <w:r w:rsidRPr="00870219">
              <w:rPr>
                <w:rFonts w:cs="Times New Roman"/>
                <w:szCs w:val="26"/>
                <w:lang w:val="vi-VN"/>
              </w:rPr>
              <w:t>HTTP</w:t>
            </w:r>
          </w:p>
        </w:tc>
        <w:tc>
          <w:tcPr>
            <w:tcW w:w="4031" w:type="dxa"/>
            <w:vAlign w:val="center"/>
          </w:tcPr>
          <w:p w14:paraId="5FC07044" w14:textId="48066039" w:rsidR="00870219" w:rsidRPr="004D2309" w:rsidRDefault="00BB611A" w:rsidP="00B1462C">
            <w:pPr>
              <w:spacing w:line="26" w:lineRule="atLeast"/>
              <w:ind w:firstLine="0"/>
              <w:jc w:val="center"/>
              <w:rPr>
                <w:rFonts w:cs="Times New Roman"/>
                <w:szCs w:val="26"/>
                <w:lang w:val="vi-VN"/>
              </w:rPr>
            </w:pPr>
            <w:r w:rsidRPr="00BB611A">
              <w:rPr>
                <w:rFonts w:cs="Times New Roman"/>
                <w:szCs w:val="26"/>
                <w:lang w:val="vi-VN"/>
              </w:rPr>
              <w:t>HyperText Transfer Protocol</w:t>
            </w:r>
          </w:p>
        </w:tc>
        <w:tc>
          <w:tcPr>
            <w:tcW w:w="3006" w:type="dxa"/>
            <w:vAlign w:val="center"/>
          </w:tcPr>
          <w:p w14:paraId="749FC507" w14:textId="2123471F" w:rsidR="00870219" w:rsidRPr="004D2309" w:rsidRDefault="00BB611A" w:rsidP="00B1462C">
            <w:pPr>
              <w:spacing w:line="26" w:lineRule="atLeast"/>
              <w:ind w:hanging="23"/>
              <w:jc w:val="center"/>
              <w:rPr>
                <w:rFonts w:cs="Times New Roman"/>
                <w:szCs w:val="26"/>
                <w:lang w:val="vi-VN"/>
              </w:rPr>
            </w:pPr>
            <w:r w:rsidRPr="00BB611A">
              <w:rPr>
                <w:rFonts w:cs="Times New Roman"/>
                <w:szCs w:val="26"/>
                <w:lang w:val="vi-VN"/>
              </w:rPr>
              <w:t>Giao thức truyền siêu văn bản</w:t>
            </w:r>
          </w:p>
        </w:tc>
      </w:tr>
      <w:tr w:rsidR="00870219" w:rsidRPr="009F4E17" w14:paraId="1611B4DC" w14:textId="77777777" w:rsidTr="00B1462C">
        <w:trPr>
          <w:trHeight w:val="737"/>
        </w:trPr>
        <w:tc>
          <w:tcPr>
            <w:tcW w:w="1980" w:type="dxa"/>
            <w:vAlign w:val="center"/>
          </w:tcPr>
          <w:p w14:paraId="2970A3F2" w14:textId="7551959C" w:rsidR="00870219" w:rsidRPr="004D2309" w:rsidRDefault="00870219" w:rsidP="00B1462C">
            <w:pPr>
              <w:spacing w:line="26" w:lineRule="atLeast"/>
              <w:ind w:firstLine="0"/>
              <w:jc w:val="center"/>
              <w:rPr>
                <w:rFonts w:cs="Times New Roman"/>
                <w:szCs w:val="26"/>
                <w:lang w:val="vi-VN"/>
              </w:rPr>
            </w:pPr>
            <w:r w:rsidRPr="00870219">
              <w:rPr>
                <w:rFonts w:cs="Times New Roman"/>
                <w:szCs w:val="26"/>
                <w:lang w:val="vi-VN"/>
              </w:rPr>
              <w:t>HTTPS</w:t>
            </w:r>
          </w:p>
        </w:tc>
        <w:tc>
          <w:tcPr>
            <w:tcW w:w="4031" w:type="dxa"/>
            <w:vAlign w:val="center"/>
          </w:tcPr>
          <w:p w14:paraId="614E4B89" w14:textId="260E216A" w:rsidR="00870219" w:rsidRPr="004D2309" w:rsidRDefault="00BB611A" w:rsidP="00B1462C">
            <w:pPr>
              <w:spacing w:line="26" w:lineRule="atLeast"/>
              <w:ind w:firstLine="0"/>
              <w:jc w:val="center"/>
              <w:rPr>
                <w:rFonts w:cs="Times New Roman"/>
                <w:szCs w:val="26"/>
                <w:lang w:val="vi-VN"/>
              </w:rPr>
            </w:pPr>
            <w:r w:rsidRPr="00BB611A">
              <w:rPr>
                <w:rFonts w:cs="Times New Roman"/>
                <w:szCs w:val="26"/>
                <w:lang w:val="vi-VN"/>
              </w:rPr>
              <w:t>HyperText Transfer Protocol Secure</w:t>
            </w:r>
          </w:p>
        </w:tc>
        <w:tc>
          <w:tcPr>
            <w:tcW w:w="3006" w:type="dxa"/>
            <w:vAlign w:val="center"/>
          </w:tcPr>
          <w:p w14:paraId="13B4B1B2" w14:textId="4B02802E" w:rsidR="00870219" w:rsidRPr="004D2309" w:rsidRDefault="00BB611A" w:rsidP="00B1462C">
            <w:pPr>
              <w:spacing w:line="26" w:lineRule="atLeast"/>
              <w:ind w:hanging="23"/>
              <w:jc w:val="center"/>
              <w:rPr>
                <w:rFonts w:cs="Times New Roman"/>
                <w:szCs w:val="26"/>
                <w:lang w:val="vi-VN"/>
              </w:rPr>
            </w:pPr>
            <w:r w:rsidRPr="00BB611A">
              <w:rPr>
                <w:rFonts w:cs="Times New Roman"/>
                <w:szCs w:val="26"/>
                <w:lang w:val="vi-VN"/>
              </w:rPr>
              <w:t>Giao thức truyền siêu văn bản bảo mật</w:t>
            </w:r>
          </w:p>
        </w:tc>
      </w:tr>
      <w:tr w:rsidR="00870219" w:rsidRPr="009F4E17" w14:paraId="599D8418" w14:textId="77777777" w:rsidTr="00B1462C">
        <w:trPr>
          <w:trHeight w:val="737"/>
        </w:trPr>
        <w:tc>
          <w:tcPr>
            <w:tcW w:w="1980" w:type="dxa"/>
            <w:vAlign w:val="center"/>
          </w:tcPr>
          <w:p w14:paraId="000092C2" w14:textId="65870540" w:rsidR="00870219" w:rsidRPr="004D2309" w:rsidRDefault="0059382D" w:rsidP="00B1462C">
            <w:pPr>
              <w:spacing w:line="26" w:lineRule="atLeast"/>
              <w:ind w:firstLine="0"/>
              <w:jc w:val="center"/>
              <w:rPr>
                <w:rFonts w:cs="Times New Roman"/>
                <w:szCs w:val="26"/>
                <w:lang w:val="vi-VN"/>
              </w:rPr>
            </w:pPr>
            <w:r>
              <w:rPr>
                <w:rFonts w:cs="Times New Roman"/>
                <w:szCs w:val="26"/>
                <w:lang w:val="vi-VN"/>
              </w:rPr>
              <w:t>IBM</w:t>
            </w:r>
          </w:p>
        </w:tc>
        <w:tc>
          <w:tcPr>
            <w:tcW w:w="4031" w:type="dxa"/>
            <w:vAlign w:val="center"/>
          </w:tcPr>
          <w:p w14:paraId="310AC9E2" w14:textId="398BA79E" w:rsidR="00870219" w:rsidRPr="004D2309" w:rsidRDefault="0059382D" w:rsidP="00B1462C">
            <w:pPr>
              <w:spacing w:line="26" w:lineRule="atLeast"/>
              <w:ind w:firstLine="0"/>
              <w:jc w:val="center"/>
              <w:rPr>
                <w:rFonts w:cs="Times New Roman"/>
                <w:szCs w:val="26"/>
                <w:lang w:val="vi-VN"/>
              </w:rPr>
            </w:pPr>
            <w:r w:rsidRPr="0059382D">
              <w:rPr>
                <w:rFonts w:cs="Times New Roman"/>
                <w:szCs w:val="26"/>
              </w:rPr>
              <w:t>International Business Machines</w:t>
            </w:r>
          </w:p>
        </w:tc>
        <w:tc>
          <w:tcPr>
            <w:tcW w:w="3006" w:type="dxa"/>
            <w:vAlign w:val="center"/>
          </w:tcPr>
          <w:p w14:paraId="05EFBFCB" w14:textId="28C3ABD8" w:rsidR="00870219" w:rsidRPr="0059382D" w:rsidRDefault="0059382D" w:rsidP="00B1462C">
            <w:pPr>
              <w:spacing w:line="26" w:lineRule="atLeast"/>
              <w:ind w:hanging="23"/>
              <w:jc w:val="center"/>
              <w:rPr>
                <w:rFonts w:cs="Times New Roman"/>
                <w:szCs w:val="26"/>
                <w:lang w:val="vi-VN"/>
              </w:rPr>
            </w:pPr>
            <w:r w:rsidRPr="0059382D">
              <w:rPr>
                <w:rFonts w:cs="Times New Roman"/>
                <w:szCs w:val="26"/>
                <w:lang w:val="vi-VN"/>
              </w:rPr>
              <w:t>Tập đoàn Máy tính Quốc tế</w:t>
            </w:r>
          </w:p>
        </w:tc>
      </w:tr>
      <w:tr w:rsidR="0059382D" w:rsidRPr="009F4E17" w14:paraId="5E6C11AB" w14:textId="77777777" w:rsidTr="00B1462C">
        <w:trPr>
          <w:trHeight w:val="737"/>
        </w:trPr>
        <w:tc>
          <w:tcPr>
            <w:tcW w:w="1980" w:type="dxa"/>
            <w:vAlign w:val="center"/>
          </w:tcPr>
          <w:p w14:paraId="2CDED53B" w14:textId="72740E3E" w:rsidR="0059382D" w:rsidRPr="004D2309" w:rsidRDefault="0059382D" w:rsidP="0059382D">
            <w:pPr>
              <w:spacing w:line="26" w:lineRule="atLeast"/>
              <w:ind w:firstLine="0"/>
              <w:jc w:val="center"/>
              <w:rPr>
                <w:rFonts w:cs="Times New Roman"/>
                <w:szCs w:val="26"/>
                <w:lang w:val="vi-VN"/>
              </w:rPr>
            </w:pPr>
            <w:r>
              <w:rPr>
                <w:rFonts w:cs="Times New Roman"/>
                <w:szCs w:val="26"/>
                <w:lang w:val="vi-VN"/>
              </w:rPr>
              <w:t>IDS</w:t>
            </w:r>
          </w:p>
        </w:tc>
        <w:tc>
          <w:tcPr>
            <w:tcW w:w="4031" w:type="dxa"/>
            <w:vAlign w:val="center"/>
          </w:tcPr>
          <w:p w14:paraId="7BA70E5F" w14:textId="1D014BF3" w:rsidR="0059382D" w:rsidRPr="004D2309" w:rsidRDefault="00C43351" w:rsidP="0059382D">
            <w:pPr>
              <w:spacing w:line="26" w:lineRule="atLeast"/>
              <w:ind w:firstLine="0"/>
              <w:jc w:val="center"/>
              <w:rPr>
                <w:rFonts w:cs="Times New Roman"/>
                <w:szCs w:val="26"/>
                <w:lang w:val="vi-VN"/>
              </w:rPr>
            </w:pPr>
            <w:r w:rsidRPr="00C43351">
              <w:rPr>
                <w:rFonts w:cs="Times New Roman"/>
                <w:szCs w:val="26"/>
              </w:rPr>
              <w:t>Intrusion Detection System</w:t>
            </w:r>
          </w:p>
        </w:tc>
        <w:tc>
          <w:tcPr>
            <w:tcW w:w="3006" w:type="dxa"/>
            <w:vAlign w:val="center"/>
          </w:tcPr>
          <w:p w14:paraId="52DF5FD3" w14:textId="33432D89" w:rsidR="0059382D" w:rsidRPr="00851274" w:rsidRDefault="00851274" w:rsidP="0059382D">
            <w:pPr>
              <w:spacing w:line="26" w:lineRule="atLeast"/>
              <w:ind w:hanging="23"/>
              <w:jc w:val="center"/>
              <w:rPr>
                <w:rFonts w:cs="Times New Roman"/>
                <w:szCs w:val="26"/>
                <w:lang w:val="vi-VN"/>
              </w:rPr>
            </w:pPr>
            <w:r w:rsidRPr="00851274">
              <w:rPr>
                <w:rFonts w:cs="Times New Roman"/>
                <w:szCs w:val="26"/>
                <w:lang w:val="vi-VN"/>
              </w:rPr>
              <w:t>Hệ</w:t>
            </w:r>
            <w:r>
              <w:rPr>
                <w:rFonts w:cs="Times New Roman"/>
                <w:szCs w:val="26"/>
                <w:lang w:val="vi-VN"/>
              </w:rPr>
              <w:t xml:space="preserve"> thống phát hiện xâm nhập</w:t>
            </w:r>
          </w:p>
        </w:tc>
      </w:tr>
      <w:tr w:rsidR="0059382D" w:rsidRPr="004D2309" w14:paraId="28B73E57" w14:textId="77777777" w:rsidTr="00B1462C">
        <w:trPr>
          <w:trHeight w:val="737"/>
        </w:trPr>
        <w:tc>
          <w:tcPr>
            <w:tcW w:w="1980" w:type="dxa"/>
            <w:vAlign w:val="center"/>
          </w:tcPr>
          <w:p w14:paraId="2281BFE1" w14:textId="1A6DCFA4" w:rsidR="0059382D" w:rsidRPr="004D2309" w:rsidRDefault="0059382D" w:rsidP="0059382D">
            <w:pPr>
              <w:spacing w:line="26" w:lineRule="atLeast"/>
              <w:ind w:firstLine="0"/>
              <w:jc w:val="center"/>
              <w:rPr>
                <w:rFonts w:cs="Times New Roman"/>
                <w:szCs w:val="26"/>
                <w:lang w:val="vi-VN"/>
              </w:rPr>
            </w:pPr>
            <w:r w:rsidRPr="00BB582C">
              <w:rPr>
                <w:rFonts w:cs="Times New Roman"/>
                <w:szCs w:val="26"/>
                <w:lang w:val="vi-VN"/>
              </w:rPr>
              <w:t>IP</w:t>
            </w:r>
          </w:p>
        </w:tc>
        <w:tc>
          <w:tcPr>
            <w:tcW w:w="4031" w:type="dxa"/>
            <w:vAlign w:val="center"/>
          </w:tcPr>
          <w:p w14:paraId="66AAECDC" w14:textId="43117E0D" w:rsidR="0059382D" w:rsidRPr="004D2309" w:rsidRDefault="0059382D" w:rsidP="0059382D">
            <w:pPr>
              <w:spacing w:line="26" w:lineRule="atLeast"/>
              <w:ind w:firstLine="0"/>
              <w:jc w:val="center"/>
              <w:rPr>
                <w:rFonts w:cs="Times New Roman"/>
                <w:szCs w:val="26"/>
                <w:lang w:val="vi-VN"/>
              </w:rPr>
            </w:pPr>
            <w:r w:rsidRPr="006A14CF">
              <w:rPr>
                <w:rFonts w:cs="Times New Roman"/>
                <w:szCs w:val="26"/>
                <w:lang w:val="vi-VN"/>
              </w:rPr>
              <w:t>Internet Protocol</w:t>
            </w:r>
          </w:p>
        </w:tc>
        <w:tc>
          <w:tcPr>
            <w:tcW w:w="3006" w:type="dxa"/>
            <w:vAlign w:val="center"/>
          </w:tcPr>
          <w:p w14:paraId="464D90C2" w14:textId="36E882DA" w:rsidR="0059382D" w:rsidRPr="004D2309" w:rsidRDefault="0059382D" w:rsidP="0059382D">
            <w:pPr>
              <w:spacing w:line="26" w:lineRule="atLeast"/>
              <w:ind w:hanging="23"/>
              <w:jc w:val="center"/>
              <w:rPr>
                <w:rFonts w:cs="Times New Roman"/>
                <w:szCs w:val="26"/>
                <w:lang w:val="vi-VN"/>
              </w:rPr>
            </w:pPr>
            <w:r w:rsidRPr="00BB611A">
              <w:rPr>
                <w:rFonts w:cs="Times New Roman"/>
                <w:szCs w:val="26"/>
                <w:lang w:val="vi-VN"/>
              </w:rPr>
              <w:t>Giao thức Internet</w:t>
            </w:r>
          </w:p>
        </w:tc>
      </w:tr>
      <w:tr w:rsidR="0059382D" w:rsidRPr="004D2309" w14:paraId="3DAACAF4" w14:textId="77777777" w:rsidTr="00B1462C">
        <w:trPr>
          <w:trHeight w:val="737"/>
        </w:trPr>
        <w:tc>
          <w:tcPr>
            <w:tcW w:w="1980" w:type="dxa"/>
            <w:vAlign w:val="center"/>
          </w:tcPr>
          <w:p w14:paraId="104D61DB" w14:textId="7AEC9B55" w:rsidR="0059382D" w:rsidRPr="004D2309" w:rsidRDefault="0059382D" w:rsidP="0059382D">
            <w:pPr>
              <w:spacing w:line="26" w:lineRule="atLeast"/>
              <w:ind w:firstLine="0"/>
              <w:jc w:val="center"/>
              <w:rPr>
                <w:rFonts w:cs="Times New Roman"/>
                <w:szCs w:val="26"/>
                <w:lang w:val="vi-VN"/>
              </w:rPr>
            </w:pPr>
            <w:r w:rsidRPr="00BB582C">
              <w:rPr>
                <w:rFonts w:cs="Times New Roman"/>
                <w:szCs w:val="26"/>
                <w:lang w:val="vi-VN"/>
              </w:rPr>
              <w:t>IPID</w:t>
            </w:r>
          </w:p>
        </w:tc>
        <w:tc>
          <w:tcPr>
            <w:tcW w:w="4031" w:type="dxa"/>
            <w:vAlign w:val="center"/>
          </w:tcPr>
          <w:p w14:paraId="03AFBDEB" w14:textId="1AE907C2" w:rsidR="0059382D" w:rsidRPr="004D2309" w:rsidRDefault="0059382D" w:rsidP="0059382D">
            <w:pPr>
              <w:spacing w:line="26" w:lineRule="atLeast"/>
              <w:ind w:firstLine="0"/>
              <w:jc w:val="center"/>
              <w:rPr>
                <w:rFonts w:cs="Times New Roman"/>
                <w:szCs w:val="26"/>
                <w:lang w:val="vi-VN"/>
              </w:rPr>
            </w:pPr>
            <w:r w:rsidRPr="006A14CF">
              <w:rPr>
                <w:rFonts w:cs="Times New Roman"/>
                <w:szCs w:val="26"/>
                <w:lang w:val="vi-VN"/>
              </w:rPr>
              <w:t>IP Identification</w:t>
            </w:r>
          </w:p>
        </w:tc>
        <w:tc>
          <w:tcPr>
            <w:tcW w:w="3006" w:type="dxa"/>
            <w:vAlign w:val="center"/>
          </w:tcPr>
          <w:p w14:paraId="08158C0F" w14:textId="11FC83F6" w:rsidR="0059382D" w:rsidRPr="004D2309" w:rsidRDefault="0059382D" w:rsidP="0059382D">
            <w:pPr>
              <w:spacing w:line="26" w:lineRule="atLeast"/>
              <w:ind w:hanging="23"/>
              <w:jc w:val="center"/>
              <w:rPr>
                <w:rFonts w:cs="Times New Roman"/>
                <w:szCs w:val="26"/>
                <w:lang w:val="vi-VN"/>
              </w:rPr>
            </w:pPr>
            <w:r w:rsidRPr="006A14CF">
              <w:rPr>
                <w:rFonts w:cs="Times New Roman"/>
                <w:szCs w:val="26"/>
                <w:lang w:val="vi-VN"/>
              </w:rPr>
              <w:t>Trường định danh IP</w:t>
            </w:r>
          </w:p>
        </w:tc>
      </w:tr>
      <w:tr w:rsidR="004915A9" w:rsidRPr="009F4E17" w14:paraId="413B26A8" w14:textId="77777777" w:rsidTr="00B1462C">
        <w:trPr>
          <w:trHeight w:val="737"/>
        </w:trPr>
        <w:tc>
          <w:tcPr>
            <w:tcW w:w="1980" w:type="dxa"/>
            <w:vAlign w:val="center"/>
          </w:tcPr>
          <w:p w14:paraId="3F3F236A" w14:textId="58D5B322" w:rsidR="004915A9" w:rsidRPr="00BB582C" w:rsidRDefault="004915A9" w:rsidP="004915A9">
            <w:pPr>
              <w:spacing w:line="26" w:lineRule="atLeast"/>
              <w:ind w:firstLine="0"/>
              <w:jc w:val="center"/>
              <w:rPr>
                <w:rFonts w:cs="Times New Roman"/>
                <w:szCs w:val="26"/>
                <w:lang w:val="vi-VN"/>
              </w:rPr>
            </w:pPr>
            <w:r w:rsidRPr="00BB582C">
              <w:rPr>
                <w:rFonts w:cs="Times New Roman"/>
                <w:szCs w:val="26"/>
                <w:lang w:val="vi-VN"/>
              </w:rPr>
              <w:lastRenderedPageBreak/>
              <w:t>ISO</w:t>
            </w:r>
          </w:p>
        </w:tc>
        <w:tc>
          <w:tcPr>
            <w:tcW w:w="4031" w:type="dxa"/>
            <w:vAlign w:val="center"/>
          </w:tcPr>
          <w:p w14:paraId="743E7BBC" w14:textId="1945F55F" w:rsidR="004915A9" w:rsidRPr="006A14CF" w:rsidRDefault="004915A9" w:rsidP="004915A9">
            <w:pPr>
              <w:spacing w:line="26" w:lineRule="atLeast"/>
              <w:ind w:firstLine="0"/>
              <w:jc w:val="center"/>
              <w:rPr>
                <w:rFonts w:cs="Times New Roman"/>
                <w:szCs w:val="26"/>
                <w:lang w:val="vi-VN"/>
              </w:rPr>
            </w:pPr>
            <w:r w:rsidRPr="00BB611A">
              <w:rPr>
                <w:rFonts w:cs="Times New Roman"/>
                <w:szCs w:val="26"/>
                <w:lang w:val="vi-VN"/>
              </w:rPr>
              <w:t>International Organization for Standardization</w:t>
            </w:r>
          </w:p>
        </w:tc>
        <w:tc>
          <w:tcPr>
            <w:tcW w:w="3006" w:type="dxa"/>
            <w:vAlign w:val="center"/>
          </w:tcPr>
          <w:p w14:paraId="1C1DE086" w14:textId="2BE30512" w:rsidR="004915A9" w:rsidRPr="006A14CF" w:rsidRDefault="004915A9" w:rsidP="004915A9">
            <w:pPr>
              <w:spacing w:line="26" w:lineRule="atLeast"/>
              <w:ind w:hanging="23"/>
              <w:jc w:val="center"/>
              <w:rPr>
                <w:rFonts w:cs="Times New Roman"/>
                <w:szCs w:val="26"/>
                <w:lang w:val="vi-VN"/>
              </w:rPr>
            </w:pPr>
            <w:r w:rsidRPr="00BB611A">
              <w:rPr>
                <w:rFonts w:cs="Times New Roman"/>
                <w:szCs w:val="26"/>
                <w:lang w:val="vi-VN"/>
              </w:rPr>
              <w:t>Tổ chức Tiêu chuẩn hóa Quốc tế</w:t>
            </w:r>
          </w:p>
        </w:tc>
      </w:tr>
      <w:tr w:rsidR="009034BE" w:rsidRPr="009F4E17" w14:paraId="021B7699" w14:textId="77777777" w:rsidTr="00B1462C">
        <w:trPr>
          <w:trHeight w:val="737"/>
        </w:trPr>
        <w:tc>
          <w:tcPr>
            <w:tcW w:w="1980" w:type="dxa"/>
            <w:vAlign w:val="center"/>
          </w:tcPr>
          <w:p w14:paraId="0A124F25" w14:textId="668E9C19" w:rsidR="009034BE" w:rsidRPr="00BB582C" w:rsidRDefault="009034BE" w:rsidP="009034BE">
            <w:pPr>
              <w:spacing w:line="26" w:lineRule="atLeast"/>
              <w:ind w:firstLine="0"/>
              <w:jc w:val="center"/>
              <w:rPr>
                <w:rFonts w:cs="Times New Roman"/>
                <w:szCs w:val="26"/>
                <w:lang w:val="vi-VN"/>
              </w:rPr>
            </w:pPr>
            <w:r w:rsidRPr="004915A9">
              <w:rPr>
                <w:rFonts w:cs="Times New Roman"/>
                <w:szCs w:val="26"/>
              </w:rPr>
              <w:t>JSON</w:t>
            </w:r>
          </w:p>
        </w:tc>
        <w:tc>
          <w:tcPr>
            <w:tcW w:w="4031" w:type="dxa"/>
            <w:vAlign w:val="center"/>
          </w:tcPr>
          <w:p w14:paraId="7B72E63A" w14:textId="1EF68957" w:rsidR="009034BE" w:rsidRPr="00BB611A" w:rsidRDefault="009034BE" w:rsidP="009034BE">
            <w:pPr>
              <w:spacing w:line="26" w:lineRule="atLeast"/>
              <w:ind w:firstLine="0"/>
              <w:jc w:val="center"/>
              <w:rPr>
                <w:rFonts w:cs="Times New Roman"/>
                <w:szCs w:val="26"/>
                <w:lang w:val="vi-VN"/>
              </w:rPr>
            </w:pPr>
            <w:r w:rsidRPr="004915A9">
              <w:rPr>
                <w:rFonts w:cs="Times New Roman"/>
                <w:szCs w:val="26"/>
              </w:rPr>
              <w:t>JavaScript Object Notation</w:t>
            </w:r>
          </w:p>
        </w:tc>
        <w:tc>
          <w:tcPr>
            <w:tcW w:w="3006" w:type="dxa"/>
            <w:vAlign w:val="center"/>
          </w:tcPr>
          <w:p w14:paraId="01F72A39" w14:textId="53869F40" w:rsidR="009034BE" w:rsidRPr="004915A9" w:rsidRDefault="009034BE" w:rsidP="009034BE">
            <w:pPr>
              <w:spacing w:line="26" w:lineRule="atLeast"/>
              <w:ind w:hanging="23"/>
              <w:jc w:val="center"/>
              <w:rPr>
                <w:rFonts w:cs="Times New Roman"/>
                <w:szCs w:val="26"/>
                <w:lang w:val="vi-VN"/>
              </w:rPr>
            </w:pPr>
            <w:r w:rsidRPr="004915A9">
              <w:rPr>
                <w:rFonts w:cs="Times New Roman"/>
                <w:szCs w:val="26"/>
                <w:lang w:val="vi-VN"/>
              </w:rPr>
              <w:t>Định dạng dữ liệu JSON</w:t>
            </w:r>
          </w:p>
        </w:tc>
      </w:tr>
      <w:tr w:rsidR="009034BE" w:rsidRPr="009F4E17" w14:paraId="6A4E6F8B" w14:textId="77777777" w:rsidTr="00B1462C">
        <w:trPr>
          <w:trHeight w:val="737"/>
        </w:trPr>
        <w:tc>
          <w:tcPr>
            <w:tcW w:w="1980" w:type="dxa"/>
            <w:vAlign w:val="center"/>
          </w:tcPr>
          <w:p w14:paraId="2C984371" w14:textId="5CE8E60A" w:rsidR="009034BE" w:rsidRPr="004915A9" w:rsidRDefault="009034BE" w:rsidP="009034BE">
            <w:pPr>
              <w:spacing w:line="26" w:lineRule="atLeast"/>
              <w:ind w:firstLine="0"/>
              <w:jc w:val="center"/>
              <w:rPr>
                <w:rFonts w:cs="Times New Roman"/>
                <w:szCs w:val="26"/>
              </w:rPr>
            </w:pPr>
            <w:r>
              <w:rPr>
                <w:rFonts w:cs="Times New Roman"/>
                <w:szCs w:val="26"/>
              </w:rPr>
              <w:t>LFI</w:t>
            </w:r>
          </w:p>
        </w:tc>
        <w:tc>
          <w:tcPr>
            <w:tcW w:w="4031" w:type="dxa"/>
            <w:vAlign w:val="center"/>
          </w:tcPr>
          <w:p w14:paraId="68601F70" w14:textId="27132BFC" w:rsidR="009034BE" w:rsidRPr="009034BE" w:rsidRDefault="009034BE" w:rsidP="009034BE">
            <w:pPr>
              <w:spacing w:line="26" w:lineRule="atLeast"/>
              <w:ind w:firstLine="0"/>
              <w:jc w:val="center"/>
              <w:rPr>
                <w:rFonts w:cs="Times New Roman"/>
                <w:szCs w:val="26"/>
                <w:lang w:val="vi-VN"/>
              </w:rPr>
            </w:pPr>
            <w:r>
              <w:rPr>
                <w:rFonts w:cs="Times New Roman"/>
                <w:szCs w:val="26"/>
              </w:rPr>
              <w:t>Local</w:t>
            </w:r>
            <w:r>
              <w:rPr>
                <w:rFonts w:cs="Times New Roman"/>
                <w:szCs w:val="26"/>
                <w:lang w:val="vi-VN"/>
              </w:rPr>
              <w:t xml:space="preserve"> File Inclusion</w:t>
            </w:r>
          </w:p>
        </w:tc>
        <w:tc>
          <w:tcPr>
            <w:tcW w:w="3006" w:type="dxa"/>
            <w:vAlign w:val="center"/>
          </w:tcPr>
          <w:p w14:paraId="4AA30047" w14:textId="6C157EB0" w:rsidR="009034BE" w:rsidRPr="004915A9" w:rsidRDefault="00F2503B" w:rsidP="009034BE">
            <w:pPr>
              <w:spacing w:line="26" w:lineRule="atLeast"/>
              <w:ind w:hanging="23"/>
              <w:jc w:val="center"/>
              <w:rPr>
                <w:rFonts w:cs="Times New Roman"/>
                <w:szCs w:val="26"/>
                <w:lang w:val="vi-VN"/>
              </w:rPr>
            </w:pPr>
            <w:r>
              <w:rPr>
                <w:rFonts w:cs="Times New Roman"/>
                <w:szCs w:val="26"/>
                <w:lang w:val="vi-VN"/>
              </w:rPr>
              <w:t xml:space="preserve">Lỗ hổng </w:t>
            </w:r>
            <w:r w:rsidR="0049788A">
              <w:rPr>
                <w:rFonts w:cs="Times New Roman"/>
                <w:szCs w:val="26"/>
                <w:lang w:val="vi-VN"/>
              </w:rPr>
              <w:t>sử dụng file hệ thống</w:t>
            </w:r>
            <w:r w:rsidR="005143B8">
              <w:rPr>
                <w:rFonts w:cs="Times New Roman"/>
                <w:szCs w:val="26"/>
                <w:lang w:val="vi-VN"/>
              </w:rPr>
              <w:t xml:space="preserve"> trên web</w:t>
            </w:r>
          </w:p>
        </w:tc>
      </w:tr>
      <w:tr w:rsidR="0059382D" w:rsidRPr="009F4E17" w14:paraId="30C8EFC4" w14:textId="77777777" w:rsidTr="00B1462C">
        <w:trPr>
          <w:trHeight w:val="737"/>
        </w:trPr>
        <w:tc>
          <w:tcPr>
            <w:tcW w:w="1980" w:type="dxa"/>
            <w:vAlign w:val="center"/>
          </w:tcPr>
          <w:p w14:paraId="5CDD3EFE" w14:textId="20EA16BF" w:rsidR="0059382D" w:rsidRPr="004D2309" w:rsidRDefault="0059382D" w:rsidP="0059382D">
            <w:pPr>
              <w:spacing w:line="26" w:lineRule="atLeast"/>
              <w:ind w:firstLine="0"/>
              <w:jc w:val="center"/>
              <w:rPr>
                <w:rFonts w:cs="Times New Roman"/>
                <w:szCs w:val="26"/>
                <w:lang w:val="vi-VN"/>
              </w:rPr>
            </w:pPr>
            <w:r w:rsidRPr="00BB582C">
              <w:rPr>
                <w:rFonts w:cs="Times New Roman"/>
                <w:szCs w:val="26"/>
                <w:lang w:val="vi-VN"/>
              </w:rPr>
              <w:t>LLM</w:t>
            </w:r>
          </w:p>
        </w:tc>
        <w:tc>
          <w:tcPr>
            <w:tcW w:w="4031" w:type="dxa"/>
            <w:vAlign w:val="center"/>
          </w:tcPr>
          <w:p w14:paraId="2EC68804" w14:textId="315469B7" w:rsidR="0059382D" w:rsidRPr="004D2309" w:rsidRDefault="0059382D" w:rsidP="0059382D">
            <w:pPr>
              <w:spacing w:line="26" w:lineRule="atLeast"/>
              <w:ind w:firstLine="0"/>
              <w:jc w:val="center"/>
              <w:rPr>
                <w:rFonts w:cs="Times New Roman"/>
                <w:szCs w:val="26"/>
                <w:lang w:val="vi-VN"/>
              </w:rPr>
            </w:pPr>
            <w:r w:rsidRPr="006A14CF">
              <w:rPr>
                <w:rFonts w:cs="Times New Roman"/>
                <w:szCs w:val="26"/>
                <w:lang w:val="vi-VN"/>
              </w:rPr>
              <w:t>Large Language Model</w:t>
            </w:r>
          </w:p>
        </w:tc>
        <w:tc>
          <w:tcPr>
            <w:tcW w:w="3006" w:type="dxa"/>
            <w:vAlign w:val="center"/>
          </w:tcPr>
          <w:p w14:paraId="115CD0F5" w14:textId="541B5ACB" w:rsidR="0059382D" w:rsidRPr="004D2309" w:rsidRDefault="0059382D" w:rsidP="0059382D">
            <w:pPr>
              <w:spacing w:line="26" w:lineRule="atLeast"/>
              <w:ind w:hanging="23"/>
              <w:jc w:val="center"/>
              <w:rPr>
                <w:rFonts w:cs="Times New Roman"/>
                <w:szCs w:val="26"/>
                <w:lang w:val="vi-VN"/>
              </w:rPr>
            </w:pPr>
            <w:r w:rsidRPr="006A14CF">
              <w:rPr>
                <w:rFonts w:cs="Times New Roman"/>
                <w:szCs w:val="26"/>
                <w:lang w:val="vi-VN"/>
              </w:rPr>
              <w:t>Mô hình ngôn ngữ lớn</w:t>
            </w:r>
          </w:p>
        </w:tc>
      </w:tr>
      <w:tr w:rsidR="0059382D" w:rsidRPr="009F4E17" w14:paraId="3CA78C2C" w14:textId="77777777" w:rsidTr="00B1462C">
        <w:trPr>
          <w:trHeight w:val="737"/>
        </w:trPr>
        <w:tc>
          <w:tcPr>
            <w:tcW w:w="1980" w:type="dxa"/>
            <w:vAlign w:val="center"/>
          </w:tcPr>
          <w:p w14:paraId="1806E82B" w14:textId="461F1183" w:rsidR="0059382D" w:rsidRPr="004D2309" w:rsidRDefault="0059382D" w:rsidP="0059382D">
            <w:pPr>
              <w:spacing w:line="26" w:lineRule="atLeast"/>
              <w:ind w:firstLine="0"/>
              <w:jc w:val="center"/>
              <w:rPr>
                <w:rFonts w:cs="Times New Roman"/>
                <w:szCs w:val="26"/>
                <w:lang w:val="vi-VN"/>
              </w:rPr>
            </w:pPr>
            <w:r w:rsidRPr="00BB582C">
              <w:rPr>
                <w:rFonts w:cs="Times New Roman"/>
                <w:szCs w:val="26"/>
                <w:lang w:val="vi-VN"/>
              </w:rPr>
              <w:t>MFA</w:t>
            </w:r>
          </w:p>
        </w:tc>
        <w:tc>
          <w:tcPr>
            <w:tcW w:w="4031" w:type="dxa"/>
            <w:vAlign w:val="center"/>
          </w:tcPr>
          <w:p w14:paraId="5C05849F" w14:textId="72B6314E" w:rsidR="0059382D" w:rsidRPr="004D2309" w:rsidRDefault="0059382D" w:rsidP="0059382D">
            <w:pPr>
              <w:spacing w:line="26" w:lineRule="atLeast"/>
              <w:ind w:firstLine="0"/>
              <w:jc w:val="center"/>
              <w:rPr>
                <w:rFonts w:cs="Times New Roman"/>
                <w:szCs w:val="26"/>
                <w:lang w:val="vi-VN"/>
              </w:rPr>
            </w:pPr>
            <w:r w:rsidRPr="00550A6A">
              <w:rPr>
                <w:rFonts w:cs="Times New Roman"/>
                <w:szCs w:val="26"/>
                <w:lang w:val="vi-VN"/>
              </w:rPr>
              <w:t>Multi-Factor Authentication</w:t>
            </w:r>
          </w:p>
        </w:tc>
        <w:tc>
          <w:tcPr>
            <w:tcW w:w="3006" w:type="dxa"/>
            <w:vAlign w:val="center"/>
          </w:tcPr>
          <w:p w14:paraId="5ABDC125" w14:textId="3F506A6F" w:rsidR="0059382D" w:rsidRPr="004D2309" w:rsidRDefault="0059382D" w:rsidP="0059382D">
            <w:pPr>
              <w:spacing w:line="26" w:lineRule="atLeast"/>
              <w:ind w:hanging="23"/>
              <w:jc w:val="center"/>
              <w:rPr>
                <w:rFonts w:cs="Times New Roman"/>
                <w:szCs w:val="26"/>
                <w:lang w:val="vi-VN"/>
              </w:rPr>
            </w:pPr>
            <w:r w:rsidRPr="00550A6A">
              <w:rPr>
                <w:rFonts w:cs="Times New Roman"/>
                <w:szCs w:val="26"/>
                <w:lang w:val="vi-VN"/>
              </w:rPr>
              <w:t>Xác thực đa yếu tố</w:t>
            </w:r>
          </w:p>
        </w:tc>
      </w:tr>
      <w:tr w:rsidR="0059382D" w:rsidRPr="004D2309" w14:paraId="691CDC4E" w14:textId="77777777" w:rsidTr="00B1462C">
        <w:trPr>
          <w:trHeight w:val="737"/>
        </w:trPr>
        <w:tc>
          <w:tcPr>
            <w:tcW w:w="1980" w:type="dxa"/>
            <w:vAlign w:val="center"/>
          </w:tcPr>
          <w:p w14:paraId="3B0D4987" w14:textId="7C7A26C0" w:rsidR="0059382D" w:rsidRPr="004D2309" w:rsidRDefault="0059382D" w:rsidP="0059382D">
            <w:pPr>
              <w:spacing w:line="26" w:lineRule="atLeast"/>
              <w:ind w:firstLine="0"/>
              <w:jc w:val="center"/>
              <w:rPr>
                <w:rFonts w:cs="Times New Roman"/>
                <w:szCs w:val="26"/>
                <w:lang w:val="vi-VN"/>
              </w:rPr>
            </w:pPr>
            <w:r w:rsidRPr="00BB582C">
              <w:rPr>
                <w:rFonts w:cs="Times New Roman"/>
                <w:szCs w:val="26"/>
                <w:lang w:val="vi-VN"/>
              </w:rPr>
              <w:t>ML</w:t>
            </w:r>
          </w:p>
        </w:tc>
        <w:tc>
          <w:tcPr>
            <w:tcW w:w="4031" w:type="dxa"/>
            <w:vAlign w:val="center"/>
          </w:tcPr>
          <w:p w14:paraId="07CA81E9" w14:textId="6F193A40" w:rsidR="0059382D" w:rsidRPr="004D2309" w:rsidRDefault="0059382D" w:rsidP="0059382D">
            <w:pPr>
              <w:spacing w:line="26" w:lineRule="atLeast"/>
              <w:ind w:firstLine="0"/>
              <w:jc w:val="center"/>
              <w:rPr>
                <w:rFonts w:cs="Times New Roman"/>
                <w:szCs w:val="26"/>
                <w:lang w:val="vi-VN"/>
              </w:rPr>
            </w:pPr>
            <w:r w:rsidRPr="00550A6A">
              <w:rPr>
                <w:rFonts w:cs="Times New Roman"/>
                <w:szCs w:val="26"/>
                <w:lang w:val="vi-VN"/>
              </w:rPr>
              <w:t>Machine Learning</w:t>
            </w:r>
          </w:p>
        </w:tc>
        <w:tc>
          <w:tcPr>
            <w:tcW w:w="3006" w:type="dxa"/>
            <w:vAlign w:val="center"/>
          </w:tcPr>
          <w:p w14:paraId="7EE66E27" w14:textId="6DB994BF" w:rsidR="0059382D" w:rsidRPr="004D2309" w:rsidRDefault="0059382D" w:rsidP="0059382D">
            <w:pPr>
              <w:spacing w:line="26" w:lineRule="atLeast"/>
              <w:ind w:hanging="23"/>
              <w:jc w:val="center"/>
              <w:rPr>
                <w:rFonts w:cs="Times New Roman"/>
                <w:szCs w:val="26"/>
                <w:lang w:val="vi-VN"/>
              </w:rPr>
            </w:pPr>
            <w:r w:rsidRPr="00550A6A">
              <w:rPr>
                <w:rFonts w:cs="Times New Roman"/>
                <w:szCs w:val="26"/>
                <w:lang w:val="vi-VN"/>
              </w:rPr>
              <w:t>Học máy</w:t>
            </w:r>
          </w:p>
        </w:tc>
      </w:tr>
      <w:tr w:rsidR="0059382D" w:rsidRPr="009F4E17" w14:paraId="6C8472F0" w14:textId="77777777" w:rsidTr="00B1462C">
        <w:trPr>
          <w:trHeight w:val="737"/>
        </w:trPr>
        <w:tc>
          <w:tcPr>
            <w:tcW w:w="1980" w:type="dxa"/>
            <w:vAlign w:val="center"/>
          </w:tcPr>
          <w:p w14:paraId="0E95D70C" w14:textId="3A4B9B65" w:rsidR="0059382D" w:rsidRPr="004D2309" w:rsidRDefault="0059382D" w:rsidP="0059382D">
            <w:pPr>
              <w:spacing w:line="26" w:lineRule="atLeast"/>
              <w:ind w:firstLine="0"/>
              <w:jc w:val="center"/>
              <w:rPr>
                <w:rFonts w:cs="Times New Roman"/>
                <w:szCs w:val="26"/>
                <w:lang w:val="vi-VN"/>
              </w:rPr>
            </w:pPr>
            <w:r w:rsidRPr="00BB582C">
              <w:rPr>
                <w:rFonts w:cs="Times New Roman"/>
                <w:szCs w:val="26"/>
                <w:lang w:val="vi-VN"/>
              </w:rPr>
              <w:t>NIST</w:t>
            </w:r>
          </w:p>
        </w:tc>
        <w:tc>
          <w:tcPr>
            <w:tcW w:w="4031" w:type="dxa"/>
            <w:vAlign w:val="center"/>
          </w:tcPr>
          <w:p w14:paraId="2567AF5E" w14:textId="57E40D8D" w:rsidR="0059382D" w:rsidRPr="004D2309" w:rsidRDefault="0059382D" w:rsidP="0059382D">
            <w:pPr>
              <w:spacing w:line="26" w:lineRule="atLeast"/>
              <w:ind w:firstLine="0"/>
              <w:jc w:val="center"/>
              <w:rPr>
                <w:rFonts w:cs="Times New Roman"/>
                <w:szCs w:val="26"/>
                <w:lang w:val="vi-VN"/>
              </w:rPr>
            </w:pPr>
            <w:r w:rsidRPr="00550A6A">
              <w:rPr>
                <w:rFonts w:cs="Times New Roman"/>
                <w:szCs w:val="26"/>
                <w:lang w:val="vi-VN"/>
              </w:rPr>
              <w:t>National Institute of Standards and Technology</w:t>
            </w:r>
          </w:p>
        </w:tc>
        <w:tc>
          <w:tcPr>
            <w:tcW w:w="3006" w:type="dxa"/>
            <w:vAlign w:val="center"/>
          </w:tcPr>
          <w:p w14:paraId="15BF71FB" w14:textId="15A0F7D2" w:rsidR="0059382D" w:rsidRPr="004D2309" w:rsidRDefault="0059382D" w:rsidP="0059382D">
            <w:pPr>
              <w:spacing w:line="26" w:lineRule="atLeast"/>
              <w:ind w:hanging="23"/>
              <w:jc w:val="center"/>
              <w:rPr>
                <w:rFonts w:cs="Times New Roman"/>
                <w:szCs w:val="26"/>
                <w:lang w:val="vi-VN"/>
              </w:rPr>
            </w:pPr>
            <w:r>
              <w:rPr>
                <w:rFonts w:cs="Times New Roman"/>
                <w:szCs w:val="26"/>
                <w:lang w:val="vi-VN"/>
              </w:rPr>
              <w:t>V</w:t>
            </w:r>
            <w:r w:rsidRPr="00550A6A">
              <w:rPr>
                <w:rFonts w:cs="Times New Roman"/>
                <w:szCs w:val="26"/>
                <w:lang w:val="vi-VN"/>
              </w:rPr>
              <w:t>iện tiêu chuẩn và công nghệ quốc gia (Mỹ)</w:t>
            </w:r>
          </w:p>
        </w:tc>
      </w:tr>
      <w:tr w:rsidR="0059382D" w:rsidRPr="009F4E17" w14:paraId="14F34A6A" w14:textId="77777777" w:rsidTr="00B1462C">
        <w:trPr>
          <w:trHeight w:val="737"/>
        </w:trPr>
        <w:tc>
          <w:tcPr>
            <w:tcW w:w="1980" w:type="dxa"/>
            <w:vAlign w:val="center"/>
          </w:tcPr>
          <w:p w14:paraId="5DE83098" w14:textId="248B30E9" w:rsidR="0059382D" w:rsidRPr="004D2309" w:rsidRDefault="0059382D" w:rsidP="0059382D">
            <w:pPr>
              <w:spacing w:line="26" w:lineRule="atLeast"/>
              <w:ind w:firstLine="0"/>
              <w:jc w:val="center"/>
              <w:rPr>
                <w:rFonts w:cs="Times New Roman"/>
                <w:szCs w:val="26"/>
                <w:lang w:val="vi-VN"/>
              </w:rPr>
            </w:pPr>
            <w:r w:rsidRPr="00BB582C">
              <w:rPr>
                <w:rFonts w:cs="Times New Roman"/>
                <w:szCs w:val="26"/>
                <w:lang w:val="vi-VN"/>
              </w:rPr>
              <w:t>NSE</w:t>
            </w:r>
          </w:p>
        </w:tc>
        <w:tc>
          <w:tcPr>
            <w:tcW w:w="4031" w:type="dxa"/>
            <w:vAlign w:val="center"/>
          </w:tcPr>
          <w:p w14:paraId="2F9D230B" w14:textId="52C3B354" w:rsidR="0059382D" w:rsidRPr="004D2309" w:rsidRDefault="0059382D" w:rsidP="0059382D">
            <w:pPr>
              <w:spacing w:line="26" w:lineRule="atLeast"/>
              <w:ind w:firstLine="0"/>
              <w:jc w:val="center"/>
              <w:rPr>
                <w:rFonts w:cs="Times New Roman"/>
                <w:szCs w:val="26"/>
                <w:lang w:val="vi-VN"/>
              </w:rPr>
            </w:pPr>
            <w:r w:rsidRPr="00550A6A">
              <w:rPr>
                <w:rFonts w:cs="Times New Roman"/>
                <w:szCs w:val="26"/>
                <w:lang w:val="vi-VN"/>
              </w:rPr>
              <w:t>Nmap Scripting Engine</w:t>
            </w:r>
          </w:p>
        </w:tc>
        <w:tc>
          <w:tcPr>
            <w:tcW w:w="3006" w:type="dxa"/>
            <w:vAlign w:val="center"/>
          </w:tcPr>
          <w:p w14:paraId="3A561F15" w14:textId="3C28C25B" w:rsidR="0059382D" w:rsidRPr="004D2309" w:rsidRDefault="0059382D" w:rsidP="0059382D">
            <w:pPr>
              <w:spacing w:line="26" w:lineRule="atLeast"/>
              <w:ind w:hanging="23"/>
              <w:jc w:val="center"/>
              <w:rPr>
                <w:rFonts w:cs="Times New Roman"/>
                <w:szCs w:val="26"/>
                <w:lang w:val="vi-VN"/>
              </w:rPr>
            </w:pPr>
            <w:r w:rsidRPr="00550A6A">
              <w:rPr>
                <w:rFonts w:cs="Times New Roman"/>
                <w:szCs w:val="26"/>
                <w:lang w:val="vi-VN"/>
              </w:rPr>
              <w:t>Công cụ kịch bản Nmap</w:t>
            </w:r>
          </w:p>
        </w:tc>
      </w:tr>
      <w:tr w:rsidR="0059382D" w:rsidRPr="004D2309" w14:paraId="15D5BC70" w14:textId="77777777" w:rsidTr="00B1462C">
        <w:trPr>
          <w:trHeight w:val="737"/>
        </w:trPr>
        <w:tc>
          <w:tcPr>
            <w:tcW w:w="1980" w:type="dxa"/>
            <w:vAlign w:val="center"/>
          </w:tcPr>
          <w:p w14:paraId="40651483" w14:textId="70518B2D" w:rsidR="0059382D" w:rsidRPr="004D2309" w:rsidRDefault="0059382D" w:rsidP="0059382D">
            <w:pPr>
              <w:spacing w:line="26" w:lineRule="atLeast"/>
              <w:ind w:firstLine="0"/>
              <w:jc w:val="center"/>
              <w:rPr>
                <w:rFonts w:cs="Times New Roman"/>
                <w:szCs w:val="26"/>
                <w:lang w:val="vi-VN"/>
              </w:rPr>
            </w:pPr>
            <w:r w:rsidRPr="00BB582C">
              <w:rPr>
                <w:rFonts w:cs="Times New Roman"/>
                <w:szCs w:val="26"/>
                <w:lang w:val="vi-VN"/>
              </w:rPr>
              <w:t>OOB</w:t>
            </w:r>
          </w:p>
        </w:tc>
        <w:tc>
          <w:tcPr>
            <w:tcW w:w="4031" w:type="dxa"/>
            <w:vAlign w:val="center"/>
          </w:tcPr>
          <w:p w14:paraId="00D0C786" w14:textId="774CBCB9" w:rsidR="0059382D" w:rsidRPr="004D2309" w:rsidRDefault="0059382D" w:rsidP="0059382D">
            <w:pPr>
              <w:spacing w:line="26" w:lineRule="atLeast"/>
              <w:ind w:firstLine="0"/>
              <w:jc w:val="center"/>
              <w:rPr>
                <w:rFonts w:cs="Times New Roman"/>
                <w:szCs w:val="26"/>
                <w:lang w:val="vi-VN"/>
              </w:rPr>
            </w:pPr>
            <w:r w:rsidRPr="003669A6">
              <w:rPr>
                <w:rFonts w:cs="Times New Roman"/>
                <w:szCs w:val="26"/>
                <w:lang w:val="vi-VN"/>
              </w:rPr>
              <w:t>Out-Of-Band</w:t>
            </w:r>
          </w:p>
        </w:tc>
        <w:tc>
          <w:tcPr>
            <w:tcW w:w="3006" w:type="dxa"/>
            <w:vAlign w:val="center"/>
          </w:tcPr>
          <w:p w14:paraId="648322AA" w14:textId="19EDDB75" w:rsidR="0059382D" w:rsidRPr="004D2309" w:rsidRDefault="0059382D" w:rsidP="0059382D">
            <w:pPr>
              <w:spacing w:line="26" w:lineRule="atLeast"/>
              <w:ind w:hanging="23"/>
              <w:jc w:val="center"/>
              <w:rPr>
                <w:rFonts w:cs="Times New Roman"/>
                <w:szCs w:val="26"/>
                <w:lang w:val="vi-VN"/>
              </w:rPr>
            </w:pPr>
            <w:r w:rsidRPr="00550A6A">
              <w:rPr>
                <w:rFonts w:cs="Times New Roman"/>
                <w:szCs w:val="26"/>
                <w:lang w:val="vi-VN"/>
              </w:rPr>
              <w:t>Ngoại băng tần</w:t>
            </w:r>
          </w:p>
        </w:tc>
      </w:tr>
      <w:tr w:rsidR="0059382D" w:rsidRPr="004D2309" w14:paraId="4D16FF8E" w14:textId="77777777" w:rsidTr="00B1462C">
        <w:trPr>
          <w:trHeight w:val="737"/>
        </w:trPr>
        <w:tc>
          <w:tcPr>
            <w:tcW w:w="1980" w:type="dxa"/>
            <w:vAlign w:val="center"/>
          </w:tcPr>
          <w:p w14:paraId="3D70E10D" w14:textId="508D4C41" w:rsidR="0059382D" w:rsidRPr="004D2309" w:rsidRDefault="0059382D" w:rsidP="0059382D">
            <w:pPr>
              <w:spacing w:line="26" w:lineRule="atLeast"/>
              <w:ind w:firstLine="0"/>
              <w:jc w:val="center"/>
              <w:rPr>
                <w:rFonts w:cs="Times New Roman"/>
                <w:szCs w:val="26"/>
                <w:lang w:val="vi-VN"/>
              </w:rPr>
            </w:pPr>
            <w:r w:rsidRPr="00FC4C53">
              <w:rPr>
                <w:rFonts w:cs="Times New Roman"/>
                <w:szCs w:val="26"/>
                <w:lang w:val="vi-VN"/>
              </w:rPr>
              <w:t>OS</w:t>
            </w:r>
          </w:p>
        </w:tc>
        <w:tc>
          <w:tcPr>
            <w:tcW w:w="4031" w:type="dxa"/>
            <w:vAlign w:val="center"/>
          </w:tcPr>
          <w:p w14:paraId="2E767E2D" w14:textId="142AF3E3" w:rsidR="0059382D" w:rsidRPr="004D2309" w:rsidRDefault="0059382D" w:rsidP="0059382D">
            <w:pPr>
              <w:spacing w:line="26" w:lineRule="atLeast"/>
              <w:ind w:firstLine="0"/>
              <w:jc w:val="center"/>
              <w:rPr>
                <w:rFonts w:cs="Times New Roman"/>
                <w:szCs w:val="26"/>
                <w:lang w:val="vi-VN"/>
              </w:rPr>
            </w:pPr>
            <w:r w:rsidRPr="003669A6">
              <w:rPr>
                <w:rFonts w:cs="Times New Roman"/>
                <w:szCs w:val="26"/>
                <w:lang w:val="vi-VN"/>
              </w:rPr>
              <w:t>Operating System</w:t>
            </w:r>
          </w:p>
        </w:tc>
        <w:tc>
          <w:tcPr>
            <w:tcW w:w="3006" w:type="dxa"/>
            <w:vAlign w:val="center"/>
          </w:tcPr>
          <w:p w14:paraId="12D33EA5" w14:textId="463629E6" w:rsidR="0059382D" w:rsidRPr="004D2309" w:rsidRDefault="0059382D" w:rsidP="0059382D">
            <w:pPr>
              <w:spacing w:line="26" w:lineRule="atLeast"/>
              <w:ind w:hanging="23"/>
              <w:jc w:val="center"/>
              <w:rPr>
                <w:rFonts w:cs="Times New Roman"/>
                <w:szCs w:val="26"/>
                <w:lang w:val="vi-VN"/>
              </w:rPr>
            </w:pPr>
            <w:r w:rsidRPr="003669A6">
              <w:rPr>
                <w:rFonts w:cs="Times New Roman"/>
                <w:szCs w:val="26"/>
                <w:lang w:val="vi-VN"/>
              </w:rPr>
              <w:t>Hệ điều hành</w:t>
            </w:r>
          </w:p>
        </w:tc>
      </w:tr>
      <w:tr w:rsidR="0059382D" w:rsidRPr="004D2309" w14:paraId="003850FC" w14:textId="77777777" w:rsidTr="00B1462C">
        <w:trPr>
          <w:trHeight w:val="737"/>
        </w:trPr>
        <w:tc>
          <w:tcPr>
            <w:tcW w:w="1980" w:type="dxa"/>
            <w:vAlign w:val="center"/>
          </w:tcPr>
          <w:p w14:paraId="52110D74" w14:textId="3520723C" w:rsidR="0059382D" w:rsidRPr="004D2309" w:rsidRDefault="0059382D" w:rsidP="0059382D">
            <w:pPr>
              <w:spacing w:line="26" w:lineRule="atLeast"/>
              <w:ind w:firstLine="0"/>
              <w:jc w:val="center"/>
              <w:rPr>
                <w:rFonts w:cs="Times New Roman"/>
                <w:szCs w:val="26"/>
                <w:lang w:val="vi-VN"/>
              </w:rPr>
            </w:pPr>
            <w:r w:rsidRPr="00FC4C53">
              <w:rPr>
                <w:rFonts w:cs="Times New Roman"/>
                <w:szCs w:val="26"/>
                <w:lang w:val="vi-VN"/>
              </w:rPr>
              <w:t>OSINT</w:t>
            </w:r>
          </w:p>
        </w:tc>
        <w:tc>
          <w:tcPr>
            <w:tcW w:w="4031" w:type="dxa"/>
            <w:vAlign w:val="center"/>
          </w:tcPr>
          <w:p w14:paraId="733E02C3" w14:textId="67F283C6" w:rsidR="0059382D" w:rsidRPr="004D2309" w:rsidRDefault="0059382D" w:rsidP="0059382D">
            <w:pPr>
              <w:spacing w:line="26" w:lineRule="atLeast"/>
              <w:ind w:firstLine="0"/>
              <w:jc w:val="center"/>
              <w:rPr>
                <w:rFonts w:cs="Times New Roman"/>
                <w:szCs w:val="26"/>
                <w:lang w:val="vi-VN"/>
              </w:rPr>
            </w:pPr>
            <w:r w:rsidRPr="003669A6">
              <w:rPr>
                <w:rFonts w:cs="Times New Roman"/>
                <w:szCs w:val="26"/>
                <w:lang w:val="vi-VN"/>
              </w:rPr>
              <w:t>Open Source Intelligence</w:t>
            </w:r>
          </w:p>
        </w:tc>
        <w:tc>
          <w:tcPr>
            <w:tcW w:w="3006" w:type="dxa"/>
            <w:vAlign w:val="center"/>
          </w:tcPr>
          <w:p w14:paraId="2CFCFB10" w14:textId="3196BF6B" w:rsidR="0059382D" w:rsidRPr="004D2309" w:rsidRDefault="0059382D" w:rsidP="0059382D">
            <w:pPr>
              <w:spacing w:line="26" w:lineRule="atLeast"/>
              <w:ind w:hanging="23"/>
              <w:jc w:val="center"/>
              <w:rPr>
                <w:rFonts w:cs="Times New Roman"/>
                <w:szCs w:val="26"/>
                <w:lang w:val="vi-VN"/>
              </w:rPr>
            </w:pPr>
            <w:r w:rsidRPr="003669A6">
              <w:rPr>
                <w:rFonts w:cs="Times New Roman"/>
                <w:szCs w:val="26"/>
                <w:lang w:val="vi-VN"/>
              </w:rPr>
              <w:t>Tình báo nguồn mở</w:t>
            </w:r>
          </w:p>
        </w:tc>
      </w:tr>
      <w:tr w:rsidR="0059382D" w:rsidRPr="009F4E17" w14:paraId="5323E15A" w14:textId="77777777" w:rsidTr="00B1462C">
        <w:trPr>
          <w:trHeight w:val="737"/>
        </w:trPr>
        <w:tc>
          <w:tcPr>
            <w:tcW w:w="1980" w:type="dxa"/>
            <w:vAlign w:val="center"/>
          </w:tcPr>
          <w:p w14:paraId="26ACB5A9" w14:textId="75277B9C" w:rsidR="0059382D" w:rsidRPr="004D2309" w:rsidRDefault="0059382D" w:rsidP="0059382D">
            <w:pPr>
              <w:spacing w:line="26" w:lineRule="atLeast"/>
              <w:ind w:firstLine="0"/>
              <w:jc w:val="center"/>
              <w:rPr>
                <w:rFonts w:cs="Times New Roman"/>
                <w:szCs w:val="26"/>
                <w:lang w:val="vi-VN"/>
              </w:rPr>
            </w:pPr>
            <w:r w:rsidRPr="00FC4C53">
              <w:rPr>
                <w:rFonts w:cs="Times New Roman"/>
                <w:szCs w:val="26"/>
                <w:lang w:val="vi-VN"/>
              </w:rPr>
              <w:t>OWASP</w:t>
            </w:r>
          </w:p>
        </w:tc>
        <w:tc>
          <w:tcPr>
            <w:tcW w:w="4031" w:type="dxa"/>
            <w:vAlign w:val="center"/>
          </w:tcPr>
          <w:p w14:paraId="4AC1E671" w14:textId="45A4886A" w:rsidR="0059382D" w:rsidRPr="004D2309" w:rsidRDefault="0059382D" w:rsidP="0059382D">
            <w:pPr>
              <w:spacing w:line="26" w:lineRule="atLeast"/>
              <w:ind w:firstLine="0"/>
              <w:jc w:val="center"/>
              <w:rPr>
                <w:rFonts w:cs="Times New Roman"/>
                <w:szCs w:val="26"/>
                <w:lang w:val="vi-VN"/>
              </w:rPr>
            </w:pPr>
            <w:r w:rsidRPr="00B060EE">
              <w:rPr>
                <w:rFonts w:cs="Times New Roman"/>
                <w:szCs w:val="26"/>
                <w:lang w:val="vi-VN"/>
              </w:rPr>
              <w:t>Open Web Application Security Project</w:t>
            </w:r>
          </w:p>
        </w:tc>
        <w:tc>
          <w:tcPr>
            <w:tcW w:w="3006" w:type="dxa"/>
            <w:vAlign w:val="center"/>
          </w:tcPr>
          <w:p w14:paraId="0BB252EC" w14:textId="55CA2A5C" w:rsidR="0059382D" w:rsidRPr="004D2309" w:rsidRDefault="0059382D" w:rsidP="0059382D">
            <w:pPr>
              <w:spacing w:line="26" w:lineRule="atLeast"/>
              <w:ind w:hanging="23"/>
              <w:jc w:val="center"/>
              <w:rPr>
                <w:rFonts w:cs="Times New Roman"/>
                <w:szCs w:val="26"/>
                <w:lang w:val="vi-VN"/>
              </w:rPr>
            </w:pPr>
            <w:r w:rsidRPr="003669A6">
              <w:rPr>
                <w:rFonts w:cs="Times New Roman"/>
                <w:szCs w:val="26"/>
                <w:lang w:val="vi-VN"/>
              </w:rPr>
              <w:t>Dự án Bảo mật Ứng dụng</w:t>
            </w:r>
          </w:p>
        </w:tc>
      </w:tr>
      <w:tr w:rsidR="0059382D" w:rsidRPr="009F4E17" w14:paraId="49CDC82F" w14:textId="77777777" w:rsidTr="00B1462C">
        <w:trPr>
          <w:trHeight w:val="737"/>
        </w:trPr>
        <w:tc>
          <w:tcPr>
            <w:tcW w:w="1980" w:type="dxa"/>
            <w:vAlign w:val="center"/>
          </w:tcPr>
          <w:p w14:paraId="1B1DE4E6" w14:textId="5A31B2D4" w:rsidR="0059382D" w:rsidRPr="004D2309" w:rsidRDefault="0059382D" w:rsidP="0059382D">
            <w:pPr>
              <w:spacing w:line="26" w:lineRule="atLeast"/>
              <w:ind w:firstLine="0"/>
              <w:jc w:val="center"/>
              <w:rPr>
                <w:rFonts w:cs="Times New Roman"/>
                <w:szCs w:val="26"/>
                <w:lang w:val="vi-VN"/>
              </w:rPr>
            </w:pPr>
            <w:r w:rsidRPr="00FC4C53">
              <w:rPr>
                <w:rFonts w:cs="Times New Roman"/>
                <w:szCs w:val="26"/>
                <w:lang w:val="vi-VN"/>
              </w:rPr>
              <w:t>PCI DSS</w:t>
            </w:r>
          </w:p>
        </w:tc>
        <w:tc>
          <w:tcPr>
            <w:tcW w:w="4031" w:type="dxa"/>
            <w:vAlign w:val="center"/>
          </w:tcPr>
          <w:p w14:paraId="64E317AE" w14:textId="6DFFF4C8" w:rsidR="0059382D" w:rsidRPr="004D2309" w:rsidRDefault="0059382D" w:rsidP="0059382D">
            <w:pPr>
              <w:spacing w:line="26" w:lineRule="atLeast"/>
              <w:ind w:firstLine="0"/>
              <w:jc w:val="center"/>
              <w:rPr>
                <w:rFonts w:cs="Times New Roman"/>
                <w:szCs w:val="26"/>
                <w:lang w:val="vi-VN"/>
              </w:rPr>
            </w:pPr>
            <w:r w:rsidRPr="00B060EE">
              <w:rPr>
                <w:rFonts w:cs="Times New Roman"/>
                <w:szCs w:val="26"/>
                <w:lang w:val="vi-VN"/>
              </w:rPr>
              <w:t>Payment Card Industry Data Security Standard</w:t>
            </w:r>
          </w:p>
        </w:tc>
        <w:tc>
          <w:tcPr>
            <w:tcW w:w="3006" w:type="dxa"/>
            <w:vAlign w:val="center"/>
          </w:tcPr>
          <w:p w14:paraId="77105D07" w14:textId="3A58A565" w:rsidR="0059382D" w:rsidRPr="004D2309" w:rsidRDefault="0059382D" w:rsidP="0059382D">
            <w:pPr>
              <w:spacing w:line="26" w:lineRule="atLeast"/>
              <w:ind w:hanging="23"/>
              <w:jc w:val="center"/>
              <w:rPr>
                <w:rFonts w:cs="Times New Roman"/>
                <w:szCs w:val="26"/>
                <w:lang w:val="vi-VN"/>
              </w:rPr>
            </w:pPr>
            <w:r w:rsidRPr="00B060EE">
              <w:rPr>
                <w:rFonts w:cs="Times New Roman"/>
                <w:szCs w:val="26"/>
                <w:lang w:val="vi-VN"/>
              </w:rPr>
              <w:t>Tiêu chuẩn bảo mật dữ</w:t>
            </w:r>
            <w:r>
              <w:rPr>
                <w:rFonts w:cs="Times New Roman"/>
                <w:szCs w:val="26"/>
                <w:lang w:val="vi-VN"/>
              </w:rPr>
              <w:t xml:space="preserve"> </w:t>
            </w:r>
            <w:r w:rsidRPr="003669A6">
              <w:rPr>
                <w:rFonts w:cs="Times New Roman"/>
                <w:szCs w:val="26"/>
                <w:lang w:val="vi-VN"/>
              </w:rPr>
              <w:t>liệu thẻ thanh toán</w:t>
            </w:r>
          </w:p>
        </w:tc>
      </w:tr>
      <w:tr w:rsidR="0059382D" w:rsidRPr="009F4E17" w14:paraId="06848F06" w14:textId="77777777" w:rsidTr="00B1462C">
        <w:trPr>
          <w:trHeight w:val="737"/>
        </w:trPr>
        <w:tc>
          <w:tcPr>
            <w:tcW w:w="1980" w:type="dxa"/>
            <w:vAlign w:val="center"/>
          </w:tcPr>
          <w:p w14:paraId="0BA70DFC" w14:textId="74611724" w:rsidR="0059382D" w:rsidRPr="004D2309" w:rsidRDefault="0059382D" w:rsidP="0059382D">
            <w:pPr>
              <w:spacing w:line="26" w:lineRule="atLeast"/>
              <w:ind w:firstLine="0"/>
              <w:jc w:val="center"/>
              <w:rPr>
                <w:rFonts w:cs="Times New Roman"/>
                <w:szCs w:val="26"/>
                <w:lang w:val="vi-VN"/>
              </w:rPr>
            </w:pPr>
            <w:r w:rsidRPr="00FC4C53">
              <w:rPr>
                <w:rFonts w:cs="Times New Roman"/>
                <w:szCs w:val="26"/>
                <w:lang w:val="vi-VN"/>
              </w:rPr>
              <w:t>PDF</w:t>
            </w:r>
          </w:p>
        </w:tc>
        <w:tc>
          <w:tcPr>
            <w:tcW w:w="4031" w:type="dxa"/>
            <w:vAlign w:val="center"/>
          </w:tcPr>
          <w:p w14:paraId="22D02AEE" w14:textId="619BABAE" w:rsidR="0059382D" w:rsidRPr="004D2309" w:rsidRDefault="0059382D" w:rsidP="0059382D">
            <w:pPr>
              <w:spacing w:line="26" w:lineRule="atLeast"/>
              <w:ind w:firstLine="0"/>
              <w:jc w:val="center"/>
              <w:rPr>
                <w:rFonts w:cs="Times New Roman"/>
                <w:szCs w:val="26"/>
                <w:lang w:val="vi-VN"/>
              </w:rPr>
            </w:pPr>
            <w:r w:rsidRPr="00B060EE">
              <w:rPr>
                <w:rFonts w:cs="Times New Roman"/>
                <w:szCs w:val="26"/>
                <w:lang w:val="vi-VN"/>
              </w:rPr>
              <w:t>Portable Document Format</w:t>
            </w:r>
          </w:p>
        </w:tc>
        <w:tc>
          <w:tcPr>
            <w:tcW w:w="3006" w:type="dxa"/>
            <w:vAlign w:val="center"/>
          </w:tcPr>
          <w:p w14:paraId="270BB0A6" w14:textId="17FFF7C4" w:rsidR="0059382D" w:rsidRPr="004D2309" w:rsidRDefault="0059382D" w:rsidP="0059382D">
            <w:pPr>
              <w:spacing w:line="26" w:lineRule="atLeast"/>
              <w:ind w:hanging="23"/>
              <w:jc w:val="center"/>
              <w:rPr>
                <w:rFonts w:cs="Times New Roman"/>
                <w:szCs w:val="26"/>
                <w:lang w:val="vi-VN"/>
              </w:rPr>
            </w:pPr>
            <w:r w:rsidRPr="00B060EE">
              <w:rPr>
                <w:rFonts w:cs="Times New Roman"/>
                <w:szCs w:val="26"/>
                <w:lang w:val="vi-VN"/>
              </w:rPr>
              <w:t xml:space="preserve">Định dạng </w:t>
            </w:r>
            <w:r w:rsidR="00C85313">
              <w:rPr>
                <w:rFonts w:cs="Times New Roman"/>
                <w:szCs w:val="26"/>
                <w:lang w:val="vi-VN"/>
              </w:rPr>
              <w:t xml:space="preserve">tài liệu </w:t>
            </w:r>
            <w:r w:rsidRPr="00B060EE">
              <w:rPr>
                <w:rFonts w:cs="Times New Roman"/>
                <w:szCs w:val="26"/>
                <w:lang w:val="vi-VN"/>
              </w:rPr>
              <w:t>di động</w:t>
            </w:r>
          </w:p>
        </w:tc>
      </w:tr>
      <w:tr w:rsidR="0059382D" w:rsidRPr="004D2309" w14:paraId="04F12DCC" w14:textId="77777777" w:rsidTr="00B1462C">
        <w:trPr>
          <w:trHeight w:val="737"/>
        </w:trPr>
        <w:tc>
          <w:tcPr>
            <w:tcW w:w="1980" w:type="dxa"/>
            <w:vAlign w:val="center"/>
          </w:tcPr>
          <w:p w14:paraId="2B638990" w14:textId="47C4CC72" w:rsidR="0059382D" w:rsidRPr="004D2309" w:rsidRDefault="0059382D" w:rsidP="0059382D">
            <w:pPr>
              <w:spacing w:line="26" w:lineRule="atLeast"/>
              <w:ind w:firstLine="0"/>
              <w:jc w:val="center"/>
              <w:rPr>
                <w:rFonts w:cs="Times New Roman"/>
                <w:szCs w:val="26"/>
                <w:lang w:val="vi-VN"/>
              </w:rPr>
            </w:pPr>
            <w:r w:rsidRPr="00FC4C53">
              <w:rPr>
                <w:rFonts w:cs="Times New Roman"/>
                <w:szCs w:val="26"/>
                <w:lang w:val="vi-VN"/>
              </w:rPr>
              <w:t>PoC</w:t>
            </w:r>
          </w:p>
        </w:tc>
        <w:tc>
          <w:tcPr>
            <w:tcW w:w="4031" w:type="dxa"/>
            <w:vAlign w:val="center"/>
          </w:tcPr>
          <w:p w14:paraId="24A11A47" w14:textId="3CC782D9" w:rsidR="0059382D" w:rsidRPr="004D2309" w:rsidRDefault="0059382D" w:rsidP="0059382D">
            <w:pPr>
              <w:spacing w:line="26" w:lineRule="atLeast"/>
              <w:ind w:firstLine="0"/>
              <w:jc w:val="center"/>
              <w:rPr>
                <w:rFonts w:cs="Times New Roman"/>
                <w:szCs w:val="26"/>
                <w:lang w:val="vi-VN"/>
              </w:rPr>
            </w:pPr>
            <w:r w:rsidRPr="00B060EE">
              <w:rPr>
                <w:rFonts w:cs="Times New Roman"/>
                <w:szCs w:val="26"/>
                <w:lang w:val="vi-VN"/>
              </w:rPr>
              <w:t>Proof of Concept</w:t>
            </w:r>
          </w:p>
        </w:tc>
        <w:tc>
          <w:tcPr>
            <w:tcW w:w="3006" w:type="dxa"/>
            <w:vAlign w:val="center"/>
          </w:tcPr>
          <w:p w14:paraId="5379DBC6" w14:textId="38996BA1" w:rsidR="0059382D" w:rsidRPr="004D2309" w:rsidRDefault="0059382D" w:rsidP="0059382D">
            <w:pPr>
              <w:spacing w:line="26" w:lineRule="atLeast"/>
              <w:ind w:hanging="23"/>
              <w:jc w:val="center"/>
              <w:rPr>
                <w:rFonts w:cs="Times New Roman"/>
                <w:szCs w:val="26"/>
                <w:lang w:val="vi-VN"/>
              </w:rPr>
            </w:pPr>
            <w:r w:rsidRPr="00B060EE">
              <w:rPr>
                <w:rFonts w:cs="Times New Roman"/>
                <w:szCs w:val="26"/>
                <w:lang w:val="vi-VN"/>
              </w:rPr>
              <w:t>Bằng chứng khái niệm</w:t>
            </w:r>
          </w:p>
        </w:tc>
      </w:tr>
      <w:tr w:rsidR="0059382D" w:rsidRPr="004D2309" w14:paraId="388A4A9F" w14:textId="77777777" w:rsidTr="00B1462C">
        <w:trPr>
          <w:trHeight w:val="737"/>
        </w:trPr>
        <w:tc>
          <w:tcPr>
            <w:tcW w:w="1980" w:type="dxa"/>
            <w:vAlign w:val="center"/>
          </w:tcPr>
          <w:p w14:paraId="73343FC3" w14:textId="7F688E0E" w:rsidR="0059382D" w:rsidRPr="004D2309" w:rsidRDefault="0059382D" w:rsidP="0059382D">
            <w:pPr>
              <w:spacing w:line="26" w:lineRule="atLeast"/>
              <w:ind w:firstLine="0"/>
              <w:jc w:val="center"/>
              <w:rPr>
                <w:rFonts w:cs="Times New Roman"/>
                <w:szCs w:val="26"/>
                <w:lang w:val="vi-VN"/>
              </w:rPr>
            </w:pPr>
            <w:r w:rsidRPr="00FC4C53">
              <w:rPr>
                <w:rFonts w:cs="Times New Roman"/>
                <w:szCs w:val="26"/>
                <w:lang w:val="vi-VN"/>
              </w:rPr>
              <w:t>RaaS</w:t>
            </w:r>
          </w:p>
        </w:tc>
        <w:tc>
          <w:tcPr>
            <w:tcW w:w="4031" w:type="dxa"/>
            <w:vAlign w:val="center"/>
          </w:tcPr>
          <w:p w14:paraId="367F0A0F" w14:textId="55E4A1E9" w:rsidR="0059382D" w:rsidRPr="004D2309" w:rsidRDefault="0059382D" w:rsidP="0059382D">
            <w:pPr>
              <w:spacing w:line="26" w:lineRule="atLeast"/>
              <w:ind w:firstLine="0"/>
              <w:jc w:val="center"/>
              <w:rPr>
                <w:rFonts w:cs="Times New Roman"/>
                <w:szCs w:val="26"/>
                <w:lang w:val="vi-VN"/>
              </w:rPr>
            </w:pPr>
            <w:r w:rsidRPr="00B060EE">
              <w:rPr>
                <w:rFonts w:cs="Times New Roman"/>
                <w:szCs w:val="26"/>
                <w:lang w:val="vi-VN"/>
              </w:rPr>
              <w:t>Ransomware-as-a-Service</w:t>
            </w:r>
          </w:p>
        </w:tc>
        <w:tc>
          <w:tcPr>
            <w:tcW w:w="3006" w:type="dxa"/>
            <w:vAlign w:val="center"/>
          </w:tcPr>
          <w:p w14:paraId="42B1C2C8" w14:textId="6CC025EA" w:rsidR="0059382D" w:rsidRPr="004D2309" w:rsidRDefault="0059382D" w:rsidP="0059382D">
            <w:pPr>
              <w:spacing w:line="26" w:lineRule="atLeast"/>
              <w:ind w:hanging="23"/>
              <w:jc w:val="center"/>
              <w:rPr>
                <w:rFonts w:cs="Times New Roman"/>
                <w:szCs w:val="26"/>
                <w:lang w:val="vi-VN"/>
              </w:rPr>
            </w:pPr>
            <w:r w:rsidRPr="00B060EE">
              <w:rPr>
                <w:rFonts w:cs="Times New Roman"/>
                <w:szCs w:val="26"/>
                <w:lang w:val="vi-VN"/>
              </w:rPr>
              <w:t>Ransomware dạng dịch vụ</w:t>
            </w:r>
          </w:p>
        </w:tc>
      </w:tr>
      <w:tr w:rsidR="0049788A" w:rsidRPr="009F4E17" w14:paraId="44704AD8" w14:textId="77777777" w:rsidTr="00B1462C">
        <w:trPr>
          <w:trHeight w:val="737"/>
        </w:trPr>
        <w:tc>
          <w:tcPr>
            <w:tcW w:w="1980" w:type="dxa"/>
            <w:vAlign w:val="center"/>
          </w:tcPr>
          <w:p w14:paraId="645CEED0" w14:textId="7FEBBE38" w:rsidR="0049788A" w:rsidRPr="00FC4C53" w:rsidRDefault="0049788A" w:rsidP="0059382D">
            <w:pPr>
              <w:spacing w:line="26" w:lineRule="atLeast"/>
              <w:ind w:firstLine="0"/>
              <w:jc w:val="center"/>
              <w:rPr>
                <w:rFonts w:cs="Times New Roman"/>
                <w:szCs w:val="26"/>
                <w:lang w:val="vi-VN"/>
              </w:rPr>
            </w:pPr>
            <w:r>
              <w:rPr>
                <w:rFonts w:cs="Times New Roman"/>
                <w:szCs w:val="26"/>
                <w:lang w:val="vi-VN"/>
              </w:rPr>
              <w:t>RFI</w:t>
            </w:r>
          </w:p>
        </w:tc>
        <w:tc>
          <w:tcPr>
            <w:tcW w:w="4031" w:type="dxa"/>
            <w:vAlign w:val="center"/>
          </w:tcPr>
          <w:p w14:paraId="5C42843E" w14:textId="1E95B1B6" w:rsidR="0049788A" w:rsidRPr="00B060EE" w:rsidRDefault="0049788A" w:rsidP="0059382D">
            <w:pPr>
              <w:spacing w:line="26" w:lineRule="atLeast"/>
              <w:ind w:firstLine="0"/>
              <w:jc w:val="center"/>
              <w:rPr>
                <w:rFonts w:cs="Times New Roman"/>
                <w:szCs w:val="26"/>
                <w:lang w:val="vi-VN"/>
              </w:rPr>
            </w:pPr>
            <w:r>
              <w:rPr>
                <w:rFonts w:cs="Times New Roman"/>
                <w:szCs w:val="26"/>
                <w:lang w:val="vi-VN"/>
              </w:rPr>
              <w:t>Remote File Inclusion</w:t>
            </w:r>
          </w:p>
        </w:tc>
        <w:tc>
          <w:tcPr>
            <w:tcW w:w="3006" w:type="dxa"/>
            <w:vAlign w:val="center"/>
          </w:tcPr>
          <w:p w14:paraId="7ED820D3" w14:textId="176DB9F9" w:rsidR="0049788A" w:rsidRPr="00B060EE" w:rsidRDefault="0049788A" w:rsidP="0059382D">
            <w:pPr>
              <w:spacing w:line="26" w:lineRule="atLeast"/>
              <w:ind w:hanging="23"/>
              <w:jc w:val="center"/>
              <w:rPr>
                <w:rFonts w:cs="Times New Roman"/>
                <w:szCs w:val="26"/>
                <w:lang w:val="vi-VN"/>
              </w:rPr>
            </w:pPr>
            <w:r>
              <w:rPr>
                <w:rFonts w:cs="Times New Roman"/>
                <w:szCs w:val="26"/>
                <w:lang w:val="vi-VN"/>
              </w:rPr>
              <w:t xml:space="preserve">Lỗ hổng sử dụng file bên ngoài </w:t>
            </w:r>
            <w:r w:rsidR="005143B8">
              <w:rPr>
                <w:rFonts w:cs="Times New Roman"/>
                <w:szCs w:val="26"/>
                <w:lang w:val="vi-VN"/>
              </w:rPr>
              <w:t>trên</w:t>
            </w:r>
            <w:r>
              <w:rPr>
                <w:rFonts w:cs="Times New Roman"/>
                <w:szCs w:val="26"/>
                <w:lang w:val="vi-VN"/>
              </w:rPr>
              <w:t xml:space="preserve"> </w:t>
            </w:r>
            <w:r w:rsidR="00B23D20">
              <w:rPr>
                <w:rFonts w:cs="Times New Roman"/>
                <w:szCs w:val="26"/>
                <w:lang w:val="vi-VN"/>
              </w:rPr>
              <w:t>web</w:t>
            </w:r>
          </w:p>
        </w:tc>
      </w:tr>
      <w:tr w:rsidR="0059382D" w:rsidRPr="004D2309" w14:paraId="3624CCF4" w14:textId="77777777" w:rsidTr="00B1462C">
        <w:trPr>
          <w:trHeight w:val="737"/>
        </w:trPr>
        <w:tc>
          <w:tcPr>
            <w:tcW w:w="1980" w:type="dxa"/>
            <w:vAlign w:val="center"/>
          </w:tcPr>
          <w:p w14:paraId="21920FF7" w14:textId="762E0F92" w:rsidR="0059382D" w:rsidRPr="004D2309" w:rsidRDefault="0059382D" w:rsidP="0059382D">
            <w:pPr>
              <w:spacing w:line="26" w:lineRule="atLeast"/>
              <w:ind w:firstLine="0"/>
              <w:jc w:val="center"/>
              <w:rPr>
                <w:rFonts w:cs="Times New Roman"/>
                <w:szCs w:val="26"/>
                <w:lang w:val="vi-VN"/>
              </w:rPr>
            </w:pPr>
            <w:r w:rsidRPr="00FC4C53">
              <w:rPr>
                <w:rFonts w:cs="Times New Roman"/>
                <w:szCs w:val="26"/>
                <w:lang w:val="vi-VN"/>
              </w:rPr>
              <w:t>RL</w:t>
            </w:r>
          </w:p>
        </w:tc>
        <w:tc>
          <w:tcPr>
            <w:tcW w:w="4031" w:type="dxa"/>
            <w:vAlign w:val="center"/>
          </w:tcPr>
          <w:p w14:paraId="7B7B32E5" w14:textId="2181338B" w:rsidR="0059382D" w:rsidRPr="004D2309" w:rsidRDefault="0059382D" w:rsidP="0059382D">
            <w:pPr>
              <w:spacing w:line="26" w:lineRule="atLeast"/>
              <w:ind w:firstLine="0"/>
              <w:jc w:val="center"/>
              <w:rPr>
                <w:rFonts w:cs="Times New Roman"/>
                <w:szCs w:val="26"/>
                <w:lang w:val="vi-VN"/>
              </w:rPr>
            </w:pPr>
            <w:r w:rsidRPr="00B060EE">
              <w:rPr>
                <w:rFonts w:cs="Times New Roman"/>
                <w:szCs w:val="26"/>
                <w:lang w:val="vi-VN"/>
              </w:rPr>
              <w:t>Reinforcement Learning</w:t>
            </w:r>
          </w:p>
        </w:tc>
        <w:tc>
          <w:tcPr>
            <w:tcW w:w="3006" w:type="dxa"/>
            <w:vAlign w:val="center"/>
          </w:tcPr>
          <w:p w14:paraId="405C75ED" w14:textId="32A128AB" w:rsidR="0059382D" w:rsidRPr="004D2309" w:rsidRDefault="0059382D" w:rsidP="0059382D">
            <w:pPr>
              <w:spacing w:line="26" w:lineRule="atLeast"/>
              <w:ind w:hanging="23"/>
              <w:jc w:val="center"/>
              <w:rPr>
                <w:rFonts w:cs="Times New Roman"/>
                <w:szCs w:val="26"/>
                <w:lang w:val="vi-VN"/>
              </w:rPr>
            </w:pPr>
            <w:r w:rsidRPr="00B060EE">
              <w:rPr>
                <w:rFonts w:cs="Times New Roman"/>
                <w:szCs w:val="26"/>
                <w:lang w:val="vi-VN"/>
              </w:rPr>
              <w:t>Học tăng cường</w:t>
            </w:r>
          </w:p>
        </w:tc>
      </w:tr>
      <w:tr w:rsidR="0059382D" w:rsidRPr="009F4E17" w14:paraId="0703D587" w14:textId="77777777" w:rsidTr="00B1462C">
        <w:trPr>
          <w:trHeight w:val="737"/>
        </w:trPr>
        <w:tc>
          <w:tcPr>
            <w:tcW w:w="1980" w:type="dxa"/>
            <w:vAlign w:val="center"/>
          </w:tcPr>
          <w:p w14:paraId="4E9DF1FC" w14:textId="3EB3E8C0" w:rsidR="0059382D" w:rsidRPr="004D2309" w:rsidRDefault="0059382D" w:rsidP="0059382D">
            <w:pPr>
              <w:spacing w:line="26" w:lineRule="atLeast"/>
              <w:ind w:firstLine="0"/>
              <w:jc w:val="center"/>
              <w:rPr>
                <w:rFonts w:cs="Times New Roman"/>
                <w:szCs w:val="26"/>
                <w:lang w:val="vi-VN"/>
              </w:rPr>
            </w:pPr>
            <w:r w:rsidRPr="00FC4C53">
              <w:rPr>
                <w:rFonts w:cs="Times New Roman"/>
                <w:szCs w:val="26"/>
                <w:lang w:val="vi-VN"/>
              </w:rPr>
              <w:t>SDK</w:t>
            </w:r>
          </w:p>
        </w:tc>
        <w:tc>
          <w:tcPr>
            <w:tcW w:w="4031" w:type="dxa"/>
            <w:vAlign w:val="center"/>
          </w:tcPr>
          <w:p w14:paraId="1C592239" w14:textId="4B73E864" w:rsidR="0059382D" w:rsidRPr="004D2309" w:rsidRDefault="0059382D" w:rsidP="0059382D">
            <w:pPr>
              <w:spacing w:line="26" w:lineRule="atLeast"/>
              <w:ind w:firstLine="0"/>
              <w:jc w:val="center"/>
              <w:rPr>
                <w:rFonts w:cs="Times New Roman"/>
                <w:szCs w:val="26"/>
                <w:lang w:val="vi-VN"/>
              </w:rPr>
            </w:pPr>
            <w:r w:rsidRPr="005B560F">
              <w:rPr>
                <w:rFonts w:cs="Times New Roman"/>
                <w:szCs w:val="26"/>
                <w:lang w:val="vi-VN"/>
              </w:rPr>
              <w:t>Software Development Kit</w:t>
            </w:r>
          </w:p>
        </w:tc>
        <w:tc>
          <w:tcPr>
            <w:tcW w:w="3006" w:type="dxa"/>
            <w:vAlign w:val="center"/>
          </w:tcPr>
          <w:p w14:paraId="228297BC" w14:textId="7E4E6883" w:rsidR="0059382D" w:rsidRPr="004D2309" w:rsidRDefault="0059382D" w:rsidP="0059382D">
            <w:pPr>
              <w:spacing w:line="26" w:lineRule="atLeast"/>
              <w:ind w:hanging="23"/>
              <w:jc w:val="center"/>
              <w:rPr>
                <w:rFonts w:cs="Times New Roman"/>
                <w:szCs w:val="26"/>
                <w:lang w:val="vi-VN"/>
              </w:rPr>
            </w:pPr>
            <w:r w:rsidRPr="005B560F">
              <w:rPr>
                <w:rFonts w:cs="Times New Roman"/>
                <w:szCs w:val="26"/>
                <w:lang w:val="vi-VN"/>
              </w:rPr>
              <w:t>Bộ công cụ phát triển</w:t>
            </w:r>
          </w:p>
        </w:tc>
      </w:tr>
      <w:tr w:rsidR="0059382D" w:rsidRPr="009F4E17" w14:paraId="7D1051CD" w14:textId="77777777" w:rsidTr="00B1462C">
        <w:trPr>
          <w:trHeight w:val="737"/>
        </w:trPr>
        <w:tc>
          <w:tcPr>
            <w:tcW w:w="1980" w:type="dxa"/>
            <w:vAlign w:val="center"/>
          </w:tcPr>
          <w:p w14:paraId="1EA99FE9" w14:textId="763D4BBB" w:rsidR="0059382D" w:rsidRPr="00FC4C53" w:rsidRDefault="0059382D" w:rsidP="0059382D">
            <w:pPr>
              <w:ind w:firstLine="0"/>
              <w:jc w:val="center"/>
              <w:rPr>
                <w:rFonts w:cs="Times New Roman"/>
                <w:szCs w:val="26"/>
                <w:lang w:val="vi-VN"/>
              </w:rPr>
            </w:pPr>
            <w:r w:rsidRPr="00FC4C53">
              <w:rPr>
                <w:rFonts w:cs="Times New Roman"/>
                <w:szCs w:val="26"/>
                <w:lang w:val="vi-VN"/>
              </w:rPr>
              <w:lastRenderedPageBreak/>
              <w:t>SQLi</w:t>
            </w:r>
          </w:p>
        </w:tc>
        <w:tc>
          <w:tcPr>
            <w:tcW w:w="4031" w:type="dxa"/>
            <w:vAlign w:val="center"/>
          </w:tcPr>
          <w:p w14:paraId="6C685DF9" w14:textId="1720724C" w:rsidR="0059382D" w:rsidRPr="004D2309" w:rsidRDefault="0059382D" w:rsidP="0059382D">
            <w:pPr>
              <w:spacing w:line="26" w:lineRule="atLeast"/>
              <w:ind w:firstLine="0"/>
              <w:jc w:val="center"/>
              <w:rPr>
                <w:rFonts w:cs="Times New Roman"/>
                <w:szCs w:val="26"/>
                <w:lang w:val="vi-VN"/>
              </w:rPr>
            </w:pPr>
            <w:r w:rsidRPr="005B560F">
              <w:rPr>
                <w:rFonts w:cs="Times New Roman"/>
                <w:szCs w:val="26"/>
                <w:lang w:val="vi-VN"/>
              </w:rPr>
              <w:t>SQL Injection</w:t>
            </w:r>
          </w:p>
        </w:tc>
        <w:tc>
          <w:tcPr>
            <w:tcW w:w="3006" w:type="dxa"/>
            <w:vAlign w:val="center"/>
          </w:tcPr>
          <w:p w14:paraId="7AE9F95D" w14:textId="3000A4A0" w:rsidR="0059382D" w:rsidRPr="004D2309" w:rsidRDefault="0059382D" w:rsidP="0059382D">
            <w:pPr>
              <w:spacing w:line="26" w:lineRule="atLeast"/>
              <w:ind w:hanging="23"/>
              <w:jc w:val="center"/>
              <w:rPr>
                <w:rFonts w:cs="Times New Roman"/>
                <w:szCs w:val="26"/>
                <w:lang w:val="vi-VN"/>
              </w:rPr>
            </w:pPr>
            <w:r w:rsidRPr="005B560F">
              <w:rPr>
                <w:rFonts w:cs="Times New Roman"/>
                <w:szCs w:val="26"/>
                <w:lang w:val="vi-VN"/>
              </w:rPr>
              <w:t xml:space="preserve">Tấn công chèn </w:t>
            </w:r>
            <w:r>
              <w:rPr>
                <w:rFonts w:cs="Times New Roman"/>
                <w:szCs w:val="26"/>
                <w:lang w:val="vi-VN"/>
              </w:rPr>
              <w:t xml:space="preserve">câu lệnh </w:t>
            </w:r>
            <w:r w:rsidRPr="005B560F">
              <w:rPr>
                <w:rFonts w:cs="Times New Roman"/>
                <w:szCs w:val="26"/>
                <w:lang w:val="vi-VN"/>
              </w:rPr>
              <w:t>SQL</w:t>
            </w:r>
          </w:p>
        </w:tc>
      </w:tr>
      <w:tr w:rsidR="0059382D" w:rsidRPr="009F4E17" w14:paraId="020CF50D" w14:textId="77777777" w:rsidTr="00B1462C">
        <w:trPr>
          <w:trHeight w:val="737"/>
        </w:trPr>
        <w:tc>
          <w:tcPr>
            <w:tcW w:w="1980" w:type="dxa"/>
            <w:vAlign w:val="center"/>
          </w:tcPr>
          <w:p w14:paraId="4559E2E4" w14:textId="7037D16A" w:rsidR="0059382D" w:rsidRPr="00FC4C53" w:rsidRDefault="0059382D" w:rsidP="0059382D">
            <w:pPr>
              <w:ind w:firstLine="0"/>
              <w:jc w:val="center"/>
              <w:rPr>
                <w:rFonts w:cs="Times New Roman"/>
                <w:szCs w:val="26"/>
                <w:lang w:val="vi-VN"/>
              </w:rPr>
            </w:pPr>
            <w:r w:rsidRPr="00FC4C53">
              <w:rPr>
                <w:rFonts w:cs="Times New Roman"/>
                <w:szCs w:val="26"/>
                <w:lang w:val="vi-VN"/>
              </w:rPr>
              <w:t>SSL/TLS</w:t>
            </w:r>
          </w:p>
        </w:tc>
        <w:tc>
          <w:tcPr>
            <w:tcW w:w="4031" w:type="dxa"/>
            <w:vAlign w:val="center"/>
          </w:tcPr>
          <w:p w14:paraId="24622902" w14:textId="7C9A7EB9" w:rsidR="0059382D" w:rsidRPr="004D2309" w:rsidRDefault="0059382D" w:rsidP="0059382D">
            <w:pPr>
              <w:spacing w:line="26" w:lineRule="atLeast"/>
              <w:ind w:firstLine="0"/>
              <w:jc w:val="center"/>
              <w:rPr>
                <w:rFonts w:cs="Times New Roman"/>
                <w:szCs w:val="26"/>
                <w:lang w:val="vi-VN"/>
              </w:rPr>
            </w:pPr>
            <w:r w:rsidRPr="00FD4075">
              <w:rPr>
                <w:rFonts w:cs="Times New Roman"/>
                <w:szCs w:val="26"/>
                <w:lang w:val="vi-VN"/>
              </w:rPr>
              <w:t>Secure Sockets Layer / Transport Layer Security</w:t>
            </w:r>
          </w:p>
        </w:tc>
        <w:tc>
          <w:tcPr>
            <w:tcW w:w="3006" w:type="dxa"/>
            <w:vAlign w:val="center"/>
          </w:tcPr>
          <w:p w14:paraId="64CC05F2" w14:textId="69775F0F" w:rsidR="0059382D" w:rsidRPr="00FD4075" w:rsidRDefault="0059382D" w:rsidP="0059382D">
            <w:pPr>
              <w:spacing w:line="26" w:lineRule="atLeast"/>
              <w:ind w:hanging="23"/>
              <w:jc w:val="center"/>
              <w:rPr>
                <w:rFonts w:cs="Times New Roman"/>
                <w:szCs w:val="26"/>
                <w:lang w:val="vi-VN"/>
              </w:rPr>
            </w:pPr>
            <w:r w:rsidRPr="00FD4075">
              <w:rPr>
                <w:rFonts w:cs="Times New Roman"/>
                <w:szCs w:val="26"/>
                <w:lang w:val="vi-VN"/>
              </w:rPr>
              <w:t>Giao thức bảo mật SSL/TLS</w:t>
            </w:r>
          </w:p>
        </w:tc>
      </w:tr>
      <w:tr w:rsidR="0059382D" w:rsidRPr="004D2309" w14:paraId="01CC0490" w14:textId="77777777" w:rsidTr="00B1462C">
        <w:trPr>
          <w:trHeight w:val="737"/>
        </w:trPr>
        <w:tc>
          <w:tcPr>
            <w:tcW w:w="1980" w:type="dxa"/>
            <w:vAlign w:val="center"/>
          </w:tcPr>
          <w:p w14:paraId="4621A8EC" w14:textId="043F6E56" w:rsidR="0059382D" w:rsidRPr="00FC4C53" w:rsidRDefault="0059382D" w:rsidP="0059382D">
            <w:pPr>
              <w:ind w:firstLine="0"/>
              <w:jc w:val="center"/>
              <w:rPr>
                <w:rFonts w:cs="Times New Roman"/>
                <w:szCs w:val="26"/>
                <w:lang w:val="vi-VN"/>
              </w:rPr>
            </w:pPr>
            <w:r w:rsidRPr="00FC4C53">
              <w:rPr>
                <w:rFonts w:cs="Times New Roman"/>
                <w:szCs w:val="26"/>
                <w:lang w:val="vi-VN"/>
              </w:rPr>
              <w:t>SYN</w:t>
            </w:r>
          </w:p>
        </w:tc>
        <w:tc>
          <w:tcPr>
            <w:tcW w:w="4031" w:type="dxa"/>
            <w:vAlign w:val="center"/>
          </w:tcPr>
          <w:p w14:paraId="145A3E3B" w14:textId="79C43725" w:rsidR="0059382D" w:rsidRPr="00FD4075" w:rsidRDefault="0059382D" w:rsidP="0059382D">
            <w:pPr>
              <w:spacing w:line="26" w:lineRule="atLeast"/>
              <w:ind w:firstLine="0"/>
              <w:jc w:val="center"/>
              <w:rPr>
                <w:rFonts w:cs="Times New Roman"/>
                <w:szCs w:val="26"/>
                <w:lang w:val="vi-VN"/>
              </w:rPr>
            </w:pPr>
            <w:r w:rsidRPr="00FD4075">
              <w:rPr>
                <w:rFonts w:cs="Times New Roman"/>
                <w:szCs w:val="26"/>
                <w:lang w:val="vi-VN"/>
              </w:rPr>
              <w:t>Synchronize</w:t>
            </w:r>
          </w:p>
        </w:tc>
        <w:tc>
          <w:tcPr>
            <w:tcW w:w="3006" w:type="dxa"/>
            <w:vAlign w:val="center"/>
          </w:tcPr>
          <w:p w14:paraId="65121567" w14:textId="30F4E7DC" w:rsidR="0059382D" w:rsidRPr="00FD4075" w:rsidRDefault="0059382D" w:rsidP="0059382D">
            <w:pPr>
              <w:spacing w:line="26" w:lineRule="atLeast"/>
              <w:ind w:hanging="23"/>
              <w:jc w:val="center"/>
              <w:rPr>
                <w:rFonts w:cs="Times New Roman"/>
                <w:szCs w:val="26"/>
                <w:lang w:val="vi-VN"/>
              </w:rPr>
            </w:pPr>
            <w:r w:rsidRPr="00FD4075">
              <w:rPr>
                <w:rFonts w:cs="Times New Roman"/>
                <w:szCs w:val="26"/>
                <w:lang w:val="vi-VN"/>
              </w:rPr>
              <w:t>Cờ SYN trong TCP</w:t>
            </w:r>
          </w:p>
        </w:tc>
      </w:tr>
      <w:tr w:rsidR="0059382D" w:rsidRPr="009F4E17" w14:paraId="5648836B" w14:textId="77777777" w:rsidTr="00B1462C">
        <w:trPr>
          <w:trHeight w:val="737"/>
        </w:trPr>
        <w:tc>
          <w:tcPr>
            <w:tcW w:w="1980" w:type="dxa"/>
            <w:vAlign w:val="center"/>
          </w:tcPr>
          <w:p w14:paraId="0AD7AA42" w14:textId="6005525F" w:rsidR="0059382D" w:rsidRPr="00FC4C53" w:rsidRDefault="0059382D" w:rsidP="0059382D">
            <w:pPr>
              <w:ind w:firstLine="0"/>
              <w:jc w:val="center"/>
              <w:rPr>
                <w:rFonts w:cs="Times New Roman"/>
                <w:szCs w:val="26"/>
                <w:lang w:val="vi-VN"/>
              </w:rPr>
            </w:pPr>
            <w:r w:rsidRPr="005348E9">
              <w:rPr>
                <w:rFonts w:cs="Times New Roman"/>
                <w:szCs w:val="26"/>
                <w:lang w:val="vi-VN"/>
              </w:rPr>
              <w:t>TCP</w:t>
            </w:r>
          </w:p>
        </w:tc>
        <w:tc>
          <w:tcPr>
            <w:tcW w:w="4031" w:type="dxa"/>
            <w:vAlign w:val="center"/>
          </w:tcPr>
          <w:p w14:paraId="0EAB6453" w14:textId="7C1749E5" w:rsidR="0059382D" w:rsidRPr="004D2309" w:rsidRDefault="0059382D" w:rsidP="0059382D">
            <w:pPr>
              <w:spacing w:line="26" w:lineRule="atLeast"/>
              <w:ind w:firstLine="0"/>
              <w:jc w:val="center"/>
              <w:rPr>
                <w:rFonts w:cs="Times New Roman"/>
                <w:szCs w:val="26"/>
                <w:lang w:val="vi-VN"/>
              </w:rPr>
            </w:pPr>
            <w:r w:rsidRPr="00FD4075">
              <w:rPr>
                <w:rFonts w:cs="Times New Roman"/>
                <w:szCs w:val="26"/>
              </w:rPr>
              <w:t>Transmission Control Protocol</w:t>
            </w:r>
          </w:p>
        </w:tc>
        <w:tc>
          <w:tcPr>
            <w:tcW w:w="3006" w:type="dxa"/>
            <w:vAlign w:val="center"/>
          </w:tcPr>
          <w:p w14:paraId="60346D0D" w14:textId="15BF469E" w:rsidR="0059382D" w:rsidRPr="00FD4075" w:rsidRDefault="0059382D" w:rsidP="0059382D">
            <w:pPr>
              <w:spacing w:line="26" w:lineRule="atLeast"/>
              <w:ind w:hanging="23"/>
              <w:jc w:val="center"/>
              <w:rPr>
                <w:rFonts w:cs="Times New Roman"/>
                <w:szCs w:val="26"/>
                <w:lang w:val="vi-VN"/>
              </w:rPr>
            </w:pPr>
            <w:r w:rsidRPr="00FD4075">
              <w:rPr>
                <w:rFonts w:cs="Times New Roman"/>
                <w:szCs w:val="26"/>
                <w:lang w:val="vi-VN"/>
              </w:rPr>
              <w:t>Giao thức điều khiển truyền</w:t>
            </w:r>
          </w:p>
        </w:tc>
      </w:tr>
      <w:tr w:rsidR="0059382D" w:rsidRPr="009F4E17" w14:paraId="3C0541B4" w14:textId="77777777" w:rsidTr="00B1462C">
        <w:trPr>
          <w:trHeight w:val="737"/>
        </w:trPr>
        <w:tc>
          <w:tcPr>
            <w:tcW w:w="1980" w:type="dxa"/>
            <w:vAlign w:val="center"/>
          </w:tcPr>
          <w:p w14:paraId="36E69369" w14:textId="6116DDD5" w:rsidR="0059382D" w:rsidRPr="00FC4C53" w:rsidRDefault="0059382D" w:rsidP="0059382D">
            <w:pPr>
              <w:ind w:firstLine="0"/>
              <w:jc w:val="center"/>
              <w:rPr>
                <w:rFonts w:cs="Times New Roman"/>
                <w:szCs w:val="26"/>
                <w:lang w:val="vi-VN"/>
              </w:rPr>
            </w:pPr>
            <w:r w:rsidRPr="005348E9">
              <w:rPr>
                <w:rFonts w:cs="Times New Roman"/>
                <w:szCs w:val="26"/>
                <w:lang w:val="vi-VN"/>
              </w:rPr>
              <w:t>UDP</w:t>
            </w:r>
          </w:p>
        </w:tc>
        <w:tc>
          <w:tcPr>
            <w:tcW w:w="4031" w:type="dxa"/>
            <w:vAlign w:val="center"/>
          </w:tcPr>
          <w:p w14:paraId="46B2006E" w14:textId="1E7CAE7A" w:rsidR="0059382D" w:rsidRPr="004D2309" w:rsidRDefault="0059382D" w:rsidP="0059382D">
            <w:pPr>
              <w:spacing w:line="26" w:lineRule="atLeast"/>
              <w:ind w:firstLine="0"/>
              <w:jc w:val="center"/>
              <w:rPr>
                <w:rFonts w:cs="Times New Roman"/>
                <w:szCs w:val="26"/>
                <w:lang w:val="vi-VN"/>
              </w:rPr>
            </w:pPr>
            <w:r w:rsidRPr="00FD4075">
              <w:rPr>
                <w:rFonts w:cs="Times New Roman"/>
                <w:szCs w:val="26"/>
              </w:rPr>
              <w:t>User Datagram Protocol</w:t>
            </w:r>
          </w:p>
        </w:tc>
        <w:tc>
          <w:tcPr>
            <w:tcW w:w="3006" w:type="dxa"/>
            <w:vAlign w:val="center"/>
          </w:tcPr>
          <w:p w14:paraId="35C75B45" w14:textId="5D344ED7" w:rsidR="0059382D" w:rsidRPr="00FD4075" w:rsidRDefault="0059382D" w:rsidP="0059382D">
            <w:pPr>
              <w:spacing w:line="26" w:lineRule="atLeast"/>
              <w:ind w:hanging="23"/>
              <w:jc w:val="center"/>
              <w:rPr>
                <w:rFonts w:cs="Times New Roman"/>
                <w:szCs w:val="26"/>
                <w:lang w:val="vi-VN"/>
              </w:rPr>
            </w:pPr>
            <w:r w:rsidRPr="00FD4075">
              <w:rPr>
                <w:rFonts w:cs="Times New Roman"/>
                <w:szCs w:val="26"/>
                <w:lang w:val="vi-VN"/>
              </w:rPr>
              <w:t>Giao thức gói dữ liệu người dùng</w:t>
            </w:r>
          </w:p>
        </w:tc>
      </w:tr>
      <w:tr w:rsidR="0059382D" w:rsidRPr="009F4E17" w14:paraId="0D6803F7" w14:textId="77777777" w:rsidTr="00B1462C">
        <w:trPr>
          <w:trHeight w:val="737"/>
        </w:trPr>
        <w:tc>
          <w:tcPr>
            <w:tcW w:w="1980" w:type="dxa"/>
            <w:vAlign w:val="center"/>
          </w:tcPr>
          <w:p w14:paraId="30B675DA" w14:textId="2AE847A1" w:rsidR="0059382D" w:rsidRPr="00FC4C53" w:rsidRDefault="0059382D" w:rsidP="0059382D">
            <w:pPr>
              <w:ind w:firstLine="0"/>
              <w:jc w:val="center"/>
              <w:rPr>
                <w:rFonts w:cs="Times New Roman"/>
                <w:szCs w:val="26"/>
                <w:lang w:val="vi-VN"/>
              </w:rPr>
            </w:pPr>
            <w:r w:rsidRPr="005348E9">
              <w:rPr>
                <w:rFonts w:cs="Times New Roman"/>
                <w:szCs w:val="26"/>
                <w:lang w:val="vi-VN"/>
              </w:rPr>
              <w:t>URL</w:t>
            </w:r>
          </w:p>
        </w:tc>
        <w:tc>
          <w:tcPr>
            <w:tcW w:w="4031" w:type="dxa"/>
            <w:vAlign w:val="center"/>
          </w:tcPr>
          <w:p w14:paraId="62D3EF67" w14:textId="1627CA77" w:rsidR="0059382D" w:rsidRPr="004D2309" w:rsidRDefault="0059382D" w:rsidP="0059382D">
            <w:pPr>
              <w:spacing w:line="26" w:lineRule="atLeast"/>
              <w:ind w:firstLine="0"/>
              <w:jc w:val="center"/>
              <w:rPr>
                <w:rFonts w:cs="Times New Roman"/>
                <w:szCs w:val="26"/>
                <w:lang w:val="vi-VN"/>
              </w:rPr>
            </w:pPr>
            <w:r w:rsidRPr="00FD4075">
              <w:rPr>
                <w:rFonts w:cs="Times New Roman"/>
                <w:szCs w:val="26"/>
              </w:rPr>
              <w:t>Uniform Resource Locator</w:t>
            </w:r>
          </w:p>
        </w:tc>
        <w:tc>
          <w:tcPr>
            <w:tcW w:w="3006" w:type="dxa"/>
            <w:vAlign w:val="center"/>
          </w:tcPr>
          <w:p w14:paraId="77943FFF" w14:textId="785358FC" w:rsidR="0059382D" w:rsidRPr="004D2309" w:rsidRDefault="0059382D" w:rsidP="0059382D">
            <w:pPr>
              <w:spacing w:line="26" w:lineRule="atLeast"/>
              <w:ind w:hanging="23"/>
              <w:jc w:val="center"/>
              <w:rPr>
                <w:rFonts w:cs="Times New Roman"/>
                <w:szCs w:val="26"/>
                <w:lang w:val="vi-VN"/>
              </w:rPr>
            </w:pPr>
            <w:r w:rsidRPr="00FD4075">
              <w:rPr>
                <w:rFonts w:cs="Times New Roman"/>
                <w:szCs w:val="26"/>
                <w:lang w:val="vi-VN"/>
              </w:rPr>
              <w:t>Địa chỉ tài nguyên thống nhất</w:t>
            </w:r>
          </w:p>
        </w:tc>
      </w:tr>
      <w:tr w:rsidR="0059382D" w:rsidRPr="009F4E17" w14:paraId="36ED90AF" w14:textId="77777777" w:rsidTr="00B1462C">
        <w:trPr>
          <w:trHeight w:val="737"/>
        </w:trPr>
        <w:tc>
          <w:tcPr>
            <w:tcW w:w="1980" w:type="dxa"/>
            <w:vAlign w:val="center"/>
          </w:tcPr>
          <w:p w14:paraId="6A6CC49D" w14:textId="2CB2C091" w:rsidR="0059382D" w:rsidRPr="00FC4C53" w:rsidRDefault="0059382D" w:rsidP="0059382D">
            <w:pPr>
              <w:ind w:firstLine="0"/>
              <w:jc w:val="center"/>
              <w:rPr>
                <w:rFonts w:cs="Times New Roman"/>
                <w:szCs w:val="26"/>
                <w:lang w:val="vi-VN"/>
              </w:rPr>
            </w:pPr>
            <w:r w:rsidRPr="005348E9">
              <w:rPr>
                <w:rFonts w:cs="Times New Roman"/>
                <w:szCs w:val="26"/>
                <w:lang w:val="vi-VN"/>
              </w:rPr>
              <w:t>WEF</w:t>
            </w:r>
          </w:p>
        </w:tc>
        <w:tc>
          <w:tcPr>
            <w:tcW w:w="4031" w:type="dxa"/>
            <w:vAlign w:val="center"/>
          </w:tcPr>
          <w:p w14:paraId="69BFA97A" w14:textId="686DC160" w:rsidR="0059382D" w:rsidRPr="004D2309" w:rsidRDefault="0059382D" w:rsidP="0059382D">
            <w:pPr>
              <w:spacing w:line="26" w:lineRule="atLeast"/>
              <w:ind w:firstLine="0"/>
              <w:jc w:val="center"/>
              <w:rPr>
                <w:rFonts w:cs="Times New Roman"/>
                <w:szCs w:val="26"/>
                <w:lang w:val="vi-VN"/>
              </w:rPr>
            </w:pPr>
            <w:r w:rsidRPr="00FD4075">
              <w:rPr>
                <w:rFonts w:cs="Times New Roman"/>
                <w:szCs w:val="26"/>
              </w:rPr>
              <w:t>World Economic Forum</w:t>
            </w:r>
          </w:p>
        </w:tc>
        <w:tc>
          <w:tcPr>
            <w:tcW w:w="3006" w:type="dxa"/>
            <w:vAlign w:val="center"/>
          </w:tcPr>
          <w:p w14:paraId="78D5A37B" w14:textId="0436EC4D" w:rsidR="0059382D" w:rsidRPr="004D2309" w:rsidRDefault="0059382D" w:rsidP="0059382D">
            <w:pPr>
              <w:spacing w:line="26" w:lineRule="atLeast"/>
              <w:ind w:hanging="23"/>
              <w:jc w:val="center"/>
              <w:rPr>
                <w:rFonts w:cs="Times New Roman"/>
                <w:szCs w:val="26"/>
                <w:lang w:val="vi-VN"/>
              </w:rPr>
            </w:pPr>
            <w:r w:rsidRPr="00FD4075">
              <w:rPr>
                <w:rFonts w:cs="Times New Roman"/>
                <w:szCs w:val="26"/>
                <w:lang w:val="vi-VN"/>
              </w:rPr>
              <w:t>Diễn đàn Kinh tế Thế giới</w:t>
            </w:r>
          </w:p>
        </w:tc>
      </w:tr>
      <w:tr w:rsidR="0059382D" w:rsidRPr="009F4E17" w14:paraId="3828FC99" w14:textId="77777777" w:rsidTr="00B1462C">
        <w:trPr>
          <w:trHeight w:val="737"/>
        </w:trPr>
        <w:tc>
          <w:tcPr>
            <w:tcW w:w="1980" w:type="dxa"/>
            <w:vAlign w:val="center"/>
          </w:tcPr>
          <w:p w14:paraId="52D44BBC" w14:textId="7D078EEB" w:rsidR="0059382D" w:rsidRPr="00FC4C53" w:rsidRDefault="0059382D" w:rsidP="0059382D">
            <w:pPr>
              <w:ind w:firstLine="0"/>
              <w:jc w:val="center"/>
              <w:rPr>
                <w:rFonts w:cs="Times New Roman"/>
                <w:szCs w:val="26"/>
                <w:lang w:val="vi-VN"/>
              </w:rPr>
            </w:pPr>
            <w:r w:rsidRPr="00B328BD">
              <w:rPr>
                <w:rFonts w:cs="Times New Roman"/>
                <w:szCs w:val="26"/>
                <w:lang w:val="vi-VN"/>
              </w:rPr>
              <w:t>XDR</w:t>
            </w:r>
          </w:p>
        </w:tc>
        <w:tc>
          <w:tcPr>
            <w:tcW w:w="4031" w:type="dxa"/>
            <w:vAlign w:val="center"/>
          </w:tcPr>
          <w:p w14:paraId="356A540C" w14:textId="533F4177" w:rsidR="0059382D" w:rsidRPr="004D2309" w:rsidRDefault="0059382D" w:rsidP="0059382D">
            <w:pPr>
              <w:spacing w:line="26" w:lineRule="atLeast"/>
              <w:ind w:firstLine="0"/>
              <w:jc w:val="center"/>
              <w:rPr>
                <w:rFonts w:cs="Times New Roman"/>
                <w:szCs w:val="26"/>
                <w:lang w:val="vi-VN"/>
              </w:rPr>
            </w:pPr>
            <w:r w:rsidRPr="007D05ED">
              <w:rPr>
                <w:rFonts w:cs="Times New Roman"/>
                <w:szCs w:val="26"/>
                <w:lang w:val="vi-VN"/>
              </w:rPr>
              <w:t>Extended Detection and Response</w:t>
            </w:r>
          </w:p>
        </w:tc>
        <w:tc>
          <w:tcPr>
            <w:tcW w:w="3006" w:type="dxa"/>
            <w:vAlign w:val="center"/>
          </w:tcPr>
          <w:p w14:paraId="4B2727A7" w14:textId="1085CF58" w:rsidR="0059382D" w:rsidRPr="00CA3FE4" w:rsidRDefault="0059382D" w:rsidP="0059382D">
            <w:pPr>
              <w:spacing w:line="26" w:lineRule="atLeast"/>
              <w:ind w:hanging="23"/>
              <w:jc w:val="center"/>
              <w:rPr>
                <w:rFonts w:cs="Times New Roman"/>
                <w:szCs w:val="26"/>
                <w:lang w:val="vi-VN"/>
              </w:rPr>
            </w:pPr>
            <w:r w:rsidRPr="007D05ED">
              <w:rPr>
                <w:rFonts w:cs="Times New Roman"/>
                <w:szCs w:val="26"/>
                <w:lang w:val="vi-VN"/>
              </w:rPr>
              <w:t>Phát hiện và phản ứng mở rộng</w:t>
            </w:r>
          </w:p>
        </w:tc>
      </w:tr>
      <w:tr w:rsidR="0059382D" w:rsidRPr="004D2309" w14:paraId="2E9940BE" w14:textId="77777777" w:rsidTr="00B1462C">
        <w:trPr>
          <w:trHeight w:val="737"/>
        </w:trPr>
        <w:tc>
          <w:tcPr>
            <w:tcW w:w="1980" w:type="dxa"/>
            <w:vAlign w:val="center"/>
          </w:tcPr>
          <w:p w14:paraId="2EB4903B" w14:textId="024D203B" w:rsidR="0059382D" w:rsidRPr="00FC4C53" w:rsidRDefault="0059382D" w:rsidP="0059382D">
            <w:pPr>
              <w:ind w:firstLine="0"/>
              <w:jc w:val="center"/>
              <w:rPr>
                <w:rFonts w:cs="Times New Roman"/>
                <w:szCs w:val="26"/>
                <w:lang w:val="vi-VN"/>
              </w:rPr>
            </w:pPr>
            <w:r w:rsidRPr="00B328BD">
              <w:rPr>
                <w:rFonts w:cs="Times New Roman"/>
                <w:szCs w:val="26"/>
                <w:lang w:val="vi-VN"/>
              </w:rPr>
              <w:t>XSS</w:t>
            </w:r>
          </w:p>
        </w:tc>
        <w:tc>
          <w:tcPr>
            <w:tcW w:w="4031" w:type="dxa"/>
            <w:vAlign w:val="center"/>
          </w:tcPr>
          <w:p w14:paraId="600DE5EC" w14:textId="45D4E57D" w:rsidR="0059382D" w:rsidRPr="004D2309" w:rsidRDefault="0059382D" w:rsidP="0059382D">
            <w:pPr>
              <w:spacing w:line="26" w:lineRule="atLeast"/>
              <w:ind w:firstLine="0"/>
              <w:jc w:val="center"/>
              <w:rPr>
                <w:rFonts w:cs="Times New Roman"/>
                <w:szCs w:val="26"/>
                <w:lang w:val="vi-VN"/>
              </w:rPr>
            </w:pPr>
            <w:r w:rsidRPr="00CA3FE4">
              <w:rPr>
                <w:rFonts w:cs="Times New Roman"/>
                <w:szCs w:val="26"/>
                <w:lang w:val="vi-VN"/>
              </w:rPr>
              <w:t>Cross-Site Scripting</w:t>
            </w:r>
          </w:p>
        </w:tc>
        <w:tc>
          <w:tcPr>
            <w:tcW w:w="3006" w:type="dxa"/>
            <w:vAlign w:val="center"/>
          </w:tcPr>
          <w:p w14:paraId="103A7B4F" w14:textId="01AFB962" w:rsidR="0059382D" w:rsidRPr="00B328BD" w:rsidRDefault="0059382D" w:rsidP="0059382D">
            <w:pPr>
              <w:spacing w:line="26" w:lineRule="atLeast"/>
              <w:ind w:hanging="23"/>
              <w:jc w:val="center"/>
              <w:rPr>
                <w:rFonts w:cs="Times New Roman"/>
                <w:szCs w:val="26"/>
                <w:lang w:val="vi-VN"/>
              </w:rPr>
            </w:pPr>
            <w:r w:rsidRPr="00CA3FE4">
              <w:rPr>
                <w:rFonts w:cs="Times New Roman"/>
                <w:szCs w:val="26"/>
                <w:lang w:val="vi-VN"/>
              </w:rPr>
              <w:t>Tấn công chèn script chéo</w:t>
            </w:r>
          </w:p>
        </w:tc>
      </w:tr>
      <w:tr w:rsidR="0059382D" w:rsidRPr="004D2309" w14:paraId="1570F326" w14:textId="77777777" w:rsidTr="00B1462C">
        <w:trPr>
          <w:trHeight w:val="737"/>
        </w:trPr>
        <w:tc>
          <w:tcPr>
            <w:tcW w:w="1980" w:type="dxa"/>
            <w:vAlign w:val="center"/>
          </w:tcPr>
          <w:p w14:paraId="608A02C0" w14:textId="1A6D2701" w:rsidR="0059382D" w:rsidRPr="00B328BD" w:rsidRDefault="0059382D" w:rsidP="0059382D">
            <w:pPr>
              <w:ind w:firstLine="0"/>
              <w:jc w:val="center"/>
              <w:rPr>
                <w:rFonts w:cs="Times New Roman"/>
                <w:szCs w:val="26"/>
                <w:lang w:val="vi-VN"/>
              </w:rPr>
            </w:pPr>
            <w:r w:rsidRPr="00B328BD">
              <w:rPr>
                <w:rFonts w:cs="Times New Roman"/>
                <w:szCs w:val="26"/>
                <w:lang w:val="vi-VN"/>
              </w:rPr>
              <w:t>XML</w:t>
            </w:r>
          </w:p>
        </w:tc>
        <w:tc>
          <w:tcPr>
            <w:tcW w:w="4031" w:type="dxa"/>
            <w:vAlign w:val="center"/>
          </w:tcPr>
          <w:p w14:paraId="29986E59" w14:textId="4569FF54" w:rsidR="0059382D" w:rsidRPr="00B328BD" w:rsidRDefault="0059382D" w:rsidP="0059382D">
            <w:pPr>
              <w:spacing w:line="26" w:lineRule="atLeast"/>
              <w:ind w:firstLine="0"/>
              <w:jc w:val="center"/>
              <w:rPr>
                <w:rFonts w:cs="Times New Roman"/>
                <w:szCs w:val="26"/>
                <w:lang w:val="vi-VN"/>
              </w:rPr>
            </w:pPr>
            <w:r w:rsidRPr="00B328BD">
              <w:rPr>
                <w:rFonts w:cs="Times New Roman"/>
                <w:szCs w:val="26"/>
                <w:lang w:val="vi-VN"/>
              </w:rPr>
              <w:t>eXtensible Markup Language</w:t>
            </w:r>
          </w:p>
        </w:tc>
        <w:tc>
          <w:tcPr>
            <w:tcW w:w="3006" w:type="dxa"/>
            <w:vAlign w:val="center"/>
          </w:tcPr>
          <w:p w14:paraId="57CE03B4" w14:textId="3E0C895E" w:rsidR="0059382D" w:rsidRPr="00B328BD" w:rsidRDefault="0059382D" w:rsidP="0059382D">
            <w:pPr>
              <w:spacing w:line="26" w:lineRule="atLeast"/>
              <w:ind w:hanging="23"/>
              <w:jc w:val="center"/>
              <w:rPr>
                <w:rFonts w:cs="Times New Roman"/>
                <w:szCs w:val="26"/>
                <w:lang w:val="vi-VN"/>
              </w:rPr>
            </w:pPr>
            <w:r w:rsidRPr="00CA3FE4">
              <w:rPr>
                <w:rFonts w:cs="Times New Roman"/>
                <w:szCs w:val="26"/>
                <w:lang w:val="vi-VN"/>
              </w:rPr>
              <w:t>eXtensible Markup Language</w:t>
            </w:r>
          </w:p>
        </w:tc>
      </w:tr>
      <w:tr w:rsidR="0059382D" w:rsidRPr="009F4E17" w14:paraId="5F0DB2F5" w14:textId="77777777" w:rsidTr="00B1462C">
        <w:trPr>
          <w:trHeight w:val="737"/>
        </w:trPr>
        <w:tc>
          <w:tcPr>
            <w:tcW w:w="1980" w:type="dxa"/>
            <w:vAlign w:val="center"/>
          </w:tcPr>
          <w:p w14:paraId="7F0831C5" w14:textId="21EB312C" w:rsidR="0059382D" w:rsidRPr="00B328BD" w:rsidRDefault="0059382D" w:rsidP="0059382D">
            <w:pPr>
              <w:ind w:firstLine="0"/>
              <w:jc w:val="center"/>
              <w:rPr>
                <w:rFonts w:cs="Times New Roman"/>
                <w:szCs w:val="26"/>
                <w:lang w:val="vi-VN"/>
              </w:rPr>
            </w:pPr>
            <w:r w:rsidRPr="00B328BD">
              <w:rPr>
                <w:rFonts w:cs="Times New Roman"/>
                <w:szCs w:val="26"/>
                <w:lang w:val="vi-VN"/>
              </w:rPr>
              <w:t>YAML</w:t>
            </w:r>
          </w:p>
        </w:tc>
        <w:tc>
          <w:tcPr>
            <w:tcW w:w="4031" w:type="dxa"/>
            <w:vAlign w:val="center"/>
          </w:tcPr>
          <w:p w14:paraId="786A4A39" w14:textId="2588E7F8" w:rsidR="0059382D" w:rsidRPr="00B328BD" w:rsidRDefault="0059382D" w:rsidP="0059382D">
            <w:pPr>
              <w:spacing w:line="26" w:lineRule="atLeast"/>
              <w:ind w:firstLine="0"/>
              <w:jc w:val="center"/>
              <w:rPr>
                <w:rFonts w:cs="Times New Roman"/>
                <w:szCs w:val="26"/>
                <w:lang w:val="vi-VN"/>
              </w:rPr>
            </w:pPr>
            <w:r w:rsidRPr="00B328BD">
              <w:rPr>
                <w:rFonts w:cs="Times New Roman"/>
                <w:szCs w:val="26"/>
                <w:lang w:val="vi-VN"/>
              </w:rPr>
              <w:t>YAML Ain’t Markup Language</w:t>
            </w:r>
          </w:p>
        </w:tc>
        <w:tc>
          <w:tcPr>
            <w:tcW w:w="3006" w:type="dxa"/>
            <w:vAlign w:val="center"/>
          </w:tcPr>
          <w:p w14:paraId="20AE700F" w14:textId="4C26C062" w:rsidR="0059382D" w:rsidRPr="00B328BD" w:rsidRDefault="0059382D" w:rsidP="0059382D">
            <w:pPr>
              <w:spacing w:line="26" w:lineRule="atLeast"/>
              <w:ind w:hanging="23"/>
              <w:jc w:val="center"/>
              <w:rPr>
                <w:rFonts w:cs="Times New Roman"/>
                <w:szCs w:val="26"/>
                <w:lang w:val="vi-VN"/>
              </w:rPr>
            </w:pPr>
            <w:r w:rsidRPr="00B328BD">
              <w:rPr>
                <w:rFonts w:cs="Times New Roman"/>
                <w:szCs w:val="26"/>
                <w:lang w:val="vi-VN"/>
              </w:rPr>
              <w:t>Ngôn ngữ đánh dấu YAML</w:t>
            </w:r>
          </w:p>
        </w:tc>
      </w:tr>
    </w:tbl>
    <w:p w14:paraId="485597F5" w14:textId="77777777" w:rsidR="00B328BD" w:rsidRPr="004D2309" w:rsidRDefault="00B328BD" w:rsidP="00B328BD">
      <w:pPr>
        <w:rPr>
          <w:lang w:val="vi-VN" w:eastAsia="en-AU"/>
        </w:rPr>
      </w:pPr>
    </w:p>
    <w:p w14:paraId="17E92F90" w14:textId="77777777" w:rsidR="004D2309" w:rsidRPr="004D2309" w:rsidRDefault="004D2309" w:rsidP="004D2309">
      <w:pPr>
        <w:rPr>
          <w:lang w:val="vi-VN" w:eastAsia="en-AU"/>
        </w:rPr>
      </w:pPr>
    </w:p>
    <w:p w14:paraId="506985AE" w14:textId="77777777" w:rsidR="00DC285F" w:rsidRDefault="00FB73DB" w:rsidP="00E43429">
      <w:pPr>
        <w:pStyle w:val="UH1"/>
        <w:rPr>
          <w:lang w:val="vi-VN"/>
        </w:rPr>
      </w:pPr>
      <w:bookmarkStart w:id="3" w:name="_Toc452402262"/>
      <w:bookmarkStart w:id="4" w:name="_Toc452409554"/>
      <w:bookmarkStart w:id="5" w:name="_Toc214386316"/>
      <w:r w:rsidRPr="008B6CBA">
        <w:rPr>
          <w:lang w:val="vi-VN"/>
        </w:rPr>
        <w:lastRenderedPageBreak/>
        <w:t>Danh mục hình vẽ</w:t>
      </w:r>
      <w:bookmarkEnd w:id="3"/>
      <w:bookmarkEnd w:id="4"/>
      <w:bookmarkEnd w:id="5"/>
    </w:p>
    <w:p w14:paraId="6775C88E" w14:textId="01A6025D" w:rsidR="008B6CBA" w:rsidRPr="00CE18F6" w:rsidRDefault="008B6CBA" w:rsidP="00CE18F6">
      <w:pPr>
        <w:pStyle w:val="TableofFigures"/>
        <w:tabs>
          <w:tab w:val="right" w:leader="dot" w:pos="9344"/>
        </w:tabs>
        <w:jc w:val="left"/>
        <w:rPr>
          <w:rFonts w:ascii="Calibri" w:eastAsia="Times New Roman" w:hAnsi="Calibri" w:cs="Times New Roman"/>
          <w:noProof/>
          <w:sz w:val="22"/>
          <w:szCs w:val="22"/>
          <w:lang w:val="vi-VN" w:bidi="ar-SA"/>
        </w:rPr>
      </w:pPr>
      <w:hyperlink w:anchor="_Toc452402311" w:history="1">
        <w:r w:rsidRPr="00CE18F6">
          <w:rPr>
            <w:rStyle w:val="Hyperlink"/>
            <w:noProof/>
            <w:color w:val="auto"/>
            <w:u w:val="none"/>
            <w:lang w:val="vi-VN"/>
          </w:rPr>
          <w:t xml:space="preserve">Hình 1.1. </w:t>
        </w:r>
        <w:r w:rsidR="00CE18F6" w:rsidRPr="00CE18F6">
          <w:rPr>
            <w:rStyle w:val="Hyperlink"/>
            <w:noProof/>
            <w:color w:val="auto"/>
            <w:u w:val="none"/>
            <w:lang w:val="vi-VN"/>
          </w:rPr>
          <w:t xml:space="preserve">Minh hoạ các nhóm tác nhân đe doạ, vectơ tấn công, công cụ </w:t>
        </w:r>
        <w:r w:rsidR="003A1ABF">
          <w:rPr>
            <w:rStyle w:val="Hyperlink"/>
            <w:noProof/>
            <w:color w:val="auto"/>
            <w:u w:val="none"/>
            <w:lang w:val="vi-VN"/>
          </w:rPr>
          <w:t xml:space="preserve"> </w:t>
        </w:r>
        <w:r w:rsidR="00CE18F6" w:rsidRPr="00CE18F6">
          <w:rPr>
            <w:rStyle w:val="Hyperlink"/>
            <w:noProof/>
            <w:color w:val="auto"/>
            <w:u w:val="none"/>
            <w:lang w:val="vi-VN"/>
          </w:rPr>
          <w:t>tấn công</w:t>
        </w:r>
        <w:r w:rsidR="003A1ABF">
          <w:rPr>
            <w:rStyle w:val="Hyperlink"/>
            <w:noProof/>
            <w:color w:val="auto"/>
            <w:u w:val="none"/>
            <w:lang w:val="vi-VN"/>
          </w:rPr>
          <w:t xml:space="preserve"> </w:t>
        </w:r>
        <w:r w:rsidR="00CE18F6" w:rsidRPr="00CE18F6">
          <w:rPr>
            <w:rStyle w:val="Hyperlink"/>
            <w:noProof/>
            <w:color w:val="auto"/>
            <w:u w:val="none"/>
            <w:lang w:val="vi-VN"/>
          </w:rPr>
          <w:t>và hệ thống phòng thủ tương ứng.</w:t>
        </w:r>
        <w:r w:rsidRPr="00CE18F6">
          <w:rPr>
            <w:rStyle w:val="Hyperlink"/>
            <w:noProof/>
            <w:webHidden/>
            <w:color w:val="auto"/>
            <w:u w:val="none"/>
            <w:lang w:val="vi-VN"/>
          </w:rPr>
          <w:tab/>
        </w:r>
        <w:r w:rsidR="003A1ABF" w:rsidRPr="008824F3">
          <w:rPr>
            <w:rStyle w:val="Hyperlink"/>
            <w:noProof/>
            <w:webHidden/>
            <w:color w:val="auto"/>
            <w:u w:val="none"/>
            <w:lang w:val="vi-VN"/>
          </w:rPr>
          <w:t>3</w:t>
        </w:r>
      </w:hyperlink>
    </w:p>
    <w:p w14:paraId="2C9BD903" w14:textId="51D5CB35" w:rsidR="008B6CBA" w:rsidRPr="003A1ABF" w:rsidRDefault="008B6CBA" w:rsidP="00CE18F6">
      <w:pPr>
        <w:pStyle w:val="TableofFigures"/>
        <w:tabs>
          <w:tab w:val="right" w:leader="dot" w:pos="9344"/>
        </w:tabs>
        <w:jc w:val="left"/>
        <w:rPr>
          <w:rFonts w:ascii="Calibri" w:eastAsia="Times New Roman" w:hAnsi="Calibri" w:cs="Times New Roman"/>
          <w:noProof/>
          <w:sz w:val="22"/>
          <w:szCs w:val="22"/>
          <w:lang w:val="vi-VN" w:bidi="ar-SA"/>
        </w:rPr>
      </w:pPr>
      <w:hyperlink w:anchor="_Toc452402312" w:history="1">
        <w:r w:rsidRPr="003A1ABF">
          <w:rPr>
            <w:rStyle w:val="Hyperlink"/>
            <w:noProof/>
            <w:color w:val="auto"/>
            <w:u w:val="none"/>
            <w:lang w:val="vi-VN"/>
          </w:rPr>
          <w:t xml:space="preserve">Hình 1.2. </w:t>
        </w:r>
        <w:r w:rsidR="003A1ABF" w:rsidRPr="003A1ABF">
          <w:rPr>
            <w:rStyle w:val="Hyperlink"/>
            <w:noProof/>
            <w:color w:val="auto"/>
            <w:u w:val="none"/>
          </w:rPr>
          <w:t>Mô hình cyber kill train</w:t>
        </w:r>
        <w:r w:rsidRPr="003A1ABF">
          <w:rPr>
            <w:rStyle w:val="Hyperlink"/>
            <w:noProof/>
            <w:webHidden/>
            <w:color w:val="auto"/>
            <w:u w:val="none"/>
            <w:lang w:val="vi-VN"/>
          </w:rPr>
          <w:tab/>
        </w:r>
        <w:r w:rsidR="003A1ABF">
          <w:rPr>
            <w:rStyle w:val="Hyperlink"/>
            <w:noProof/>
            <w:webHidden/>
            <w:color w:val="auto"/>
            <w:u w:val="none"/>
          </w:rPr>
          <w:t>5</w:t>
        </w:r>
      </w:hyperlink>
    </w:p>
    <w:p w14:paraId="71E1115E" w14:textId="1586BDE8" w:rsidR="008B6CBA" w:rsidRPr="003A1ABF" w:rsidRDefault="008B6CBA" w:rsidP="00CE18F6">
      <w:pPr>
        <w:pStyle w:val="TableofFigures"/>
        <w:tabs>
          <w:tab w:val="right" w:leader="dot" w:pos="9344"/>
        </w:tabs>
        <w:jc w:val="left"/>
        <w:rPr>
          <w:rFonts w:ascii="Calibri" w:eastAsia="Times New Roman" w:hAnsi="Calibri" w:cs="Times New Roman"/>
          <w:noProof/>
          <w:sz w:val="22"/>
          <w:szCs w:val="22"/>
          <w:lang w:val="vi-VN" w:bidi="ar-SA"/>
        </w:rPr>
      </w:pPr>
      <w:hyperlink w:anchor="_Toc452402313" w:history="1">
        <w:r w:rsidRPr="003A1ABF">
          <w:rPr>
            <w:rStyle w:val="Hyperlink"/>
            <w:noProof/>
            <w:color w:val="auto"/>
            <w:u w:val="none"/>
            <w:lang w:val="vi-VN"/>
          </w:rPr>
          <w:t xml:space="preserve">Hình 1.3. </w:t>
        </w:r>
        <w:r w:rsidR="003A1ABF" w:rsidRPr="003A1ABF">
          <w:rPr>
            <w:rStyle w:val="Hyperlink"/>
            <w:noProof/>
            <w:color w:val="auto"/>
            <w:u w:val="none"/>
          </w:rPr>
          <w:t>Vai trò của AI trong kiểm thử an toàn</w:t>
        </w:r>
        <w:r w:rsidRPr="003A1ABF">
          <w:rPr>
            <w:rStyle w:val="Hyperlink"/>
            <w:noProof/>
            <w:webHidden/>
            <w:color w:val="auto"/>
            <w:u w:val="none"/>
            <w:lang w:val="vi-VN"/>
          </w:rPr>
          <w:tab/>
        </w:r>
        <w:r w:rsidR="003A1ABF">
          <w:rPr>
            <w:rStyle w:val="Hyperlink"/>
            <w:noProof/>
            <w:webHidden/>
            <w:color w:val="auto"/>
            <w:u w:val="none"/>
          </w:rPr>
          <w:t>10</w:t>
        </w:r>
      </w:hyperlink>
    </w:p>
    <w:p w14:paraId="626435B6" w14:textId="25A737E1" w:rsidR="008B6CBA" w:rsidRPr="003A1ABF" w:rsidRDefault="008B6CBA" w:rsidP="00CE18F6">
      <w:pPr>
        <w:pStyle w:val="TableofFigures"/>
        <w:tabs>
          <w:tab w:val="right" w:leader="dot" w:pos="9344"/>
        </w:tabs>
        <w:jc w:val="left"/>
        <w:rPr>
          <w:rFonts w:ascii="Calibri" w:eastAsia="Times New Roman" w:hAnsi="Calibri" w:cs="Times New Roman"/>
          <w:noProof/>
          <w:sz w:val="22"/>
          <w:szCs w:val="22"/>
          <w:lang w:val="vi-VN" w:bidi="ar-SA"/>
        </w:rPr>
      </w:pPr>
      <w:hyperlink w:anchor="_Toc452402314" w:history="1">
        <w:r w:rsidRPr="003A1ABF">
          <w:rPr>
            <w:rStyle w:val="Hyperlink"/>
            <w:noProof/>
            <w:color w:val="auto"/>
            <w:u w:val="none"/>
            <w:lang w:val="vi-VN"/>
          </w:rPr>
          <w:t xml:space="preserve">Hình 1.4. </w:t>
        </w:r>
        <w:r w:rsidR="003A1ABF" w:rsidRPr="003A1ABF">
          <w:rPr>
            <w:rStyle w:val="Hyperlink"/>
            <w:noProof/>
            <w:color w:val="auto"/>
            <w:u w:val="none"/>
            <w:lang w:val="vi-VN"/>
          </w:rPr>
          <w:t>Rủi ro và biện pháp giảm thiểu khi dùng AI trong kiểm thử</w:t>
        </w:r>
        <w:r w:rsidRPr="003A1ABF">
          <w:rPr>
            <w:rStyle w:val="Hyperlink"/>
            <w:noProof/>
            <w:webHidden/>
            <w:color w:val="auto"/>
            <w:u w:val="none"/>
            <w:lang w:val="vi-VN"/>
          </w:rPr>
          <w:tab/>
        </w:r>
        <w:r w:rsidR="003A1ABF" w:rsidRPr="003A1ABF">
          <w:rPr>
            <w:rStyle w:val="Hyperlink"/>
            <w:noProof/>
            <w:webHidden/>
            <w:color w:val="auto"/>
            <w:u w:val="none"/>
            <w:lang w:val="vi-VN"/>
          </w:rPr>
          <w:t>1</w:t>
        </w:r>
        <w:r w:rsidRPr="003A1ABF">
          <w:rPr>
            <w:rStyle w:val="Hyperlink"/>
            <w:noProof/>
            <w:webHidden/>
            <w:color w:val="auto"/>
            <w:u w:val="none"/>
          </w:rPr>
          <w:fldChar w:fldCharType="begin"/>
        </w:r>
        <w:r w:rsidRPr="003A1ABF">
          <w:rPr>
            <w:rStyle w:val="Hyperlink"/>
            <w:noProof/>
            <w:webHidden/>
            <w:color w:val="auto"/>
            <w:u w:val="none"/>
            <w:lang w:val="vi-VN"/>
          </w:rPr>
          <w:instrText xml:space="preserve"> PAGEREF _Toc452402314 \h </w:instrText>
        </w:r>
        <w:r w:rsidRPr="003A1ABF">
          <w:rPr>
            <w:rStyle w:val="Hyperlink"/>
            <w:noProof/>
            <w:webHidden/>
            <w:color w:val="auto"/>
            <w:u w:val="none"/>
          </w:rPr>
        </w:r>
        <w:r w:rsidRPr="003A1ABF">
          <w:rPr>
            <w:rStyle w:val="Hyperlink"/>
            <w:noProof/>
            <w:webHidden/>
            <w:color w:val="auto"/>
            <w:u w:val="none"/>
          </w:rPr>
          <w:fldChar w:fldCharType="separate"/>
        </w:r>
        <w:r w:rsidRPr="003A1ABF">
          <w:rPr>
            <w:rStyle w:val="Hyperlink"/>
            <w:noProof/>
            <w:webHidden/>
            <w:color w:val="auto"/>
            <w:u w:val="none"/>
            <w:lang w:val="vi-VN"/>
          </w:rPr>
          <w:t>2</w:t>
        </w:r>
        <w:r w:rsidRPr="003A1ABF">
          <w:rPr>
            <w:rStyle w:val="Hyperlink"/>
            <w:noProof/>
            <w:webHidden/>
            <w:color w:val="auto"/>
            <w:u w:val="none"/>
          </w:rPr>
          <w:fldChar w:fldCharType="end"/>
        </w:r>
      </w:hyperlink>
    </w:p>
    <w:p w14:paraId="396D7CFB" w14:textId="0D4DC7CD" w:rsidR="008B6CBA" w:rsidRPr="008B6CBA" w:rsidRDefault="008B6CBA" w:rsidP="00CE18F6">
      <w:pPr>
        <w:pStyle w:val="TableofFigures"/>
        <w:tabs>
          <w:tab w:val="right" w:leader="dot" w:pos="9344"/>
        </w:tabs>
        <w:jc w:val="left"/>
        <w:rPr>
          <w:rFonts w:ascii="Calibri" w:eastAsia="Times New Roman" w:hAnsi="Calibri" w:cs="Times New Roman"/>
          <w:noProof/>
          <w:sz w:val="22"/>
          <w:szCs w:val="22"/>
          <w:lang w:val="vi-VN" w:bidi="ar-SA"/>
        </w:rPr>
      </w:pPr>
      <w:hyperlink w:anchor="_Toc452402315" w:history="1">
        <w:r w:rsidRPr="008B6CBA">
          <w:rPr>
            <w:rStyle w:val="Hyperlink"/>
            <w:noProof/>
            <w:color w:val="auto"/>
            <w:u w:val="none"/>
            <w:lang w:val="vi-VN"/>
          </w:rPr>
          <w:t xml:space="preserve">Hình </w:t>
        </w:r>
        <w:r>
          <w:rPr>
            <w:rStyle w:val="Hyperlink"/>
            <w:noProof/>
            <w:color w:val="auto"/>
            <w:u w:val="none"/>
            <w:lang w:val="vi-VN"/>
          </w:rPr>
          <w:t>2</w:t>
        </w:r>
        <w:r w:rsidRPr="008B6CBA">
          <w:rPr>
            <w:rStyle w:val="Hyperlink"/>
            <w:noProof/>
            <w:color w:val="auto"/>
            <w:u w:val="none"/>
            <w:lang w:val="vi-VN"/>
          </w:rPr>
          <w:t>.</w:t>
        </w:r>
        <w:r>
          <w:rPr>
            <w:rStyle w:val="Hyperlink"/>
            <w:noProof/>
            <w:color w:val="auto"/>
            <w:u w:val="none"/>
            <w:lang w:val="vi-VN"/>
          </w:rPr>
          <w:t>1</w:t>
        </w:r>
        <w:r w:rsidRPr="008B6CBA">
          <w:rPr>
            <w:rStyle w:val="Hyperlink"/>
            <w:noProof/>
            <w:color w:val="auto"/>
            <w:u w:val="none"/>
            <w:lang w:val="vi-VN"/>
          </w:rPr>
          <w:t xml:space="preserve">. </w:t>
        </w:r>
        <w:r w:rsidR="003A1ABF">
          <w:rPr>
            <w:rStyle w:val="Hyperlink"/>
            <w:noProof/>
            <w:color w:val="auto"/>
            <w:u w:val="none"/>
            <w:lang w:val="vi-VN"/>
          </w:rPr>
          <w:t xml:space="preserve">Sơ đồ luồng </w:t>
        </w:r>
        <w:r w:rsidR="00CF7CE2">
          <w:rPr>
            <w:rStyle w:val="Hyperlink"/>
            <w:noProof/>
            <w:color w:val="auto"/>
            <w:u w:val="none"/>
            <w:lang w:val="vi-VN"/>
          </w:rPr>
          <w:t>hoạt động tổng thể</w:t>
        </w:r>
        <w:r w:rsidRPr="008B6CBA">
          <w:rPr>
            <w:noProof/>
            <w:webHidden/>
            <w:lang w:val="vi-VN"/>
          </w:rPr>
          <w:tab/>
        </w:r>
        <w:r w:rsidR="003A1ABF" w:rsidRPr="00CF7CE2">
          <w:rPr>
            <w:noProof/>
            <w:webHidden/>
            <w:lang w:val="vi-VN"/>
          </w:rPr>
          <w:t>17</w:t>
        </w:r>
      </w:hyperlink>
    </w:p>
    <w:p w14:paraId="3860784F" w14:textId="55B393C7" w:rsidR="008B6CBA" w:rsidRPr="008B6CBA" w:rsidRDefault="008B6CBA" w:rsidP="00CE18F6">
      <w:pPr>
        <w:pStyle w:val="TableofFigures"/>
        <w:tabs>
          <w:tab w:val="right" w:leader="dot" w:pos="9344"/>
        </w:tabs>
        <w:jc w:val="left"/>
        <w:rPr>
          <w:rFonts w:ascii="Calibri" w:eastAsia="Times New Roman" w:hAnsi="Calibri" w:cs="Times New Roman"/>
          <w:noProof/>
          <w:sz w:val="22"/>
          <w:szCs w:val="22"/>
          <w:lang w:val="vi-VN" w:bidi="ar-SA"/>
        </w:rPr>
      </w:pPr>
      <w:hyperlink w:anchor="_Toc452402316" w:history="1">
        <w:r w:rsidRPr="008B6CBA">
          <w:rPr>
            <w:rStyle w:val="Hyperlink"/>
            <w:noProof/>
            <w:color w:val="auto"/>
            <w:u w:val="none"/>
            <w:lang w:val="vi-VN"/>
          </w:rPr>
          <w:t xml:space="preserve">Hình </w:t>
        </w:r>
        <w:r>
          <w:rPr>
            <w:rStyle w:val="Hyperlink"/>
            <w:noProof/>
            <w:color w:val="auto"/>
            <w:u w:val="none"/>
            <w:lang w:val="vi-VN"/>
          </w:rPr>
          <w:t>2</w:t>
        </w:r>
        <w:r w:rsidRPr="008B6CBA">
          <w:rPr>
            <w:rStyle w:val="Hyperlink"/>
            <w:noProof/>
            <w:color w:val="auto"/>
            <w:u w:val="none"/>
            <w:lang w:val="vi-VN"/>
          </w:rPr>
          <w:t>.</w:t>
        </w:r>
        <w:r>
          <w:rPr>
            <w:rStyle w:val="Hyperlink"/>
            <w:noProof/>
            <w:color w:val="auto"/>
            <w:u w:val="none"/>
            <w:lang w:val="vi-VN"/>
          </w:rPr>
          <w:t>2</w:t>
        </w:r>
        <w:r w:rsidRPr="008B6CBA">
          <w:rPr>
            <w:rStyle w:val="Hyperlink"/>
            <w:noProof/>
            <w:color w:val="auto"/>
            <w:u w:val="none"/>
            <w:lang w:val="vi-VN"/>
          </w:rPr>
          <w:t xml:space="preserve">. </w:t>
        </w:r>
        <w:r w:rsidR="00CF7CE2">
          <w:rPr>
            <w:rStyle w:val="Hyperlink"/>
            <w:noProof/>
            <w:color w:val="auto"/>
            <w:u w:val="none"/>
            <w:lang w:val="vi-VN"/>
          </w:rPr>
          <w:t>Giao diện quét</w:t>
        </w:r>
        <w:r w:rsidRPr="008B6CBA">
          <w:rPr>
            <w:noProof/>
            <w:webHidden/>
            <w:lang w:val="vi-VN"/>
          </w:rPr>
          <w:tab/>
        </w:r>
        <w:r w:rsidR="008A6FCA">
          <w:rPr>
            <w:noProof/>
            <w:webHidden/>
            <w:lang w:val="vi-VN"/>
          </w:rPr>
          <w:t>55</w:t>
        </w:r>
      </w:hyperlink>
    </w:p>
    <w:p w14:paraId="3BBE62D5" w14:textId="5FEA00F2" w:rsidR="008B6CBA" w:rsidRPr="008B6CBA" w:rsidRDefault="008B6CBA" w:rsidP="00CE18F6">
      <w:pPr>
        <w:pStyle w:val="TableofFigures"/>
        <w:tabs>
          <w:tab w:val="right" w:leader="dot" w:pos="9344"/>
        </w:tabs>
        <w:jc w:val="left"/>
        <w:rPr>
          <w:rFonts w:ascii="Calibri" w:eastAsia="Times New Roman" w:hAnsi="Calibri" w:cs="Times New Roman"/>
          <w:noProof/>
          <w:sz w:val="22"/>
          <w:szCs w:val="22"/>
          <w:lang w:val="vi-VN" w:bidi="ar-SA"/>
        </w:rPr>
      </w:pPr>
      <w:hyperlink w:anchor="_Toc452402317" w:history="1">
        <w:r w:rsidRPr="008B6CBA">
          <w:rPr>
            <w:rStyle w:val="Hyperlink"/>
            <w:noProof/>
            <w:color w:val="auto"/>
            <w:u w:val="none"/>
            <w:lang w:val="vi-VN"/>
          </w:rPr>
          <w:t xml:space="preserve">Hình </w:t>
        </w:r>
        <w:r>
          <w:rPr>
            <w:rStyle w:val="Hyperlink"/>
            <w:noProof/>
            <w:color w:val="auto"/>
            <w:u w:val="none"/>
            <w:lang w:val="vi-VN"/>
          </w:rPr>
          <w:t>2</w:t>
        </w:r>
        <w:r w:rsidRPr="008B6CBA">
          <w:rPr>
            <w:rStyle w:val="Hyperlink"/>
            <w:noProof/>
            <w:color w:val="auto"/>
            <w:u w:val="none"/>
            <w:lang w:val="vi-VN"/>
          </w:rPr>
          <w:t>.</w:t>
        </w:r>
        <w:r>
          <w:rPr>
            <w:rStyle w:val="Hyperlink"/>
            <w:noProof/>
            <w:color w:val="auto"/>
            <w:u w:val="none"/>
            <w:lang w:val="vi-VN"/>
          </w:rPr>
          <w:t>3</w:t>
        </w:r>
        <w:r w:rsidRPr="008B6CBA">
          <w:rPr>
            <w:rStyle w:val="Hyperlink"/>
            <w:noProof/>
            <w:color w:val="auto"/>
            <w:u w:val="none"/>
            <w:lang w:val="vi-VN"/>
          </w:rPr>
          <w:t xml:space="preserve">. </w:t>
        </w:r>
        <w:r w:rsidR="00CF7CE2">
          <w:rPr>
            <w:rStyle w:val="Hyperlink"/>
            <w:noProof/>
            <w:color w:val="auto"/>
            <w:u w:val="none"/>
            <w:lang w:val="vi-VN"/>
          </w:rPr>
          <w:t>Giao diện quản lý API key</w:t>
        </w:r>
        <w:r w:rsidRPr="008B6CBA">
          <w:rPr>
            <w:noProof/>
            <w:webHidden/>
            <w:lang w:val="vi-VN"/>
          </w:rPr>
          <w:tab/>
        </w:r>
        <w:r w:rsidR="008A6FCA">
          <w:rPr>
            <w:noProof/>
            <w:webHidden/>
          </w:rPr>
          <w:t>57</w:t>
        </w:r>
      </w:hyperlink>
    </w:p>
    <w:p w14:paraId="329894CD" w14:textId="77777777" w:rsidR="008B6CBA" w:rsidRPr="008B6CBA" w:rsidRDefault="008B6CBA" w:rsidP="008B6CBA">
      <w:pPr>
        <w:rPr>
          <w:lang w:val="vi-VN" w:eastAsia="en-AU"/>
        </w:rPr>
      </w:pPr>
    </w:p>
    <w:p w14:paraId="4C8C2A6E" w14:textId="77777777" w:rsidR="00B76FF0" w:rsidRPr="000F6797" w:rsidRDefault="00B76FF0" w:rsidP="002B6C62">
      <w:pPr>
        <w:rPr>
          <w:lang w:eastAsia="en-AU"/>
        </w:rPr>
      </w:pPr>
    </w:p>
    <w:p w14:paraId="3844A13E" w14:textId="77777777" w:rsidR="006E7695" w:rsidRDefault="006E7695" w:rsidP="002B6C62">
      <w:pPr>
        <w:pStyle w:val="UH1"/>
      </w:pPr>
      <w:bookmarkStart w:id="6" w:name="_Toc452402265"/>
      <w:bookmarkStart w:id="7" w:name="_Toc452409557"/>
      <w:bookmarkStart w:id="8" w:name="_Toc214386317"/>
      <w:r>
        <w:lastRenderedPageBreak/>
        <w:t>Lời nói đầu</w:t>
      </w:r>
      <w:bookmarkEnd w:id="6"/>
      <w:bookmarkEnd w:id="7"/>
      <w:bookmarkEnd w:id="8"/>
    </w:p>
    <w:p w14:paraId="176F4770" w14:textId="3A57B4D8" w:rsidR="008D41FC" w:rsidRPr="008D41FC" w:rsidRDefault="008D41FC" w:rsidP="002B6C62">
      <w:pPr>
        <w:rPr>
          <w:lang w:val="vi-VN" w:eastAsia="en-AU"/>
        </w:rPr>
      </w:pPr>
      <w:r w:rsidRPr="008D41FC">
        <w:rPr>
          <w:lang w:val="vi-VN" w:eastAsia="en-AU"/>
        </w:rPr>
        <w:t>Trong bối cảnh chuyển đổi số diễn ra mạnh mẽ trên toàn cầu, các hệ thống thông tin, ứng dụng web và dịch vụ trực tuyến ngày càng đóng vai trò quan trọng trong hoạt động của doanh nghiệp, tổ chức và cơ quan nhà nước. Tuy nhiên, đi kèm với sự phát triển đó là nguy cơ ngày càng gia tăng về các cuộc tấn công mạng, xâm nhập trái phép và khai thác lỗ hổng bảo mật. Theo báo cáo của IBM Security năm 2024, chi phí trung bình cho một sự cố rò rỉ dữ liệu đã vượt ngưỡng 4.5 triệu USD, và hơn 80% các vụ tấn công bắt nguồn từ các lỗ hổng chưa được phát hiện trong ứng dụng web.</w:t>
      </w:r>
    </w:p>
    <w:p w14:paraId="23144511" w14:textId="7B17AF3B" w:rsidR="008D41FC" w:rsidRPr="008D41FC" w:rsidRDefault="008D41FC" w:rsidP="002B6C62">
      <w:pPr>
        <w:rPr>
          <w:lang w:val="vi-VN" w:eastAsia="en-AU"/>
        </w:rPr>
      </w:pPr>
      <w:r w:rsidRPr="008D41FC">
        <w:rPr>
          <w:lang w:val="vi-VN" w:eastAsia="en-AU"/>
        </w:rPr>
        <w:t xml:space="preserve">Trước thực trạng đó, việc kiểm thử bảo mật định kỳ và toàn diện trở thành yêu cầu bắt buộc đối với mọi hệ thống </w:t>
      </w:r>
      <w:r w:rsidR="0084142A">
        <w:rPr>
          <w:lang w:val="vi-VN" w:eastAsia="en-AU"/>
        </w:rPr>
        <w:t>công nghệ thông tin</w:t>
      </w:r>
      <w:r w:rsidRPr="008D41FC">
        <w:rPr>
          <w:lang w:val="vi-VN" w:eastAsia="en-AU"/>
        </w:rPr>
        <w:t>. Tuy nhiên, quy trình kiểm thử truyền thống thường đòi hỏi chuyên môn cao, thời gian thực hiện dài và khó mở rộng</w:t>
      </w:r>
      <w:r w:rsidR="00DB6A48" w:rsidRPr="00A30B1F">
        <w:rPr>
          <w:lang w:val="vi-VN"/>
        </w:rPr>
        <w:t xml:space="preserve">, các công cụ </w:t>
      </w:r>
      <w:r w:rsidR="006C419B">
        <w:rPr>
          <w:lang w:val="vi-VN"/>
        </w:rPr>
        <w:t>kiểm thử</w:t>
      </w:r>
      <w:r w:rsidR="00DB6A48" w:rsidRPr="00A30B1F">
        <w:rPr>
          <w:lang w:val="vi-VN"/>
        </w:rPr>
        <w:t xml:space="preserve"> truyền thống như Nmap, Nikto, Nuclei hay crt.sh thường hoạt động rời rạc, yêu cầu nhiều thao tác thủ công và thiếu khả năng phân tích ngữ cảnh sâu.</w:t>
      </w:r>
      <w:r w:rsidRPr="008D41FC">
        <w:rPr>
          <w:lang w:val="vi-VN" w:eastAsia="en-AU"/>
        </w:rPr>
        <w:t xml:space="preserve"> Trong khi đó, các công trình nghiên cứu gần đây đã chỉ ra tiềm năng ứng dụng trí tuệ nhân tạo, đặc biệt là các mô hình ngôn ngữ lớn (LLM), để hỗ trợ phân tích kết quả quét, đánh giá lỗ hổng và đề xuất phương án khai thác một cách tự động và hiệu quả hơn.</w:t>
      </w:r>
    </w:p>
    <w:p w14:paraId="60DCCF63" w14:textId="52E46644" w:rsidR="00BA77BC" w:rsidRDefault="008D41FC" w:rsidP="002B6C62">
      <w:pPr>
        <w:rPr>
          <w:lang w:val="vi-VN" w:eastAsia="en-AU"/>
        </w:rPr>
      </w:pPr>
      <w:r w:rsidRPr="008D41FC">
        <w:rPr>
          <w:lang w:val="vi-VN" w:eastAsia="en-AU"/>
        </w:rPr>
        <w:t>Xuất phát từ nhu cầu thực tiễn và định hướng nghiên cứu hiện đại, đồ án này lựa chọn đề tài:</w:t>
      </w:r>
      <w:r w:rsidRPr="00FB36F8">
        <w:rPr>
          <w:lang w:val="vi-VN"/>
        </w:rPr>
        <w:t xml:space="preserve"> </w:t>
      </w:r>
      <w:r w:rsidR="00160C02">
        <w:rPr>
          <w:lang w:val="vi-VN"/>
        </w:rPr>
        <w:t>“</w:t>
      </w:r>
      <w:r w:rsidR="00D6606D">
        <w:rPr>
          <w:lang w:val="vi-VN"/>
        </w:rPr>
        <w:t>N</w:t>
      </w:r>
      <w:r w:rsidR="00FB36F8" w:rsidRPr="00FB36F8">
        <w:rPr>
          <w:lang w:val="vi-VN"/>
        </w:rPr>
        <w:t xml:space="preserve">ghiên cứu xây dựng công cụ kiểm thử an toàn thông </w:t>
      </w:r>
      <w:r w:rsidR="00160C02">
        <w:rPr>
          <w:lang w:val="vi-VN"/>
        </w:rPr>
        <w:t>minh”</w:t>
      </w:r>
      <w:r w:rsidR="00DB6A48">
        <w:rPr>
          <w:lang w:val="vi-VN"/>
        </w:rPr>
        <w:t xml:space="preserve"> nhằm </w:t>
      </w:r>
      <w:r w:rsidR="00DB6A48" w:rsidRPr="00A30B1F">
        <w:rPr>
          <w:lang w:val="vi-VN"/>
        </w:rPr>
        <w:t xml:space="preserve">tích hợp các công cụ truyền thống này cùng công nghệ trí tuệ nhân tạo (AI) </w:t>
      </w:r>
      <w:r w:rsidR="00DB6A48">
        <w:rPr>
          <w:lang w:val="vi-VN"/>
        </w:rPr>
        <w:t>giúp</w:t>
      </w:r>
      <w:r w:rsidR="00DB6A48" w:rsidRPr="00A30B1F">
        <w:rPr>
          <w:lang w:val="vi-VN"/>
        </w:rPr>
        <w:t xml:space="preserve"> hình thành một hệ thống kiểm thử tự động, thông minh và toàn diện.</w:t>
      </w:r>
    </w:p>
    <w:p w14:paraId="5BAA6B8D" w14:textId="4F26B6DB" w:rsidR="008D41FC" w:rsidRDefault="008D41FC" w:rsidP="002B6C62">
      <w:pPr>
        <w:rPr>
          <w:lang w:val="vi-VN" w:eastAsia="en-AU"/>
        </w:rPr>
      </w:pPr>
      <w:r w:rsidRPr="008D41FC">
        <w:rPr>
          <w:lang w:val="vi-VN" w:eastAsia="en-AU"/>
        </w:rPr>
        <w:t xml:space="preserve">Mục tiêu của đồ án là thiết kế và triển khai một hệ thống có khả năng tự động hóa toàn bộ quy trình kiểm thử bảo mật từ khâu trinh sát, quét mạng, quét web đến phân tích kết quả và sinh báo cáo. Hệ thống tích hợp các công cụ kiểm thử truyền thống như Nmap, Nikto, Nuclei cùng với lớp phân tích bằng AI để </w:t>
      </w:r>
      <w:r w:rsidR="00D6606D">
        <w:rPr>
          <w:lang w:val="vi-VN" w:eastAsia="en-AU"/>
        </w:rPr>
        <w:t>phân tích</w:t>
      </w:r>
      <w:r w:rsidRPr="008D41FC">
        <w:rPr>
          <w:lang w:val="vi-VN" w:eastAsia="en-AU"/>
        </w:rPr>
        <w:t xml:space="preserve"> kết quả, phát hiện </w:t>
      </w:r>
      <w:r w:rsidR="00D6606D">
        <w:rPr>
          <w:lang w:val="vi-VN" w:eastAsia="en-AU"/>
        </w:rPr>
        <w:t>các điểm cuối (endpoint)</w:t>
      </w:r>
      <w:r w:rsidRPr="008D41FC">
        <w:rPr>
          <w:lang w:val="vi-VN" w:eastAsia="en-AU"/>
        </w:rPr>
        <w:t xml:space="preserve"> tiềm ẩn và đánh giá khả năng khai thác lỗ hổng.</w:t>
      </w:r>
    </w:p>
    <w:p w14:paraId="67FE8A39" w14:textId="77777777" w:rsidR="005B4D27" w:rsidRPr="005B4D27" w:rsidRDefault="005B4D27" w:rsidP="002B6C62">
      <w:pPr>
        <w:rPr>
          <w:lang w:val="vi-VN" w:eastAsia="en-AU"/>
        </w:rPr>
      </w:pPr>
      <w:r w:rsidRPr="005B4D27">
        <w:rPr>
          <w:lang w:val="vi-VN" w:eastAsia="en-AU"/>
        </w:rPr>
        <w:t>Các vấn đề chính cần giải quyết trong đồ án bao gồm:</w:t>
      </w:r>
    </w:p>
    <w:p w14:paraId="2B099FCC" w14:textId="53F2F8B8" w:rsidR="005B4D27" w:rsidRPr="005B4D27" w:rsidRDefault="005B4D27" w:rsidP="002B6C62">
      <w:pPr>
        <w:numPr>
          <w:ilvl w:val="0"/>
          <w:numId w:val="32"/>
        </w:numPr>
        <w:tabs>
          <w:tab w:val="num" w:pos="720"/>
        </w:tabs>
        <w:rPr>
          <w:lang w:val="vi-VN" w:eastAsia="en-AU"/>
        </w:rPr>
      </w:pPr>
      <w:r w:rsidRPr="005B4D27">
        <w:rPr>
          <w:lang w:val="vi-VN" w:eastAsia="en-AU"/>
        </w:rPr>
        <w:t>Tự động hóa quy trình kiểm thử bảo mật đầu</w:t>
      </w:r>
      <w:r w:rsidR="0084142A">
        <w:rPr>
          <w:lang w:val="vi-VN" w:eastAsia="en-AU"/>
        </w:rPr>
        <w:t xml:space="preserve"> </w:t>
      </w:r>
      <w:r w:rsidRPr="005B4D27">
        <w:rPr>
          <w:lang w:val="vi-VN" w:eastAsia="en-AU"/>
        </w:rPr>
        <w:t>cuối.</w:t>
      </w:r>
    </w:p>
    <w:p w14:paraId="2B442EF3" w14:textId="77777777" w:rsidR="005B4D27" w:rsidRPr="005B4D27" w:rsidRDefault="005B4D27" w:rsidP="002B6C62">
      <w:pPr>
        <w:numPr>
          <w:ilvl w:val="0"/>
          <w:numId w:val="32"/>
        </w:numPr>
        <w:tabs>
          <w:tab w:val="num" w:pos="720"/>
        </w:tabs>
        <w:rPr>
          <w:lang w:val="vi-VN" w:eastAsia="en-AU"/>
        </w:rPr>
      </w:pPr>
      <w:r w:rsidRPr="005B4D27">
        <w:rPr>
          <w:lang w:val="vi-VN" w:eastAsia="en-AU"/>
        </w:rPr>
        <w:t>Tích hợp hiệu quả các công cụ quét truyền thống với mô hình AI.</w:t>
      </w:r>
    </w:p>
    <w:p w14:paraId="71C9F1F2" w14:textId="77777777" w:rsidR="005B4D27" w:rsidRPr="005B4D27" w:rsidRDefault="005B4D27" w:rsidP="002B6C62">
      <w:pPr>
        <w:numPr>
          <w:ilvl w:val="0"/>
          <w:numId w:val="32"/>
        </w:numPr>
        <w:tabs>
          <w:tab w:val="num" w:pos="720"/>
        </w:tabs>
        <w:rPr>
          <w:lang w:val="vi-VN" w:eastAsia="en-AU"/>
        </w:rPr>
      </w:pPr>
      <w:r w:rsidRPr="005B4D27">
        <w:rPr>
          <w:lang w:val="vi-VN" w:eastAsia="en-AU"/>
        </w:rPr>
        <w:t>Phân tích kết quả quét và enrich thông tin lỗ hổng bằng AI.</w:t>
      </w:r>
    </w:p>
    <w:p w14:paraId="6B53D0AA" w14:textId="77777777" w:rsidR="005B4D27" w:rsidRPr="005B4D27" w:rsidRDefault="005B4D27" w:rsidP="002B6C62">
      <w:pPr>
        <w:numPr>
          <w:ilvl w:val="0"/>
          <w:numId w:val="32"/>
        </w:numPr>
        <w:tabs>
          <w:tab w:val="num" w:pos="720"/>
        </w:tabs>
        <w:rPr>
          <w:lang w:val="vi-VN" w:eastAsia="en-AU"/>
        </w:rPr>
      </w:pPr>
      <w:r w:rsidRPr="005B4D27">
        <w:rPr>
          <w:lang w:val="vi-VN" w:eastAsia="en-AU"/>
        </w:rPr>
        <w:t>Đánh giá khả năng khai thác lỗ hổng dựa trên phản hồi thực tế.</w:t>
      </w:r>
    </w:p>
    <w:p w14:paraId="5AEEC618" w14:textId="0D1DBD61" w:rsidR="005B4D27" w:rsidRPr="008D41FC" w:rsidRDefault="005B4D27" w:rsidP="002B6C62">
      <w:pPr>
        <w:numPr>
          <w:ilvl w:val="0"/>
          <w:numId w:val="32"/>
        </w:numPr>
        <w:tabs>
          <w:tab w:val="num" w:pos="720"/>
        </w:tabs>
        <w:rPr>
          <w:lang w:val="vi-VN" w:eastAsia="en-AU"/>
        </w:rPr>
      </w:pPr>
      <w:r w:rsidRPr="005B4D27">
        <w:rPr>
          <w:lang w:val="vi-VN" w:eastAsia="en-AU"/>
        </w:rPr>
        <w:t>Cung cấp giao diện đơn giản, dễ sử dụng cho người dùng không chuyên.</w:t>
      </w:r>
    </w:p>
    <w:p w14:paraId="5D7EF774" w14:textId="77777777" w:rsidR="0012674F" w:rsidRPr="0012674F" w:rsidRDefault="0012674F" w:rsidP="002B6C62">
      <w:pPr>
        <w:rPr>
          <w:lang w:val="vi-VN" w:eastAsia="en-AU"/>
        </w:rPr>
      </w:pPr>
      <w:r w:rsidRPr="0012674F">
        <w:rPr>
          <w:lang w:val="vi-VN" w:eastAsia="en-AU"/>
        </w:rPr>
        <w:lastRenderedPageBreak/>
        <w:t>Cấu trúc đồ án gồm ba chương chính:</w:t>
      </w:r>
    </w:p>
    <w:p w14:paraId="6AE80391" w14:textId="7A6311FC" w:rsidR="0012674F" w:rsidRPr="0012674F" w:rsidRDefault="0012674F" w:rsidP="002B6C62">
      <w:pPr>
        <w:numPr>
          <w:ilvl w:val="0"/>
          <w:numId w:val="31"/>
        </w:numPr>
        <w:tabs>
          <w:tab w:val="num" w:pos="720"/>
        </w:tabs>
        <w:rPr>
          <w:lang w:val="vi-VN" w:eastAsia="en-AU"/>
        </w:rPr>
      </w:pPr>
      <w:r w:rsidRPr="0012674F">
        <w:rPr>
          <w:b/>
          <w:bCs/>
          <w:lang w:val="vi-VN" w:eastAsia="en-AU"/>
        </w:rPr>
        <w:t>Chương 1</w:t>
      </w:r>
      <w:r w:rsidRPr="0012674F">
        <w:rPr>
          <w:lang w:val="vi-VN" w:eastAsia="en-AU"/>
        </w:rPr>
        <w:t xml:space="preserve">: </w:t>
      </w:r>
      <w:r w:rsidR="0084142A">
        <w:rPr>
          <w:lang w:val="vi-VN"/>
        </w:rPr>
        <w:t>T</w:t>
      </w:r>
      <w:r w:rsidR="0084142A" w:rsidRPr="0084142A">
        <w:rPr>
          <w:lang w:val="vi-VN"/>
        </w:rPr>
        <w:t>ổng quan về kiểm thử an toàn</w:t>
      </w:r>
      <w:r w:rsidR="000508B6">
        <w:rPr>
          <w:lang w:val="vi-VN"/>
        </w:rPr>
        <w:t xml:space="preserve"> </w:t>
      </w:r>
      <w:r w:rsidR="0084142A" w:rsidRPr="0084142A">
        <w:rPr>
          <w:lang w:val="vi-VN"/>
        </w:rPr>
        <w:t xml:space="preserve">và xu hướng </w:t>
      </w:r>
      <w:r w:rsidR="003E3E00">
        <w:rPr>
          <w:lang w:val="vi-VN"/>
        </w:rPr>
        <w:t>AI</w:t>
      </w:r>
      <w:r w:rsidR="0084142A" w:rsidRPr="0084142A">
        <w:rPr>
          <w:lang w:val="vi-VN"/>
        </w:rPr>
        <w:t xml:space="preserve"> trong bảo mật</w:t>
      </w:r>
      <w:r w:rsidRPr="0012674F">
        <w:rPr>
          <w:lang w:val="vi-VN" w:eastAsia="en-AU"/>
        </w:rPr>
        <w:t>.</w:t>
      </w:r>
    </w:p>
    <w:p w14:paraId="61DDB721" w14:textId="5098B6AC" w:rsidR="0012674F" w:rsidRPr="0012674F" w:rsidRDefault="0012674F" w:rsidP="002B6C62">
      <w:pPr>
        <w:numPr>
          <w:ilvl w:val="0"/>
          <w:numId w:val="31"/>
        </w:numPr>
        <w:tabs>
          <w:tab w:val="num" w:pos="720"/>
        </w:tabs>
        <w:rPr>
          <w:lang w:val="vi-VN" w:eastAsia="en-AU"/>
        </w:rPr>
      </w:pPr>
      <w:r w:rsidRPr="0012674F">
        <w:rPr>
          <w:b/>
          <w:bCs/>
          <w:lang w:val="vi-VN" w:eastAsia="en-AU"/>
        </w:rPr>
        <w:t>Chương 2</w:t>
      </w:r>
      <w:r w:rsidRPr="0012674F">
        <w:rPr>
          <w:lang w:val="vi-VN" w:eastAsia="en-AU"/>
        </w:rPr>
        <w:t>: Phân tích thiết kế hệ thống.</w:t>
      </w:r>
    </w:p>
    <w:p w14:paraId="11C744BC" w14:textId="5C447FE4" w:rsidR="0012674F" w:rsidRPr="0012674F" w:rsidRDefault="0012674F" w:rsidP="002B6C62">
      <w:pPr>
        <w:numPr>
          <w:ilvl w:val="0"/>
          <w:numId w:val="31"/>
        </w:numPr>
        <w:tabs>
          <w:tab w:val="num" w:pos="720"/>
        </w:tabs>
        <w:rPr>
          <w:lang w:val="vi-VN" w:eastAsia="en-AU"/>
        </w:rPr>
      </w:pPr>
      <w:r w:rsidRPr="0012674F">
        <w:rPr>
          <w:b/>
          <w:bCs/>
          <w:lang w:val="vi-VN" w:eastAsia="en-AU"/>
        </w:rPr>
        <w:t>Chương 3</w:t>
      </w:r>
      <w:r w:rsidRPr="0012674F">
        <w:rPr>
          <w:lang w:val="vi-VN" w:eastAsia="en-AU"/>
        </w:rPr>
        <w:t>: Thực nghiệm.</w:t>
      </w:r>
    </w:p>
    <w:p w14:paraId="2D4CA9DE" w14:textId="65236502" w:rsidR="009E49EA" w:rsidRDefault="009E49EA">
      <w:pPr>
        <w:spacing w:line="240" w:lineRule="auto"/>
        <w:ind w:firstLine="0"/>
        <w:jc w:val="left"/>
        <w:rPr>
          <w:lang w:val="vi-VN" w:eastAsia="en-AU"/>
        </w:rPr>
      </w:pPr>
      <w:r>
        <w:rPr>
          <w:lang w:val="vi-VN" w:eastAsia="en-AU"/>
        </w:rPr>
        <w:br w:type="page"/>
      </w:r>
    </w:p>
    <w:p w14:paraId="48BA7DE8" w14:textId="77777777" w:rsidR="009E49EA" w:rsidRPr="00CF7CE2" w:rsidRDefault="009E49EA" w:rsidP="009E49EA">
      <w:pPr>
        <w:pStyle w:val="UH1"/>
        <w:rPr>
          <w:lang w:val="vi-VN"/>
        </w:rPr>
      </w:pPr>
      <w:bookmarkStart w:id="9" w:name="_Toc452402264"/>
      <w:bookmarkStart w:id="10" w:name="_Toc452409556"/>
      <w:bookmarkStart w:id="11" w:name="_Toc214386318"/>
      <w:r w:rsidRPr="00CF7CE2">
        <w:rPr>
          <w:lang w:val="vi-VN"/>
        </w:rPr>
        <w:lastRenderedPageBreak/>
        <w:t>Lời cảm ơn</w:t>
      </w:r>
      <w:bookmarkEnd w:id="9"/>
      <w:bookmarkEnd w:id="10"/>
      <w:bookmarkEnd w:id="11"/>
    </w:p>
    <w:p w14:paraId="357D0CBE" w14:textId="77777777" w:rsidR="009E49EA" w:rsidRPr="00B67264" w:rsidRDefault="009E49EA" w:rsidP="009E49EA">
      <w:pPr>
        <w:rPr>
          <w:lang w:val="vi-VN" w:eastAsia="en-AU"/>
        </w:rPr>
      </w:pPr>
      <w:r w:rsidRPr="00B67264">
        <w:rPr>
          <w:lang w:val="vi-VN" w:eastAsia="en-AU"/>
        </w:rPr>
        <w:t xml:space="preserve">Trong quá trình thực hiện đồ án tốt nghiệp này, </w:t>
      </w:r>
      <w:r>
        <w:rPr>
          <w:lang w:val="vi-VN" w:eastAsia="en-AU"/>
        </w:rPr>
        <w:t>em</w:t>
      </w:r>
      <w:r w:rsidRPr="00B67264">
        <w:rPr>
          <w:lang w:val="vi-VN" w:eastAsia="en-AU"/>
        </w:rPr>
        <w:t xml:space="preserve"> đã nhận được sự giúp đỡ tận tình của cán bộ hướng dẫn là TS. Phạm</w:t>
      </w:r>
      <w:r>
        <w:rPr>
          <w:lang w:val="vi-VN" w:eastAsia="en-AU"/>
        </w:rPr>
        <w:t xml:space="preserve"> Duy Trung </w:t>
      </w:r>
      <w:r w:rsidRPr="00B67264">
        <w:rPr>
          <w:lang w:val="vi-VN" w:eastAsia="en-AU"/>
        </w:rPr>
        <w:t>– Giảng viên Khoa An toàn thông tin Học viện Kỹ thuật Mật mã, sự quan tâm sâu sát của cán bộ Hệ quản lý học viên quốc tế, sự động viên của người thân và bạn bè.</w:t>
      </w:r>
    </w:p>
    <w:p w14:paraId="195E983D" w14:textId="77777777" w:rsidR="009E49EA" w:rsidRPr="009E49EA" w:rsidRDefault="009E49EA" w:rsidP="009E49EA">
      <w:pPr>
        <w:rPr>
          <w:lang w:val="vi-VN" w:eastAsia="en-AU"/>
        </w:rPr>
      </w:pPr>
      <w:r w:rsidRPr="009E49EA">
        <w:rPr>
          <w:lang w:val="vi-VN" w:eastAsia="en-AU"/>
        </w:rPr>
        <w:t>Xin cảm ơn tất cả mọi người đã tạo những điều kiện tốt nhất để tôi hoàn thành đồ án tốt nghiệp này!</w:t>
      </w:r>
    </w:p>
    <w:tbl>
      <w:tblPr>
        <w:tblW w:w="0" w:type="auto"/>
        <w:tblCellMar>
          <w:left w:w="0" w:type="dxa"/>
          <w:right w:w="0" w:type="dxa"/>
        </w:tblCellMar>
        <w:tblLook w:val="04A0" w:firstRow="1" w:lastRow="0" w:firstColumn="1" w:lastColumn="0" w:noHBand="0" w:noVBand="1"/>
      </w:tblPr>
      <w:tblGrid>
        <w:gridCol w:w="3544"/>
        <w:gridCol w:w="5810"/>
      </w:tblGrid>
      <w:tr w:rsidR="009E49EA" w14:paraId="6DACB9D4" w14:textId="77777777" w:rsidTr="00C018C8">
        <w:tc>
          <w:tcPr>
            <w:tcW w:w="3544" w:type="dxa"/>
          </w:tcPr>
          <w:p w14:paraId="5D030D03" w14:textId="77777777" w:rsidR="009E49EA" w:rsidRPr="009E49EA" w:rsidRDefault="009E49EA" w:rsidP="00C018C8">
            <w:pPr>
              <w:pStyle w:val="Table-Center"/>
              <w:rPr>
                <w:lang w:val="vi-VN"/>
              </w:rPr>
            </w:pPr>
          </w:p>
        </w:tc>
        <w:tc>
          <w:tcPr>
            <w:tcW w:w="5810" w:type="dxa"/>
          </w:tcPr>
          <w:p w14:paraId="59171669" w14:textId="77777777" w:rsidR="009E49EA" w:rsidRPr="009E49EA" w:rsidRDefault="009E49EA" w:rsidP="00C018C8">
            <w:pPr>
              <w:pStyle w:val="Table-Center"/>
              <w:rPr>
                <w:rStyle w:val="Strong"/>
                <w:lang w:val="vi-VN"/>
              </w:rPr>
            </w:pPr>
            <w:r w:rsidRPr="009E49EA">
              <w:rPr>
                <w:rStyle w:val="Strong"/>
                <w:lang w:val="vi-VN"/>
              </w:rPr>
              <w:t>SINH VIÊN THỰC HIỆN ĐỒ ÁN</w:t>
            </w:r>
          </w:p>
          <w:p w14:paraId="65C3B0AE" w14:textId="77777777" w:rsidR="009E49EA" w:rsidRPr="009E49EA" w:rsidRDefault="009E49EA" w:rsidP="00C018C8">
            <w:pPr>
              <w:pStyle w:val="Table-Center"/>
              <w:rPr>
                <w:lang w:val="vi-VN"/>
              </w:rPr>
            </w:pPr>
          </w:p>
          <w:p w14:paraId="1F5DEAB0" w14:textId="77777777" w:rsidR="009E49EA" w:rsidRPr="009E49EA" w:rsidRDefault="009E49EA" w:rsidP="00C018C8">
            <w:pPr>
              <w:pStyle w:val="Table-Center"/>
              <w:rPr>
                <w:lang w:val="vi-VN"/>
              </w:rPr>
            </w:pPr>
          </w:p>
          <w:p w14:paraId="710135DB" w14:textId="77777777" w:rsidR="009E49EA" w:rsidRPr="009E49EA" w:rsidRDefault="009E49EA" w:rsidP="00C018C8">
            <w:pPr>
              <w:pStyle w:val="Table-Center"/>
              <w:rPr>
                <w:lang w:val="vi-VN"/>
              </w:rPr>
            </w:pPr>
          </w:p>
          <w:p w14:paraId="567BFD2E" w14:textId="77777777" w:rsidR="009E49EA" w:rsidRPr="00D87AF2" w:rsidRDefault="009E49EA" w:rsidP="00C018C8">
            <w:pPr>
              <w:pStyle w:val="Table-Center"/>
              <w:rPr>
                <w:lang w:val="vi-VN"/>
              </w:rPr>
            </w:pPr>
            <w:r>
              <w:t>Cao</w:t>
            </w:r>
            <w:r>
              <w:rPr>
                <w:lang w:val="vi-VN"/>
              </w:rPr>
              <w:t xml:space="preserve"> Quang Huy</w:t>
            </w:r>
          </w:p>
        </w:tc>
      </w:tr>
    </w:tbl>
    <w:p w14:paraId="19E6DD0A" w14:textId="77777777" w:rsidR="00EC16E7" w:rsidRPr="0012674F" w:rsidRDefault="00EC16E7" w:rsidP="002B6C62">
      <w:pPr>
        <w:rPr>
          <w:lang w:val="vi-VN" w:eastAsia="en-AU"/>
        </w:rPr>
      </w:pPr>
    </w:p>
    <w:tbl>
      <w:tblPr>
        <w:tblW w:w="0" w:type="auto"/>
        <w:tblCellMar>
          <w:left w:w="0" w:type="dxa"/>
          <w:right w:w="0" w:type="dxa"/>
        </w:tblCellMar>
        <w:tblLook w:val="04A0" w:firstRow="1" w:lastRow="0" w:firstColumn="1" w:lastColumn="0" w:noHBand="0" w:noVBand="1"/>
      </w:tblPr>
      <w:tblGrid>
        <w:gridCol w:w="3544"/>
      </w:tblGrid>
      <w:tr w:rsidR="009E49EA" w14:paraId="01D167EE" w14:textId="77777777" w:rsidTr="00340958">
        <w:tc>
          <w:tcPr>
            <w:tcW w:w="3544" w:type="dxa"/>
          </w:tcPr>
          <w:p w14:paraId="711D746D" w14:textId="77777777" w:rsidR="009E49EA" w:rsidRPr="008D41FC" w:rsidRDefault="009E49EA" w:rsidP="002B6C62">
            <w:pPr>
              <w:pStyle w:val="Table-Center"/>
              <w:jc w:val="both"/>
              <w:rPr>
                <w:lang w:val="vi-VN"/>
              </w:rPr>
            </w:pPr>
          </w:p>
        </w:tc>
      </w:tr>
    </w:tbl>
    <w:p w14:paraId="08B2149E" w14:textId="77777777" w:rsidR="007019FB" w:rsidRPr="009E49EA" w:rsidRDefault="007019FB" w:rsidP="009E49EA">
      <w:pPr>
        <w:ind w:firstLine="0"/>
        <w:rPr>
          <w:lang w:val="vi-VN" w:eastAsia="en-AU"/>
        </w:rPr>
        <w:sectPr w:rsidR="007019FB" w:rsidRPr="009E49EA" w:rsidSect="009E1B34">
          <w:footerReference w:type="default" r:id="rId10"/>
          <w:footerReference w:type="first" r:id="rId11"/>
          <w:type w:val="continuous"/>
          <w:pgSz w:w="11906" w:h="16838"/>
          <w:pgMar w:top="1134" w:right="851" w:bottom="1134" w:left="1701" w:header="709" w:footer="709" w:gutter="0"/>
          <w:pgNumType w:fmt="lowerRoman" w:start="1"/>
          <w:cols w:space="708"/>
          <w:docGrid w:linePitch="381"/>
        </w:sectPr>
      </w:pPr>
    </w:p>
    <w:p w14:paraId="32CD997C" w14:textId="70B7DBE0" w:rsidR="00CB7CAB" w:rsidRPr="009E49EA" w:rsidRDefault="00851778" w:rsidP="00DB6A48">
      <w:pPr>
        <w:pStyle w:val="Heading1"/>
        <w:rPr>
          <w:lang w:val="vi-VN"/>
        </w:rPr>
      </w:pPr>
      <w:bookmarkStart w:id="12" w:name="_Toc214386319"/>
      <w:r w:rsidRPr="009E49EA">
        <w:rPr>
          <w:lang w:val="vi-VN"/>
        </w:rPr>
        <w:lastRenderedPageBreak/>
        <w:t>Tổng Quan Về Kiểm Thử An Toàn Và Xu Hướng AI Trong Bảo Mật</w:t>
      </w:r>
      <w:bookmarkEnd w:id="12"/>
    </w:p>
    <w:p w14:paraId="537D0084" w14:textId="53961EF6" w:rsidR="00851778" w:rsidRPr="00B43299" w:rsidRDefault="00851778" w:rsidP="00727B3A">
      <w:pPr>
        <w:rPr>
          <w:lang w:val="vi-VN"/>
        </w:rPr>
      </w:pPr>
      <w:r w:rsidRPr="00B43299">
        <w:rPr>
          <w:lang w:val="vi-VN"/>
        </w:rPr>
        <w:t xml:space="preserve">Trong bối cảnh chuyển đổi số diễn ra mạnh mẽ, an toàn thông tin đã trở thành yếu tố cốt lõi quyết định sự ổn định và phát triển bền vững của các tổ chức, doanh nghiệp cũng như cơ quan nhà nước. Sự gia tăng nhanh chóng của các mối đe dọa mạng cùng với sự phức tạp ngày càng cao của hạ tầng công nghệ thông tin khiến cho các phương pháp bảo mật truyền thống không còn đủ khả năng ứng phó hiệu quả. Các cuộc tấn công mạng ngày nay không chỉ xuất phát từ mục tiêu tài chính mà còn mang tính chính trị, phá hoại và gián điệp công nghiệp, đòi hỏi cách tiếp cận chủ động, thông minh và liên tục hơn trong việc phát </w:t>
      </w:r>
      <w:r w:rsidR="0040159E">
        <w:rPr>
          <w:lang w:val="vi-VN"/>
        </w:rPr>
        <w:t>hiện,</w:t>
      </w:r>
      <w:r w:rsidRPr="00B43299">
        <w:rPr>
          <w:lang w:val="vi-VN"/>
        </w:rPr>
        <w:t xml:space="preserve"> phòng </w:t>
      </w:r>
      <w:r w:rsidR="0040159E">
        <w:rPr>
          <w:lang w:val="vi-VN"/>
        </w:rPr>
        <w:t xml:space="preserve">ngừa, </w:t>
      </w:r>
      <w:r w:rsidRPr="00B43299">
        <w:rPr>
          <w:lang w:val="vi-VN"/>
        </w:rPr>
        <w:t>khắc phục.</w:t>
      </w:r>
    </w:p>
    <w:p w14:paraId="7D89B62B" w14:textId="432D899E" w:rsidR="00851778" w:rsidRPr="00B43299" w:rsidRDefault="00851778" w:rsidP="00727B3A">
      <w:pPr>
        <w:rPr>
          <w:lang w:val="vi-VN"/>
        </w:rPr>
      </w:pPr>
      <w:r w:rsidRPr="00B43299">
        <w:rPr>
          <w:lang w:val="vi-VN"/>
        </w:rPr>
        <w:t>Đồng thời, sự phát triển vượt bậc của trí tuệ nhân tạo (AI) và tự động hóa đã mở ra kỷ nguyên mới cho lĩnh vực kiểm thử an toàn thông tin (penetration testing). Việc tích hợp AI vào quy trình kiểm thử cho phép hệ thống không chỉ tự động phát hiện lỗ hổng mà còn có thể học hỏi, phân tích ngữ cảnh và đề xuất phương án khắc phục với tốc độ và độ chính xác cao hơn con người. Điều này hình thành nên khái niệm “kiểm thử an toàn thông minh” (intelligent penetration testing)</w:t>
      </w:r>
      <w:r w:rsidR="0040159E">
        <w:rPr>
          <w:lang w:val="vi-VN"/>
        </w:rPr>
        <w:t xml:space="preserve">, đây là </w:t>
      </w:r>
      <w:r w:rsidRPr="00B43299">
        <w:rPr>
          <w:lang w:val="vi-VN"/>
        </w:rPr>
        <w:t>hướng đi tất yếu giúp nâng cao năng lực phòng thủ, tối ưu hóa nguồn lực và rút ngắn thời gian phản ứng trong chiến lược bảo mật hiện đại.</w:t>
      </w:r>
    </w:p>
    <w:p w14:paraId="5533611C" w14:textId="271E973E" w:rsidR="00851778" w:rsidRPr="0048056D" w:rsidRDefault="00851778" w:rsidP="00727B3A">
      <w:pPr>
        <w:rPr>
          <w:lang w:val="vi-VN"/>
        </w:rPr>
      </w:pPr>
      <w:r w:rsidRPr="00B43299">
        <w:rPr>
          <w:lang w:val="vi-VN"/>
        </w:rPr>
        <w:t>Chương này sẽ trình bày tổng quan về bối cảnh an toàn thông tin hiện nay, khái niệm và quy trình kiểm thử an toàn, các công cụ kiểm thử phổ biến, cùng với phân tích xu hướng ứng dụng trí tuệ nhân tạo trong bảo mật, qua đó hình thành cơ sở lý thuyết cho việc nghiên cứu và xây dựng công cụ kiểm thử an toàn thông minh trong các chương tiếp theo.</w:t>
      </w:r>
    </w:p>
    <w:p w14:paraId="14860AB5" w14:textId="4933EB58" w:rsidR="00200A6E" w:rsidRPr="00050437" w:rsidRDefault="00091F77" w:rsidP="002B6C62">
      <w:pPr>
        <w:pStyle w:val="Heading2"/>
        <w:jc w:val="both"/>
      </w:pPr>
      <w:bookmarkStart w:id="13" w:name="_Toc214386320"/>
      <w:r w:rsidRPr="00050437">
        <w:t>Bối Cảnh An Toàn Thông Tin Hiện Nay</w:t>
      </w:r>
      <w:bookmarkEnd w:id="13"/>
    </w:p>
    <w:p w14:paraId="7CF3DE84" w14:textId="77777777" w:rsidR="0040159E" w:rsidRDefault="0040159E" w:rsidP="000840BA">
      <w:pPr>
        <w:rPr>
          <w:lang w:val="vi-VN"/>
        </w:rPr>
      </w:pPr>
      <w:r w:rsidRPr="0040159E">
        <w:rPr>
          <w:lang w:val="vi-VN"/>
        </w:rPr>
        <w:t>Trong vài năm gần đây, thế giới chứng kiến một sự thay đổi căn bản về mức độ, tính đa dạng và mức độ tự động hóa của các mối đe dọa mạng. Các tổ chức hiện nay không chỉ phải đối mặt với các cuộc tấn công đơn lẻ mà còn với chuỗi tấn công phối hợp, tận dụng đồng thời lỗ hổng công nghệ, yếu tố con người và chuỗi cung ứng phần mềm.</w:t>
      </w:r>
    </w:p>
    <w:p w14:paraId="119D140E" w14:textId="214016B0" w:rsidR="0040159E" w:rsidRPr="0040159E" w:rsidRDefault="0040159E" w:rsidP="000840BA">
      <w:pPr>
        <w:rPr>
          <w:lang w:val="vi-VN"/>
        </w:rPr>
      </w:pPr>
      <w:r w:rsidRPr="0040159E">
        <w:rPr>
          <w:lang w:val="vi-VN"/>
        </w:rPr>
        <w:t xml:space="preserve">Theo Báo cáo Điều tra Vi phạm Dữ liệu Toàn cầu </w:t>
      </w:r>
      <w:r w:rsidR="00311F6B">
        <w:rPr>
          <w:lang w:val="vi-VN"/>
        </w:rPr>
        <w:t>(</w:t>
      </w:r>
      <w:r w:rsidRPr="0040159E">
        <w:rPr>
          <w:lang w:val="vi-VN"/>
        </w:rPr>
        <w:t xml:space="preserve">Verizon </w:t>
      </w:r>
      <w:r w:rsidR="00B81152">
        <w:rPr>
          <w:lang w:val="vi-VN"/>
        </w:rPr>
        <w:t>DBIR</w:t>
      </w:r>
      <w:r w:rsidRPr="0040159E">
        <w:rPr>
          <w:lang w:val="vi-VN"/>
        </w:rPr>
        <w:t xml:space="preserve"> </w:t>
      </w:r>
      <w:r w:rsidR="00311F6B">
        <w:rPr>
          <w:lang w:val="vi-VN"/>
        </w:rPr>
        <w:t>2024)</w:t>
      </w:r>
      <w:r w:rsidRPr="0040159E">
        <w:rPr>
          <w:lang w:val="vi-VN"/>
        </w:rPr>
        <w:t xml:space="preserve">, ransomware vẫn là mối đe dọa hàng đầu, và yếu tố con người tiếp tục đóng vai trò </w:t>
      </w:r>
      <w:r w:rsidRPr="0040159E">
        <w:rPr>
          <w:lang w:val="vi-VN"/>
        </w:rPr>
        <w:lastRenderedPageBreak/>
        <w:t>then chốt trong phần lớn các sự cố bảo mật; trong nhiều trường hợp, con người chính là điểm yếu làm lộ thông tin hoặc mở đường cho tấn công tiếp theo</w:t>
      </w:r>
      <w:r w:rsidR="00A74024">
        <w:rPr>
          <w:lang w:val="vi-VN"/>
        </w:rPr>
        <w:t xml:space="preserve"> </w:t>
      </w:r>
      <w:r w:rsidR="00A74024" w:rsidRPr="0040159E">
        <w:rPr>
          <w:lang w:val="vi-VN"/>
        </w:rPr>
        <w:t>[1]</w:t>
      </w:r>
      <w:r w:rsidRPr="0040159E">
        <w:rPr>
          <w:lang w:val="vi-VN"/>
        </w:rPr>
        <w:t xml:space="preserve">. </w:t>
      </w:r>
    </w:p>
    <w:p w14:paraId="521723E4" w14:textId="67FD67DE" w:rsidR="0040159E" w:rsidRPr="0040159E" w:rsidRDefault="0040159E" w:rsidP="000840BA">
      <w:pPr>
        <w:rPr>
          <w:lang w:val="vi-VN"/>
        </w:rPr>
      </w:pPr>
      <w:r w:rsidRPr="0040159E">
        <w:rPr>
          <w:lang w:val="vi-VN"/>
        </w:rPr>
        <w:t>Gần đây, tác nhân đe dọa gồm nhiều thành phần: tội phạm mạng vì lợi nhuận (</w:t>
      </w:r>
      <w:r w:rsidR="001B65D4">
        <w:rPr>
          <w:lang w:val="vi-VN"/>
        </w:rPr>
        <w:t xml:space="preserve">mô hình </w:t>
      </w:r>
      <w:r w:rsidRPr="0040159E">
        <w:rPr>
          <w:lang w:val="vi-VN"/>
        </w:rPr>
        <w:t xml:space="preserve">ransomware-as-a-service, </w:t>
      </w:r>
      <w:r w:rsidR="001B65D4">
        <w:rPr>
          <w:lang w:val="vi-VN"/>
        </w:rPr>
        <w:t>mã độc đánh cắp thông tin</w:t>
      </w:r>
      <w:r w:rsidRPr="0040159E">
        <w:rPr>
          <w:lang w:val="vi-VN"/>
        </w:rPr>
        <w:t>), nhóm do nhà nước hậu thuẫn (state-sponsored) thực hiện gián điệp kinh tế/chính trị, hacktivist</w:t>
      </w:r>
      <w:r w:rsidR="001B65D4">
        <w:rPr>
          <w:lang w:val="vi-VN"/>
        </w:rPr>
        <w:t xml:space="preserve"> (</w:t>
      </w:r>
      <w:r w:rsidR="00080ADF">
        <w:rPr>
          <w:lang w:val="vi-VN"/>
        </w:rPr>
        <w:t xml:space="preserve">các </w:t>
      </w:r>
      <w:r w:rsidR="001B65D4">
        <w:rPr>
          <w:lang w:val="vi-VN"/>
        </w:rPr>
        <w:t xml:space="preserve">nhóm, cá nhân </w:t>
      </w:r>
      <w:r w:rsidR="00080ADF">
        <w:rPr>
          <w:lang w:val="vi-VN"/>
        </w:rPr>
        <w:t>tấn</w:t>
      </w:r>
      <w:r w:rsidR="001B65D4">
        <w:rPr>
          <w:lang w:val="vi-VN"/>
        </w:rPr>
        <w:t xml:space="preserve"> công mạng</w:t>
      </w:r>
      <w:r w:rsidR="00080ADF">
        <w:rPr>
          <w:lang w:val="vi-VN"/>
        </w:rPr>
        <w:t xml:space="preserve"> chính trị</w:t>
      </w:r>
      <w:r w:rsidR="001B65D4">
        <w:rPr>
          <w:lang w:val="vi-VN"/>
        </w:rPr>
        <w:t>)</w:t>
      </w:r>
      <w:r w:rsidRPr="0040159E">
        <w:rPr>
          <w:lang w:val="vi-VN"/>
        </w:rPr>
        <w:t xml:space="preserve"> thực hiện tấn công vì mục đích chính trị/ý thức hệ, và những kẻ lợi dụng sai sót con người (phishing, credential stuffing). Cơ quan An ninh mạng của Liên minh châu Âu ENISA (European Union Agency for Cybersecurity) ghi nhận xu hướng gia tăng các cuộc tấn công nhắm vào </w:t>
      </w:r>
      <w:r w:rsidR="00611C90" w:rsidRPr="00611C90">
        <w:rPr>
          <w:lang w:val="vi-VN"/>
        </w:rPr>
        <w:t>nhằm làm gián đoạn hoạt động hoặc khiến hệ thống mất khả năng truy cập</w:t>
      </w:r>
      <w:r w:rsidRPr="0040159E">
        <w:rPr>
          <w:lang w:val="vi-VN"/>
        </w:rPr>
        <w:t xml:space="preserve"> (ransomware/denial-of-service) cùng với mối nguy về dữ liệu và chuỗi cung ứng phần mềm  điều này cho thấy mục tiêu tấn công ngày càng đa dạng và có tác động lan rộng</w:t>
      </w:r>
      <w:r w:rsidR="00611C90" w:rsidRPr="0040159E">
        <w:rPr>
          <w:lang w:val="vi-VN"/>
        </w:rPr>
        <w:t xml:space="preserve"> [2]</w:t>
      </w:r>
      <w:r w:rsidRPr="0040159E">
        <w:rPr>
          <w:lang w:val="vi-VN"/>
        </w:rPr>
        <w:t>.</w:t>
      </w:r>
      <w:r w:rsidR="00611C90" w:rsidRPr="0040159E">
        <w:rPr>
          <w:lang w:val="vi-VN"/>
        </w:rPr>
        <w:t xml:space="preserve"> </w:t>
      </w:r>
    </w:p>
    <w:p w14:paraId="5CC8D49E" w14:textId="7EDC8FE1" w:rsidR="0040159E" w:rsidRPr="001956FC" w:rsidRDefault="001956FC" w:rsidP="000840BA">
      <w:pPr>
        <w:rPr>
          <w:lang w:val="vi-VN"/>
        </w:rPr>
      </w:pPr>
      <w:r w:rsidRPr="001956FC">
        <w:rPr>
          <w:lang w:val="vi-VN"/>
        </w:rPr>
        <w:t xml:space="preserve">Một thay đổi quan trọng trong bối cảnh an ninh mạng hiện nay là sự xuất hiện và lan rộng của tự động hóa cùng trí tuệ nhân tạo (AI) trong cả hai phía: tấn công và phòng thủ. Ở phía tấn công, các dịch vụ tấn công theo mô hình thuê (tấn công như một dịch vụ), công cụ quét tự động quy mô lớn và phần mềm độc hại được cung cấp như dịch vụ đã làm giảm đáng kể rào cản kỹ thuật, giúp tội phạm mạng có thể triển khai các cuộc tấn công nhanh hơn, tinh vi hơn và được tổ chức chặt chẽ hơn. Trong khi đó, ở phía phòng thủ, các tổ chức và chuyên gia an ninh mạng đang tận dụng AI và học máy để phát hiện hành vi bất thường, dự đoán sớm mối đe dọa, cũng như tự động hóa quy trình phản ứng và xử lý sự cố, nhằm rút ngắn thời gian phát </w:t>
      </w:r>
      <w:r w:rsidR="00B81152">
        <w:rPr>
          <w:lang w:val="vi-VN"/>
        </w:rPr>
        <w:t xml:space="preserve">hiện, </w:t>
      </w:r>
      <w:r w:rsidRPr="001956FC">
        <w:rPr>
          <w:lang w:val="vi-VN"/>
        </w:rPr>
        <w:t>khắc phục, giảm thiểu thiệt hại và nâng cao khả năng phòng vệ chủ động.</w:t>
      </w:r>
    </w:p>
    <w:p w14:paraId="1F9195BB" w14:textId="18BA6B94" w:rsidR="0040159E" w:rsidRPr="0040159E" w:rsidRDefault="0040159E" w:rsidP="000840BA">
      <w:pPr>
        <w:rPr>
          <w:lang w:val="vi-VN"/>
        </w:rPr>
      </w:pPr>
      <w:r w:rsidRPr="0040159E">
        <w:rPr>
          <w:lang w:val="vi-VN"/>
        </w:rPr>
        <w:t>Theo TechRadar, tốc độ và tần suất các cuộc tấn công tự động đã tăng mạnh, buộc các tổ chức phải triển khai kiến trúc phòng thủ hiện đại như Zero Trust, EDR, XDR nhằm duy trì khả năng giám sát thời gian thực</w:t>
      </w:r>
      <w:r w:rsidR="001956FC">
        <w:rPr>
          <w:lang w:val="vi-VN"/>
        </w:rPr>
        <w:t xml:space="preserve"> </w:t>
      </w:r>
      <w:r w:rsidR="001956FC" w:rsidRPr="0040159E">
        <w:rPr>
          <w:lang w:val="vi-VN"/>
        </w:rPr>
        <w:t>[4]</w:t>
      </w:r>
      <w:r w:rsidRPr="0040159E">
        <w:rPr>
          <w:lang w:val="vi-VN"/>
        </w:rPr>
        <w:t>.</w:t>
      </w:r>
      <w:r w:rsidR="001956FC" w:rsidRPr="0040159E">
        <w:rPr>
          <w:lang w:val="vi-VN"/>
        </w:rPr>
        <w:t xml:space="preserve"> </w:t>
      </w:r>
    </w:p>
    <w:p w14:paraId="2F29E2BA" w14:textId="3F426FAA" w:rsidR="0040159E" w:rsidRPr="0040159E" w:rsidRDefault="0040159E" w:rsidP="000840BA">
      <w:pPr>
        <w:rPr>
          <w:lang w:val="vi-VN"/>
        </w:rPr>
      </w:pPr>
      <w:r w:rsidRPr="0040159E">
        <w:rPr>
          <w:lang w:val="vi-VN"/>
        </w:rPr>
        <w:t>Hệ quả: tốc độ phát hiện, phản ứng phải nhanh hơn. Khoảng cách giữa phát hiện và khắc phục (time-to-remediate) vẫn là một vấn đề lớn: chậm trễ trong patching và xử lý lỗ hổng tạo cửa sổ tấn công rộng cho kẻ xấu. DBIR 2024 nhấn mạnh rằng nhiều tổ chức vẫn mất hàng chục ngày để vá hoặc giảm thiểu rủi ro đối với lỗ hổng nghiêm trọng</w:t>
      </w:r>
      <w:r w:rsidR="001956FC" w:rsidRPr="0040159E">
        <w:rPr>
          <w:lang w:val="vi-VN"/>
        </w:rPr>
        <w:t xml:space="preserve"> [1]</w:t>
      </w:r>
      <w:r w:rsidRPr="0040159E">
        <w:rPr>
          <w:lang w:val="vi-VN"/>
        </w:rPr>
        <w:t xml:space="preserve">. </w:t>
      </w:r>
    </w:p>
    <w:p w14:paraId="74EBD175" w14:textId="77777777" w:rsidR="0040159E" w:rsidRPr="0040159E" w:rsidRDefault="0040159E" w:rsidP="000840BA">
      <w:pPr>
        <w:rPr>
          <w:lang w:val="vi-VN"/>
        </w:rPr>
      </w:pPr>
      <w:r w:rsidRPr="0040159E">
        <w:rPr>
          <w:lang w:val="vi-VN"/>
        </w:rPr>
        <w:t>Một số kỹ thuật và hình thức tấn công phổ biến được ghi nhận trong giai đoạn 2023–2025 bao gồm:</w:t>
      </w:r>
    </w:p>
    <w:p w14:paraId="2E5905F5" w14:textId="4969728E" w:rsidR="001956FC" w:rsidRPr="000B0751" w:rsidRDefault="0040159E" w:rsidP="002B6C62">
      <w:pPr>
        <w:pStyle w:val="ListParagraph"/>
        <w:numPr>
          <w:ilvl w:val="0"/>
          <w:numId w:val="35"/>
        </w:numPr>
        <w:rPr>
          <w:lang w:val="vi-VN"/>
        </w:rPr>
      </w:pPr>
      <w:r w:rsidRPr="000B0751">
        <w:rPr>
          <w:lang w:val="vi-VN"/>
        </w:rPr>
        <w:lastRenderedPageBreak/>
        <w:t>Ransomware và tống tiền kỹ thuật số: vẫn là hình thức tấn công phổ biến nhất, gây thiệt hại tài chính trực tiếp; mô hình RaaS khiến nhóm tấn công vận hành như doanh nghiệp</w:t>
      </w:r>
      <w:r w:rsidR="001956FC" w:rsidRPr="000B0751">
        <w:rPr>
          <w:lang w:val="vi-VN"/>
        </w:rPr>
        <w:t xml:space="preserve"> [1]</w:t>
      </w:r>
      <w:r w:rsidRPr="000B0751">
        <w:rPr>
          <w:lang w:val="vi-VN"/>
        </w:rPr>
        <w:t xml:space="preserve">. </w:t>
      </w:r>
    </w:p>
    <w:p w14:paraId="53424E28" w14:textId="6E5D5806" w:rsidR="0040159E" w:rsidRPr="000B0751" w:rsidRDefault="0040159E" w:rsidP="002B6C62">
      <w:pPr>
        <w:pStyle w:val="ListParagraph"/>
        <w:numPr>
          <w:ilvl w:val="0"/>
          <w:numId w:val="35"/>
        </w:numPr>
        <w:rPr>
          <w:lang w:val="vi-VN"/>
        </w:rPr>
      </w:pPr>
      <w:r w:rsidRPr="000B0751">
        <w:rPr>
          <w:lang w:val="vi-VN"/>
        </w:rPr>
        <w:t xml:space="preserve">Đánh cắp thông tin định danh (Credential Theft): rò rỉ tài khoản, vượt qua xác thực đa lớp (MFA bypass) và </w:t>
      </w:r>
      <w:r w:rsidR="00704476">
        <w:rPr>
          <w:lang w:val="vi-VN"/>
        </w:rPr>
        <w:t xml:space="preserve">đánh cắp thông tin quan trọng </w:t>
      </w:r>
      <w:r w:rsidRPr="000B0751">
        <w:rPr>
          <w:lang w:val="vi-VN"/>
        </w:rPr>
        <w:t>đang gia tăng mạnh. Báo cáo Check Point 2025 ghi nhận số vụ đánh cắp thông tin đăng nhập tăng hơn 30% so với năm 2023</w:t>
      </w:r>
      <w:r w:rsidR="000B0751">
        <w:rPr>
          <w:lang w:val="vi-VN"/>
        </w:rPr>
        <w:t xml:space="preserve"> </w:t>
      </w:r>
      <w:r w:rsidR="000B0751" w:rsidRPr="000B0751">
        <w:rPr>
          <w:lang w:val="vi-VN"/>
        </w:rPr>
        <w:t>[3]</w:t>
      </w:r>
      <w:r w:rsidRPr="000B0751">
        <w:rPr>
          <w:lang w:val="vi-VN"/>
        </w:rPr>
        <w:t xml:space="preserve">. </w:t>
      </w:r>
    </w:p>
    <w:p w14:paraId="31BD3F61" w14:textId="6B186F82" w:rsidR="0040159E" w:rsidRPr="000B0751" w:rsidRDefault="0040159E" w:rsidP="002B6C62">
      <w:pPr>
        <w:pStyle w:val="ListParagraph"/>
        <w:numPr>
          <w:ilvl w:val="0"/>
          <w:numId w:val="35"/>
        </w:numPr>
        <w:rPr>
          <w:lang w:val="vi-VN"/>
        </w:rPr>
      </w:pPr>
      <w:r w:rsidRPr="000B0751">
        <w:rPr>
          <w:lang w:val="vi-VN"/>
        </w:rPr>
        <w:t>Tấn công tự động và khai thác lỗ hổng (Automated Exploitation): các mạng botnet và scan farm</w:t>
      </w:r>
      <w:r w:rsidR="005A2862">
        <w:rPr>
          <w:lang w:val="vi-VN"/>
        </w:rPr>
        <w:t xml:space="preserve"> (cụm hệ thống quét lớn)</w:t>
      </w:r>
      <w:r w:rsidRPr="000B0751">
        <w:rPr>
          <w:lang w:val="vi-VN"/>
        </w:rPr>
        <w:t xml:space="preserve"> được sử dụng để quét hàng loạt lỗ hổng, lên tới hàng chục nghìn yêu cầu mỗi </w:t>
      </w:r>
      <w:r w:rsidR="00583FDF">
        <w:rPr>
          <w:lang w:val="vi-VN"/>
        </w:rPr>
        <w:t xml:space="preserve">giây, điều này </w:t>
      </w:r>
      <w:r w:rsidRPr="000B0751">
        <w:rPr>
          <w:lang w:val="vi-VN"/>
        </w:rPr>
        <w:t>khiến việc phát hiện và lọc nhiễu trở thành thách thức lớn</w:t>
      </w:r>
      <w:r w:rsidR="000B0751" w:rsidRPr="000B0751">
        <w:rPr>
          <w:lang w:val="vi-VN"/>
        </w:rPr>
        <w:t xml:space="preserve"> [4]</w:t>
      </w:r>
      <w:r w:rsidRPr="000B0751">
        <w:rPr>
          <w:lang w:val="vi-VN"/>
        </w:rPr>
        <w:t>.</w:t>
      </w:r>
    </w:p>
    <w:p w14:paraId="443546D4" w14:textId="654B799A" w:rsidR="0040159E" w:rsidRPr="000B0751" w:rsidRDefault="0040159E" w:rsidP="002B6C62">
      <w:pPr>
        <w:rPr>
          <w:lang w:val="vi-VN"/>
        </w:rPr>
      </w:pPr>
      <w:r w:rsidRPr="0040159E">
        <w:rPr>
          <w:lang w:val="vi-VN"/>
        </w:rPr>
        <w:t>Lỗ hổng ứng dụng web: theo OWASP, lỗi cấu hình sai, xác thực yếu và injection vẫn là nguồn gốc chủ yếu dẫn đến tấn công web</w:t>
      </w:r>
      <w:r w:rsidR="000B0751" w:rsidRPr="0040159E">
        <w:rPr>
          <w:lang w:val="vi-VN"/>
        </w:rPr>
        <w:t xml:space="preserve"> </w:t>
      </w:r>
      <w:r w:rsidR="000B0751" w:rsidRPr="000B0751">
        <w:rPr>
          <w:lang w:val="vi-VN"/>
        </w:rPr>
        <w:t>[5]</w:t>
      </w:r>
      <w:r w:rsidRPr="0040159E">
        <w:rPr>
          <w:lang w:val="vi-VN"/>
        </w:rPr>
        <w:t>.</w:t>
      </w:r>
    </w:p>
    <w:p w14:paraId="0EDEBA48" w14:textId="2A27F4DB" w:rsidR="0040159E" w:rsidRDefault="0003243A" w:rsidP="0003243A">
      <w:pPr>
        <w:pStyle w:val="Hnhv"/>
        <w:rPr>
          <w:lang w:val="vi-VN"/>
        </w:rPr>
      </w:pPr>
      <w:r w:rsidRPr="0003243A">
        <w:rPr>
          <w:noProof/>
        </w:rPr>
        <w:drawing>
          <wp:inline distT="0" distB="0" distL="0" distR="0" wp14:anchorId="59E94727" wp14:editId="6DB78F3E">
            <wp:extent cx="5939790" cy="3402679"/>
            <wp:effectExtent l="0" t="0" r="3810" b="7620"/>
            <wp:docPr id="1899380077" name="Picture 1" descr="A diagram of information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80077" name="Picture 1" descr="A diagram of information on a white background&#10;&#10;AI-generated content may be incorrect."/>
                    <pic:cNvPicPr/>
                  </pic:nvPicPr>
                  <pic:blipFill rotWithShape="1">
                    <a:blip r:embed="rId12"/>
                    <a:srcRect t="7051"/>
                    <a:stretch>
                      <a:fillRect/>
                    </a:stretch>
                  </pic:blipFill>
                  <pic:spPr bwMode="auto">
                    <a:xfrm>
                      <a:off x="0" y="0"/>
                      <a:ext cx="5939790" cy="3402679"/>
                    </a:xfrm>
                    <a:prstGeom prst="rect">
                      <a:avLst/>
                    </a:prstGeom>
                    <a:ln>
                      <a:noFill/>
                    </a:ln>
                    <a:extLst>
                      <a:ext uri="{53640926-AAD7-44D8-BBD7-CCE9431645EC}">
                        <a14:shadowObscured xmlns:a14="http://schemas.microsoft.com/office/drawing/2010/main"/>
                      </a:ext>
                    </a:extLst>
                  </pic:spPr>
                </pic:pic>
              </a:graphicData>
            </a:graphic>
          </wp:inline>
        </w:drawing>
      </w:r>
    </w:p>
    <w:p w14:paraId="511B138D" w14:textId="77777777" w:rsidR="0062715D" w:rsidRPr="0003243A" w:rsidRDefault="00643A30" w:rsidP="006428C4">
      <w:pPr>
        <w:pStyle w:val="Tnhnhv"/>
        <w:rPr>
          <w:lang w:val="vi-VN"/>
        </w:rPr>
      </w:pPr>
      <w:r w:rsidRPr="0003243A">
        <w:rPr>
          <w:lang w:val="vi-VN"/>
        </w:rPr>
        <w:t>Hình 1.1 Minh hoạ các nhóm tác nhân đe doạ, vectơ tấn công, công cụ tấn công và hệ thống phòng thủ tương ứng.</w:t>
      </w:r>
      <w:bookmarkStart w:id="14" w:name="_Toc452402268"/>
      <w:bookmarkStart w:id="15" w:name="_Toc452409560"/>
    </w:p>
    <w:p w14:paraId="6971E2EB" w14:textId="5D383A22" w:rsidR="00923B2A" w:rsidRPr="00BF7186" w:rsidRDefault="00923B2A" w:rsidP="000840BA">
      <w:pPr>
        <w:rPr>
          <w:lang w:val="vi-VN"/>
        </w:rPr>
      </w:pPr>
      <w:r w:rsidRPr="00BF7186">
        <w:rPr>
          <w:lang w:val="vi-VN"/>
        </w:rPr>
        <w:t>Các cuộc tấn công không chỉ gây mất mát tài chính trực tiếp</w:t>
      </w:r>
      <w:r w:rsidRPr="00DE476B">
        <w:rPr>
          <w:lang w:val="vi-VN"/>
        </w:rPr>
        <w:t xml:space="preserve"> mà</w:t>
      </w:r>
      <w:r w:rsidRPr="00BF7186">
        <w:rPr>
          <w:lang w:val="vi-VN"/>
        </w:rPr>
        <w:t xml:space="preserve"> chúng còn làm gián đoạn hoạt động, tổn hại uy tín, rò rỉ dữ liệu khách hàng và đôi khi gây hậu quả cho an ninh quốc gia (khi nhắm vào hạ tầng quan trọng). Báo cáo toàn cầu của WEF và các phân tích của các hãng an ninh lớn chỉ ra rằng sự bất bình đẳng về năng lực phòng thủ giữa tổ chức lớn và SME (small-medium enterprises) đang gia </w:t>
      </w:r>
      <w:r w:rsidRPr="00BF7186">
        <w:rPr>
          <w:lang w:val="vi-VN"/>
        </w:rPr>
        <w:lastRenderedPageBreak/>
        <w:t>tăng: những tổ chức nhỏ thường dễ bị tổn thương hơn do thiếu nguồn lực và cơ chế phản ứng</w:t>
      </w:r>
      <w:r w:rsidR="00817C62" w:rsidRPr="00BF7186">
        <w:rPr>
          <w:lang w:val="vi-VN"/>
        </w:rPr>
        <w:t xml:space="preserve"> </w:t>
      </w:r>
      <w:r w:rsidR="00817C62">
        <w:rPr>
          <w:lang w:val="vi-VN"/>
        </w:rPr>
        <w:t>[7]</w:t>
      </w:r>
      <w:r w:rsidRPr="00BF7186">
        <w:rPr>
          <w:lang w:val="vi-VN"/>
        </w:rPr>
        <w:t>.</w:t>
      </w:r>
    </w:p>
    <w:p w14:paraId="511B4D9A" w14:textId="77777777" w:rsidR="00923B2A" w:rsidRPr="006F7EC9" w:rsidRDefault="00923B2A" w:rsidP="000840BA">
      <w:pPr>
        <w:rPr>
          <w:lang w:val="vi-VN"/>
        </w:rPr>
      </w:pPr>
      <w:r w:rsidRPr="006F7EC9">
        <w:rPr>
          <w:lang w:val="vi-VN"/>
        </w:rPr>
        <w:t>Trong bối cảnh đó, phương pháp kiểm thử an toàn truyền thống (thủ công, thực hiện theo chu kỳ) không còn đáp ứng đủ yêu cầu hiện đại:</w:t>
      </w:r>
    </w:p>
    <w:p w14:paraId="1F7CECEE" w14:textId="724123A9" w:rsidR="00923B2A" w:rsidRPr="00FE0AAD" w:rsidRDefault="00923B2A" w:rsidP="002B6C62">
      <w:pPr>
        <w:pStyle w:val="ListParagraph"/>
        <w:numPr>
          <w:ilvl w:val="0"/>
          <w:numId w:val="39"/>
        </w:numPr>
        <w:rPr>
          <w:lang w:val="vi-VN"/>
        </w:rPr>
      </w:pPr>
      <w:r w:rsidRPr="00FE0AAD">
        <w:rPr>
          <w:lang w:val="vi-VN"/>
        </w:rPr>
        <w:t>Cần tự động hóa để bao quát bề mặt tấn công ngày càng mở rộng</w:t>
      </w:r>
      <w:r w:rsidR="00050437" w:rsidRPr="00FE0AAD">
        <w:rPr>
          <w:lang w:val="vi-VN"/>
        </w:rPr>
        <w:t>.</w:t>
      </w:r>
    </w:p>
    <w:p w14:paraId="169A3417" w14:textId="4BD8574E" w:rsidR="00923B2A" w:rsidRPr="00FE0AAD" w:rsidRDefault="00923B2A" w:rsidP="002B6C62">
      <w:pPr>
        <w:pStyle w:val="ListParagraph"/>
        <w:numPr>
          <w:ilvl w:val="0"/>
          <w:numId w:val="38"/>
        </w:numPr>
        <w:rPr>
          <w:lang w:val="vi-VN"/>
        </w:rPr>
      </w:pPr>
      <w:r w:rsidRPr="00FE0AAD">
        <w:rPr>
          <w:lang w:val="vi-VN"/>
        </w:rPr>
        <w:t xml:space="preserve">Cần phân loại thông minh (triage) để giảm cảnh báo sai (false positives) và tập trung vào lỗ hổng nghiêm </w:t>
      </w:r>
      <w:r w:rsidR="00050437" w:rsidRPr="00FE0AAD">
        <w:rPr>
          <w:lang w:val="vi-VN"/>
        </w:rPr>
        <w:t>trọng.</w:t>
      </w:r>
    </w:p>
    <w:p w14:paraId="34CD10BA" w14:textId="77777777" w:rsidR="00923B2A" w:rsidRPr="00FE0AAD" w:rsidRDefault="00923B2A" w:rsidP="002B6C62">
      <w:pPr>
        <w:pStyle w:val="ListParagraph"/>
        <w:numPr>
          <w:ilvl w:val="0"/>
          <w:numId w:val="38"/>
        </w:numPr>
        <w:rPr>
          <w:lang w:val="vi-VN"/>
        </w:rPr>
      </w:pPr>
      <w:r w:rsidRPr="00FE0AAD">
        <w:rPr>
          <w:lang w:val="vi-VN"/>
        </w:rPr>
        <w:t>Cần tích hợp tri thức thời gian thực (nguồn dữ liệu CVE, chứng chỉ số, threat intelligence).</w:t>
      </w:r>
    </w:p>
    <w:p w14:paraId="3A077627" w14:textId="310FD069" w:rsidR="00923B2A" w:rsidRPr="00BD670A" w:rsidRDefault="00923B2A" w:rsidP="000840BA">
      <w:pPr>
        <w:rPr>
          <w:lang w:val="vi-VN"/>
        </w:rPr>
      </w:pPr>
      <w:r w:rsidRPr="008E5701">
        <w:rPr>
          <w:lang w:val="vi-VN"/>
        </w:rPr>
        <w:t>Do đó, xu hướng tất yếu là kết hợp công cụ quét truyền thống (Nmap, Nikto, Nuclei, crt.sh…) với phân tích dựa trên trí tuệ nhân tạo (AI/LLM) nhằm tạo báo cáo có giá trị cao, giúp đội ngũ bảo mật ưu tiên xử lý và ra quyết định nhanh hơn.</w:t>
      </w:r>
      <w:r w:rsidR="00BD670A" w:rsidRPr="00BD670A">
        <w:rPr>
          <w:lang w:val="vi-VN"/>
        </w:rPr>
        <w:t xml:space="preserve"> </w:t>
      </w:r>
      <w:r w:rsidRPr="00BD670A">
        <w:rPr>
          <w:lang w:val="vi-VN"/>
        </w:rPr>
        <w:t xml:space="preserve">Mục tiêu của đề tài này nằm trong xu hướng đó: xây dựng hệ thống kiểm thử an toàn thông minh, có khả năng không chỉ quét </w:t>
      </w:r>
      <w:r w:rsidRPr="00583FDF">
        <w:rPr>
          <w:lang w:val="vi-VN"/>
        </w:rPr>
        <w:t xml:space="preserve">mà còn hiểu, phân tích và tự động hóa phần lớn quy trình trinh sát và đánh </w:t>
      </w:r>
      <w:r w:rsidRPr="00BD670A">
        <w:rPr>
          <w:lang w:val="vi-VN"/>
        </w:rPr>
        <w:t>giá ban đầu giúp giảm tải đáng kể cho chuyên gia bảo mật con người.</w:t>
      </w:r>
    </w:p>
    <w:p w14:paraId="5E5A5EAD" w14:textId="43AA0BB9" w:rsidR="00200A6E" w:rsidRPr="008E5701" w:rsidRDefault="00583FDF" w:rsidP="002B6C62">
      <w:pPr>
        <w:pStyle w:val="Heading2"/>
        <w:jc w:val="both"/>
        <w:rPr>
          <w:lang w:val="vi-VN"/>
        </w:rPr>
      </w:pPr>
      <w:bookmarkStart w:id="16" w:name="_Toc214386321"/>
      <w:bookmarkEnd w:id="14"/>
      <w:bookmarkEnd w:id="15"/>
      <w:r w:rsidRPr="008E5701">
        <w:rPr>
          <w:lang w:val="vi-VN"/>
        </w:rPr>
        <w:t>Khái Niệm Và Quy Trình Kiểm Thử An Toàn</w:t>
      </w:r>
      <w:bookmarkEnd w:id="16"/>
      <w:r w:rsidRPr="008E5701">
        <w:rPr>
          <w:lang w:val="vi-VN"/>
        </w:rPr>
        <w:t xml:space="preserve"> </w:t>
      </w:r>
    </w:p>
    <w:p w14:paraId="4BEEEA97" w14:textId="4C90D550" w:rsidR="00200A6E" w:rsidRPr="008E5701" w:rsidRDefault="00583FDF" w:rsidP="002B6C62">
      <w:pPr>
        <w:pStyle w:val="Heading3"/>
        <w:jc w:val="both"/>
        <w:rPr>
          <w:lang w:val="vi-VN"/>
        </w:rPr>
      </w:pPr>
      <w:bookmarkStart w:id="17" w:name="_Toc214386322"/>
      <w:r w:rsidRPr="008E5701">
        <w:rPr>
          <w:lang w:val="vi-VN"/>
        </w:rPr>
        <w:t>Khái niệm kiểm thử an toàn</w:t>
      </w:r>
      <w:bookmarkEnd w:id="17"/>
    </w:p>
    <w:p w14:paraId="323EF5C5" w14:textId="6E058A7D" w:rsidR="00583FDF" w:rsidRPr="008E5701" w:rsidRDefault="00583FDF" w:rsidP="002B6C62">
      <w:pPr>
        <w:spacing w:after="160" w:line="259" w:lineRule="auto"/>
        <w:rPr>
          <w:lang w:val="vi-VN"/>
        </w:rPr>
      </w:pPr>
      <w:r w:rsidRPr="008E5701">
        <w:rPr>
          <w:lang w:val="vi-VN"/>
        </w:rPr>
        <w:t>Kiểm thử xâm nhập (Pentest) là quá trình đánh giá an toàn của hệ thống, ứng dụng hoặc hạ tầng mạng bằng cách mô phỏng các cuộc tấn công thực tế. Mục tiêu là phát hiện các lỗ hổng bảo mật, cấu hình sai, hoặc điểm yếu trong quy trình vận hành, từ đó đưa ra biện pháp khắc phục trước khi các kẻ tấn công khai thác</w:t>
      </w:r>
      <w:r w:rsidR="0077205F" w:rsidRPr="008E5701">
        <w:rPr>
          <w:lang w:val="vi-VN"/>
        </w:rPr>
        <w:t xml:space="preserve"> [6]</w:t>
      </w:r>
      <w:r w:rsidRPr="008E5701">
        <w:rPr>
          <w:lang w:val="vi-VN"/>
        </w:rPr>
        <w:t>.</w:t>
      </w:r>
    </w:p>
    <w:p w14:paraId="01ECF4C6" w14:textId="77777777" w:rsidR="00FE0AAD" w:rsidRDefault="00583FDF" w:rsidP="002B6C62">
      <w:pPr>
        <w:spacing w:after="160" w:line="259" w:lineRule="auto"/>
        <w:rPr>
          <w:lang w:val="vi-VN"/>
        </w:rPr>
      </w:pPr>
      <w:r w:rsidRPr="008E5701">
        <w:rPr>
          <w:lang w:val="vi-VN"/>
        </w:rPr>
        <w:t>Kiểm thử an toàn đóng vai trò quan trọng trong việc:</w:t>
      </w:r>
    </w:p>
    <w:p w14:paraId="467CE49C" w14:textId="77777777" w:rsidR="001A0D75" w:rsidRDefault="00583FDF" w:rsidP="002B6C62">
      <w:pPr>
        <w:pStyle w:val="ListParagraph"/>
        <w:numPr>
          <w:ilvl w:val="0"/>
          <w:numId w:val="39"/>
        </w:numPr>
        <w:rPr>
          <w:lang w:val="vi-VN"/>
        </w:rPr>
      </w:pPr>
      <w:r w:rsidRPr="001A0D75">
        <w:rPr>
          <w:lang w:val="vi-VN"/>
        </w:rPr>
        <w:t>Bảo vệ dữ liệu và tài sản quan trọng của tổ chức</w:t>
      </w:r>
      <w:r w:rsidR="0077205F" w:rsidRPr="001A0D75">
        <w:rPr>
          <w:lang w:val="vi-VN"/>
        </w:rPr>
        <w:t xml:space="preserve"> [8]</w:t>
      </w:r>
      <w:r w:rsidRPr="001A0D75">
        <w:rPr>
          <w:lang w:val="vi-VN"/>
        </w:rPr>
        <w:t>.</w:t>
      </w:r>
    </w:p>
    <w:p w14:paraId="48FD9E9B" w14:textId="77777777" w:rsidR="001A0D75" w:rsidRDefault="00583FDF" w:rsidP="002B6C62">
      <w:pPr>
        <w:pStyle w:val="ListParagraph"/>
        <w:numPr>
          <w:ilvl w:val="0"/>
          <w:numId w:val="39"/>
        </w:numPr>
        <w:rPr>
          <w:lang w:val="vi-VN"/>
        </w:rPr>
      </w:pPr>
      <w:r w:rsidRPr="001A0D75">
        <w:rPr>
          <w:lang w:val="vi-VN"/>
        </w:rPr>
        <w:t>Đảm bảo tuân thủ các tiêu chuẩn bảo mật như ISO 27001, PCI DSS, hoặc NIST</w:t>
      </w:r>
      <w:r w:rsidR="0077205F" w:rsidRPr="001A0D75">
        <w:rPr>
          <w:lang w:val="vi-VN"/>
        </w:rPr>
        <w:t xml:space="preserve"> [10] [9]</w:t>
      </w:r>
      <w:r w:rsidRPr="001A0D75">
        <w:rPr>
          <w:lang w:val="vi-VN"/>
        </w:rPr>
        <w:t>.</w:t>
      </w:r>
    </w:p>
    <w:p w14:paraId="735AB5E8" w14:textId="7A4BCCD2" w:rsidR="00583FDF" w:rsidRPr="001A0D75" w:rsidRDefault="00583FDF" w:rsidP="002B6C62">
      <w:pPr>
        <w:pStyle w:val="ListParagraph"/>
        <w:numPr>
          <w:ilvl w:val="0"/>
          <w:numId w:val="39"/>
        </w:numPr>
        <w:rPr>
          <w:lang w:val="vi-VN"/>
        </w:rPr>
      </w:pPr>
      <w:r w:rsidRPr="001A0D75">
        <w:rPr>
          <w:lang w:val="vi-VN"/>
        </w:rPr>
        <w:t>Tăng khả năng phát hiện sớm các mối đe dọa mới, giảm nguy cơ bị khai thác.</w:t>
      </w:r>
    </w:p>
    <w:p w14:paraId="50C6BE1F" w14:textId="0C01E0BD" w:rsidR="00B91861" w:rsidRPr="008E5701" w:rsidRDefault="00583FDF" w:rsidP="002B6C62">
      <w:pPr>
        <w:spacing w:after="160" w:line="259" w:lineRule="auto"/>
        <w:rPr>
          <w:lang w:val="vi-VN"/>
        </w:rPr>
      </w:pPr>
      <w:r w:rsidRPr="008E5701">
        <w:rPr>
          <w:lang w:val="vi-VN"/>
        </w:rPr>
        <w:t xml:space="preserve">Theo báo cáo của ENISA, việc thực hiện </w:t>
      </w:r>
      <w:r w:rsidR="00DA6264">
        <w:rPr>
          <w:lang w:val="vi-VN"/>
        </w:rPr>
        <w:t xml:space="preserve">kiểm thử </w:t>
      </w:r>
      <w:r w:rsidRPr="008E5701">
        <w:rPr>
          <w:lang w:val="vi-VN"/>
        </w:rPr>
        <w:t>định kỳ giúp giảm 60–70% nguy cơ bị khai thác các lỗ hổng phổ biến, đồng thời cải thiện khả năng phòng thủ trước các tấn công tinh vi</w:t>
      </w:r>
      <w:r w:rsidRPr="00583FDF">
        <w:rPr>
          <w:lang w:val="vi-VN"/>
        </w:rPr>
        <w:t xml:space="preserve"> </w:t>
      </w:r>
      <w:r w:rsidRPr="008E5701">
        <w:rPr>
          <w:lang w:val="vi-VN"/>
        </w:rPr>
        <w:t>[</w:t>
      </w:r>
      <w:r w:rsidR="00050437" w:rsidRPr="008E5701">
        <w:rPr>
          <w:lang w:val="vi-VN"/>
        </w:rPr>
        <w:t>11</w:t>
      </w:r>
      <w:r w:rsidRPr="008E5701">
        <w:rPr>
          <w:lang w:val="vi-VN"/>
        </w:rPr>
        <w:t>]</w:t>
      </w:r>
      <w:r w:rsidR="00B91861" w:rsidRPr="008E5701">
        <w:rPr>
          <w:lang w:val="vi-VN" w:eastAsia="en-AU"/>
        </w:rPr>
        <w:t>.</w:t>
      </w:r>
    </w:p>
    <w:p w14:paraId="7378955B" w14:textId="60DADB7B" w:rsidR="006C45EF" w:rsidRPr="00050437" w:rsidRDefault="00050437" w:rsidP="002B6C62">
      <w:pPr>
        <w:pStyle w:val="Heading3"/>
        <w:jc w:val="both"/>
      </w:pPr>
      <w:bookmarkStart w:id="18" w:name="_Toc214386323"/>
      <w:r w:rsidRPr="00C22519">
        <w:lastRenderedPageBreak/>
        <w:t>Quy trình kiểm thử an toàn theo Cyber Kill Chain</w:t>
      </w:r>
      <w:bookmarkEnd w:id="18"/>
    </w:p>
    <w:p w14:paraId="2134B054" w14:textId="56D78BCC" w:rsidR="00050437" w:rsidRPr="00C22519" w:rsidRDefault="00050437" w:rsidP="002B6C62">
      <w:pPr>
        <w:spacing w:after="160" w:line="259" w:lineRule="auto"/>
      </w:pPr>
      <w:bookmarkStart w:id="19" w:name="_Toc452402271"/>
      <w:bookmarkStart w:id="20" w:name="_Toc452409563"/>
      <w:r w:rsidRPr="00C22519">
        <w:t>Mô hình Cyber Kill Chain do Lockheed Martin đề xuất giúp mô tả các giai đoạn trong một cuộc tấn công mạng</w:t>
      </w:r>
      <w:r w:rsidRPr="00EC35F7">
        <w:rPr>
          <w:vertAlign w:val="superscript"/>
        </w:rPr>
        <w:t xml:space="preserve"> </w:t>
      </w:r>
      <w:r w:rsidRPr="00EC35F7">
        <w:t>[</w:t>
      </w:r>
      <w:r w:rsidR="00EC35F7">
        <w:t>12</w:t>
      </w:r>
      <w:r w:rsidRPr="00EC35F7">
        <w:t>]</w:t>
      </w:r>
      <w:r w:rsidRPr="00C22519">
        <w:t>. Áp dụng vào kiểm thử an toàn, các bước cơ bản gồm:</w:t>
      </w:r>
    </w:p>
    <w:p w14:paraId="2896316F" w14:textId="69DB152C" w:rsidR="00050437" w:rsidRPr="00C22519" w:rsidRDefault="00050437" w:rsidP="002B6C62">
      <w:pPr>
        <w:numPr>
          <w:ilvl w:val="0"/>
          <w:numId w:val="41"/>
        </w:numPr>
        <w:spacing w:after="160" w:line="259" w:lineRule="auto"/>
      </w:pPr>
      <w:r w:rsidRPr="00C22519">
        <w:t>Thu thập thông tin (Reconnaissance)</w:t>
      </w:r>
      <w:r w:rsidR="0077205F">
        <w:rPr>
          <w:lang w:val="vi-VN"/>
        </w:rPr>
        <w:t xml:space="preserve">: </w:t>
      </w:r>
      <w:r w:rsidRPr="00C22519">
        <w:t>Xác định mục tiêu và thu thập dữ liệu từ các nguồn công khai (OSINT)</w:t>
      </w:r>
      <w:r w:rsidR="0077205F" w:rsidRPr="00EC35F7">
        <w:t xml:space="preserve"> [</w:t>
      </w:r>
      <w:r w:rsidR="0077205F">
        <w:t>13</w:t>
      </w:r>
      <w:r w:rsidR="0077205F" w:rsidRPr="00EC35F7">
        <w:t>]</w:t>
      </w:r>
      <w:r w:rsidRPr="00C22519">
        <w:t>.</w:t>
      </w:r>
      <w:r w:rsidR="0077205F" w:rsidRPr="00C22519">
        <w:t xml:space="preserve"> </w:t>
      </w:r>
      <w:r w:rsidRPr="00C22519">
        <w:t xml:space="preserve">Ví dụ: quét </w:t>
      </w:r>
      <w:r w:rsidR="00C2602B">
        <w:rPr>
          <w:lang w:val="vi-VN"/>
        </w:rPr>
        <w:t>miền phụ</w:t>
      </w:r>
      <w:r w:rsidRPr="00C22519">
        <w:t>, tìm địa chỉ IP, xác định các dịch vụ đang chạy.</w:t>
      </w:r>
    </w:p>
    <w:p w14:paraId="246760A3" w14:textId="69574470" w:rsidR="00050437" w:rsidRPr="00C22519" w:rsidRDefault="00050437" w:rsidP="002B6C62">
      <w:pPr>
        <w:numPr>
          <w:ilvl w:val="0"/>
          <w:numId w:val="41"/>
        </w:numPr>
        <w:spacing w:after="160" w:line="259" w:lineRule="auto"/>
      </w:pPr>
      <w:r w:rsidRPr="00EC35F7">
        <w:t xml:space="preserve">Công cụ hóa </w:t>
      </w:r>
      <w:r w:rsidRPr="00C22519">
        <w:t>(Weaponization)</w:t>
      </w:r>
      <w:r w:rsidR="0077205F">
        <w:rPr>
          <w:lang w:val="vi-VN"/>
        </w:rPr>
        <w:t xml:space="preserve">: </w:t>
      </w:r>
      <w:r w:rsidRPr="00C22519">
        <w:t>Chuẩn bị các công cụ, payload hoặc kịch bản kiểm thử để khai thác lỗ hổng</w:t>
      </w:r>
      <w:r w:rsidR="0077205F" w:rsidRPr="00EC35F7">
        <w:t xml:space="preserve"> [</w:t>
      </w:r>
      <w:r w:rsidR="0077205F">
        <w:t>12</w:t>
      </w:r>
      <w:r w:rsidR="0077205F" w:rsidRPr="00EC35F7">
        <w:t>]</w:t>
      </w:r>
      <w:r w:rsidRPr="00C22519">
        <w:t>.</w:t>
      </w:r>
    </w:p>
    <w:p w14:paraId="06AF9B74" w14:textId="35FC0AA1" w:rsidR="00050437" w:rsidRPr="00C22519" w:rsidRDefault="00050437" w:rsidP="002B6C62">
      <w:pPr>
        <w:numPr>
          <w:ilvl w:val="0"/>
          <w:numId w:val="41"/>
        </w:numPr>
        <w:spacing w:after="160" w:line="259" w:lineRule="auto"/>
      </w:pPr>
      <w:r w:rsidRPr="00EC35F7">
        <w:t xml:space="preserve">Vận chuyển </w:t>
      </w:r>
      <w:r w:rsidRPr="00C22519">
        <w:t>(Delivery)</w:t>
      </w:r>
      <w:r w:rsidR="0077205F">
        <w:rPr>
          <w:lang w:val="vi-VN"/>
        </w:rPr>
        <w:t xml:space="preserve">: </w:t>
      </w:r>
      <w:r w:rsidRPr="00C22519">
        <w:t>Thử nghiệm đưa payload đến mục tiêu theo cách an toàn, ví dụ thông qua môi trường thử nghiệm</w:t>
      </w:r>
      <w:r w:rsidR="0077205F" w:rsidRPr="00EC35F7">
        <w:t xml:space="preserve"> [</w:t>
      </w:r>
      <w:r w:rsidR="0077205F">
        <w:t>12</w:t>
      </w:r>
      <w:r w:rsidR="0077205F" w:rsidRPr="00EC35F7">
        <w:t>]</w:t>
      </w:r>
      <w:r w:rsidRPr="00C22519">
        <w:t>.</w:t>
      </w:r>
    </w:p>
    <w:p w14:paraId="74DC25F3" w14:textId="2CBE51D5" w:rsidR="00050437" w:rsidRPr="00C22519" w:rsidRDefault="00050437" w:rsidP="002B6C62">
      <w:pPr>
        <w:numPr>
          <w:ilvl w:val="0"/>
          <w:numId w:val="41"/>
        </w:numPr>
        <w:spacing w:after="160" w:line="259" w:lineRule="auto"/>
      </w:pPr>
      <w:r w:rsidRPr="00C22519">
        <w:t>Khai thác (Exploitation)</w:t>
      </w:r>
      <w:r w:rsidR="0077205F">
        <w:rPr>
          <w:lang w:val="vi-VN"/>
        </w:rPr>
        <w:t xml:space="preserve">: </w:t>
      </w:r>
      <w:r w:rsidRPr="00C22519">
        <w:t>Khai thác lỗ hổng đã xác định để đánh giá mức độ nguy hiểm thực tế</w:t>
      </w:r>
      <w:r w:rsidR="0077205F" w:rsidRPr="00EC35F7">
        <w:t xml:space="preserve"> [</w:t>
      </w:r>
      <w:r w:rsidR="0077205F">
        <w:t>12</w:t>
      </w:r>
      <w:r w:rsidR="0077205F" w:rsidRPr="00EC35F7">
        <w:t>]</w:t>
      </w:r>
      <w:r w:rsidRPr="00C22519">
        <w:t>.</w:t>
      </w:r>
    </w:p>
    <w:p w14:paraId="3315E529" w14:textId="41BE58AA" w:rsidR="00050437" w:rsidRPr="00C22519" w:rsidRDefault="00050437" w:rsidP="002B6C62">
      <w:pPr>
        <w:numPr>
          <w:ilvl w:val="0"/>
          <w:numId w:val="41"/>
        </w:numPr>
        <w:spacing w:after="160" w:line="259" w:lineRule="auto"/>
      </w:pPr>
      <w:r w:rsidRPr="00C22519">
        <w:t>Cài đặt kiểm soát (Installation)</w:t>
      </w:r>
      <w:r w:rsidR="00BB2734">
        <w:rPr>
          <w:lang w:val="vi-VN"/>
        </w:rPr>
        <w:t xml:space="preserve">: </w:t>
      </w:r>
      <w:r w:rsidRPr="00C22519">
        <w:t>Thực hiện các hành động tạm thời nhằm giữ quyền truy cập trong môi trường kiểm thử, chỉ để đánh giá khả năng duy trì truy cập</w:t>
      </w:r>
      <w:r w:rsidR="00BB2734" w:rsidRPr="00EC35F7">
        <w:t xml:space="preserve"> [</w:t>
      </w:r>
      <w:r w:rsidR="00BB2734">
        <w:t>12</w:t>
      </w:r>
      <w:r w:rsidR="00BB2734" w:rsidRPr="00EC35F7">
        <w:t>]</w:t>
      </w:r>
      <w:r w:rsidRPr="00C22519">
        <w:t>.</w:t>
      </w:r>
    </w:p>
    <w:p w14:paraId="5F8464D4" w14:textId="0FE20EB6" w:rsidR="00050437" w:rsidRPr="00C22519" w:rsidRDefault="00050437" w:rsidP="002B6C62">
      <w:pPr>
        <w:numPr>
          <w:ilvl w:val="0"/>
          <w:numId w:val="41"/>
        </w:numPr>
        <w:spacing w:after="160" w:line="259" w:lineRule="auto"/>
      </w:pPr>
      <w:r w:rsidRPr="00C22519">
        <w:t>Kiểm soát từ xa (Command &amp; Control)</w:t>
      </w:r>
      <w:r w:rsidR="00BB2734">
        <w:rPr>
          <w:lang w:val="vi-VN"/>
        </w:rPr>
        <w:t xml:space="preserve">: </w:t>
      </w:r>
      <w:r w:rsidRPr="00C22519">
        <w:t>Mô phỏng việc kiểm soát hệ thống sau khi xâm nhập để đánh giá nguy cơ từ xa</w:t>
      </w:r>
      <w:r w:rsidR="00BB2734">
        <w:rPr>
          <w:lang w:val="vi-VN"/>
        </w:rPr>
        <w:t xml:space="preserve"> </w:t>
      </w:r>
      <w:r w:rsidR="00BB2734" w:rsidRPr="00EC35F7">
        <w:t>[</w:t>
      </w:r>
      <w:r w:rsidR="00BB2734">
        <w:t>12</w:t>
      </w:r>
      <w:r w:rsidR="00BB2734" w:rsidRPr="00EC35F7">
        <w:t>]</w:t>
      </w:r>
      <w:r w:rsidRPr="00C22519">
        <w:t>.</w:t>
      </w:r>
      <w:r w:rsidRPr="00EC35F7">
        <w:t xml:space="preserve"> </w:t>
      </w:r>
    </w:p>
    <w:p w14:paraId="72FC68F6" w14:textId="68EB069D" w:rsidR="00050437" w:rsidRPr="00BB2734" w:rsidRDefault="00050437" w:rsidP="002B6C62">
      <w:pPr>
        <w:numPr>
          <w:ilvl w:val="0"/>
          <w:numId w:val="41"/>
        </w:numPr>
        <w:spacing w:after="160" w:line="259" w:lineRule="auto"/>
      </w:pPr>
      <w:r w:rsidRPr="00C22519">
        <w:t>Hành động</w:t>
      </w:r>
      <w:r w:rsidRPr="00EC35F7">
        <w:t xml:space="preserve"> </w:t>
      </w:r>
      <w:r w:rsidRPr="00C22519">
        <w:t>(Actions on Objectives)</w:t>
      </w:r>
      <w:r w:rsidR="00BB2734">
        <w:rPr>
          <w:lang w:val="vi-VN"/>
        </w:rPr>
        <w:t xml:space="preserve">: </w:t>
      </w:r>
      <w:r w:rsidRPr="00C22519">
        <w:t>Thử nghiệm các tác động có thể xảy ra nếu lỗ hổng bị khai thác, ví dụ truy xuất dữ liệu nhạy cảm, leo thang đặc quyền, hoặc phá hủy dữ liệu (chỉ trong môi trường thử nghiệm)</w:t>
      </w:r>
      <w:r w:rsidR="00BB2734" w:rsidRPr="00BB2734">
        <w:rPr>
          <w:lang w:val="vi-VN"/>
        </w:rPr>
        <w:t xml:space="preserve"> </w:t>
      </w:r>
      <w:r w:rsidR="00BB2734" w:rsidRPr="00EC35F7">
        <w:t>[</w:t>
      </w:r>
      <w:r w:rsidR="00BB2734">
        <w:t>12</w:t>
      </w:r>
      <w:r w:rsidR="00BB2734" w:rsidRPr="00EC35F7">
        <w:t>]</w:t>
      </w:r>
      <w:r w:rsidRPr="00C22519">
        <w:t>.</w:t>
      </w:r>
      <w:r w:rsidRPr="00EC35F7">
        <w:t xml:space="preserve"> </w:t>
      </w:r>
    </w:p>
    <w:p w14:paraId="0D6C4CD7" w14:textId="3CEB1E59" w:rsidR="00E02948" w:rsidRDefault="00852C33" w:rsidP="00852C33">
      <w:pPr>
        <w:pStyle w:val="Hnhv"/>
        <w:rPr>
          <w:lang w:val="vi-VN"/>
        </w:rPr>
      </w:pPr>
      <w:r w:rsidRPr="00852C33">
        <w:rPr>
          <w:noProof/>
        </w:rPr>
        <w:drawing>
          <wp:inline distT="0" distB="0" distL="0" distR="0" wp14:anchorId="22F8059D" wp14:editId="6D76D830">
            <wp:extent cx="5795607" cy="3453553"/>
            <wp:effectExtent l="0" t="0" r="0" b="0"/>
            <wp:docPr id="1383936554" name="Picture 1" descr="A diagram of a computer vir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36554" name="Picture 1" descr="A diagram of a computer virus&#10;&#10;AI-generated content may be incorrect."/>
                    <pic:cNvPicPr/>
                  </pic:nvPicPr>
                  <pic:blipFill rotWithShape="1">
                    <a:blip r:embed="rId13"/>
                    <a:srcRect l="713" t="5203" r="1646" b="6302"/>
                    <a:stretch>
                      <a:fillRect/>
                    </a:stretch>
                  </pic:blipFill>
                  <pic:spPr bwMode="auto">
                    <a:xfrm>
                      <a:off x="0" y="0"/>
                      <a:ext cx="5799666" cy="3455972"/>
                    </a:xfrm>
                    <a:prstGeom prst="rect">
                      <a:avLst/>
                    </a:prstGeom>
                    <a:ln>
                      <a:noFill/>
                    </a:ln>
                    <a:extLst>
                      <a:ext uri="{53640926-AAD7-44D8-BBD7-CCE9431645EC}">
                        <a14:shadowObscured xmlns:a14="http://schemas.microsoft.com/office/drawing/2010/main"/>
                      </a:ext>
                    </a:extLst>
                  </pic:spPr>
                </pic:pic>
              </a:graphicData>
            </a:graphic>
          </wp:inline>
        </w:drawing>
      </w:r>
    </w:p>
    <w:p w14:paraId="57F2EB5E" w14:textId="6A4720DA" w:rsidR="00E02948" w:rsidRPr="00DA6264" w:rsidRDefault="007F4C0F" w:rsidP="00DA6264">
      <w:pPr>
        <w:pStyle w:val="Tnhnhv"/>
        <w:rPr>
          <w:lang w:val="vi-VN"/>
        </w:rPr>
      </w:pPr>
      <w:r w:rsidRPr="00852C33">
        <w:t xml:space="preserve">Hình 1.2 Mô hình cyber kill </w:t>
      </w:r>
      <w:r w:rsidR="00D91619">
        <w:t>ch</w:t>
      </w:r>
      <w:r w:rsidRPr="00852C33">
        <w:t>ain</w:t>
      </w:r>
    </w:p>
    <w:p w14:paraId="7E51D873" w14:textId="35AB01BB" w:rsidR="00200A6E" w:rsidRPr="00E02948" w:rsidRDefault="00E02948" w:rsidP="002B6C62">
      <w:pPr>
        <w:pStyle w:val="Heading3"/>
        <w:jc w:val="both"/>
      </w:pPr>
      <w:bookmarkStart w:id="21" w:name="_Toc214386324"/>
      <w:bookmarkEnd w:id="19"/>
      <w:bookmarkEnd w:id="20"/>
      <w:r w:rsidRPr="00C22519">
        <w:lastRenderedPageBreak/>
        <w:t>Vai trò của kiểm thử an toàn trong thời đại AI</w:t>
      </w:r>
      <w:bookmarkEnd w:id="21"/>
    </w:p>
    <w:p w14:paraId="7932F70B" w14:textId="0BA42A46" w:rsidR="00E02948" w:rsidRPr="00C22519" w:rsidRDefault="00E02948" w:rsidP="002B6C62">
      <w:pPr>
        <w:spacing w:after="160" w:line="259" w:lineRule="auto"/>
      </w:pPr>
      <w:bookmarkStart w:id="22" w:name="_Toc452402272"/>
      <w:bookmarkStart w:id="23" w:name="_Toc452409564"/>
      <w:r w:rsidRPr="00C22519">
        <w:t xml:space="preserve">Việc tích hợp trí tuệ nhân tạo (AI) trong </w:t>
      </w:r>
      <w:r w:rsidR="00242FBD">
        <w:t>kiểm</w:t>
      </w:r>
      <w:r w:rsidR="00242FBD">
        <w:rPr>
          <w:lang w:val="vi-VN"/>
        </w:rPr>
        <w:t xml:space="preserve"> </w:t>
      </w:r>
      <w:r w:rsidR="00C2602B">
        <w:rPr>
          <w:lang w:val="vi-VN"/>
        </w:rPr>
        <w:t>thử</w:t>
      </w:r>
      <w:r w:rsidRPr="00C22519">
        <w:t xml:space="preserve"> giúp tự động hóa và nâng cao hiệu quả</w:t>
      </w:r>
      <w:r w:rsidR="001B4770">
        <w:rPr>
          <w:lang w:val="vi-VN"/>
        </w:rPr>
        <w:t xml:space="preserve"> </w:t>
      </w:r>
      <w:r w:rsidRPr="001B4770">
        <w:t>[</w:t>
      </w:r>
      <w:r w:rsidR="001B4770">
        <w:t>14</w:t>
      </w:r>
      <w:r w:rsidRPr="001B4770">
        <w:t>]</w:t>
      </w:r>
      <w:r w:rsidRPr="00C22519">
        <w:t>:</w:t>
      </w:r>
      <w:r w:rsidRPr="001B4770">
        <w:t xml:space="preserve"> </w:t>
      </w:r>
    </w:p>
    <w:p w14:paraId="333C6219" w14:textId="77777777" w:rsidR="00E02948" w:rsidRPr="001B4770" w:rsidRDefault="00E02948" w:rsidP="002B6C62">
      <w:pPr>
        <w:pStyle w:val="ListParagraph"/>
        <w:numPr>
          <w:ilvl w:val="0"/>
          <w:numId w:val="48"/>
        </w:numPr>
        <w:spacing w:after="160" w:line="259" w:lineRule="auto"/>
      </w:pPr>
      <w:r w:rsidRPr="001B4770">
        <w:t>Thu thập và phân tích thông tin: AI tổng hợp dữ liệu từ nhiều nguồn, phân loại thông tin quan trọng, giảm sai sót.</w:t>
      </w:r>
    </w:p>
    <w:p w14:paraId="2E8C31B9" w14:textId="3F09BA90" w:rsidR="00E02948" w:rsidRPr="00C22519" w:rsidRDefault="00E02948" w:rsidP="002B6C62">
      <w:pPr>
        <w:numPr>
          <w:ilvl w:val="0"/>
          <w:numId w:val="42"/>
        </w:numPr>
        <w:spacing w:after="160" w:line="259" w:lineRule="auto"/>
      </w:pPr>
      <w:r w:rsidRPr="00C22519">
        <w:t xml:space="preserve">Đánh giá lỗ hổng: AI nhận diện </w:t>
      </w:r>
      <w:r w:rsidR="00242FBD" w:rsidRPr="00242FBD">
        <w:t>các mẫu (pattern)</w:t>
      </w:r>
      <w:r w:rsidR="00242FBD">
        <w:rPr>
          <w:lang w:val="vi-VN"/>
        </w:rPr>
        <w:t xml:space="preserve"> bất thường</w:t>
      </w:r>
      <w:r w:rsidRPr="00C22519">
        <w:t xml:space="preserve"> và dự đoán lỗ hổng tiềm năng, giảm </w:t>
      </w:r>
      <w:r w:rsidR="00242FBD" w:rsidRPr="00242FBD">
        <w:t>đáng kể tỷ lệ cảnh báo sai (false positives) và bỏ sót (false negatives).</w:t>
      </w:r>
      <w:r w:rsidR="00242FBD">
        <w:rPr>
          <w:lang w:val="vi-VN"/>
        </w:rPr>
        <w:t xml:space="preserve"> </w:t>
      </w:r>
    </w:p>
    <w:p w14:paraId="535C5B79" w14:textId="77777777" w:rsidR="00E02948" w:rsidRPr="00C22519" w:rsidRDefault="00E02948" w:rsidP="002B6C62">
      <w:pPr>
        <w:numPr>
          <w:ilvl w:val="0"/>
          <w:numId w:val="42"/>
        </w:numPr>
        <w:spacing w:after="160" w:line="259" w:lineRule="auto"/>
      </w:pPr>
      <w:r w:rsidRPr="00C22519">
        <w:t>Báo cáo và khắc phục: AI sinh báo cáo chi tiết bằng ngôn ngữ tự nhiên, mô tả mức độ nghiêm trọng, gợi ý biện pháp vá lỗ hổng.</w:t>
      </w:r>
    </w:p>
    <w:p w14:paraId="192E25EC" w14:textId="6612C43F" w:rsidR="00E02948" w:rsidRPr="00C22519" w:rsidRDefault="00E02948" w:rsidP="002B6C62">
      <w:pPr>
        <w:spacing w:after="160" w:line="259" w:lineRule="auto"/>
      </w:pPr>
      <w:r w:rsidRPr="00C22519">
        <w:t>Các nghiên cứu gần đây cho thấy AI có thể phân tích kết quả quét và đề xuất phương án khắc phục với độ chính xác 85–92%, giúp kỹ sư bảo mật ra quyết định nhanh chóng và chính xác hơn</w:t>
      </w:r>
      <w:r w:rsidR="003155F7">
        <w:rPr>
          <w:lang w:val="vi-VN"/>
        </w:rPr>
        <w:t xml:space="preserve"> </w:t>
      </w:r>
      <w:r w:rsidR="003155F7" w:rsidRPr="001B4770">
        <w:t>[</w:t>
      </w:r>
      <w:r w:rsidR="003155F7">
        <w:t>14</w:t>
      </w:r>
      <w:r w:rsidR="003155F7" w:rsidRPr="001B4770">
        <w:t>]</w:t>
      </w:r>
      <w:r w:rsidRPr="00C22519">
        <w:t>.</w:t>
      </w:r>
      <w:r w:rsidRPr="001B4770">
        <w:t xml:space="preserve"> </w:t>
      </w:r>
    </w:p>
    <w:p w14:paraId="4CF35A0B" w14:textId="2ABB6497" w:rsidR="00200A6E" w:rsidRPr="00D0640B" w:rsidRDefault="003155F7" w:rsidP="002B6C62">
      <w:pPr>
        <w:pStyle w:val="Heading2"/>
        <w:jc w:val="both"/>
      </w:pPr>
      <w:bookmarkStart w:id="24" w:name="_Toc214386325"/>
      <w:bookmarkEnd w:id="22"/>
      <w:bookmarkEnd w:id="23"/>
      <w:r w:rsidRPr="006916A2">
        <w:t xml:space="preserve">Các công cụ </w:t>
      </w:r>
      <w:r w:rsidR="005F007B">
        <w:t>kiểm</w:t>
      </w:r>
      <w:r w:rsidR="005F007B">
        <w:rPr>
          <w:lang w:val="vi-VN"/>
        </w:rPr>
        <w:t xml:space="preserve"> thử</w:t>
      </w:r>
      <w:r w:rsidRPr="006916A2">
        <w:t xml:space="preserve"> truyền thống</w:t>
      </w:r>
      <w:bookmarkEnd w:id="24"/>
    </w:p>
    <w:p w14:paraId="0E2ED316" w14:textId="14C8331F" w:rsidR="00D0640B" w:rsidRDefault="00D0640B" w:rsidP="002B6C62">
      <w:pPr>
        <w:spacing w:after="160" w:line="259" w:lineRule="auto"/>
        <w:rPr>
          <w:lang w:val="vi-VN"/>
        </w:rPr>
      </w:pPr>
      <w:bookmarkStart w:id="25" w:name="_Toc452402275"/>
      <w:bookmarkStart w:id="26" w:name="_Toc452409567"/>
      <w:r w:rsidRPr="006916A2">
        <w:t xml:space="preserve">Mục này giới thiệu các công cụ phổ biến trong kiểm thử xâm </w:t>
      </w:r>
      <w:r>
        <w:t>nhập</w:t>
      </w:r>
      <w:r>
        <w:rPr>
          <w:lang w:val="vi-VN"/>
        </w:rPr>
        <w:t xml:space="preserve">, </w:t>
      </w:r>
      <w:r w:rsidRPr="006916A2">
        <w:t xml:space="preserve">phần lớn là công cụ mã nguồn mở hoặc công cụ nền tảng mà bất kỳ đồ án, bài lab hay hệ thống </w:t>
      </w:r>
      <w:r w:rsidR="00242FBD">
        <w:t>kiểm</w:t>
      </w:r>
      <w:r w:rsidR="00242FBD">
        <w:rPr>
          <w:lang w:val="vi-VN"/>
        </w:rPr>
        <w:t xml:space="preserve"> thử</w:t>
      </w:r>
      <w:r w:rsidRPr="006916A2">
        <w:t xml:space="preserve"> tự động nào cũng nên tích hợp hoặc tham khảo. </w:t>
      </w:r>
    </w:p>
    <w:p w14:paraId="165ED173" w14:textId="484819D0" w:rsidR="00D0640B" w:rsidRDefault="00D0640B" w:rsidP="002B6C62">
      <w:pPr>
        <w:pStyle w:val="Heading3"/>
        <w:jc w:val="both"/>
        <w:rPr>
          <w:lang w:val="vi-VN"/>
        </w:rPr>
      </w:pPr>
      <w:r w:rsidRPr="00D0640B">
        <w:t xml:space="preserve"> </w:t>
      </w:r>
      <w:bookmarkStart w:id="27" w:name="_Toc214386326"/>
      <w:r w:rsidRPr="00D0640B">
        <w:t>Nmap</w:t>
      </w:r>
      <w:bookmarkEnd w:id="27"/>
    </w:p>
    <w:p w14:paraId="4035A0FF" w14:textId="77777777" w:rsidR="00D0640B" w:rsidRPr="00863377" w:rsidRDefault="00D0640B" w:rsidP="002B6C62">
      <w:pPr>
        <w:rPr>
          <w:lang w:val="vi-VN"/>
        </w:rPr>
      </w:pPr>
      <w:r w:rsidRPr="00863377">
        <w:rPr>
          <w:lang w:val="vi-VN"/>
        </w:rPr>
        <w:t>Mục đích chính: phát hiện host, cổng mở, dịch vụ chạy trên cổng, phiên bản dịch vụ, và thu thập thông tin hệ điều hành cơ bản; là bước nền tảng để xác định bề mặt tấn công.</w:t>
      </w:r>
    </w:p>
    <w:p w14:paraId="646E266F" w14:textId="77777777" w:rsidR="00D0640B" w:rsidRPr="00863377" w:rsidRDefault="00D0640B" w:rsidP="002B6C62">
      <w:pPr>
        <w:rPr>
          <w:lang w:val="vi-VN"/>
        </w:rPr>
      </w:pPr>
      <w:r w:rsidRPr="00863377">
        <w:rPr>
          <w:lang w:val="vi-VN"/>
        </w:rPr>
        <w:t>Nguyên lý &amp; tính năng nổi bật:</w:t>
      </w:r>
    </w:p>
    <w:p w14:paraId="70C55B52" w14:textId="4E84FB2E" w:rsidR="00D0640B" w:rsidRPr="00686758" w:rsidRDefault="00D0640B" w:rsidP="002B6C62">
      <w:pPr>
        <w:pStyle w:val="ListParagraph"/>
        <w:numPr>
          <w:ilvl w:val="0"/>
          <w:numId w:val="45"/>
        </w:numPr>
        <w:rPr>
          <w:lang w:val="vi-VN"/>
        </w:rPr>
      </w:pPr>
      <w:r w:rsidRPr="00863377">
        <w:rPr>
          <w:lang w:val="vi-VN"/>
        </w:rPr>
        <w:t>Nmap dùng kỹ thuật gửi/gói tin tùy biến để kiểm tra trạng thái cổng (open/closed/filtered). Hỗ trợ nhiều kiểu quét: SYN scan (fast, stealth), TCP connect, UDP scan, Idle scan (IPID side-channel)</w:t>
      </w:r>
      <w:r w:rsidR="00EB411A">
        <w:rPr>
          <w:lang w:val="vi-VN"/>
        </w:rPr>
        <w:t xml:space="preserve">, </w:t>
      </w:r>
      <w:r w:rsidRPr="00863377">
        <w:rPr>
          <w:lang w:val="vi-VN"/>
        </w:rPr>
        <w:t xml:space="preserve">…; đồng thời có khả năng dò </w:t>
      </w:r>
      <w:r w:rsidR="00EB411A">
        <w:rPr>
          <w:lang w:val="vi-VN"/>
        </w:rPr>
        <w:t xml:space="preserve">tìm </w:t>
      </w:r>
      <w:r w:rsidRPr="00863377">
        <w:rPr>
          <w:lang w:val="vi-VN"/>
        </w:rPr>
        <w:t xml:space="preserve">phiên bản dịch vụ (version detection) và nhận diện hệ điều hành (OS detection) </w:t>
      </w:r>
      <w:r w:rsidRPr="00686758">
        <w:rPr>
          <w:lang w:val="vi-VN"/>
        </w:rPr>
        <w:t>[</w:t>
      </w:r>
      <w:r w:rsidR="00686758" w:rsidRPr="00686758">
        <w:rPr>
          <w:lang w:val="vi-VN"/>
        </w:rPr>
        <w:t>15</w:t>
      </w:r>
      <w:r w:rsidRPr="00686758">
        <w:rPr>
          <w:lang w:val="vi-VN"/>
        </w:rPr>
        <w:t xml:space="preserve">]. </w:t>
      </w:r>
    </w:p>
    <w:p w14:paraId="5E4D4150" w14:textId="3F63E101" w:rsidR="00D0640B" w:rsidRPr="008E5701" w:rsidRDefault="00D0640B" w:rsidP="002B6C62">
      <w:pPr>
        <w:pStyle w:val="ListParagraph"/>
        <w:numPr>
          <w:ilvl w:val="0"/>
          <w:numId w:val="45"/>
        </w:numPr>
        <w:rPr>
          <w:lang w:val="vi-VN"/>
        </w:rPr>
      </w:pPr>
      <w:r w:rsidRPr="00902199">
        <w:rPr>
          <w:lang w:val="vi-VN"/>
        </w:rPr>
        <w:t xml:space="preserve">Nmap Scripting Engine (NSE): cho phép viết script bằng Lua để tự động hoá kiểm tra chuyên sâu (ví dụ kiểm tra lỗ hổng cụ thể, </w:t>
      </w:r>
      <w:r w:rsidR="00902199" w:rsidRPr="00902199">
        <w:rPr>
          <w:lang w:val="vi-VN"/>
        </w:rPr>
        <w:t>tấn</w:t>
      </w:r>
      <w:r w:rsidR="00902199">
        <w:rPr>
          <w:lang w:val="vi-VN"/>
        </w:rPr>
        <w:t xml:space="preserve"> công vét cạn</w:t>
      </w:r>
      <w:r w:rsidRPr="00902199">
        <w:rPr>
          <w:lang w:val="vi-VN"/>
        </w:rPr>
        <w:t xml:space="preserve">, thu thập thông tin). </w:t>
      </w:r>
      <w:r w:rsidRPr="008E5701">
        <w:rPr>
          <w:lang w:val="vi-VN"/>
        </w:rPr>
        <w:t>NSE là lý do Nmap không chỉ là công cụ “quét port” mà còn dùng để tìm các lỗ hổng đơn giản [</w:t>
      </w:r>
      <w:r w:rsidR="00686758" w:rsidRPr="008E5701">
        <w:rPr>
          <w:lang w:val="vi-VN"/>
        </w:rPr>
        <w:t>15</w:t>
      </w:r>
      <w:r w:rsidRPr="008E5701">
        <w:rPr>
          <w:lang w:val="vi-VN"/>
        </w:rPr>
        <w:t xml:space="preserve">]. </w:t>
      </w:r>
    </w:p>
    <w:p w14:paraId="54CF82E3" w14:textId="77777777" w:rsidR="00D0640B" w:rsidRPr="008E5701" w:rsidRDefault="00D0640B" w:rsidP="002B6C62">
      <w:pPr>
        <w:rPr>
          <w:lang w:val="vi-VN"/>
        </w:rPr>
      </w:pPr>
      <w:r w:rsidRPr="008E5701">
        <w:rPr>
          <w:lang w:val="vi-VN"/>
        </w:rPr>
        <w:t>Các tùy chọn và chiến lược thực tế hay dùng:</w:t>
      </w:r>
    </w:p>
    <w:p w14:paraId="37DD1CBA" w14:textId="77777777" w:rsidR="00D0640B" w:rsidRPr="00863377" w:rsidRDefault="00D0640B" w:rsidP="002B6C62">
      <w:pPr>
        <w:pStyle w:val="ListParagraph"/>
        <w:numPr>
          <w:ilvl w:val="0"/>
          <w:numId w:val="49"/>
        </w:numPr>
      </w:pPr>
      <w:r w:rsidRPr="00863377">
        <w:t>-sS (SYN scan) + -Pn (không ping) cho quét nhanh stealth.</w:t>
      </w:r>
    </w:p>
    <w:p w14:paraId="38A3D261" w14:textId="77777777" w:rsidR="00D0640B" w:rsidRPr="00863377" w:rsidRDefault="00D0640B" w:rsidP="002B6C62">
      <w:pPr>
        <w:pStyle w:val="ListParagraph"/>
        <w:numPr>
          <w:ilvl w:val="0"/>
          <w:numId w:val="49"/>
        </w:numPr>
      </w:pPr>
      <w:r w:rsidRPr="00863377">
        <w:lastRenderedPageBreak/>
        <w:t>-sV để dò version, kết hợp --script để chạy các NSE script phù hợp (ví dụ vuln, auth, discovery).</w:t>
      </w:r>
    </w:p>
    <w:p w14:paraId="7FCA9FA9" w14:textId="5FF11EB0" w:rsidR="00D0640B" w:rsidRPr="00863377" w:rsidRDefault="00D0640B" w:rsidP="002B6C62">
      <w:pPr>
        <w:pStyle w:val="ListParagraph"/>
        <w:numPr>
          <w:ilvl w:val="0"/>
          <w:numId w:val="49"/>
        </w:numPr>
      </w:pPr>
      <w:r w:rsidRPr="00863377">
        <w:t xml:space="preserve">Quét theo dải IP lớn: phân đoạn, điều phối </w:t>
      </w:r>
      <w:r w:rsidR="00DB3250">
        <w:t>công</w:t>
      </w:r>
      <w:r w:rsidR="00DB3250">
        <w:rPr>
          <w:lang w:val="vi-VN"/>
        </w:rPr>
        <w:t xml:space="preserve"> việc</w:t>
      </w:r>
      <w:r w:rsidRPr="00863377">
        <w:t xml:space="preserve"> (parallelization) để tránh quá tải mạng/IDS.</w:t>
      </w:r>
    </w:p>
    <w:p w14:paraId="1B5C2117" w14:textId="47D1A6CA" w:rsidR="00D0640B" w:rsidRPr="00863377" w:rsidRDefault="00D0640B" w:rsidP="002B6C62">
      <w:r w:rsidRPr="00863377">
        <w:t xml:space="preserve">Tích hợp tự động: Nmap có đầu ra XML/grepable/JSON, dễ </w:t>
      </w:r>
      <w:r w:rsidR="007F6118">
        <w:t>chuẩn</w:t>
      </w:r>
      <w:r w:rsidR="007F6118">
        <w:rPr>
          <w:lang w:val="vi-VN"/>
        </w:rPr>
        <w:t xml:space="preserve"> hóa</w:t>
      </w:r>
      <w:r w:rsidRPr="00863377">
        <w:t xml:space="preserve"> bằng Python (thư viện python-nmap hoặc trực tiếp </w:t>
      </w:r>
      <w:r w:rsidR="007F6118">
        <w:t>chuẩn</w:t>
      </w:r>
      <w:r w:rsidR="007F6118">
        <w:rPr>
          <w:lang w:val="vi-VN"/>
        </w:rPr>
        <w:t xml:space="preserve"> hóa</w:t>
      </w:r>
      <w:r w:rsidRPr="00863377">
        <w:t xml:space="preserve"> XML) để lưu kết quả vào </w:t>
      </w:r>
      <w:r w:rsidR="007F6118">
        <w:t>cơ</w:t>
      </w:r>
      <w:r w:rsidR="007F6118">
        <w:rPr>
          <w:lang w:val="vi-VN"/>
        </w:rPr>
        <w:t xml:space="preserve"> sở dữ liệu</w:t>
      </w:r>
      <w:r w:rsidRPr="00863377">
        <w:t xml:space="preserve">, kết nối với </w:t>
      </w:r>
      <w:r w:rsidR="004913BE">
        <w:t>mô hình</w:t>
      </w:r>
      <w:r w:rsidRPr="00863377">
        <w:t xml:space="preserve"> phân tích sau đó [</w:t>
      </w:r>
      <w:r w:rsidR="00686758">
        <w:t>15</w:t>
      </w:r>
      <w:r w:rsidRPr="00863377">
        <w:t xml:space="preserve">]. </w:t>
      </w:r>
    </w:p>
    <w:p w14:paraId="59148EDF" w14:textId="410D109B" w:rsidR="00D0640B" w:rsidRDefault="00D0640B" w:rsidP="002B6C62">
      <w:pPr>
        <w:rPr>
          <w:lang w:val="vi-VN"/>
        </w:rPr>
      </w:pPr>
      <w:r w:rsidRPr="00863377">
        <w:t xml:space="preserve">Lưu ý khi sử dụng: cần xin phép/ghi rõ phạm vi; tốc độ quét cao có thể gây gián đoạn dịch vụ hoặc bị hệ thống phát hiện; các kết quả OS/version có thể sai nếu hệ thống được cấu hình tối ưu chống </w:t>
      </w:r>
      <w:r w:rsidR="003A065F" w:rsidRPr="003A065F">
        <w:t>nhận dạng đặc trưng (fingerprinting)</w:t>
      </w:r>
      <w:r w:rsidRPr="006916A2">
        <w:t>.</w:t>
      </w:r>
    </w:p>
    <w:p w14:paraId="7C82400C" w14:textId="4EDE5028" w:rsidR="00DB192D" w:rsidRDefault="00DB192D" w:rsidP="002B6C62">
      <w:pPr>
        <w:pStyle w:val="Heading3"/>
        <w:jc w:val="both"/>
        <w:rPr>
          <w:lang w:val="vi-VN"/>
        </w:rPr>
      </w:pPr>
      <w:bookmarkStart w:id="28" w:name="_Toc214386327"/>
      <w:r w:rsidRPr="006916A2">
        <w:t>Nikto</w:t>
      </w:r>
      <w:bookmarkEnd w:id="28"/>
    </w:p>
    <w:p w14:paraId="30902089" w14:textId="3BBBE7BA" w:rsidR="00DB192D" w:rsidRPr="006916A2" w:rsidRDefault="00DB192D" w:rsidP="002B6C62">
      <w:pPr>
        <w:spacing w:after="160" w:line="259" w:lineRule="auto"/>
        <w:rPr>
          <w:lang w:val="vi-VN"/>
        </w:rPr>
      </w:pPr>
      <w:r w:rsidRPr="006916A2">
        <w:rPr>
          <w:lang w:val="vi-VN"/>
        </w:rPr>
        <w:t>M</w:t>
      </w:r>
      <w:r w:rsidRPr="008824F3">
        <w:rPr>
          <w:lang w:val="vi-VN"/>
        </w:rPr>
        <w:t xml:space="preserve">ục đích chính: kiểm tra cấu hình và lỗ hổng tại lớp web </w:t>
      </w:r>
      <w:r w:rsidR="00191920" w:rsidRPr="008824F3">
        <w:rPr>
          <w:lang w:val="vi-VN"/>
        </w:rPr>
        <w:t xml:space="preserve">server, </w:t>
      </w:r>
      <w:r w:rsidRPr="008824F3">
        <w:rPr>
          <w:lang w:val="vi-VN"/>
        </w:rPr>
        <w:t>file nhạy cảm, CGI/backup files, cấu hình SSL/TLS yếu, header nguy hiểm, phiên bản server lỗi thời.</w:t>
      </w:r>
    </w:p>
    <w:p w14:paraId="243CF2C6" w14:textId="77777777" w:rsidR="00DB192D" w:rsidRPr="006916A2" w:rsidRDefault="00DB192D" w:rsidP="002B6C62">
      <w:pPr>
        <w:spacing w:after="160" w:line="259" w:lineRule="auto"/>
        <w:rPr>
          <w:lang w:val="vi-VN"/>
        </w:rPr>
      </w:pPr>
      <w:r w:rsidRPr="006916A2">
        <w:rPr>
          <w:lang w:val="vi-VN"/>
        </w:rPr>
        <w:t>Nguyên lý &amp; tính năng nổi bật:</w:t>
      </w:r>
    </w:p>
    <w:p w14:paraId="513A68F3" w14:textId="6B7A7785" w:rsidR="00DB192D" w:rsidRPr="008E5701" w:rsidRDefault="00DB192D" w:rsidP="002B6C62">
      <w:pPr>
        <w:numPr>
          <w:ilvl w:val="0"/>
          <w:numId w:val="50"/>
        </w:numPr>
        <w:spacing w:after="160" w:line="259" w:lineRule="auto"/>
        <w:rPr>
          <w:lang w:val="vi-VN"/>
        </w:rPr>
      </w:pPr>
      <w:r w:rsidRPr="006916A2">
        <w:rPr>
          <w:lang w:val="vi-VN"/>
        </w:rPr>
        <w:t>Nikto thực hiện hàng nghìn kiểm tra (test signatures) chống lại một máy chủ web và đưa ra danh sách các điểm nguy cơ (thông tin có thể cần xác minh thủ công). Nikto kiểm tra hàng nghìn mục (thông tin nhà phát triển cho biết con số lớn ~7.000+ tests)</w:t>
      </w:r>
      <w:r w:rsidR="00191920" w:rsidRPr="003A065F">
        <w:rPr>
          <w:lang w:val="vi-VN"/>
        </w:rPr>
        <w:t xml:space="preserve"> </w:t>
      </w:r>
      <w:r w:rsidR="00191920" w:rsidRPr="006916A2">
        <w:rPr>
          <w:lang w:val="vi-VN"/>
        </w:rPr>
        <w:t>[</w:t>
      </w:r>
      <w:r w:rsidR="00191920" w:rsidRPr="003A065F">
        <w:rPr>
          <w:lang w:val="vi-VN"/>
        </w:rPr>
        <w:t>16</w:t>
      </w:r>
      <w:r w:rsidR="00191920" w:rsidRPr="006916A2">
        <w:rPr>
          <w:lang w:val="vi-VN"/>
        </w:rPr>
        <w:t>].</w:t>
      </w:r>
      <w:r w:rsidRPr="006916A2">
        <w:rPr>
          <w:lang w:val="vi-VN"/>
        </w:rPr>
        <w:t xml:space="preserve"> </w:t>
      </w:r>
    </w:p>
    <w:p w14:paraId="48D91602" w14:textId="46F67FBD" w:rsidR="00DB192D" w:rsidRPr="008E5701" w:rsidRDefault="00DB192D" w:rsidP="002B6C62">
      <w:pPr>
        <w:numPr>
          <w:ilvl w:val="0"/>
          <w:numId w:val="50"/>
        </w:numPr>
        <w:spacing w:after="160" w:line="259" w:lineRule="auto"/>
        <w:rPr>
          <w:lang w:val="vi-VN"/>
        </w:rPr>
      </w:pPr>
      <w:r w:rsidRPr="008E5701">
        <w:rPr>
          <w:lang w:val="vi-VN"/>
        </w:rPr>
        <w:t>Hỗ trợ nhiều định dạng báo cáo (txt, html, csv, xml) thuận tiện cho việc tích hợp vào</w:t>
      </w:r>
      <w:r w:rsidR="00B61722" w:rsidRPr="008E5701">
        <w:rPr>
          <w:lang w:val="vi-VN"/>
        </w:rPr>
        <w:t xml:space="preserve"> chuỗi kiểm thử </w:t>
      </w:r>
      <w:r w:rsidRPr="008E5701">
        <w:rPr>
          <w:lang w:val="vi-VN"/>
        </w:rPr>
        <w:t>tự động</w:t>
      </w:r>
      <w:r w:rsidR="00191920" w:rsidRPr="003A065F">
        <w:rPr>
          <w:lang w:val="vi-VN"/>
        </w:rPr>
        <w:t xml:space="preserve"> </w:t>
      </w:r>
      <w:r w:rsidRPr="008E5701">
        <w:rPr>
          <w:lang w:val="vi-VN"/>
        </w:rPr>
        <w:t>[</w:t>
      </w:r>
      <w:r w:rsidR="00191920" w:rsidRPr="008E5701">
        <w:rPr>
          <w:lang w:val="vi-VN"/>
        </w:rPr>
        <w:t>16</w:t>
      </w:r>
      <w:r w:rsidRPr="008E5701">
        <w:rPr>
          <w:lang w:val="vi-VN"/>
        </w:rPr>
        <w:t xml:space="preserve">]. </w:t>
      </w:r>
    </w:p>
    <w:p w14:paraId="4B2E1B80" w14:textId="77777777" w:rsidR="00DB192D" w:rsidRPr="006916A2" w:rsidRDefault="00DB192D" w:rsidP="002B6C62">
      <w:pPr>
        <w:spacing w:after="160" w:line="259" w:lineRule="auto"/>
      </w:pPr>
      <w:r w:rsidRPr="006916A2">
        <w:t>Cách dùng thực tế:</w:t>
      </w:r>
    </w:p>
    <w:p w14:paraId="42E1CFFF" w14:textId="770AF4E8" w:rsidR="00DB192D" w:rsidRPr="006916A2" w:rsidRDefault="00DB192D" w:rsidP="002B6C62">
      <w:pPr>
        <w:numPr>
          <w:ilvl w:val="0"/>
          <w:numId w:val="51"/>
        </w:numPr>
        <w:spacing w:after="160" w:line="259" w:lineRule="auto"/>
      </w:pPr>
      <w:r w:rsidRPr="006916A2">
        <w:t xml:space="preserve">Chạy Nikto cho từng host/virtual-host: nikto -h http://target hoặc từ container. Sử dụng tùy chọn output để lưu kết quả cho </w:t>
      </w:r>
      <w:r w:rsidR="004913BE">
        <w:t>mô hình</w:t>
      </w:r>
      <w:r w:rsidRPr="006916A2">
        <w:t xml:space="preserve"> phân tích.</w:t>
      </w:r>
    </w:p>
    <w:p w14:paraId="6BF542F3" w14:textId="77777777" w:rsidR="00DB192D" w:rsidRPr="006916A2" w:rsidRDefault="00DB192D" w:rsidP="002B6C62">
      <w:pPr>
        <w:numPr>
          <w:ilvl w:val="0"/>
          <w:numId w:val="51"/>
        </w:numPr>
        <w:spacing w:after="160" w:line="259" w:lineRule="auto"/>
      </w:pPr>
      <w:r w:rsidRPr="006916A2">
        <w:t>Kết hợp Nikto với Burp Suite (proxy) để thực hiện kiểm tra sâu hơn trên endpoint mà Nikto phát hiện.</w:t>
      </w:r>
    </w:p>
    <w:p w14:paraId="3B1651E6" w14:textId="2BA03494" w:rsidR="00DB192D" w:rsidRPr="006916A2" w:rsidRDefault="00DB192D" w:rsidP="003B27F6">
      <w:r w:rsidRPr="006916A2">
        <w:t xml:space="preserve">Lưu ý: Nikto thường phát hiện nhiều “vấn đề cấu hình” nhưng có thể có false </w:t>
      </w:r>
      <w:r w:rsidR="00B61722">
        <w:t>positives</w:t>
      </w:r>
      <w:r w:rsidR="00B61722">
        <w:rPr>
          <w:lang w:val="vi-VN"/>
        </w:rPr>
        <w:t xml:space="preserve">, </w:t>
      </w:r>
      <w:r w:rsidRPr="006916A2">
        <w:t>cần bước xác minh thủ công (hoặc dùng AI để enrich và loại bỏ false positives) [</w:t>
      </w:r>
      <w:r w:rsidRPr="003A065F">
        <w:t>15</w:t>
      </w:r>
      <w:r w:rsidRPr="006916A2">
        <w:t xml:space="preserve">]. </w:t>
      </w:r>
    </w:p>
    <w:p w14:paraId="0E87AFB5" w14:textId="7DADAA47" w:rsidR="00DB192D" w:rsidRDefault="00191920" w:rsidP="002B6C62">
      <w:pPr>
        <w:pStyle w:val="Heading3"/>
        <w:jc w:val="both"/>
        <w:rPr>
          <w:lang w:val="vi-VN"/>
        </w:rPr>
      </w:pPr>
      <w:bookmarkStart w:id="29" w:name="_Toc214386328"/>
      <w:r w:rsidRPr="006916A2">
        <w:t>Nuclei</w:t>
      </w:r>
      <w:bookmarkEnd w:id="29"/>
    </w:p>
    <w:p w14:paraId="0670684A" w14:textId="42923008" w:rsidR="00191920" w:rsidRPr="006916A2" w:rsidRDefault="00191920" w:rsidP="003B27F6">
      <w:pPr>
        <w:rPr>
          <w:lang w:val="vi-VN"/>
        </w:rPr>
      </w:pPr>
      <w:r w:rsidRPr="006916A2">
        <w:rPr>
          <w:lang w:val="vi-VN"/>
        </w:rPr>
        <w:t xml:space="preserve">Mục đích chính: quét nhanh, quy mô lớn dựa trên template mô tả </w:t>
      </w:r>
      <w:r w:rsidR="0058502C">
        <w:rPr>
          <w:lang w:val="vi-VN"/>
        </w:rPr>
        <w:t>các mẫu đặc trưng</w:t>
      </w:r>
      <w:r w:rsidR="0058502C" w:rsidRPr="006916A2">
        <w:rPr>
          <w:lang w:val="vi-VN"/>
        </w:rPr>
        <w:t xml:space="preserve"> </w:t>
      </w:r>
      <w:r w:rsidRPr="006916A2">
        <w:rPr>
          <w:lang w:val="vi-VN"/>
        </w:rPr>
        <w:t>của lỗ hổng (CVE, misconfiguration, endpoint nguy hiểm).</w:t>
      </w:r>
    </w:p>
    <w:p w14:paraId="215D81E0" w14:textId="77777777" w:rsidR="00191920" w:rsidRPr="006916A2" w:rsidRDefault="00191920" w:rsidP="002B6C62">
      <w:pPr>
        <w:spacing w:after="160" w:line="259" w:lineRule="auto"/>
        <w:rPr>
          <w:lang w:val="vi-VN"/>
        </w:rPr>
      </w:pPr>
      <w:r w:rsidRPr="006916A2">
        <w:rPr>
          <w:lang w:val="vi-VN"/>
        </w:rPr>
        <w:t>Nguyên lý &amp; tính năng nổi bật:</w:t>
      </w:r>
    </w:p>
    <w:p w14:paraId="1B4C418C" w14:textId="024D23DA" w:rsidR="00191920" w:rsidRPr="006916A2" w:rsidRDefault="00191920" w:rsidP="002B6C62">
      <w:pPr>
        <w:numPr>
          <w:ilvl w:val="0"/>
          <w:numId w:val="52"/>
        </w:numPr>
        <w:tabs>
          <w:tab w:val="clear" w:pos="720"/>
          <w:tab w:val="num" w:pos="1069"/>
        </w:tabs>
        <w:spacing w:after="160" w:line="259" w:lineRule="auto"/>
        <w:ind w:left="1069"/>
        <w:rPr>
          <w:lang w:val="vi-VN"/>
        </w:rPr>
      </w:pPr>
      <w:r w:rsidRPr="006916A2">
        <w:rPr>
          <w:lang w:val="vi-VN"/>
        </w:rPr>
        <w:lastRenderedPageBreak/>
        <w:t xml:space="preserve">Nuclei sử dụng các template YAML (cộng đồng đóng góp) để mô tả cách phát hiện từng lỗ hổng cụ </w:t>
      </w:r>
      <w:r w:rsidR="004F47E0">
        <w:rPr>
          <w:lang w:val="vi-VN"/>
        </w:rPr>
        <w:t xml:space="preserve">thể, </w:t>
      </w:r>
      <w:r w:rsidRPr="006916A2">
        <w:rPr>
          <w:lang w:val="vi-VN"/>
        </w:rPr>
        <w:t>điều này cho phép cập nhật nhanh khi có CVE mới và tạo template tuỳ chỉnh cho môi trường đặc thù [</w:t>
      </w:r>
      <w:r w:rsidR="004F47E0">
        <w:rPr>
          <w:lang w:val="vi-VN"/>
        </w:rPr>
        <w:t>17</w:t>
      </w:r>
      <w:r w:rsidRPr="006916A2">
        <w:rPr>
          <w:lang w:val="vi-VN"/>
        </w:rPr>
        <w:t xml:space="preserve">]. </w:t>
      </w:r>
    </w:p>
    <w:p w14:paraId="577B6329" w14:textId="268009C1" w:rsidR="00191920" w:rsidRPr="008824F3" w:rsidRDefault="00191920" w:rsidP="002B6C62">
      <w:pPr>
        <w:numPr>
          <w:ilvl w:val="0"/>
          <w:numId w:val="52"/>
        </w:numPr>
        <w:tabs>
          <w:tab w:val="clear" w:pos="720"/>
          <w:tab w:val="num" w:pos="1069"/>
        </w:tabs>
        <w:spacing w:after="160" w:line="259" w:lineRule="auto"/>
        <w:ind w:left="1069"/>
        <w:rPr>
          <w:lang w:val="vi-VN"/>
        </w:rPr>
      </w:pPr>
      <w:r w:rsidRPr="0058502C">
        <w:rPr>
          <w:lang w:val="vi-VN"/>
        </w:rPr>
        <w:t>Thiết kế cho tốc độ</w:t>
      </w:r>
      <w:r w:rsidRPr="00E744DC">
        <w:rPr>
          <w:lang w:val="vi-VN"/>
        </w:rPr>
        <w:t xml:space="preserve"> </w:t>
      </w:r>
      <w:r w:rsidR="00E744DC" w:rsidRPr="00E744DC">
        <w:rPr>
          <w:lang w:val="vi-VN"/>
        </w:rPr>
        <w:t>với khả năng quét song song và mở rộng tốt</w:t>
      </w:r>
      <w:r w:rsidRPr="0058502C">
        <w:rPr>
          <w:lang w:val="vi-VN"/>
        </w:rPr>
        <w:t xml:space="preserve">. </w:t>
      </w:r>
      <w:r w:rsidRPr="008824F3">
        <w:rPr>
          <w:lang w:val="vi-VN"/>
        </w:rPr>
        <w:t>Nuclei thường dùng cho quét hàng loạt hosts/subdomains rất hiệu quả [</w:t>
      </w:r>
      <w:r w:rsidR="004F47E0" w:rsidRPr="008824F3">
        <w:rPr>
          <w:lang w:val="vi-VN"/>
        </w:rPr>
        <w:t>17</w:t>
      </w:r>
      <w:r w:rsidRPr="008824F3">
        <w:rPr>
          <w:lang w:val="vi-VN"/>
        </w:rPr>
        <w:t xml:space="preserve">]. </w:t>
      </w:r>
    </w:p>
    <w:p w14:paraId="33980ACA" w14:textId="77777777" w:rsidR="00191920" w:rsidRPr="006916A2" w:rsidRDefault="00191920" w:rsidP="002B6C62">
      <w:pPr>
        <w:spacing w:after="160" w:line="259" w:lineRule="auto"/>
      </w:pPr>
      <w:r w:rsidRPr="006916A2">
        <w:t>Chiến lược sử dụng:</w:t>
      </w:r>
    </w:p>
    <w:p w14:paraId="6AE2BAA0" w14:textId="4AF87E16" w:rsidR="00191920" w:rsidRPr="006916A2" w:rsidRDefault="00191920" w:rsidP="002B6C62">
      <w:pPr>
        <w:numPr>
          <w:ilvl w:val="0"/>
          <w:numId w:val="53"/>
        </w:numPr>
        <w:tabs>
          <w:tab w:val="clear" w:pos="720"/>
          <w:tab w:val="num" w:pos="1069"/>
        </w:tabs>
        <w:spacing w:after="160" w:line="259" w:lineRule="auto"/>
        <w:ind w:left="1069"/>
      </w:pPr>
      <w:r w:rsidRPr="006916A2">
        <w:t xml:space="preserve">Dùng Nuclei cho giai đoạn quét mở rộng (sau khi thu thập subdomain) để lọc nhanh các endpoint nghi vấn; kết quả </w:t>
      </w:r>
      <w:r w:rsidR="000268DE">
        <w:t>quét</w:t>
      </w:r>
      <w:r w:rsidR="000268DE">
        <w:rPr>
          <w:lang w:val="vi-VN"/>
        </w:rPr>
        <w:t xml:space="preserve"> </w:t>
      </w:r>
      <w:r w:rsidRPr="006916A2">
        <w:t xml:space="preserve">vào </w:t>
      </w:r>
      <w:r w:rsidR="004913BE">
        <w:t>mô hình</w:t>
      </w:r>
      <w:r w:rsidRPr="006916A2">
        <w:t xml:space="preserve"> enrich (AI) để phân loại mức độ nghiêm trọng.</w:t>
      </w:r>
    </w:p>
    <w:p w14:paraId="171E84C3" w14:textId="77777777" w:rsidR="00191920" w:rsidRPr="006916A2" w:rsidRDefault="00191920" w:rsidP="002B6C62">
      <w:pPr>
        <w:numPr>
          <w:ilvl w:val="0"/>
          <w:numId w:val="53"/>
        </w:numPr>
        <w:tabs>
          <w:tab w:val="clear" w:pos="720"/>
          <w:tab w:val="num" w:pos="1069"/>
        </w:tabs>
        <w:spacing w:after="160" w:line="259" w:lineRule="auto"/>
        <w:ind w:left="1069"/>
      </w:pPr>
      <w:r w:rsidRPr="006916A2">
        <w:t>Duy trì kho template: tự động cập nhật template từ cộng đồng để đảm bảo phát hiện CVE mới.</w:t>
      </w:r>
    </w:p>
    <w:p w14:paraId="08D7F167" w14:textId="73A2C0E2" w:rsidR="00191920" w:rsidRPr="006916A2" w:rsidRDefault="00191920" w:rsidP="002B6C62">
      <w:pPr>
        <w:spacing w:after="160" w:line="259" w:lineRule="auto"/>
      </w:pPr>
      <w:r w:rsidRPr="006916A2">
        <w:t xml:space="preserve">Lưu ý: mặc dù nhanh, Nuclei phụ thuộc vào chất lượng </w:t>
      </w:r>
      <w:r w:rsidR="00E744DC">
        <w:t>template</w:t>
      </w:r>
      <w:r w:rsidR="00E744DC">
        <w:rPr>
          <w:lang w:val="vi-VN"/>
        </w:rPr>
        <w:t xml:space="preserve">, </w:t>
      </w:r>
      <w:r w:rsidRPr="006916A2">
        <w:t xml:space="preserve">template yếu hoặc lỗi có thể gây false negative/positive; cần </w:t>
      </w:r>
      <w:r w:rsidR="00E744DC">
        <w:t>chính</w:t>
      </w:r>
      <w:r w:rsidR="00E744DC">
        <w:rPr>
          <w:lang w:val="vi-VN"/>
        </w:rPr>
        <w:t xml:space="preserve"> sách</w:t>
      </w:r>
      <w:r w:rsidRPr="006916A2">
        <w:t xml:space="preserve"> quản lý template (</w:t>
      </w:r>
      <w:r w:rsidR="00442834">
        <w:t>c</w:t>
      </w:r>
      <w:r w:rsidR="00442834" w:rsidRPr="00442834">
        <w:t>ơ chế kiểm duyệt, cách ly và rà soát định kỳ</w:t>
      </w:r>
      <w:r w:rsidRPr="006916A2">
        <w:t>) [</w:t>
      </w:r>
      <w:r w:rsidR="004F47E0">
        <w:t>17</w:t>
      </w:r>
      <w:r w:rsidRPr="006916A2">
        <w:t xml:space="preserve">]. </w:t>
      </w:r>
    </w:p>
    <w:p w14:paraId="254EE42F" w14:textId="52DB3606" w:rsidR="00191920" w:rsidRDefault="007669B3" w:rsidP="002B6C62">
      <w:pPr>
        <w:pStyle w:val="Heading3"/>
        <w:jc w:val="both"/>
        <w:rPr>
          <w:lang w:val="vi-VN"/>
        </w:rPr>
      </w:pPr>
      <w:bookmarkStart w:id="30" w:name="_Toc214386329"/>
      <w:r w:rsidRPr="006916A2">
        <w:t>crt.sh</w:t>
      </w:r>
      <w:bookmarkEnd w:id="30"/>
    </w:p>
    <w:p w14:paraId="44D537D5" w14:textId="5CCE2D3D" w:rsidR="007669B3" w:rsidRPr="006916A2" w:rsidRDefault="007669B3" w:rsidP="003B27F6">
      <w:pPr>
        <w:rPr>
          <w:lang w:val="vi-VN"/>
        </w:rPr>
      </w:pPr>
      <w:r w:rsidRPr="006916A2">
        <w:rPr>
          <w:lang w:val="vi-VN"/>
        </w:rPr>
        <w:t xml:space="preserve">Mục đích chính: tìm </w:t>
      </w:r>
      <w:r w:rsidR="00442834">
        <w:rPr>
          <w:lang w:val="vi-VN"/>
        </w:rPr>
        <w:t>miền phụ</w:t>
      </w:r>
      <w:r w:rsidRPr="006916A2">
        <w:rPr>
          <w:lang w:val="vi-VN"/>
        </w:rPr>
        <w:t xml:space="preserve"> bằng cách tra cứu các chứng chỉ SSL/TLS đã được phát hành cho domain (Certificate Transparency logs). Đây là một nguồn OSINT hữu hiệu để mở rộng phạm vi mục tiêu.</w:t>
      </w:r>
    </w:p>
    <w:p w14:paraId="42CBC16B" w14:textId="77777777" w:rsidR="007669B3" w:rsidRPr="006916A2" w:rsidRDefault="007669B3" w:rsidP="002B6C62">
      <w:pPr>
        <w:spacing w:after="160" w:line="259" w:lineRule="auto"/>
      </w:pPr>
      <w:r w:rsidRPr="006916A2">
        <w:t>Nguyên lý &amp; sử dụng:</w:t>
      </w:r>
    </w:p>
    <w:p w14:paraId="1DC7F3F3" w14:textId="1DC38720" w:rsidR="007669B3" w:rsidRPr="006916A2" w:rsidRDefault="007669B3" w:rsidP="002B6C62">
      <w:pPr>
        <w:numPr>
          <w:ilvl w:val="0"/>
          <w:numId w:val="54"/>
        </w:numPr>
        <w:spacing w:after="160" w:line="259" w:lineRule="auto"/>
      </w:pPr>
      <w:r w:rsidRPr="006916A2">
        <w:t xml:space="preserve">crt.sh là công cụ </w:t>
      </w:r>
      <w:r w:rsidR="008D5865" w:rsidRPr="008D5865">
        <w:t xml:space="preserve">(giao diện web và truy vấn) </w:t>
      </w:r>
      <w:r w:rsidRPr="006916A2">
        <w:t xml:space="preserve">để tra cứu </w:t>
      </w:r>
      <w:r w:rsidR="008D5865" w:rsidRPr="008D5865">
        <w:t>các bản ghi trong Certificate Transparency</w:t>
      </w:r>
      <w:r w:rsidR="008D5865">
        <w:rPr>
          <w:lang w:val="vi-VN"/>
        </w:rPr>
        <w:t xml:space="preserve"> </w:t>
      </w:r>
      <w:r w:rsidRPr="006916A2">
        <w:t xml:space="preserve">và liệt kê các tên miền con đã xuất hiện trên chứng chỉ. Bằng cách phân tích tên trong các chứng chỉ, có thể thu thập </w:t>
      </w:r>
      <w:r w:rsidR="008D5865">
        <w:t>miền</w:t>
      </w:r>
      <w:r w:rsidR="008D5865">
        <w:rPr>
          <w:lang w:val="vi-VN"/>
        </w:rPr>
        <w:t xml:space="preserve"> phụ</w:t>
      </w:r>
      <w:r w:rsidRPr="006916A2">
        <w:t xml:space="preserve"> ít được chú ý [</w:t>
      </w:r>
      <w:r w:rsidR="007867DC">
        <w:t>18</w:t>
      </w:r>
      <w:r w:rsidRPr="006916A2">
        <w:t xml:space="preserve">]. </w:t>
      </w:r>
    </w:p>
    <w:p w14:paraId="1AE66F19" w14:textId="68E2799C" w:rsidR="007669B3" w:rsidRPr="006916A2" w:rsidRDefault="007669B3" w:rsidP="002B6C62">
      <w:pPr>
        <w:numPr>
          <w:ilvl w:val="0"/>
          <w:numId w:val="54"/>
        </w:numPr>
        <w:spacing w:after="160" w:line="259" w:lineRule="auto"/>
      </w:pPr>
      <w:r w:rsidRPr="006916A2">
        <w:t xml:space="preserve">Kết hợp crt.sh với các nguồn OSINT khác (Passive DNS, sublist3r, Amass) để có danh sách </w:t>
      </w:r>
      <w:r w:rsidR="008D5865">
        <w:t>miền</w:t>
      </w:r>
      <w:r w:rsidR="008D5865">
        <w:rPr>
          <w:lang w:val="vi-VN"/>
        </w:rPr>
        <w:t xml:space="preserve"> phụ</w:t>
      </w:r>
      <w:r w:rsidRPr="006916A2">
        <w:t xml:space="preserve"> toàn diện.</w:t>
      </w:r>
    </w:p>
    <w:p w14:paraId="1540BFF1" w14:textId="20407C66" w:rsidR="007669B3" w:rsidRPr="00296ADD" w:rsidRDefault="007669B3" w:rsidP="003B27F6">
      <w:pPr>
        <w:rPr>
          <w:lang w:val="vi-VN"/>
        </w:rPr>
      </w:pPr>
      <w:r w:rsidRPr="006916A2">
        <w:t xml:space="preserve">Lưu ý: crt.sh trả về dữ liệu lịch </w:t>
      </w:r>
      <w:r w:rsidR="007867DC">
        <w:t>sử</w:t>
      </w:r>
      <w:r w:rsidR="007867DC">
        <w:rPr>
          <w:lang w:val="vi-VN"/>
        </w:rPr>
        <w:t>,</w:t>
      </w:r>
      <w:r w:rsidRPr="006916A2">
        <w:t xml:space="preserve"> cần lọc kết quả cũ/không hợp lệ; một số </w:t>
      </w:r>
      <w:r w:rsidR="008D5865">
        <w:t>miền</w:t>
      </w:r>
      <w:r w:rsidR="008D5865">
        <w:rPr>
          <w:lang w:val="vi-VN"/>
        </w:rPr>
        <w:t xml:space="preserve"> phụ</w:t>
      </w:r>
      <w:r w:rsidRPr="006916A2">
        <w:t xml:space="preserve"> có thể là tạm thời hoặc do </w:t>
      </w:r>
      <w:r w:rsidR="007C4B28" w:rsidRPr="007C4B28">
        <w:t xml:space="preserve">sinh ra tự động cho mục đích thử </w:t>
      </w:r>
      <w:r w:rsidR="00296ADD">
        <w:t>nghiệm</w:t>
      </w:r>
      <w:r w:rsidR="00296ADD">
        <w:rPr>
          <w:lang w:val="vi-VN"/>
        </w:rPr>
        <w:t xml:space="preserve">. </w:t>
      </w:r>
      <w:r w:rsidRPr="00296ADD">
        <w:rPr>
          <w:lang w:val="vi-VN"/>
        </w:rPr>
        <w:t>Việc xác thực tồn tại thực tế (HTTP/HTTPS) vẫn cần thiết</w:t>
      </w:r>
      <w:r w:rsidR="00296ADD">
        <w:rPr>
          <w:lang w:val="vi-VN"/>
        </w:rPr>
        <w:t xml:space="preserve"> </w:t>
      </w:r>
      <w:r w:rsidR="00296ADD" w:rsidRPr="00296ADD">
        <w:rPr>
          <w:lang w:val="vi-VN"/>
        </w:rPr>
        <w:t>để đảm bảo độ chính xác của kết quả.</w:t>
      </w:r>
    </w:p>
    <w:p w14:paraId="08F4BB38" w14:textId="51E221E7" w:rsidR="007669B3" w:rsidRDefault="007C4B28" w:rsidP="002B6C62">
      <w:pPr>
        <w:pStyle w:val="Heading3"/>
        <w:jc w:val="both"/>
        <w:rPr>
          <w:lang w:val="vi-VN"/>
        </w:rPr>
      </w:pPr>
      <w:bookmarkStart w:id="31" w:name="_Toc214386330"/>
      <w:r w:rsidRPr="006916A2">
        <w:t>Metasploit</w:t>
      </w:r>
      <w:bookmarkEnd w:id="31"/>
    </w:p>
    <w:p w14:paraId="5AC7B99A" w14:textId="189A7DCB" w:rsidR="007D58E2" w:rsidRPr="006916A2" w:rsidRDefault="007D58E2" w:rsidP="003B27F6">
      <w:pPr>
        <w:rPr>
          <w:lang w:val="vi-VN"/>
        </w:rPr>
      </w:pPr>
      <w:r w:rsidRPr="006916A2">
        <w:rPr>
          <w:lang w:val="vi-VN"/>
        </w:rPr>
        <w:t xml:space="preserve">Mục đích chính: phát triển, kiểm thử và thực thi </w:t>
      </w:r>
      <w:r w:rsidR="001F7A7B">
        <w:rPr>
          <w:lang w:val="vi-VN"/>
        </w:rPr>
        <w:t>khai</w:t>
      </w:r>
      <w:r w:rsidRPr="006916A2">
        <w:rPr>
          <w:lang w:val="vi-VN"/>
        </w:rPr>
        <w:t xml:space="preserve">; </w:t>
      </w:r>
      <w:r w:rsidR="00C50B20">
        <w:rPr>
          <w:lang w:val="vi-VN"/>
        </w:rPr>
        <w:t>xác nhận</w:t>
      </w:r>
      <w:r w:rsidRPr="006916A2">
        <w:rPr>
          <w:lang w:val="vi-VN"/>
        </w:rPr>
        <w:t xml:space="preserve"> lỗ hổng bằng PoC/</w:t>
      </w:r>
      <w:r w:rsidR="0068691A">
        <w:rPr>
          <w:lang w:val="vi-VN"/>
        </w:rPr>
        <w:t>khai thác</w:t>
      </w:r>
      <w:r w:rsidRPr="006916A2">
        <w:rPr>
          <w:lang w:val="vi-VN"/>
        </w:rPr>
        <w:t xml:space="preserve"> thực tế trong môi trường kiểm thử được phép.</w:t>
      </w:r>
    </w:p>
    <w:p w14:paraId="101E4FED" w14:textId="603FC52A" w:rsidR="007D58E2" w:rsidRPr="006916A2" w:rsidRDefault="007D58E2" w:rsidP="003B27F6">
      <w:pPr>
        <w:rPr>
          <w:lang w:val="vi-VN"/>
        </w:rPr>
      </w:pPr>
      <w:r w:rsidRPr="004913BE">
        <w:rPr>
          <w:lang w:val="vi-VN"/>
        </w:rPr>
        <w:t>Nguyên lý &amp; tính năng:</w:t>
      </w:r>
      <w:r>
        <w:rPr>
          <w:lang w:val="vi-VN"/>
        </w:rPr>
        <w:t xml:space="preserve"> </w:t>
      </w:r>
      <w:r w:rsidRPr="004913BE">
        <w:rPr>
          <w:lang w:val="vi-VN"/>
        </w:rPr>
        <w:t xml:space="preserve">Metasploit là framework </w:t>
      </w:r>
      <w:r w:rsidR="0068691A" w:rsidRPr="0068691A">
        <w:rPr>
          <w:lang w:val="vi-VN"/>
        </w:rPr>
        <w:t>dạng mô</w:t>
      </w:r>
      <w:r w:rsidR="0068691A" w:rsidRPr="0068691A">
        <w:rPr>
          <w:lang w:val="vi-VN"/>
        </w:rPr>
        <w:noBreakHyphen/>
        <w:t>đun</w:t>
      </w:r>
      <w:r w:rsidRPr="004913BE">
        <w:rPr>
          <w:lang w:val="vi-VN"/>
        </w:rPr>
        <w:t xml:space="preserve"> (exploit, payload, auxiliary </w:t>
      </w:r>
      <w:r w:rsidR="000268DE">
        <w:rPr>
          <w:lang w:val="vi-VN"/>
        </w:rPr>
        <w:t>modules</w:t>
      </w:r>
      <w:r w:rsidRPr="004913BE">
        <w:rPr>
          <w:lang w:val="vi-VN"/>
        </w:rPr>
        <w:t xml:space="preserve">). </w:t>
      </w:r>
      <w:r w:rsidRPr="00514CAA">
        <w:rPr>
          <w:lang w:val="vi-VN"/>
        </w:rPr>
        <w:t xml:space="preserve">Hỗ trợ từ thử nghiệm khai thác đến tạo payload </w:t>
      </w:r>
      <w:r w:rsidRPr="00514CAA">
        <w:rPr>
          <w:lang w:val="vi-VN"/>
        </w:rPr>
        <w:lastRenderedPageBreak/>
        <w:t xml:space="preserve">(meterpreter), </w:t>
      </w:r>
      <w:r w:rsidR="008D1850" w:rsidRPr="008D1850">
        <w:rPr>
          <w:lang w:val="vi-VN"/>
        </w:rPr>
        <w:t>các kỹ thuật hậu khai thác (post</w:t>
      </w:r>
      <w:r w:rsidR="008D1850" w:rsidRPr="008D1850">
        <w:rPr>
          <w:lang w:val="vi-VN"/>
        </w:rPr>
        <w:noBreakHyphen/>
        <w:t>exploitation</w:t>
      </w:r>
      <w:r w:rsidRPr="00514CAA">
        <w:rPr>
          <w:lang w:val="vi-VN"/>
        </w:rPr>
        <w:t>)</w:t>
      </w:r>
      <w:r>
        <w:rPr>
          <w:lang w:val="vi-VN"/>
        </w:rPr>
        <w:t xml:space="preserve"> </w:t>
      </w:r>
      <w:r w:rsidR="008D1850" w:rsidRPr="008D1850">
        <w:rPr>
          <w:lang w:val="vi-VN"/>
        </w:rPr>
        <w:t xml:space="preserve">như leo thang đặc quyền và </w:t>
      </w:r>
      <w:r w:rsidR="008D1850">
        <w:rPr>
          <w:lang w:val="vi-VN"/>
        </w:rPr>
        <w:t xml:space="preserve">di chuyển giữa các máy trong nội bộ hệ thống </w:t>
      </w:r>
      <w:r w:rsidRPr="00514CAA">
        <w:rPr>
          <w:lang w:val="vi-VN"/>
        </w:rPr>
        <w:t xml:space="preserve">[19]. </w:t>
      </w:r>
    </w:p>
    <w:p w14:paraId="75ECE10E" w14:textId="133F5546" w:rsidR="007D58E2" w:rsidRPr="006916A2" w:rsidRDefault="007D58E2" w:rsidP="003B27F6">
      <w:pPr>
        <w:rPr>
          <w:lang w:val="vi-VN"/>
        </w:rPr>
      </w:pPr>
      <w:r w:rsidRPr="006916A2">
        <w:rPr>
          <w:lang w:val="vi-VN"/>
        </w:rPr>
        <w:t xml:space="preserve">Ứng dụng thực tế: sau khi phát hiện lỗ hổng từ Nmap/Nuclei, </w:t>
      </w:r>
      <w:r w:rsidR="006C419B">
        <w:rPr>
          <w:lang w:val="vi-VN"/>
        </w:rPr>
        <w:t>kiểm thử viên</w:t>
      </w:r>
      <w:r w:rsidRPr="006916A2">
        <w:rPr>
          <w:lang w:val="vi-VN"/>
        </w:rPr>
        <w:t xml:space="preserve"> có thể dùng Metasploit để kiểm chứng mức độ khai thác (exploit validation), lưu ý phải giới hạn phạm vi và luôn có phép.</w:t>
      </w:r>
    </w:p>
    <w:p w14:paraId="7BDC10C0" w14:textId="323000AA" w:rsidR="007D58E2" w:rsidRDefault="007D58E2" w:rsidP="003B27F6">
      <w:pPr>
        <w:rPr>
          <w:lang w:val="vi-VN"/>
        </w:rPr>
      </w:pPr>
      <w:r w:rsidRPr="006916A2">
        <w:rPr>
          <w:lang w:val="vi-VN"/>
        </w:rPr>
        <w:t xml:space="preserve">Lưu ý: Metasploit rất mạnh nhưng cũng dễ gây hậu quả (payload gây crash, backdoor) </w:t>
      </w:r>
      <w:r w:rsidR="001F7A7B" w:rsidRPr="001F7A7B">
        <w:rPr>
          <w:lang w:val="vi-VN"/>
        </w:rPr>
        <w:t>nên</w:t>
      </w:r>
      <w:r w:rsidR="001F7A7B">
        <w:rPr>
          <w:lang w:val="vi-VN"/>
        </w:rPr>
        <w:t xml:space="preserve"> </w:t>
      </w:r>
      <w:r w:rsidRPr="006916A2">
        <w:rPr>
          <w:lang w:val="vi-VN"/>
        </w:rPr>
        <w:t>chỉ dùng trong phạm vi</w:t>
      </w:r>
      <w:r w:rsidR="001F7A7B">
        <w:rPr>
          <w:lang w:val="vi-VN"/>
        </w:rPr>
        <w:t xml:space="preserve"> cho</w:t>
      </w:r>
      <w:r w:rsidRPr="006916A2">
        <w:rPr>
          <w:lang w:val="vi-VN"/>
        </w:rPr>
        <w:t xml:space="preserve"> phép và nên chạy trên môi trường </w:t>
      </w:r>
      <w:r w:rsidR="008D1850">
        <w:rPr>
          <w:lang w:val="vi-VN"/>
        </w:rPr>
        <w:t xml:space="preserve">kiểm thử </w:t>
      </w:r>
      <w:r w:rsidRPr="006916A2">
        <w:rPr>
          <w:lang w:val="vi-VN"/>
        </w:rPr>
        <w:t>được phép.</w:t>
      </w:r>
    </w:p>
    <w:p w14:paraId="21726398" w14:textId="78A73BA1" w:rsidR="00C50B20" w:rsidRDefault="00C50B20" w:rsidP="002B6C62">
      <w:pPr>
        <w:pStyle w:val="Heading3"/>
        <w:jc w:val="both"/>
        <w:rPr>
          <w:lang w:val="vi-VN"/>
        </w:rPr>
      </w:pPr>
      <w:bookmarkStart w:id="32" w:name="_Toc214386331"/>
      <w:r w:rsidRPr="006916A2">
        <w:t>Burp Suite</w:t>
      </w:r>
      <w:bookmarkEnd w:id="32"/>
    </w:p>
    <w:p w14:paraId="31EFBDF0" w14:textId="77777777" w:rsidR="00C50B20" w:rsidRPr="006916A2" w:rsidRDefault="00C50B20" w:rsidP="003B27F6">
      <w:pPr>
        <w:rPr>
          <w:lang w:val="vi-VN"/>
        </w:rPr>
      </w:pPr>
      <w:r w:rsidRPr="006916A2">
        <w:rPr>
          <w:lang w:val="vi-VN"/>
        </w:rPr>
        <w:t>Mục đích chính: hỗ trợ kiểm thử ứng dụng web từ mức tương tác thủ công (proxy, repeater, intruder) đến quét tự động (Burp Scanner trong bản Pro).</w:t>
      </w:r>
    </w:p>
    <w:p w14:paraId="5556772E" w14:textId="493430EC" w:rsidR="00C50B20" w:rsidRPr="002508B8" w:rsidRDefault="00C50B20" w:rsidP="003B27F6">
      <w:pPr>
        <w:rPr>
          <w:lang w:val="vi-VN"/>
        </w:rPr>
      </w:pPr>
      <w:r w:rsidRPr="002508B8">
        <w:rPr>
          <w:lang w:val="vi-VN"/>
        </w:rPr>
        <w:t xml:space="preserve">Tính năng chính: proxy HTTP(S) để can thiệp </w:t>
      </w:r>
      <w:r w:rsidR="00CB4B41">
        <w:rPr>
          <w:lang w:val="vi-VN"/>
        </w:rPr>
        <w:t>request</w:t>
      </w:r>
      <w:r w:rsidRPr="002508B8">
        <w:rPr>
          <w:lang w:val="vi-VN"/>
        </w:rPr>
        <w:t>/</w:t>
      </w:r>
      <w:r w:rsidR="00CB4B41">
        <w:rPr>
          <w:lang w:val="vi-VN"/>
        </w:rPr>
        <w:t>response</w:t>
      </w:r>
      <w:r w:rsidRPr="002508B8">
        <w:rPr>
          <w:lang w:val="vi-VN"/>
        </w:rPr>
        <w:t xml:space="preserve">, repeater để </w:t>
      </w:r>
      <w:r w:rsidR="00CB4B41">
        <w:rPr>
          <w:lang w:val="vi-VN"/>
        </w:rPr>
        <w:t>kiểm thử</w:t>
      </w:r>
      <w:r w:rsidRPr="002508B8">
        <w:rPr>
          <w:lang w:val="vi-VN"/>
        </w:rPr>
        <w:t xml:space="preserve"> thủ công, intruder cho fuzzing, scanner cho quét tự động, collaborator để thu thập OOB interaction</w:t>
      </w:r>
      <w:r>
        <w:rPr>
          <w:lang w:val="vi-VN"/>
        </w:rPr>
        <w:t xml:space="preserve"> </w:t>
      </w:r>
      <w:r w:rsidRPr="002508B8">
        <w:rPr>
          <w:lang w:val="vi-VN"/>
        </w:rPr>
        <w:t xml:space="preserve">[20]. </w:t>
      </w:r>
    </w:p>
    <w:p w14:paraId="7126F520" w14:textId="77777777" w:rsidR="00C50B20" w:rsidRPr="008824F3" w:rsidRDefault="00C50B20" w:rsidP="003B27F6">
      <w:pPr>
        <w:rPr>
          <w:lang w:val="vi-VN"/>
        </w:rPr>
      </w:pPr>
      <w:r w:rsidRPr="008824F3">
        <w:rPr>
          <w:lang w:val="vi-VN"/>
        </w:rPr>
        <w:t>Tích hợp workflow: thường dùng sau bước quét tự động để phân tích sâu các endpoint nghi vấn, sinh PoC cho lỗ hổng logic, authentication bypass, XSS, SQLi…</w:t>
      </w:r>
    </w:p>
    <w:p w14:paraId="14102E1C" w14:textId="4F7B5649" w:rsidR="00C50B20" w:rsidRPr="003E7C55" w:rsidRDefault="00C50B20" w:rsidP="003B27F6">
      <w:pPr>
        <w:rPr>
          <w:lang w:val="vi-VN"/>
        </w:rPr>
      </w:pPr>
      <w:r w:rsidRPr="008824F3">
        <w:rPr>
          <w:lang w:val="vi-VN"/>
        </w:rPr>
        <w:t xml:space="preserve">Lưu ý: Burp Pro là công cụ trả phí; Burp Community có giới hạn. Tùy chọn tự động hoá qua Burp extensions (BApp store) hữu ích khi tích hợp vào </w:t>
      </w:r>
      <w:r w:rsidR="00AC6713" w:rsidRPr="008824F3">
        <w:rPr>
          <w:lang w:val="vi-VN"/>
        </w:rPr>
        <w:t>chuỗi</w:t>
      </w:r>
      <w:r w:rsidR="00AC6713">
        <w:rPr>
          <w:lang w:val="vi-VN"/>
        </w:rPr>
        <w:t xml:space="preserve"> khai thác tự </w:t>
      </w:r>
      <w:r w:rsidR="003E7C55">
        <w:rPr>
          <w:lang w:val="vi-VN"/>
        </w:rPr>
        <w:t>động</w:t>
      </w:r>
      <w:r w:rsidRPr="008824F3">
        <w:rPr>
          <w:lang w:val="vi-VN"/>
        </w:rPr>
        <w:t>.</w:t>
      </w:r>
    </w:p>
    <w:p w14:paraId="4EA9A91D" w14:textId="01923804" w:rsidR="00FD4862" w:rsidRPr="003E7C55" w:rsidRDefault="003E7C55" w:rsidP="002B6C62">
      <w:pPr>
        <w:pStyle w:val="Heading2"/>
        <w:jc w:val="both"/>
        <w:rPr>
          <w:lang w:val="vi-VN" w:eastAsia="en-AU"/>
        </w:rPr>
      </w:pPr>
      <w:bookmarkStart w:id="33" w:name="_Toc214386332"/>
      <w:bookmarkEnd w:id="25"/>
      <w:bookmarkEnd w:id="26"/>
      <w:r w:rsidRPr="002A63C4">
        <w:rPr>
          <w:lang w:val="vi-VN"/>
        </w:rPr>
        <w:t>Xu hướng tích hợp AI vào kiểm thử an toàn</w:t>
      </w:r>
      <w:bookmarkEnd w:id="33"/>
    </w:p>
    <w:p w14:paraId="43B554FE" w14:textId="7942ACED" w:rsidR="00F53941" w:rsidRDefault="00F14DAD" w:rsidP="003B27F6">
      <w:pPr>
        <w:rPr>
          <w:lang w:val="vi-VN" w:eastAsia="en-AU"/>
        </w:rPr>
      </w:pPr>
      <w:r w:rsidRPr="00F14DAD">
        <w:rPr>
          <w:lang w:val="vi-VN"/>
        </w:rPr>
        <w:t xml:space="preserve">Tích hợp trí tuệ nhân tạo (AI) vào kiểm thử an toàn đang trở thành xu hướng tất yếu và có ảnh hưởng sâu rộng đến mọi khâu của quy trình </w:t>
      </w:r>
      <w:r w:rsidR="006C419B">
        <w:rPr>
          <w:lang w:val="vi-VN"/>
        </w:rPr>
        <w:t>kiểm thử</w:t>
      </w:r>
      <w:r>
        <w:rPr>
          <w:lang w:val="vi-VN"/>
        </w:rPr>
        <w:t xml:space="preserve">, </w:t>
      </w:r>
      <w:r w:rsidRPr="00F14DAD">
        <w:rPr>
          <w:lang w:val="vi-VN"/>
        </w:rPr>
        <w:t>từ thu thập thông tin, phân tích lỗ hổng, ưu tiên xử lý đến soạn thảo báo cáo và hỗ trợ quyết định. AI không còn là khái niệm tương lai xa; các mô hình học máy (ML), học sâu (DL) và đặc biệt là các mô hình ngôn ngữ lớn (LLM) đã bắt đầu được áp dụng để tự động hóa những nhiệm vụ lặp đi lặp lại, rút ngắn thời gian phân tích và tăng tỷ lệ phát hiện những lỗ hổng mới hoặc phức tạp</w:t>
      </w:r>
      <w:r w:rsidRPr="002A63C4">
        <w:rPr>
          <w:lang w:val="vi-VN"/>
        </w:rPr>
        <w:t xml:space="preserve">, hỗ trợ phân loại và ưu tiên lỗ hổng theo ngữ cảnh tổ chức, đồng thời sinh các nội dung báo cáo kỹ thuật và tóm tắt điều hành. Nhiều bài nghiên cứu và dự án prototype đã chứng minh rằng khi được thiết kế và kiểm soát đúng, AI có thể rút ngắn chu kỳ </w:t>
      </w:r>
      <w:r w:rsidR="006C419B">
        <w:rPr>
          <w:lang w:val="vi-VN"/>
        </w:rPr>
        <w:t>kiểm thử</w:t>
      </w:r>
      <w:r w:rsidRPr="002A63C4">
        <w:rPr>
          <w:lang w:val="vi-VN"/>
        </w:rPr>
        <w:t>, giảm chi phí vận hành và tăng tỉ lệ phát hiện các vấn đề phức tạp mà phương pháp signature/rule-based truyền thống khó bắt được</w:t>
      </w:r>
      <w:r w:rsidR="005860EB">
        <w:rPr>
          <w:lang w:val="vi-VN"/>
        </w:rPr>
        <w:t xml:space="preserve"> </w:t>
      </w:r>
      <w:r w:rsidRPr="005860EB">
        <w:rPr>
          <w:lang w:val="vi-VN"/>
        </w:rPr>
        <w:t>[</w:t>
      </w:r>
      <w:r w:rsidR="00C8234A">
        <w:rPr>
          <w:lang w:val="vi-VN"/>
        </w:rPr>
        <w:t>21</w:t>
      </w:r>
      <w:r>
        <w:rPr>
          <w:lang w:val="vi-VN"/>
        </w:rPr>
        <w:t>]</w:t>
      </w:r>
      <w:r w:rsidR="00F53941" w:rsidRPr="005860EB">
        <w:rPr>
          <w:lang w:val="vi-VN" w:eastAsia="en-AU"/>
        </w:rPr>
        <w:t>.</w:t>
      </w:r>
    </w:p>
    <w:p w14:paraId="6C35F506" w14:textId="657E482D" w:rsidR="005860EB" w:rsidRDefault="005860EB" w:rsidP="002B6C62">
      <w:pPr>
        <w:pStyle w:val="Heading3"/>
        <w:jc w:val="both"/>
        <w:rPr>
          <w:lang w:val="vi-VN"/>
        </w:rPr>
      </w:pPr>
      <w:bookmarkStart w:id="34" w:name="_Toc214386333"/>
      <w:r w:rsidRPr="008824F3">
        <w:rPr>
          <w:lang w:val="vi-VN"/>
        </w:rPr>
        <w:lastRenderedPageBreak/>
        <w:t xml:space="preserve">Vai trò cụ thể của AI trong chuỗi </w:t>
      </w:r>
      <w:r w:rsidR="003E6872" w:rsidRPr="008824F3">
        <w:rPr>
          <w:lang w:val="vi-VN"/>
        </w:rPr>
        <w:t>kiểm</w:t>
      </w:r>
      <w:r w:rsidR="003E6872">
        <w:rPr>
          <w:lang w:val="vi-VN"/>
        </w:rPr>
        <w:t xml:space="preserve"> thử</w:t>
      </w:r>
      <w:bookmarkEnd w:id="34"/>
    </w:p>
    <w:p w14:paraId="2606E9A6" w14:textId="77359216" w:rsidR="005860EB" w:rsidRPr="005860EB" w:rsidRDefault="005860EB" w:rsidP="002B6C62">
      <w:pPr>
        <w:rPr>
          <w:lang w:val="vi-VN"/>
        </w:rPr>
      </w:pPr>
      <w:r w:rsidRPr="002A63C4">
        <w:rPr>
          <w:lang w:val="vi-VN"/>
        </w:rPr>
        <w:t xml:space="preserve">AI đóng vai trò ở nhiều tầng khác nhau của </w:t>
      </w:r>
      <w:r>
        <w:rPr>
          <w:lang w:val="vi-VN"/>
        </w:rPr>
        <w:t xml:space="preserve">chuỗi kiểm </w:t>
      </w:r>
      <w:r w:rsidR="005B43FF">
        <w:rPr>
          <w:lang w:val="vi-VN"/>
        </w:rPr>
        <w:t>thử</w:t>
      </w:r>
      <w:r w:rsidRPr="002A63C4">
        <w:rPr>
          <w:lang w:val="vi-VN"/>
        </w:rPr>
        <w:t xml:space="preserve">. Ở tầng thu thập và tiền xử lý, AI hỗ trợ tối ưu hoá dữ liệu OSINT: lọc </w:t>
      </w:r>
      <w:r w:rsidR="002508B8">
        <w:rPr>
          <w:lang w:val="vi-VN"/>
        </w:rPr>
        <w:t xml:space="preserve">miền </w:t>
      </w:r>
      <w:r w:rsidR="00484C58">
        <w:rPr>
          <w:lang w:val="vi-VN"/>
        </w:rPr>
        <w:t>phụ</w:t>
      </w:r>
      <w:r w:rsidRPr="002A63C4">
        <w:rPr>
          <w:lang w:val="vi-VN"/>
        </w:rPr>
        <w:t xml:space="preserve">, phân loại host theo mức độ xâm </w:t>
      </w:r>
      <w:r w:rsidR="005B43FF">
        <w:rPr>
          <w:lang w:val="vi-VN"/>
        </w:rPr>
        <w:t>phạ</w:t>
      </w:r>
      <w:r w:rsidRPr="002A63C4">
        <w:rPr>
          <w:lang w:val="vi-VN"/>
        </w:rPr>
        <w:t xml:space="preserve">m, chuẩn hoá log và chuyển đổi </w:t>
      </w:r>
      <w:r w:rsidR="00484C58">
        <w:rPr>
          <w:lang w:val="vi-VN"/>
        </w:rPr>
        <w:t>đầu ra</w:t>
      </w:r>
      <w:r w:rsidRPr="002A63C4">
        <w:rPr>
          <w:lang w:val="vi-VN"/>
        </w:rPr>
        <w:t xml:space="preserve"> đa nguồn về một </w:t>
      </w:r>
      <w:r w:rsidR="00CB4B41">
        <w:rPr>
          <w:lang w:val="vi-VN"/>
        </w:rPr>
        <w:t>cấu</w:t>
      </w:r>
      <w:r w:rsidR="00484C58">
        <w:rPr>
          <w:lang w:val="vi-VN"/>
        </w:rPr>
        <w:t xml:space="preserve"> trúc</w:t>
      </w:r>
      <w:r w:rsidRPr="002A63C4">
        <w:rPr>
          <w:lang w:val="vi-VN"/>
        </w:rPr>
        <w:t xml:space="preserve"> chung để thuận tiện cho phân tích tiếp theo. Ở tầng phát hiện, mô hình ML/DL có thể phát hiện bất thường dựa trên mẫu lưu lượng, chuỗi request hoặc kết quả quét mà các </w:t>
      </w:r>
      <w:r w:rsidR="003E1CB8">
        <w:rPr>
          <w:lang w:val="vi-VN"/>
        </w:rPr>
        <w:t>tập luật</w:t>
      </w:r>
      <w:r w:rsidRPr="002A63C4">
        <w:rPr>
          <w:lang w:val="vi-VN"/>
        </w:rPr>
        <w:t xml:space="preserve"> tĩnh có thể bỏ sót. Ở tầng phân tích, LLM có khả năng đọc hiểu ngữ nghĩa (code, HTTP response, log), từ đó sinh ra giải thích chi tiết, gợi ý priority và thậm chí đề xuất PoC hoặc bước khai thác tiếp </w:t>
      </w:r>
      <w:r w:rsidR="003E1CB8">
        <w:rPr>
          <w:lang w:val="vi-VN"/>
        </w:rPr>
        <w:t xml:space="preserve">theo, </w:t>
      </w:r>
      <w:r w:rsidRPr="002A63C4">
        <w:rPr>
          <w:lang w:val="vi-VN"/>
        </w:rPr>
        <w:t xml:space="preserve">tuy nhiên mọi đề xuất này cần được xác thực trước khi thực hiện trên môi trường </w:t>
      </w:r>
      <w:r w:rsidR="006A5FDB">
        <w:rPr>
          <w:lang w:val="vi-VN"/>
        </w:rPr>
        <w:t>triển khai</w:t>
      </w:r>
      <w:r w:rsidRPr="002A63C4">
        <w:rPr>
          <w:lang w:val="vi-VN"/>
        </w:rPr>
        <w:t xml:space="preserve">. Các công cụ </w:t>
      </w:r>
      <w:r w:rsidR="00566A48">
        <w:rPr>
          <w:lang w:val="vi-VN"/>
        </w:rPr>
        <w:t>d</w:t>
      </w:r>
      <w:r w:rsidR="00566A48" w:rsidRPr="00566A48">
        <w:rPr>
          <w:lang w:val="vi-VN"/>
        </w:rPr>
        <w:t xml:space="preserve">ạng thử nghiệm </w:t>
      </w:r>
      <w:r w:rsidRPr="002A63C4">
        <w:rPr>
          <w:lang w:val="vi-VN"/>
        </w:rPr>
        <w:t xml:space="preserve">như PentestGPT cho thấy LLM có thể tổng hợp nhiều nguồn thông tin để hướng dẫn luồng </w:t>
      </w:r>
      <w:r w:rsidR="006C419B">
        <w:rPr>
          <w:lang w:val="vi-VN"/>
        </w:rPr>
        <w:t>kiểm thử</w:t>
      </w:r>
      <w:r w:rsidRPr="002A63C4">
        <w:rPr>
          <w:lang w:val="vi-VN"/>
        </w:rPr>
        <w:t>, nhưng vẫn cần con người trong vòng lặp kiểm soát cuối cùng.</w:t>
      </w:r>
      <w:r w:rsidRPr="005860EB">
        <w:rPr>
          <w:lang w:val="vi-VN"/>
        </w:rPr>
        <w:t xml:space="preserve"> Những ứng dụng này đã được ghi nhận trong nhiều nghiên cứu gần đây, cho thấy AI có thể làm tăng tính hiệu quả của </w:t>
      </w:r>
      <w:r w:rsidR="006C419B">
        <w:rPr>
          <w:lang w:val="vi-VN"/>
        </w:rPr>
        <w:t>quy trình kiểm thử</w:t>
      </w:r>
      <w:r w:rsidRPr="005860EB">
        <w:rPr>
          <w:lang w:val="vi-VN"/>
        </w:rPr>
        <w:t xml:space="preserve"> nhưng đồng thời đặt ra </w:t>
      </w:r>
      <w:r w:rsidR="00D72798">
        <w:rPr>
          <w:lang w:val="vi-VN"/>
        </w:rPr>
        <w:t>nhiều</w:t>
      </w:r>
      <w:r w:rsidRPr="005860EB">
        <w:rPr>
          <w:lang w:val="vi-VN"/>
        </w:rPr>
        <w:t xml:space="preserve"> thách thức về độ tin cậy, an toàn dữ liệu và đạo đức [22].</w:t>
      </w:r>
    </w:p>
    <w:p w14:paraId="367CB815" w14:textId="10B7AD6D" w:rsidR="005860EB" w:rsidRDefault="00852C33" w:rsidP="00852C33">
      <w:pPr>
        <w:pStyle w:val="Hnhv"/>
        <w:rPr>
          <w:lang w:val="vi-VN" w:eastAsia="en-AU"/>
        </w:rPr>
      </w:pPr>
      <w:r w:rsidRPr="00852C33">
        <w:rPr>
          <w:noProof/>
          <w:lang w:val="vi-VN" w:eastAsia="en-AU"/>
        </w:rPr>
        <w:drawing>
          <wp:inline distT="0" distB="0" distL="0" distR="0" wp14:anchorId="7184EC69" wp14:editId="3CB8E9D0">
            <wp:extent cx="5938997" cy="2962910"/>
            <wp:effectExtent l="0" t="0" r="5080" b="8890"/>
            <wp:docPr id="49894750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47502" name="Picture 1" descr="A diagram of a diagram&#10;&#10;AI-generated content may be incorrect."/>
                    <pic:cNvPicPr/>
                  </pic:nvPicPr>
                  <pic:blipFill rotWithShape="1">
                    <a:blip r:embed="rId14"/>
                    <a:srcRect t="5156" b="19674"/>
                    <a:stretch>
                      <a:fillRect/>
                    </a:stretch>
                  </pic:blipFill>
                  <pic:spPr bwMode="auto">
                    <a:xfrm>
                      <a:off x="0" y="0"/>
                      <a:ext cx="5939790" cy="2963306"/>
                    </a:xfrm>
                    <a:prstGeom prst="rect">
                      <a:avLst/>
                    </a:prstGeom>
                    <a:ln>
                      <a:noFill/>
                    </a:ln>
                    <a:extLst>
                      <a:ext uri="{53640926-AAD7-44D8-BBD7-CCE9431645EC}">
                        <a14:shadowObscured xmlns:a14="http://schemas.microsoft.com/office/drawing/2010/main"/>
                      </a:ext>
                    </a:extLst>
                  </pic:spPr>
                </pic:pic>
              </a:graphicData>
            </a:graphic>
          </wp:inline>
        </w:drawing>
      </w:r>
    </w:p>
    <w:p w14:paraId="003671E1" w14:textId="2E50A44C" w:rsidR="00543F9B" w:rsidRDefault="00543F9B" w:rsidP="00852C33">
      <w:pPr>
        <w:pStyle w:val="Hnhv"/>
        <w:rPr>
          <w:lang w:val="vi-VN"/>
        </w:rPr>
      </w:pPr>
      <w:r w:rsidRPr="003B7040">
        <w:t>Hình 1.</w:t>
      </w:r>
      <w:r w:rsidR="007936A5">
        <w:t>3</w:t>
      </w:r>
      <w:r w:rsidR="00C037D7">
        <w:rPr>
          <w:lang w:val="vi-VN"/>
        </w:rPr>
        <w:t xml:space="preserve"> </w:t>
      </w:r>
      <w:r w:rsidRPr="003B7040">
        <w:t>Vai trò của AI trong kiểm thử an toàn</w:t>
      </w:r>
    </w:p>
    <w:p w14:paraId="2A28AD50" w14:textId="77777777" w:rsidR="007936A5" w:rsidRPr="002A63C4" w:rsidRDefault="007936A5" w:rsidP="002B6C62">
      <w:pPr>
        <w:pStyle w:val="Heading3"/>
        <w:jc w:val="both"/>
        <w:rPr>
          <w:lang w:val="vi-VN"/>
        </w:rPr>
      </w:pPr>
      <w:bookmarkStart w:id="35" w:name="_Toc214386334"/>
      <w:r w:rsidRPr="007936A5">
        <w:rPr>
          <w:lang w:val="vi-VN"/>
        </w:rPr>
        <w:t xml:space="preserve">Các </w:t>
      </w:r>
      <w:r w:rsidRPr="002A63C4">
        <w:rPr>
          <w:lang w:val="vi-VN"/>
        </w:rPr>
        <w:t>Kỹ thuật đang được áp dụng</w:t>
      </w:r>
      <w:bookmarkEnd w:id="35"/>
      <w:r w:rsidRPr="002A63C4">
        <w:rPr>
          <w:lang w:val="vi-VN"/>
        </w:rPr>
        <w:t xml:space="preserve"> </w:t>
      </w:r>
    </w:p>
    <w:p w14:paraId="044B97BA" w14:textId="1594B0D1" w:rsidR="007936A5" w:rsidRPr="007936A5" w:rsidRDefault="007936A5" w:rsidP="002B6C62">
      <w:pPr>
        <w:rPr>
          <w:lang w:val="vi-VN"/>
        </w:rPr>
      </w:pPr>
      <w:r w:rsidRPr="007936A5">
        <w:rPr>
          <w:lang w:val="vi-VN"/>
        </w:rPr>
        <w:t xml:space="preserve">Đi sâu vào khả năng thực tế, LLM (ví dụ các dòng GPT) đã chứng minh năng lực nổi bật trong việc phân tích ngôn ngữ tự nhiên và mã nguồn, vì vậy chúng phù hợp để hỗ trợ </w:t>
      </w:r>
      <w:r w:rsidR="00C8234A">
        <w:rPr>
          <w:lang w:val="vi-VN"/>
        </w:rPr>
        <w:t>phân tích</w:t>
      </w:r>
      <w:r w:rsidRPr="007936A5">
        <w:rPr>
          <w:lang w:val="vi-VN"/>
        </w:rPr>
        <w:t xml:space="preserve"> code bảo mật, mô tả lỗ hổng bằng ngôn ngữ dễ hiểu, sinh bản vá gợi ý và tạo phần tóm tắt điều hành (executive summary) cho báo cáo. </w:t>
      </w:r>
      <w:r w:rsidRPr="002A63C4">
        <w:rPr>
          <w:lang w:val="vi-VN"/>
        </w:rPr>
        <w:t xml:space="preserve">Nhiều hướng kỹ thuật đã được thử nghiệm: </w:t>
      </w:r>
    </w:p>
    <w:p w14:paraId="6308783C" w14:textId="2C752495" w:rsidR="007936A5" w:rsidRPr="007936A5" w:rsidRDefault="007936A5" w:rsidP="002B6C62">
      <w:pPr>
        <w:pStyle w:val="ListParagraph"/>
        <w:numPr>
          <w:ilvl w:val="0"/>
          <w:numId w:val="56"/>
        </w:numPr>
        <w:rPr>
          <w:lang w:val="vi-VN"/>
        </w:rPr>
      </w:pPr>
      <w:r w:rsidRPr="007936A5">
        <w:rPr>
          <w:lang w:val="vi-VN"/>
        </w:rPr>
        <w:lastRenderedPageBreak/>
        <w:t xml:space="preserve">LLM-empowered </w:t>
      </w:r>
      <w:r w:rsidR="00C8234A">
        <w:rPr>
          <w:lang w:val="vi-VN"/>
        </w:rPr>
        <w:t xml:space="preserve">workflows: </w:t>
      </w:r>
      <w:r w:rsidRPr="007936A5">
        <w:rPr>
          <w:lang w:val="vi-VN"/>
        </w:rPr>
        <w:t xml:space="preserve">dùng LLM để phân tích đầu ra các scanner, viết reporter template, hướng dẫn bước kế </w:t>
      </w:r>
      <w:r w:rsidR="00C8234A">
        <w:rPr>
          <w:lang w:val="vi-VN"/>
        </w:rPr>
        <w:t>tiếp.</w:t>
      </w:r>
    </w:p>
    <w:p w14:paraId="56F98271" w14:textId="4AD24C58" w:rsidR="007936A5" w:rsidRPr="007936A5" w:rsidRDefault="0084711E" w:rsidP="002B6C62">
      <w:pPr>
        <w:pStyle w:val="ListParagraph"/>
        <w:numPr>
          <w:ilvl w:val="0"/>
          <w:numId w:val="56"/>
        </w:numPr>
        <w:rPr>
          <w:lang w:val="vi-VN"/>
        </w:rPr>
      </w:pPr>
      <w:r>
        <w:rPr>
          <w:lang w:val="vi-VN"/>
        </w:rPr>
        <w:t>R</w:t>
      </w:r>
      <w:r w:rsidR="007936A5" w:rsidRPr="007936A5">
        <w:rPr>
          <w:lang w:val="vi-VN"/>
        </w:rPr>
        <w:t xml:space="preserve">einforcement learning (RL) để học chuỗi hành động tối ưu trong môi trường mô </w:t>
      </w:r>
      <w:r w:rsidR="00974CC8">
        <w:rPr>
          <w:lang w:val="vi-VN"/>
        </w:rPr>
        <w:t>phỏng,</w:t>
      </w:r>
      <w:r w:rsidR="007936A5" w:rsidRPr="007936A5">
        <w:rPr>
          <w:lang w:val="vi-VN"/>
        </w:rPr>
        <w:t xml:space="preserve"> </w:t>
      </w:r>
      <w:r w:rsidR="00974CC8" w:rsidRPr="00974CC8">
        <w:rPr>
          <w:lang w:val="vi-VN"/>
        </w:rPr>
        <w:t>ví dụ như trong công cụ DeepExploit hoặc các nghiên cứu về RL cho hậu khai thác (post</w:t>
      </w:r>
      <w:r w:rsidR="00974CC8" w:rsidRPr="00974CC8">
        <w:rPr>
          <w:lang w:val="vi-VN"/>
        </w:rPr>
        <w:noBreakHyphen/>
        <w:t>exploit).</w:t>
      </w:r>
    </w:p>
    <w:p w14:paraId="3D0E116D" w14:textId="5A1E3319" w:rsidR="007936A5" w:rsidRPr="007936A5" w:rsidRDefault="00E43429" w:rsidP="002B6C62">
      <w:pPr>
        <w:pStyle w:val="ListParagraph"/>
        <w:numPr>
          <w:ilvl w:val="0"/>
          <w:numId w:val="56"/>
        </w:numPr>
        <w:rPr>
          <w:lang w:val="vi-VN"/>
        </w:rPr>
      </w:pPr>
      <w:r>
        <w:rPr>
          <w:lang w:val="vi-VN"/>
        </w:rPr>
        <w:t>H</w:t>
      </w:r>
      <w:r w:rsidR="007936A5" w:rsidRPr="007936A5">
        <w:rPr>
          <w:lang w:val="vi-VN"/>
        </w:rPr>
        <w:t xml:space="preserve">ybrid ML + rules systems để kết hợp ưu điểm của cả hai (sử dụng rules để chặn false positive rõ ràng, dùng ML để phát hiện </w:t>
      </w:r>
      <w:r w:rsidR="0084711E">
        <w:rPr>
          <w:lang w:val="vi-VN"/>
        </w:rPr>
        <w:t>mẫu</w:t>
      </w:r>
      <w:r w:rsidR="007936A5" w:rsidRPr="007936A5">
        <w:rPr>
          <w:lang w:val="vi-VN"/>
        </w:rPr>
        <w:t xml:space="preserve"> phức tạp). </w:t>
      </w:r>
    </w:p>
    <w:p w14:paraId="5FBF5D69" w14:textId="240FF938" w:rsidR="007936A5" w:rsidRPr="007936A5" w:rsidRDefault="00C8234A" w:rsidP="002B6C62">
      <w:pPr>
        <w:rPr>
          <w:lang w:val="vi-VN"/>
        </w:rPr>
      </w:pPr>
      <w:r>
        <w:rPr>
          <w:lang w:val="vi-VN"/>
        </w:rPr>
        <w:t>C</w:t>
      </w:r>
      <w:r w:rsidR="007936A5" w:rsidRPr="007936A5">
        <w:rPr>
          <w:lang w:val="vi-VN"/>
        </w:rPr>
        <w:t xml:space="preserve">ác dự án thực nghiệm như PentestGPT hoặc các dự án mã nguồn mở tương tự cho thấy LLM có thể hướng dẫn </w:t>
      </w:r>
      <w:r w:rsidR="00974CC8">
        <w:rPr>
          <w:lang w:val="vi-VN"/>
        </w:rPr>
        <w:t>người</w:t>
      </w:r>
      <w:r w:rsidR="007936A5" w:rsidRPr="007936A5">
        <w:rPr>
          <w:lang w:val="vi-VN"/>
        </w:rPr>
        <w:t xml:space="preserve"> trong việc chọn công cụ, thiết lập lệnh quét và diễn giải kết quả, nhưng nghiên cứu cũng ghi nhận LLM thường “bịa” các lệnh hoặc gợi ý </w:t>
      </w:r>
      <w:r w:rsidR="005E385D">
        <w:rPr>
          <w:lang w:val="vi-VN"/>
        </w:rPr>
        <w:t xml:space="preserve">sai </w:t>
      </w:r>
      <w:r w:rsidR="007936A5" w:rsidRPr="007936A5">
        <w:rPr>
          <w:lang w:val="vi-VN"/>
        </w:rPr>
        <w:t xml:space="preserve">tức là hiện tượng </w:t>
      </w:r>
      <w:r w:rsidR="00DB5FA8" w:rsidRPr="007936A5">
        <w:rPr>
          <w:lang w:val="vi-VN"/>
        </w:rPr>
        <w:t>“</w:t>
      </w:r>
      <w:r w:rsidR="007936A5" w:rsidRPr="007936A5">
        <w:rPr>
          <w:lang w:val="vi-VN"/>
        </w:rPr>
        <w:t>hal</w:t>
      </w:r>
      <w:r w:rsidR="00DB5FA8">
        <w:rPr>
          <w:lang w:val="vi-VN"/>
        </w:rPr>
        <w:t>lucination”</w:t>
      </w:r>
      <w:r w:rsidR="007936A5" w:rsidRPr="007936A5">
        <w:rPr>
          <w:lang w:val="vi-VN"/>
        </w:rPr>
        <w:t xml:space="preserve"> vẫn là vấn đề lớn cần quản lý.điều này gây </w:t>
      </w:r>
      <w:r w:rsidR="007936A5" w:rsidRPr="002A63C4">
        <w:rPr>
          <w:lang w:val="vi-VN"/>
        </w:rPr>
        <w:t xml:space="preserve">giới hạn lớn khi chuyển sang môi trường thật do rủi ro gây hỏng hệ thống và đa dạng hoá môi trường mục tiêu. </w:t>
      </w:r>
    </w:p>
    <w:p w14:paraId="39E6693C" w14:textId="482FA9CB" w:rsidR="007936A5" w:rsidRDefault="007936A5" w:rsidP="002B6C62">
      <w:pPr>
        <w:rPr>
          <w:lang w:val="vi-VN"/>
        </w:rPr>
      </w:pPr>
      <w:r w:rsidRPr="007936A5">
        <w:rPr>
          <w:lang w:val="vi-VN"/>
        </w:rPr>
        <w:t xml:space="preserve">Ngoài LLM, reinforcement learning (RL) và các phương pháp học tăng cường đã được áp dụng cho các nhiệm vụ tự động hóa tấn công, như chọn chuỗi hành động (scanning → exploit → post-exploit) để tối ưu hóa việc tìm kiếm </w:t>
      </w:r>
      <w:r w:rsidR="00E67648">
        <w:rPr>
          <w:lang w:val="vi-VN"/>
        </w:rPr>
        <w:t xml:space="preserve">leo thang đặc quyền </w:t>
      </w:r>
      <w:r w:rsidRPr="007936A5">
        <w:rPr>
          <w:lang w:val="vi-VN"/>
        </w:rPr>
        <w:t xml:space="preserve">hay tự động làm </w:t>
      </w:r>
      <w:r w:rsidR="00DB1323" w:rsidRPr="00DB1323">
        <w:rPr>
          <w:lang w:val="vi-VN"/>
        </w:rPr>
        <w:t>khai thác hậu xâm nhập</w:t>
      </w:r>
      <w:r w:rsidRPr="007936A5">
        <w:rPr>
          <w:lang w:val="vi-VN"/>
        </w:rPr>
        <w:t xml:space="preserve">. Những nghiên cứu trong vài năm gần đây đã trình diễn </w:t>
      </w:r>
      <w:r w:rsidR="00DB1323">
        <w:rPr>
          <w:lang w:val="vi-VN"/>
        </w:rPr>
        <w:t>rằng</w:t>
      </w:r>
      <w:r w:rsidRPr="007936A5">
        <w:rPr>
          <w:lang w:val="vi-VN"/>
        </w:rPr>
        <w:t xml:space="preserve"> RL có thể học chuỗi hành động hiệu quả trong môi trường mô phỏng, tuy vậy việc chuyển trực tiếp sang môi trường thực tế gặp khó khăn do tính phi tuyến, đa dạng hệ điều hành, và rủi ro gây hỏng hệ thống. Vì vậy, ứng dụng RL thực tế thường giới hạn trong môi trường lab/staging hoặc dùng để gợi ý cho chuyên gia chứ không tự động thực hiện trên hạ tầng sản xuất [24].</w:t>
      </w:r>
    </w:p>
    <w:p w14:paraId="3A5CF7A6" w14:textId="10361B73" w:rsidR="00DB1323" w:rsidRPr="00DB1323" w:rsidRDefault="00DB1323" w:rsidP="002B6C62">
      <w:pPr>
        <w:pStyle w:val="Heading3"/>
        <w:jc w:val="both"/>
        <w:rPr>
          <w:lang w:val="vi-VN"/>
        </w:rPr>
      </w:pPr>
      <w:bookmarkStart w:id="36" w:name="_Toc214386335"/>
      <w:r w:rsidRPr="002A63C4">
        <w:rPr>
          <w:lang w:val="vi-VN"/>
        </w:rPr>
        <w:t xml:space="preserve">Lợi </w:t>
      </w:r>
      <w:r w:rsidR="00AF54B5">
        <w:rPr>
          <w:lang w:val="vi-VN"/>
        </w:rPr>
        <w:t>ích, t</w:t>
      </w:r>
      <w:r w:rsidRPr="00DB1323">
        <w:rPr>
          <w:lang w:val="vi-VN"/>
        </w:rPr>
        <w:t>hách thức và rủi ro khi tích hợp AI</w:t>
      </w:r>
      <w:bookmarkEnd w:id="36"/>
    </w:p>
    <w:p w14:paraId="46A7CD98" w14:textId="572A0768" w:rsidR="00DB1323" w:rsidRPr="002A63C4" w:rsidRDefault="003C5AC6" w:rsidP="008824F3">
      <w:pPr>
        <w:rPr>
          <w:lang w:val="vi-VN"/>
        </w:rPr>
      </w:pPr>
      <w:r w:rsidRPr="003C5AC6">
        <w:rPr>
          <w:lang w:val="vi-VN"/>
        </w:rPr>
        <w:t xml:space="preserve">AI giúp tăng tốc quá trình phân tích bằng cách tự động tóm tắt và phân loại hàng nghìn kết quả phát hiện (findings), giảm khối lượng công việc thủ công trong các bước sàng lọc (triage) và báo cáo, đồng thời ưu tiên các lỗ hổng dựa trên bối cảnh doanh nghiệp (business impact) và mở rộng khả năng quét liên tục (continuous pentest). Khi được kết hợp chặt chẽ với các luồng chuẩn hóa dữ liệu, AI còn có thể nâng cao tỷ lệ phát hiện các lỗ hổng logic hoặc phức tạp mà các công cụ scanner truyền thống dễ bỏ sót. Những lợi ích này đã được chứng minh thông qua các thử nghiệm học thuật và các dự án mã nguồn mở </w:t>
      </w:r>
      <w:r w:rsidR="00DB1323" w:rsidRPr="00DB1323">
        <w:rPr>
          <w:lang w:val="vi-VN"/>
        </w:rPr>
        <w:t>[21]</w:t>
      </w:r>
      <w:r w:rsidR="00DB1323" w:rsidRPr="002A63C4">
        <w:rPr>
          <w:lang w:val="vi-VN"/>
        </w:rPr>
        <w:t>.</w:t>
      </w:r>
    </w:p>
    <w:p w14:paraId="2283EE62" w14:textId="7B257D6B" w:rsidR="00DB1323" w:rsidRDefault="00DB1323" w:rsidP="008824F3">
      <w:pPr>
        <w:rPr>
          <w:lang w:val="vi-VN"/>
        </w:rPr>
      </w:pPr>
      <w:r w:rsidRPr="00DB1323">
        <w:rPr>
          <w:lang w:val="vi-VN"/>
        </w:rPr>
        <w:t>Tuy AI đem lại nhiều lợi ích, tồn tại các rủi ro lớn cả về kỹ thuật lẫn pháp lý. Về mặt kỹ thuật, vấn đề “hallucination”</w:t>
      </w:r>
      <w:r w:rsidR="00380D61">
        <w:rPr>
          <w:lang w:val="vi-VN"/>
        </w:rPr>
        <w:t>(</w:t>
      </w:r>
      <w:r w:rsidR="00380D61" w:rsidRPr="00380D61">
        <w:rPr>
          <w:lang w:val="vi-VN"/>
        </w:rPr>
        <w:t xml:space="preserve">tạo thông tin </w:t>
      </w:r>
      <w:r w:rsidR="00380D61">
        <w:rPr>
          <w:lang w:val="vi-VN"/>
        </w:rPr>
        <w:t>sai)</w:t>
      </w:r>
      <w:r w:rsidRPr="00DB1323">
        <w:rPr>
          <w:lang w:val="vi-VN"/>
        </w:rPr>
        <w:t xml:space="preserve"> của LLM có thể khiến hệ thống sinh ra kết luận sai hoặc sinh lệnh nguy hiểm; bản thân các mô hình sinh mã </w:t>
      </w:r>
      <w:r w:rsidRPr="00DB1323">
        <w:rPr>
          <w:lang w:val="vi-VN"/>
        </w:rPr>
        <w:lastRenderedPageBreak/>
        <w:t xml:space="preserve">(code generation) cũng thường tạo ra đoạn mã có lỗi bảo </w:t>
      </w:r>
      <w:r w:rsidR="00AF54B5">
        <w:rPr>
          <w:lang w:val="vi-VN"/>
        </w:rPr>
        <w:t>mật. C</w:t>
      </w:r>
      <w:r w:rsidRPr="00DB1323">
        <w:rPr>
          <w:lang w:val="vi-VN"/>
        </w:rPr>
        <w:t>ác báo cáo ngành gần đây thậm chí cho thấy tỉ lệ phần trăm không nhỏ mã do AI sinh ra chứa lỗ hổng cần khắc phục. Về mặt pháp lý và đạo đức, AI có thể xử lý dữ liệu nhạy cảm (ví dụ token, thông tin người dùng) khiến nguy cơ rò rỉ gia tăng khi không có cơ chế masking/mã hóa; đồng thời agent tự động nếu không được giám sát chặt chẽ có thể vượt quá phạm vi cho phép và gây thiệt hại thực tế. Các phân tích an toàn mô hình và các bản đánh giá rủi ro do nhà cung cấp công bố cũng nhấn mạnh rằng các mô hình hiện tại vẫn có “mức rủi ro” nhất định và cần biện pháp giảm thiểu khi tích hợp vào chu trình bảo mật. Do đó, trong mọi triển khai thực tế, AI phải được cấu trúc như một “trợ lý thông minh” cung cấp gợi ý, còn quyết định hành động cuối cùng phải do con người hoặc hệ thống kiểm soát có điều kiện thực hiện</w:t>
      </w:r>
      <w:r w:rsidR="00380D61">
        <w:rPr>
          <w:lang w:val="vi-VN"/>
        </w:rPr>
        <w:t xml:space="preserve"> </w:t>
      </w:r>
      <w:r w:rsidR="00380D61" w:rsidRPr="00380D61">
        <w:rPr>
          <w:lang w:val="vi-VN"/>
        </w:rPr>
        <w:t>[24]</w:t>
      </w:r>
      <w:r w:rsidRPr="00DB1323">
        <w:rPr>
          <w:lang w:val="vi-VN"/>
        </w:rPr>
        <w:t xml:space="preserve">. </w:t>
      </w:r>
    </w:p>
    <w:p w14:paraId="03867BD9" w14:textId="2007166A" w:rsidR="00380D61" w:rsidRDefault="00C037D7" w:rsidP="00C037D7">
      <w:pPr>
        <w:pStyle w:val="Hnhv"/>
        <w:rPr>
          <w:lang w:val="vi-VN"/>
        </w:rPr>
      </w:pPr>
      <w:r w:rsidRPr="00C037D7">
        <w:rPr>
          <w:noProof/>
        </w:rPr>
        <w:drawing>
          <wp:inline distT="0" distB="0" distL="0" distR="0" wp14:anchorId="4AF3A85D" wp14:editId="2B074CF3">
            <wp:extent cx="5798724" cy="3835400"/>
            <wp:effectExtent l="0" t="0" r="0" b="0"/>
            <wp:docPr id="1043931618" name="Picture 1"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31618" name="Picture 1" descr="A black and white text on a white background&#10;&#10;AI-generated content may be incorrect."/>
                    <pic:cNvPicPr/>
                  </pic:nvPicPr>
                  <pic:blipFill rotWithShape="1">
                    <a:blip r:embed="rId15"/>
                    <a:srcRect l="1426" r="933" b="2391"/>
                    <a:stretch>
                      <a:fillRect/>
                    </a:stretch>
                  </pic:blipFill>
                  <pic:spPr bwMode="auto">
                    <a:xfrm>
                      <a:off x="0" y="0"/>
                      <a:ext cx="5799661" cy="3836020"/>
                    </a:xfrm>
                    <a:prstGeom prst="rect">
                      <a:avLst/>
                    </a:prstGeom>
                    <a:ln>
                      <a:noFill/>
                    </a:ln>
                    <a:extLst>
                      <a:ext uri="{53640926-AAD7-44D8-BBD7-CCE9431645EC}">
                        <a14:shadowObscured xmlns:a14="http://schemas.microsoft.com/office/drawing/2010/main"/>
                      </a:ext>
                    </a:extLst>
                  </pic:spPr>
                </pic:pic>
              </a:graphicData>
            </a:graphic>
          </wp:inline>
        </w:drawing>
      </w:r>
    </w:p>
    <w:p w14:paraId="0A38B82D" w14:textId="485E2D1F" w:rsidR="00380D61" w:rsidRPr="008B6CBA" w:rsidRDefault="00380D61" w:rsidP="00C037D7">
      <w:pPr>
        <w:pStyle w:val="Tnhnhv"/>
        <w:rPr>
          <w:lang w:val="vi-VN"/>
        </w:rPr>
      </w:pPr>
      <w:r w:rsidRPr="008B6CBA">
        <w:rPr>
          <w:lang w:val="vi-VN"/>
        </w:rPr>
        <w:t>Hình 1.4 Rủi ro và biện pháp giảm thiểu khi dùng AI trong kiểm thử</w:t>
      </w:r>
    </w:p>
    <w:p w14:paraId="41FD6F89" w14:textId="262CFCD9" w:rsidR="009E5567" w:rsidRPr="009E5567" w:rsidRDefault="009E5567" w:rsidP="003B27F6">
      <w:pPr>
        <w:rPr>
          <w:lang w:val="vi-VN"/>
        </w:rPr>
      </w:pPr>
      <w:r w:rsidRPr="009E5567">
        <w:rPr>
          <w:lang w:val="vi-VN"/>
        </w:rPr>
        <w:t xml:space="preserve">Xét về mặt lợi ích chiến lược, tích hợp AI giúp nâng cao khả năng mở rộng của hoạt động kiểm thử: hệ thống có thể chạy quét định kỳ, ưu tiên tự động những phát hiện mang tính rủi ro cao, sinh báo cáo kỹ thuật và bản tóm tắt cho lãnh đạo, từ đó đẩy nhanh chu kỳ khắc phục lỗ hổng và giảm chi phí vận hành so với phương thức thủ công hoàn toàn. Tuy nhiên sự phụ thuộc vào AI cũng cần đi kèm với cơ chế đo lường: thiết lập các chỉ số hiệu suất rõ ràng như tỷ lệ dương tính giả (false positive), thời gian từ phát hiện đến phân loại xử lý, độ chính xác phân loại khi </w:t>
      </w:r>
      <w:r w:rsidRPr="009E5567">
        <w:rPr>
          <w:lang w:val="vi-VN"/>
        </w:rPr>
        <w:lastRenderedPageBreak/>
        <w:t>phân loại mức độ nghiêm trọng do AI gợi ý so với chuyên gia, để đảm bảo hệ thống thực sự cải thiện chất lượng kiểm thử. Nhiều nghiên cứu cho rằng AI nên được coi là một phần của đội kiểm thử xâm nhập (con người + AI), nơi AI hỗ trợ công việc lặp lại và cung cấp thông tin chi tiết, còn con người chịu trách nhiệm ra quyết định cuối cùng</w:t>
      </w:r>
      <w:r>
        <w:rPr>
          <w:lang w:val="vi-VN"/>
        </w:rPr>
        <w:t xml:space="preserve"> </w:t>
      </w:r>
      <w:r w:rsidRPr="009E5567">
        <w:rPr>
          <w:lang w:val="vi-VN"/>
        </w:rPr>
        <w:t xml:space="preserve">[25]. </w:t>
      </w:r>
    </w:p>
    <w:p w14:paraId="72ADA703" w14:textId="77777777" w:rsidR="009E5567" w:rsidRPr="002A63C4" w:rsidRDefault="009E5567" w:rsidP="002B6C62">
      <w:pPr>
        <w:pStyle w:val="Heading3"/>
        <w:jc w:val="both"/>
        <w:rPr>
          <w:lang w:val="vi-VN"/>
        </w:rPr>
      </w:pPr>
      <w:bookmarkStart w:id="37" w:name="_Toc214386336"/>
      <w:r w:rsidRPr="002A63C4">
        <w:rPr>
          <w:lang w:val="vi-VN"/>
        </w:rPr>
        <w:t xml:space="preserve">Triển vọng tương lai </w:t>
      </w:r>
      <w:r w:rsidRPr="009E5567">
        <w:rPr>
          <w:lang w:val="vi-VN"/>
        </w:rPr>
        <w:t>của AI trong kiểm thử an toàn</w:t>
      </w:r>
      <w:bookmarkEnd w:id="37"/>
    </w:p>
    <w:p w14:paraId="0A4CDE6B" w14:textId="27B6B1F4" w:rsidR="009E5567" w:rsidRPr="009E5567" w:rsidRDefault="009E5567" w:rsidP="008824F3">
      <w:pPr>
        <w:rPr>
          <w:lang w:val="vi-VN"/>
        </w:rPr>
      </w:pPr>
      <w:r w:rsidRPr="002A63C4">
        <w:rPr>
          <w:lang w:val="vi-VN"/>
        </w:rPr>
        <w:t xml:space="preserve">Tương lai của </w:t>
      </w:r>
      <w:r w:rsidR="00C534A1">
        <w:rPr>
          <w:lang w:val="vi-VN"/>
        </w:rPr>
        <w:t>kiểm</w:t>
      </w:r>
      <w:r w:rsidR="002D5AB3" w:rsidRPr="002D5AB3">
        <w:rPr>
          <w:lang w:val="vi-VN"/>
        </w:rPr>
        <w:t xml:space="preserve"> thử</w:t>
      </w:r>
      <w:r w:rsidRPr="002A63C4">
        <w:rPr>
          <w:lang w:val="vi-VN"/>
        </w:rPr>
        <w:t xml:space="preserve"> sẽ là “con người + AI” làm việc phối hợp: AI chịu trách nhiệm tự động hoá, phân tích khối lượng lớn và cung cấp</w:t>
      </w:r>
      <w:r w:rsidR="00211B76">
        <w:rPr>
          <w:lang w:val="vi-VN"/>
        </w:rPr>
        <w:t xml:space="preserve"> thông tin hữu ích</w:t>
      </w:r>
      <w:r w:rsidRPr="002A63C4">
        <w:rPr>
          <w:lang w:val="vi-VN"/>
        </w:rPr>
        <w:t xml:space="preserve"> , </w:t>
      </w:r>
      <w:r w:rsidRPr="002D5AB3">
        <w:rPr>
          <w:lang w:val="vi-VN"/>
        </w:rPr>
        <w:t xml:space="preserve">những hệ thống này sẽ kết hợp khả năng đọc mã nguồn, chạy test tự động trong môi trường sandbox, xác minh </w:t>
      </w:r>
      <w:r w:rsidR="00AE74C5" w:rsidRPr="002D5AB3">
        <w:rPr>
          <w:lang w:val="vi-VN"/>
        </w:rPr>
        <w:t>các cách khai thác</w:t>
      </w:r>
      <w:r w:rsidRPr="002D5AB3">
        <w:rPr>
          <w:lang w:val="vi-VN"/>
        </w:rPr>
        <w:t xml:space="preserve"> trong môi trường mô phỏng và sinh </w:t>
      </w:r>
      <w:r w:rsidR="00211B76">
        <w:rPr>
          <w:lang w:val="vi-VN"/>
        </w:rPr>
        <w:t>các</w:t>
      </w:r>
      <w:r w:rsidRPr="002D5AB3">
        <w:rPr>
          <w:lang w:val="vi-VN"/>
        </w:rPr>
        <w:t xml:space="preserve"> gợi ý </w:t>
      </w:r>
      <w:r w:rsidRPr="002A63C4">
        <w:rPr>
          <w:lang w:val="vi-VN"/>
        </w:rPr>
        <w:t xml:space="preserve">còn con người giữ vai trò kiểm soát chiến lược, phê duyệt hành động nguy hiểm và xử lý những tình huống chưa có tiền lệ. Xu hướng phát triển agent tự chủ (như Aardvark) cho thấy khả năng tăng tốc mạnh mẽ nhưng đồng thời đòi hỏi khuôn khổ pháp lý, tiêu chuẩn an toàn và </w:t>
      </w:r>
      <w:r w:rsidR="002D5AB3" w:rsidRPr="002D5AB3">
        <w:rPr>
          <w:lang w:val="vi-VN"/>
        </w:rPr>
        <w:t xml:space="preserve">Cơ chế kiểm tra/ghi nhật ký tập trung </w:t>
      </w:r>
      <w:r w:rsidRPr="002A63C4">
        <w:rPr>
          <w:lang w:val="vi-VN"/>
        </w:rPr>
        <w:t xml:space="preserve">trước khi được áp dụng rộng rãi trên môi trường </w:t>
      </w:r>
      <w:r w:rsidR="007B03A3">
        <w:rPr>
          <w:lang w:val="vi-VN"/>
        </w:rPr>
        <w:t>triển khai</w:t>
      </w:r>
      <w:r w:rsidRPr="002A63C4">
        <w:rPr>
          <w:lang w:val="vi-VN"/>
        </w:rPr>
        <w:t xml:space="preserve">. </w:t>
      </w:r>
      <w:r w:rsidRPr="002D5AB3">
        <w:rPr>
          <w:lang w:val="vi-VN"/>
        </w:rPr>
        <w:t xml:space="preserve">Tóm lại, AI là công cụ có tiềm năng thay đổi căn bản cách thức kiểm thử an toàn được thực hiện, nhưng để đạt được lợi ích bền vững cần tích hợp cẩn trọng, minh bạch và luôn giữ con người ở vai trò kiểm soát cuối cùng. </w:t>
      </w:r>
    </w:p>
    <w:p w14:paraId="25DD3ADD" w14:textId="23E4EFAA" w:rsidR="009F377F" w:rsidRDefault="009F377F" w:rsidP="002B6C62">
      <w:pPr>
        <w:pStyle w:val="Heading2"/>
        <w:jc w:val="both"/>
        <w:rPr>
          <w:lang w:eastAsia="en-AU"/>
        </w:rPr>
      </w:pPr>
      <w:bookmarkStart w:id="38" w:name="_Toc452402281"/>
      <w:bookmarkStart w:id="39" w:name="_Toc452409573"/>
      <w:bookmarkStart w:id="40" w:name="_Toc214386337"/>
      <w:r>
        <w:rPr>
          <w:lang w:eastAsia="en-AU"/>
        </w:rPr>
        <w:t>Kết luận</w:t>
      </w:r>
      <w:r w:rsidR="00702A82">
        <w:rPr>
          <w:lang w:eastAsia="en-AU"/>
        </w:rPr>
        <w:t xml:space="preserve"> chương 1</w:t>
      </w:r>
      <w:bookmarkEnd w:id="38"/>
      <w:bookmarkEnd w:id="39"/>
      <w:bookmarkEnd w:id="40"/>
    </w:p>
    <w:p w14:paraId="17613643" w14:textId="77777777" w:rsidR="00F968CC" w:rsidRPr="00103BB5" w:rsidRDefault="00F968CC" w:rsidP="008824F3">
      <w:pPr>
        <w:rPr>
          <w:lang w:val="vi-VN"/>
        </w:rPr>
      </w:pPr>
      <w:bookmarkStart w:id="41" w:name="_Toc452402282"/>
      <w:bookmarkStart w:id="42" w:name="_Toc452409574"/>
      <w:r w:rsidRPr="00103BB5">
        <w:t>Chương 1 đã trình bày tổng quan về bối cảnh an toàn thông tin hiện nay, các nguyên lý và công cụ kiểm thử an toàn truyền thống, đồng thời làm rõ xu hướng tất yếu của việc ứng dụng trí tuệ nhân tạo vào lĩnh vực này. Qua phân tích, có thể thấy rằng các công cụ hiện nay dù mạnh mẽ nhưng vẫn rời rạc và thiếu tính tự động, trong khi AI mang lại khả năng tổng hợp, phân tích và ra quyết định thông minh.</w:t>
      </w:r>
    </w:p>
    <w:p w14:paraId="076B7944" w14:textId="77777777" w:rsidR="00F968CC" w:rsidRPr="008E5701" w:rsidRDefault="00F968CC" w:rsidP="008824F3">
      <w:pPr>
        <w:rPr>
          <w:lang w:val="vi-VN"/>
        </w:rPr>
      </w:pPr>
      <w:r w:rsidRPr="00103BB5">
        <w:rPr>
          <w:lang w:val="vi-VN"/>
        </w:rPr>
        <w:t xml:space="preserve">Sự kết hợp giữa AI và kiểm thử an toàn không chỉ là bước tiến kỹ thuật mà còn là hướng phát triển chiến lược, giúp hình thành hệ sinh thái kiểm thử chủ động, thông minh và liên tục. </w:t>
      </w:r>
      <w:r w:rsidRPr="008E5701">
        <w:rPr>
          <w:lang w:val="vi-VN"/>
        </w:rPr>
        <w:t>Từ những cơ sở đó, đề tài “Nghiên cứu và xây dựng công cụ kiểm thử an toàn thông minh” được lựa chọn nhằm mục tiêu tạo ra giải pháp mới đáp ứng yêu cầu tự động hóa, chính xác và phù hợp với thực tiễn ứng dụng trong bối cảnh an toàn thông tin hiện nay.</w:t>
      </w:r>
    </w:p>
    <w:p w14:paraId="4117DFC6" w14:textId="1223803A" w:rsidR="00F968CC" w:rsidRPr="008E5701" w:rsidRDefault="00F968CC" w:rsidP="00D35060">
      <w:pPr>
        <w:pStyle w:val="Heading1"/>
        <w:rPr>
          <w:lang w:val="vi-VN" w:eastAsia="en-AU"/>
        </w:rPr>
      </w:pPr>
      <w:bookmarkStart w:id="43" w:name="_Toc214386338"/>
      <w:bookmarkEnd w:id="41"/>
      <w:bookmarkEnd w:id="42"/>
      <w:r w:rsidRPr="008E5701">
        <w:rPr>
          <w:lang w:val="vi-VN" w:eastAsia="en-AU"/>
        </w:rPr>
        <w:lastRenderedPageBreak/>
        <w:t>PHÂN</w:t>
      </w:r>
      <w:r>
        <w:rPr>
          <w:lang w:val="vi-VN" w:eastAsia="en-AU"/>
        </w:rPr>
        <w:t xml:space="preserve"> TÍCH THIẾT KẾ HỆ THỐNG</w:t>
      </w:r>
      <w:bookmarkEnd w:id="43"/>
    </w:p>
    <w:p w14:paraId="061BC756" w14:textId="43F2A739" w:rsidR="00B27238" w:rsidRDefault="00F968CC" w:rsidP="002B6C62">
      <w:pPr>
        <w:pStyle w:val="Heading2"/>
        <w:jc w:val="both"/>
        <w:rPr>
          <w:lang w:val="vi-VN"/>
        </w:rPr>
      </w:pPr>
      <w:bookmarkStart w:id="44" w:name="_Toc214386339"/>
      <w:r w:rsidRPr="008E5701">
        <w:rPr>
          <w:lang w:val="vi-VN"/>
        </w:rPr>
        <w:t>Kiến trúc tổng thể hệ thống</w:t>
      </w:r>
      <w:bookmarkEnd w:id="44"/>
    </w:p>
    <w:p w14:paraId="07775C42" w14:textId="2A74CBA2" w:rsidR="00F968CC" w:rsidRPr="00F968CC" w:rsidRDefault="00F968CC" w:rsidP="002B6C62">
      <w:pPr>
        <w:pStyle w:val="Heading3"/>
        <w:jc w:val="both"/>
      </w:pPr>
      <w:bookmarkStart w:id="45" w:name="_Toc214386340"/>
      <w:r w:rsidRPr="008F2249">
        <w:t>Mục tiêu thiết kế</w:t>
      </w:r>
      <w:bookmarkEnd w:id="45"/>
    </w:p>
    <w:p w14:paraId="5ABA021C" w14:textId="77777777" w:rsidR="00F968CC" w:rsidRPr="008F2249" w:rsidRDefault="00F968CC" w:rsidP="008824F3">
      <w:bookmarkStart w:id="46" w:name="_Toc452402284"/>
      <w:bookmarkStart w:id="47" w:name="_Toc452409576"/>
      <w:r w:rsidRPr="008F2249">
        <w:t>Hệ thống kiểm thử an toàn thông minh (Pentest-Auto) được thiết kế với mục tiêu tự động hóa toàn bộ quy trình kiểm thử bảo mật từ khâu trinh sát, quét lỗ hổng, phân tích kết quả đến sinh báo cáo. Để đạt được điều này, hệ thống cần đảm bảo các tiêu chí sau:</w:t>
      </w:r>
    </w:p>
    <w:p w14:paraId="2CEFE136" w14:textId="77777777" w:rsidR="00F968CC" w:rsidRPr="008F2249" w:rsidRDefault="00F968CC" w:rsidP="002B6C62">
      <w:pPr>
        <w:numPr>
          <w:ilvl w:val="0"/>
          <w:numId w:val="57"/>
        </w:numPr>
        <w:spacing w:after="160" w:line="259" w:lineRule="auto"/>
      </w:pPr>
      <w:r w:rsidRPr="00385DA3">
        <w:t>Tự động hóa toàn bộ quy trình kiểm thử bảo mật</w:t>
      </w:r>
      <w:r w:rsidRPr="008F2249">
        <w:t>: từ khi người dùng nhập URL đến k</w:t>
      </w:r>
      <w:r w:rsidRPr="00385DA3">
        <w:t xml:space="preserve">hâu trinh sát, quét mạng, quét web đến phân tích lỗ hổng và sinh </w:t>
      </w:r>
      <w:r w:rsidRPr="008F2249">
        <w:t>báo cáo kết quả</w:t>
      </w:r>
      <w:r w:rsidRPr="00385DA3">
        <w:t xml:space="preserve"> đến người dùng</w:t>
      </w:r>
      <w:r w:rsidRPr="008F2249">
        <w:t>.</w:t>
      </w:r>
    </w:p>
    <w:p w14:paraId="099FA3D2" w14:textId="77777777" w:rsidR="00F968CC" w:rsidRPr="008F2249" w:rsidRDefault="00F968CC" w:rsidP="002B6C62">
      <w:pPr>
        <w:numPr>
          <w:ilvl w:val="0"/>
          <w:numId w:val="57"/>
        </w:numPr>
        <w:spacing w:after="160" w:line="259" w:lineRule="auto"/>
      </w:pPr>
      <w:r w:rsidRPr="008F2249">
        <w:t>Tích hợp công cụ</w:t>
      </w:r>
      <w:r w:rsidRPr="00385DA3">
        <w:t xml:space="preserve"> kiểm thử</w:t>
      </w:r>
      <w:r w:rsidRPr="008F2249">
        <w:t xml:space="preserve"> truyền thống: sử dụng các công cụ mạnh mẽ như Nmap, Nikto, Nuclei, crt.sh</w:t>
      </w:r>
      <w:r w:rsidRPr="00385DA3">
        <w:t xml:space="preserve"> để đảm bảo độ tin cậy và khả năng phát hiện lỗ hổng thực tế.</w:t>
      </w:r>
    </w:p>
    <w:p w14:paraId="4C5C628A" w14:textId="4C47E7CE" w:rsidR="00F968CC" w:rsidRPr="008F2249" w:rsidRDefault="00F968CC" w:rsidP="002B6C62">
      <w:pPr>
        <w:numPr>
          <w:ilvl w:val="0"/>
          <w:numId w:val="57"/>
        </w:numPr>
        <w:spacing w:after="160" w:line="259" w:lineRule="auto"/>
      </w:pPr>
      <w:r w:rsidRPr="008F2249">
        <w:t xml:space="preserve">Tích hợp AI: sử dụng mô hình ngôn ngữ lớn (LLM) để </w:t>
      </w:r>
      <w:r w:rsidR="007354F1">
        <w:t>phân</w:t>
      </w:r>
      <w:r w:rsidR="007354F1">
        <w:rPr>
          <w:lang w:val="vi-VN"/>
        </w:rPr>
        <w:t xml:space="preserve"> tích</w:t>
      </w:r>
      <w:r w:rsidRPr="008F2249">
        <w:t xml:space="preserve"> kết quả, phân tích lỗ hổng và đề xuất khai </w:t>
      </w:r>
      <w:r w:rsidRPr="00385DA3">
        <w:t>thác, giúp hỗ trợ đánh giá mức độ nghiêm trọng của lỗ hổng.</w:t>
      </w:r>
    </w:p>
    <w:p w14:paraId="0F3D2B44" w14:textId="6DF32BD9" w:rsidR="00F968CC" w:rsidRPr="008F2249" w:rsidRDefault="00F968CC" w:rsidP="002B6C62">
      <w:pPr>
        <w:numPr>
          <w:ilvl w:val="0"/>
          <w:numId w:val="57"/>
        </w:numPr>
        <w:spacing w:after="160" w:line="259" w:lineRule="auto"/>
      </w:pPr>
      <w:r w:rsidRPr="00385DA3">
        <w:t>Cung cấp giao diện web đơn giản, dễ sử dụng</w:t>
      </w:r>
      <w:r w:rsidRPr="008F2249">
        <w:t xml:space="preserve">: cung cấp </w:t>
      </w:r>
      <w:r w:rsidR="004C2EDC">
        <w:t>gia</w:t>
      </w:r>
      <w:r w:rsidRPr="00385DA3">
        <w:t>o diện sử dụng</w:t>
      </w:r>
      <w:r w:rsidRPr="008F2249">
        <w:t xml:space="preserve"> đơn giản để người dùng không chuyên cũng có thể sử dụng.</w:t>
      </w:r>
    </w:p>
    <w:p w14:paraId="38B18F18" w14:textId="77777777" w:rsidR="00F968CC" w:rsidRPr="008F2249" w:rsidRDefault="00F968CC" w:rsidP="002B6C62">
      <w:pPr>
        <w:numPr>
          <w:ilvl w:val="0"/>
          <w:numId w:val="57"/>
        </w:numPr>
        <w:spacing w:after="160" w:line="259" w:lineRule="auto"/>
      </w:pPr>
      <w:r w:rsidRPr="008F2249">
        <w:t xml:space="preserve">Khả năng mở rộng: dễ dàng thêm công cụ mới, thay đổi mô hình AI, </w:t>
      </w:r>
      <w:r w:rsidRPr="00385DA3">
        <w:t>hoặc triển khai trên nhiều môi trường khác nhau.</w:t>
      </w:r>
    </w:p>
    <w:p w14:paraId="70142126" w14:textId="69C45C1A" w:rsidR="00174903" w:rsidRPr="002E1200" w:rsidRDefault="00F968CC" w:rsidP="00EA0A45">
      <w:pPr>
        <w:pStyle w:val="Heading3"/>
        <w:jc w:val="both"/>
        <w:rPr>
          <w:lang w:val="vi-VN"/>
        </w:rPr>
      </w:pPr>
      <w:bookmarkStart w:id="48" w:name="_Toc214386341"/>
      <w:bookmarkEnd w:id="46"/>
      <w:bookmarkEnd w:id="47"/>
      <w:r w:rsidRPr="002E1200">
        <w:t>Các thành phần chính của hệ thống</w:t>
      </w:r>
      <w:bookmarkStart w:id="49" w:name="_Toc452402285"/>
      <w:bookmarkStart w:id="50" w:name="_Toc452409577"/>
      <w:bookmarkEnd w:id="48"/>
    </w:p>
    <w:p w14:paraId="6F2D5259" w14:textId="77777777" w:rsidR="00F968CC" w:rsidRPr="001C0A1B" w:rsidRDefault="00F968CC" w:rsidP="00804EC8">
      <w:pPr>
        <w:pStyle w:val="Heading4"/>
      </w:pPr>
      <w:r w:rsidRPr="001C0A1B">
        <w:t>Frontend (Giao diện người dùng)</w:t>
      </w:r>
    </w:p>
    <w:p w14:paraId="0669EEA7" w14:textId="295A0437" w:rsidR="00F968CC" w:rsidRPr="00385DA3" w:rsidRDefault="00F968CC" w:rsidP="008824F3">
      <w:pPr>
        <w:rPr>
          <w:lang w:val="vi-VN"/>
        </w:rPr>
      </w:pPr>
      <w:r w:rsidRPr="002E1200">
        <w:t>Được xây dựng bằng HTML, CSS và JavaScript</w:t>
      </w:r>
      <w:r>
        <w:t xml:space="preserve"> với các file </w:t>
      </w:r>
      <w:r w:rsidRPr="003C2774">
        <w:t>pentest_web/</w:t>
      </w:r>
      <w:r w:rsidR="001E5EC9">
        <w:rPr>
          <w:lang w:val="vi-VN"/>
        </w:rPr>
        <w:t xml:space="preserve"> </w:t>
      </w:r>
      <w:r w:rsidRPr="003C2774">
        <w:t>frontend/index.html, pentest_web/frontend/add_api_key.</w:t>
      </w:r>
      <w:r w:rsidR="009721AA">
        <w:t>html</w:t>
      </w:r>
      <w:r w:rsidR="001C0A1B">
        <w:rPr>
          <w:lang w:val="vi-VN"/>
        </w:rPr>
        <w:t xml:space="preserve"> </w:t>
      </w:r>
      <w:r w:rsidRPr="003C2774">
        <w:t>, pentest_web/</w:t>
      </w:r>
      <w:r w:rsidR="009721AA">
        <w:rPr>
          <w:lang w:val="vi-VN"/>
        </w:rPr>
        <w:t xml:space="preserve"> </w:t>
      </w:r>
      <w:r w:rsidRPr="003C2774">
        <w:t>frontend</w:t>
      </w:r>
      <w:r w:rsidR="001D135B">
        <w:rPr>
          <w:lang w:val="vi-VN"/>
        </w:rPr>
        <w:t xml:space="preserve"> </w:t>
      </w:r>
      <w:r w:rsidRPr="003C2774">
        <w:t>/app.js, style.css.</w:t>
      </w:r>
      <w:r w:rsidR="00385DA3">
        <w:rPr>
          <w:lang w:val="vi-VN"/>
        </w:rPr>
        <w:t xml:space="preserve"> </w:t>
      </w:r>
      <w:r w:rsidRPr="002E1200">
        <w:t>Cho phép người dùng nhập URL hoặc domain cần kiểm thử, chọn mô hình AI, thêm cookie nếu cần, và khởi chạy quá trình quét</w:t>
      </w:r>
      <w:r>
        <w:t xml:space="preserve"> thông qua </w:t>
      </w:r>
      <w:r w:rsidRPr="00372F71">
        <w:t xml:space="preserve">form nhập target + model + cookie, quản lý API keys, khởi </w:t>
      </w:r>
      <w:r>
        <w:t>chạy quét</w:t>
      </w:r>
      <w:r w:rsidRPr="00372F71">
        <w:t xml:space="preserve"> (POST /api/scan), </w:t>
      </w:r>
      <w:r w:rsidR="00E122B0">
        <w:t>kiểm</w:t>
      </w:r>
      <w:r w:rsidR="00E122B0">
        <w:rPr>
          <w:lang w:val="vi-VN"/>
        </w:rPr>
        <w:t xml:space="preserve"> tra</w:t>
      </w:r>
      <w:r w:rsidRPr="00372F71">
        <w:t xml:space="preserve"> trạng thái</w:t>
      </w:r>
      <w:r w:rsidR="00E122B0">
        <w:rPr>
          <w:lang w:val="vi-VN"/>
        </w:rPr>
        <w:t xml:space="preserve"> </w:t>
      </w:r>
      <w:r w:rsidR="00B77C41">
        <w:rPr>
          <w:lang w:val="vi-VN"/>
        </w:rPr>
        <w:t>quét</w:t>
      </w:r>
      <w:r w:rsidRPr="00372F71">
        <w:t xml:space="preserve"> (GET /api/status/{job_id}), </w:t>
      </w:r>
      <w:r w:rsidR="005E7DE2">
        <w:t>gửi</w:t>
      </w:r>
      <w:r w:rsidRPr="00372F71">
        <w:t xml:space="preserve"> kết quả (GET /api/results/*) và </w:t>
      </w:r>
      <w:r w:rsidR="00E122B0">
        <w:t>tạo</w:t>
      </w:r>
      <w:r w:rsidRPr="00372F71">
        <w:t xml:space="preserve"> bảng.</w:t>
      </w:r>
      <w:r w:rsidR="00385DA3">
        <w:rPr>
          <w:lang w:val="vi-VN"/>
        </w:rPr>
        <w:t xml:space="preserve"> </w:t>
      </w:r>
      <w:r w:rsidRPr="00385DA3">
        <w:rPr>
          <w:lang w:val="vi-VN"/>
        </w:rPr>
        <w:t>Hiển thị kết quả kiểm thử dưới dạng bảng, JSON hoặc raw text</w:t>
      </w:r>
      <w:r w:rsidR="00760CB8">
        <w:rPr>
          <w:lang w:val="vi-VN"/>
        </w:rPr>
        <w:t xml:space="preserve"> và </w:t>
      </w:r>
      <w:r w:rsidR="00075A00">
        <w:rPr>
          <w:lang w:val="vi-VN"/>
        </w:rPr>
        <w:t>g</w:t>
      </w:r>
      <w:r w:rsidRPr="00385DA3">
        <w:rPr>
          <w:lang w:val="vi-VN"/>
        </w:rPr>
        <w:t>iao tiếp với backend thông qua các API RESTful.</w:t>
      </w:r>
    </w:p>
    <w:p w14:paraId="402D8396" w14:textId="77777777" w:rsidR="00075A00" w:rsidRDefault="00075A00" w:rsidP="002B6C62">
      <w:pPr>
        <w:rPr>
          <w:lang w:val="vi-VN"/>
        </w:rPr>
      </w:pPr>
    </w:p>
    <w:p w14:paraId="6DBAA5FE" w14:textId="1B5505F1" w:rsidR="00075A00" w:rsidRDefault="00075A00" w:rsidP="00EA0A45">
      <w:pPr>
        <w:pStyle w:val="Heading4"/>
        <w:rPr>
          <w:lang w:val="vi-VN"/>
        </w:rPr>
      </w:pPr>
      <w:r w:rsidRPr="002E1200">
        <w:lastRenderedPageBreak/>
        <w:t>Backend API (FastAPI)</w:t>
      </w:r>
    </w:p>
    <w:p w14:paraId="53119BBF" w14:textId="35C3886A" w:rsidR="00174903" w:rsidRPr="00A85FBD" w:rsidRDefault="00174903" w:rsidP="000840BA">
      <w:pPr>
        <w:rPr>
          <w:lang w:val="vi-VN"/>
        </w:rPr>
      </w:pPr>
      <w:r w:rsidRPr="002E1200">
        <w:rPr>
          <w:lang w:val="vi-VN"/>
        </w:rPr>
        <w:t>Được xây dựng bằng Python sử dụng framework FastAPI</w:t>
      </w:r>
      <w:r w:rsidR="00A85FBD">
        <w:rPr>
          <w:lang w:val="vi-VN"/>
        </w:rPr>
        <w:t xml:space="preserve"> với c</w:t>
      </w:r>
      <w:r w:rsidRPr="00174903">
        <w:rPr>
          <w:lang w:val="vi-VN"/>
        </w:rPr>
        <w:t>hức năng</w:t>
      </w:r>
      <w:r w:rsidR="00A85FBD">
        <w:rPr>
          <w:lang w:val="vi-VN"/>
        </w:rPr>
        <w:t xml:space="preserve"> </w:t>
      </w:r>
      <w:r w:rsidRPr="00174903">
        <w:rPr>
          <w:lang w:val="vi-VN"/>
        </w:rPr>
        <w:t xml:space="preserve">nhận yêu cầu scan, API quản lý API keys, endpoint </w:t>
      </w:r>
      <w:r w:rsidR="005E7DE2">
        <w:rPr>
          <w:lang w:val="vi-VN"/>
        </w:rPr>
        <w:t xml:space="preserve">kiểm tra </w:t>
      </w:r>
      <w:r w:rsidRPr="00174903">
        <w:rPr>
          <w:lang w:val="vi-VN"/>
        </w:rPr>
        <w:t>trạng thái, endpoint trả kết quả.</w:t>
      </w:r>
      <w:r w:rsidR="00A85FBD">
        <w:rPr>
          <w:lang w:val="vi-VN"/>
        </w:rPr>
        <w:t xml:space="preserve"> Backend sẽ bao gồm các </w:t>
      </w:r>
      <w:r w:rsidR="007644A8" w:rsidRPr="006011AA">
        <w:rPr>
          <w:lang w:val="vi-VN"/>
        </w:rPr>
        <w:t>e</w:t>
      </w:r>
      <w:r w:rsidRPr="006011AA">
        <w:rPr>
          <w:lang w:val="vi-VN"/>
        </w:rPr>
        <w:t>ndpoints chính:</w:t>
      </w:r>
    </w:p>
    <w:p w14:paraId="6590D290" w14:textId="6FD1872E" w:rsidR="00174903" w:rsidRPr="007A5742" w:rsidRDefault="00174903" w:rsidP="002B6C62">
      <w:pPr>
        <w:pStyle w:val="ListParagraph"/>
        <w:numPr>
          <w:ilvl w:val="0"/>
          <w:numId w:val="60"/>
        </w:numPr>
      </w:pPr>
      <w:r w:rsidRPr="007A5742">
        <w:t>POST /api/</w:t>
      </w:r>
      <w:r w:rsidR="007644A8">
        <w:t>scan</w:t>
      </w:r>
      <w:r w:rsidR="007644A8" w:rsidRPr="007644A8">
        <w:rPr>
          <w:lang w:val="vi-VN"/>
        </w:rPr>
        <w:t xml:space="preserve">: </w:t>
      </w:r>
      <w:r w:rsidRPr="002E1200">
        <w:t xml:space="preserve">khởi chạy </w:t>
      </w:r>
      <w:r>
        <w:t xml:space="preserve">quét </w:t>
      </w:r>
      <w:r w:rsidRPr="007A5742">
        <w:t>(main entry: main.py, orchestrator_runner.py).</w:t>
      </w:r>
    </w:p>
    <w:p w14:paraId="7FEAD8E4" w14:textId="78F68B0E" w:rsidR="00174903" w:rsidRPr="007A5742" w:rsidRDefault="00174903" w:rsidP="002B6C62">
      <w:pPr>
        <w:pStyle w:val="ListParagraph"/>
        <w:numPr>
          <w:ilvl w:val="0"/>
          <w:numId w:val="60"/>
        </w:numPr>
      </w:pPr>
      <w:r w:rsidRPr="007A5742">
        <w:t>GET /api/status/{job_id}</w:t>
      </w:r>
      <w:r w:rsidR="007644A8">
        <w:rPr>
          <w:lang w:val="vi-VN"/>
        </w:rPr>
        <w:t xml:space="preserve">: </w:t>
      </w:r>
      <w:r w:rsidRPr="007A5742">
        <w:t xml:space="preserve">kiểm tra trạng thái </w:t>
      </w:r>
      <w:r w:rsidR="00456209">
        <w:t>quét</w:t>
      </w:r>
      <w:r w:rsidRPr="007A5742">
        <w:t xml:space="preserve"> (jobs dict in-memory).</w:t>
      </w:r>
    </w:p>
    <w:p w14:paraId="6F8FA952" w14:textId="0CD472F8" w:rsidR="00174903" w:rsidRDefault="00174903" w:rsidP="002B6C62">
      <w:pPr>
        <w:pStyle w:val="ListParagraph"/>
        <w:numPr>
          <w:ilvl w:val="0"/>
          <w:numId w:val="60"/>
        </w:numPr>
      </w:pPr>
      <w:r w:rsidRPr="007A5742">
        <w:t>GET /api/results/{tool} và GET /api/results/job/{job_id}</w:t>
      </w:r>
      <w:r w:rsidR="007644A8">
        <w:rPr>
          <w:lang w:val="vi-VN"/>
        </w:rPr>
        <w:t xml:space="preserve">: </w:t>
      </w:r>
      <w:r w:rsidRPr="007A5742">
        <w:t>lấy kết quả theo tool hoặc theo job (results.py).</w:t>
      </w:r>
    </w:p>
    <w:p w14:paraId="755FB0C9" w14:textId="7174B37A" w:rsidR="00174903" w:rsidRPr="007A5742" w:rsidRDefault="00174903" w:rsidP="002B6C62">
      <w:pPr>
        <w:pStyle w:val="ListParagraph"/>
        <w:numPr>
          <w:ilvl w:val="0"/>
          <w:numId w:val="60"/>
        </w:numPr>
      </w:pPr>
      <w:r>
        <w:t>GET/</w:t>
      </w:r>
      <w:r w:rsidR="007644A8">
        <w:t>POST</w:t>
      </w:r>
      <w:r w:rsidR="007644A8">
        <w:rPr>
          <w:lang w:val="vi-VN"/>
        </w:rPr>
        <w:t>:</w:t>
      </w:r>
      <w:r>
        <w:t xml:space="preserve"> </w:t>
      </w:r>
      <w:r w:rsidRPr="002E1200">
        <w:t>/api/api-keys.</w:t>
      </w:r>
      <w:r>
        <w:t xml:space="preserve"> </w:t>
      </w:r>
      <w:r w:rsidRPr="002E1200">
        <w:t>quản lý API key</w:t>
      </w:r>
    </w:p>
    <w:p w14:paraId="730E14EA" w14:textId="45E6E217" w:rsidR="00174903" w:rsidRPr="007A5742" w:rsidRDefault="00174903" w:rsidP="002B6C62">
      <w:r w:rsidRPr="007A5742">
        <w:t>Các file liên quan</w:t>
      </w:r>
      <w:r w:rsidR="007644A8">
        <w:rPr>
          <w:lang w:val="vi-VN"/>
        </w:rPr>
        <w:t xml:space="preserve"> bao gồm </w:t>
      </w:r>
      <w:r w:rsidR="007644A8">
        <w:t>Main entry: main.py</w:t>
      </w:r>
      <w:r w:rsidR="007644A8">
        <w:rPr>
          <w:lang w:val="vi-VN"/>
        </w:rPr>
        <w:t xml:space="preserve"> và các file</w:t>
      </w:r>
      <w:r>
        <w:t xml:space="preserve"> </w:t>
      </w:r>
      <w:r w:rsidR="007644A8">
        <w:t>đ</w:t>
      </w:r>
      <w:r w:rsidRPr="002E1200">
        <w:t>iều phối</w:t>
      </w:r>
      <w:r w:rsidR="007644A8">
        <w:rPr>
          <w:lang w:val="vi-VN"/>
        </w:rPr>
        <w:t xml:space="preserve"> đến</w:t>
      </w:r>
      <w:r w:rsidRPr="002E1200">
        <w:t xml:space="preserve"> các </w:t>
      </w:r>
      <w:r w:rsidR="000268DE">
        <w:t>m</w:t>
      </w:r>
      <w:r w:rsidR="004913BE">
        <w:t>ô hình</w:t>
      </w:r>
      <w:r w:rsidRPr="002E1200">
        <w:t xml:space="preserve"> kiểm thử và AI thông qua o</w:t>
      </w:r>
      <w:r>
        <w:t>rchestrator</w:t>
      </w:r>
      <w:r w:rsidRPr="007A5742">
        <w:t>: orchestrator_runner.py, results.</w:t>
      </w:r>
      <w:r>
        <w:t>py, model.py. Main entry: main.py</w:t>
      </w:r>
    </w:p>
    <w:p w14:paraId="321D88B6" w14:textId="496A9CDB" w:rsidR="00075A00" w:rsidRDefault="007644A8" w:rsidP="002B6C62">
      <w:pPr>
        <w:pStyle w:val="Heading4"/>
        <w:jc w:val="both"/>
        <w:rPr>
          <w:lang w:val="vi-VN"/>
        </w:rPr>
      </w:pPr>
      <w:r w:rsidRPr="002E1200">
        <w:t>Orchestrator (Điều phối kiểm thử)</w:t>
      </w:r>
    </w:p>
    <w:p w14:paraId="2F239811" w14:textId="1F3D7E7A" w:rsidR="007644A8" w:rsidRDefault="007644A8" w:rsidP="000840BA">
      <w:pPr>
        <w:rPr>
          <w:lang w:val="vi-VN"/>
        </w:rPr>
      </w:pPr>
      <w:r w:rsidRPr="00B77C41">
        <w:rPr>
          <w:lang w:val="vi-VN"/>
        </w:rPr>
        <w:t>Là trung tâm điều phối toàn bộ quy trình kiểm thử.</w:t>
      </w:r>
      <w:r>
        <w:rPr>
          <w:lang w:val="vi-VN"/>
        </w:rPr>
        <w:t xml:space="preserve"> </w:t>
      </w:r>
      <w:r w:rsidRPr="007644A8">
        <w:rPr>
          <w:lang w:val="vi-VN"/>
        </w:rPr>
        <w:t>Thực hiện điều phối luồng công việc theo kịch bản các bước tuần tự: thu thập subdomain → resolve IP → quét mạng → quét web → phân tích bằng AI → phân tích endpoint → lưu kết quả.</w:t>
      </w:r>
      <w:r w:rsidR="005E7DE2">
        <w:rPr>
          <w:lang w:val="vi-VN"/>
        </w:rPr>
        <w:t xml:space="preserve"> </w:t>
      </w:r>
      <w:r w:rsidR="005E7DE2" w:rsidRPr="002E1200">
        <w:t>Orchestrator</w:t>
      </w:r>
      <w:r w:rsidR="005E7DE2">
        <w:rPr>
          <w:lang w:val="vi-VN"/>
        </w:rPr>
        <w:t xml:space="preserve"> sẽ </w:t>
      </w:r>
      <w:r w:rsidR="005E7DE2">
        <w:t>đ</w:t>
      </w:r>
      <w:r w:rsidRPr="002E1200">
        <w:t>ược triển khai trong file orchestrator_interactive.py.</w:t>
      </w:r>
      <w:r>
        <w:t xml:space="preserve"> </w:t>
      </w:r>
      <w:r w:rsidRPr="00BC5358">
        <w:t xml:space="preserve">(hàm run_scan thực thi </w:t>
      </w:r>
      <w:r w:rsidR="005E7DE2">
        <w:t>luồng</w:t>
      </w:r>
      <w:r w:rsidR="005E7DE2">
        <w:rPr>
          <w:lang w:val="vi-VN"/>
        </w:rPr>
        <w:t xml:space="preserve"> kiểm thử tự động</w:t>
      </w:r>
      <w:r w:rsidRPr="00BC5358">
        <w:t xml:space="preserve">), orchestrator_runner.py nhận request và </w:t>
      </w:r>
      <w:r w:rsidR="00B77C41">
        <w:t>hàng</w:t>
      </w:r>
      <w:r w:rsidR="00B77C41">
        <w:rPr>
          <w:lang w:val="vi-VN"/>
        </w:rPr>
        <w:t xml:space="preserve"> đợi job</w:t>
      </w:r>
      <w:r w:rsidRPr="00BC5358">
        <w:t>.</w:t>
      </w:r>
    </w:p>
    <w:p w14:paraId="0D245959" w14:textId="4684597D" w:rsidR="00B77C41" w:rsidRDefault="00B77C41" w:rsidP="002B6C62">
      <w:pPr>
        <w:pStyle w:val="Heading4"/>
        <w:jc w:val="both"/>
        <w:rPr>
          <w:lang w:val="vi-VN"/>
        </w:rPr>
      </w:pPr>
      <w:r w:rsidRPr="002E1200">
        <w:t>Scanners (Công cụ quét)</w:t>
      </w:r>
    </w:p>
    <w:p w14:paraId="4999E11A" w14:textId="50D3B90D" w:rsidR="00B77C41" w:rsidRPr="004913BE" w:rsidRDefault="00B77C41" w:rsidP="002B6C62">
      <w:pPr>
        <w:rPr>
          <w:lang w:val="vi-VN"/>
        </w:rPr>
      </w:pPr>
      <w:r w:rsidRPr="004913BE">
        <w:rPr>
          <w:lang w:val="vi-VN"/>
        </w:rPr>
        <w:t xml:space="preserve">Gồm ba </w:t>
      </w:r>
      <w:r w:rsidR="000268DE">
        <w:rPr>
          <w:lang w:val="vi-VN"/>
        </w:rPr>
        <w:t>m</w:t>
      </w:r>
      <w:r w:rsidR="004913BE" w:rsidRPr="004913BE">
        <w:rPr>
          <w:lang w:val="vi-VN"/>
        </w:rPr>
        <w:t>ô hình</w:t>
      </w:r>
      <w:r w:rsidRPr="004913BE">
        <w:rPr>
          <w:lang w:val="vi-VN"/>
        </w:rPr>
        <w:t xml:space="preserve"> chính:</w:t>
      </w:r>
    </w:p>
    <w:p w14:paraId="2F5D85BA" w14:textId="56997342" w:rsidR="00B77C41" w:rsidRPr="00514CAA" w:rsidRDefault="00B77C41" w:rsidP="002B6C62">
      <w:pPr>
        <w:pStyle w:val="ListParagraph"/>
        <w:numPr>
          <w:ilvl w:val="0"/>
          <w:numId w:val="63"/>
        </w:numPr>
        <w:rPr>
          <w:lang w:val="vi-VN"/>
        </w:rPr>
      </w:pPr>
      <w:r w:rsidRPr="00514CAA">
        <w:rPr>
          <w:lang w:val="vi-VN"/>
        </w:rPr>
        <w:t xml:space="preserve">nmap_runner.py: quét mạng, phát hiện dịch vụ và hệ điều hành. Bằng cách chạy </w:t>
      </w:r>
      <w:r w:rsidR="00F873D2">
        <w:rPr>
          <w:lang w:val="vi-VN"/>
        </w:rPr>
        <w:t>N</w:t>
      </w:r>
      <w:r w:rsidRPr="00514CAA">
        <w:rPr>
          <w:lang w:val="vi-VN"/>
        </w:rPr>
        <w:t xml:space="preserve">map (xml output), </w:t>
      </w:r>
      <w:r w:rsidR="00DC1FBA" w:rsidRPr="00514CAA">
        <w:rPr>
          <w:lang w:val="vi-VN"/>
        </w:rPr>
        <w:t xml:space="preserve">phân tích và đọc dữ liệu từ file/XML </w:t>
      </w:r>
      <w:r w:rsidRPr="00514CAA">
        <w:rPr>
          <w:lang w:val="vi-VN"/>
        </w:rPr>
        <w:t xml:space="preserve">thành </w:t>
      </w:r>
      <w:r w:rsidR="00DC1FBA" w:rsidRPr="00514CAA">
        <w:rPr>
          <w:lang w:val="vi-VN"/>
        </w:rPr>
        <w:t xml:space="preserve">cấu trúc dữ liệu dạng từ điển sau khi đã giải dữ liệu </w:t>
      </w:r>
      <w:r w:rsidRPr="00514CAA">
        <w:rPr>
          <w:lang w:val="vi-VN"/>
        </w:rPr>
        <w:t>(</w:t>
      </w:r>
      <w:r w:rsidR="00DC1FBA" w:rsidRPr="00514CAA">
        <w:rPr>
          <w:lang w:val="vi-VN"/>
        </w:rPr>
        <w:t>các</w:t>
      </w:r>
      <w:r w:rsidR="00DC1FBA">
        <w:rPr>
          <w:lang w:val="vi-VN"/>
        </w:rPr>
        <w:t xml:space="preserve"> dịch vụ</w:t>
      </w:r>
      <w:r w:rsidRPr="00514CAA">
        <w:rPr>
          <w:lang w:val="vi-VN"/>
        </w:rPr>
        <w:t>), trả về dict gồm parsed</w:t>
      </w:r>
      <w:r w:rsidR="007247EF">
        <w:rPr>
          <w:lang w:val="vi-VN"/>
        </w:rPr>
        <w:t xml:space="preserve"> (</w:t>
      </w:r>
      <w:r w:rsidR="007247EF" w:rsidRPr="00514CAA">
        <w:rPr>
          <w:lang w:val="vi-VN"/>
        </w:rPr>
        <w:t>kết quả đã được phân tích</w:t>
      </w:r>
      <w:r w:rsidR="007247EF">
        <w:rPr>
          <w:lang w:val="vi-VN"/>
        </w:rPr>
        <w:t>)</w:t>
      </w:r>
      <w:r w:rsidRPr="00514CAA">
        <w:rPr>
          <w:lang w:val="vi-VN"/>
        </w:rPr>
        <w:t>, stdout</w:t>
      </w:r>
      <w:r w:rsidR="007247EF">
        <w:rPr>
          <w:lang w:val="vi-VN"/>
        </w:rPr>
        <w:t xml:space="preserve"> (</w:t>
      </w:r>
      <w:r w:rsidR="007247EF" w:rsidRPr="00514CAA">
        <w:rPr>
          <w:lang w:val="vi-VN"/>
        </w:rPr>
        <w:t>chuỗi string chứa đầu ra chuẩn</w:t>
      </w:r>
      <w:r w:rsidR="007247EF">
        <w:rPr>
          <w:lang w:val="vi-VN"/>
        </w:rPr>
        <w:t>)</w:t>
      </w:r>
      <w:r w:rsidRPr="00514CAA">
        <w:rPr>
          <w:lang w:val="vi-VN"/>
        </w:rPr>
        <w:t>, stderr</w:t>
      </w:r>
      <w:r w:rsidR="00003F21">
        <w:rPr>
          <w:lang w:val="vi-VN"/>
        </w:rPr>
        <w:t xml:space="preserve"> (</w:t>
      </w:r>
      <w:r w:rsidR="00003F21" w:rsidRPr="00514CAA">
        <w:rPr>
          <w:lang w:val="vi-VN"/>
        </w:rPr>
        <w:t>chuỗi chứa lỗi</w:t>
      </w:r>
      <w:r w:rsidR="00003F21">
        <w:rPr>
          <w:lang w:val="vi-VN"/>
        </w:rPr>
        <w:t xml:space="preserve"> hoặc thống báo lỗi)</w:t>
      </w:r>
      <w:r w:rsidRPr="00514CAA">
        <w:rPr>
          <w:lang w:val="vi-VN"/>
        </w:rPr>
        <w:t>, ts</w:t>
      </w:r>
      <w:r w:rsidR="00003F21">
        <w:rPr>
          <w:lang w:val="vi-VN"/>
        </w:rPr>
        <w:t xml:space="preserve"> (dấu thời gian)</w:t>
      </w:r>
      <w:r w:rsidRPr="00514CAA">
        <w:rPr>
          <w:lang w:val="vi-VN"/>
        </w:rPr>
        <w:t xml:space="preserve">. (Nên cài </w:t>
      </w:r>
      <w:r w:rsidR="00F873D2">
        <w:rPr>
          <w:lang w:val="vi-VN"/>
        </w:rPr>
        <w:t>N</w:t>
      </w:r>
      <w:r w:rsidRPr="00514CAA">
        <w:rPr>
          <w:lang w:val="vi-VN"/>
        </w:rPr>
        <w:t xml:space="preserve">map trên host; sử dụng </w:t>
      </w:r>
      <w:r w:rsidR="00127CC7">
        <w:rPr>
          <w:lang w:val="vi-VN"/>
        </w:rPr>
        <w:t>cờ</w:t>
      </w:r>
      <w:r w:rsidRPr="00514CAA">
        <w:rPr>
          <w:lang w:val="vi-VN"/>
        </w:rPr>
        <w:t xml:space="preserve"> mặc định NMAP_DEFAULT).</w:t>
      </w:r>
    </w:p>
    <w:p w14:paraId="31DFFDE6" w14:textId="792AF2B1" w:rsidR="00B77C41" w:rsidRPr="00514CAA" w:rsidRDefault="00B77C41" w:rsidP="002B6C62">
      <w:pPr>
        <w:pStyle w:val="ListParagraph"/>
        <w:numPr>
          <w:ilvl w:val="0"/>
          <w:numId w:val="63"/>
        </w:numPr>
        <w:rPr>
          <w:lang w:val="vi-VN"/>
        </w:rPr>
      </w:pPr>
      <w:r w:rsidRPr="00514CAA">
        <w:rPr>
          <w:lang w:val="vi-VN"/>
        </w:rPr>
        <w:t xml:space="preserve">nikto_runner.py: </w:t>
      </w:r>
      <w:r w:rsidR="005358A8" w:rsidRPr="00514CAA">
        <w:rPr>
          <w:lang w:val="vi-VN"/>
        </w:rPr>
        <w:t xml:space="preserve">quét lỗ hổng trên web server bằng </w:t>
      </w:r>
      <w:r w:rsidR="00F873D2">
        <w:rPr>
          <w:lang w:val="vi-VN"/>
        </w:rPr>
        <w:t>N</w:t>
      </w:r>
      <w:r w:rsidR="005358A8" w:rsidRPr="00514CAA">
        <w:rPr>
          <w:lang w:val="vi-VN"/>
        </w:rPr>
        <w:t>ikto, đọc</w:t>
      </w:r>
      <w:r w:rsidR="00456209">
        <w:rPr>
          <w:lang w:val="vi-VN"/>
        </w:rPr>
        <w:t xml:space="preserve"> dữ liệu</w:t>
      </w:r>
      <w:r w:rsidR="005358A8" w:rsidRPr="00514CAA">
        <w:rPr>
          <w:lang w:val="vi-VN"/>
        </w:rPr>
        <w:t xml:space="preserve"> đầu ra, chuẩn hoá thành các bản ghi (records)</w:t>
      </w:r>
      <w:r w:rsidR="005358A8">
        <w:rPr>
          <w:lang w:val="vi-VN"/>
        </w:rPr>
        <w:t>.</w:t>
      </w:r>
    </w:p>
    <w:p w14:paraId="791C2569" w14:textId="5DA8ED78" w:rsidR="00B77C41" w:rsidRPr="00A94E07" w:rsidRDefault="00B77C41" w:rsidP="002B6C62">
      <w:pPr>
        <w:pStyle w:val="ListParagraph"/>
        <w:numPr>
          <w:ilvl w:val="0"/>
          <w:numId w:val="63"/>
        </w:numPr>
      </w:pPr>
      <w:r w:rsidRPr="002E1200">
        <w:t>nuclei_runner.py: quét lỗ hổng theo template CVE.</w:t>
      </w:r>
      <w:r>
        <w:t xml:space="preserve"> Bằng cách</w:t>
      </w:r>
      <w:r w:rsidRPr="003403ED">
        <w:t xml:space="preserve"> </w:t>
      </w:r>
      <w:r w:rsidR="00A94E07">
        <w:t>tạo</w:t>
      </w:r>
      <w:r w:rsidR="00A94E07">
        <w:rPr>
          <w:lang w:val="vi-VN"/>
        </w:rPr>
        <w:t xml:space="preserve"> câu lệnh cmd </w:t>
      </w:r>
      <w:r w:rsidRPr="00BC5358">
        <w:t xml:space="preserve">cho </w:t>
      </w:r>
      <w:r w:rsidR="00754700">
        <w:t>N</w:t>
      </w:r>
      <w:r w:rsidRPr="00BC5358">
        <w:t xml:space="preserve">uclei, chạy, </w:t>
      </w:r>
      <w:r w:rsidR="00A94E07">
        <w:t>chuẩn</w:t>
      </w:r>
      <w:r w:rsidR="00A94E07">
        <w:rPr>
          <w:lang w:val="vi-VN"/>
        </w:rPr>
        <w:t xml:space="preserve"> hóa</w:t>
      </w:r>
      <w:r w:rsidRPr="00BC5358">
        <w:t xml:space="preserve"> JSONL hoặc </w:t>
      </w:r>
      <w:r w:rsidR="00A94E07">
        <w:t>đọc</w:t>
      </w:r>
      <w:r w:rsidRPr="00BC5358">
        <w:t xml:space="preserve"> stdout, trả về danh sách normalized findings + raw path.</w:t>
      </w:r>
    </w:p>
    <w:p w14:paraId="2C292049" w14:textId="6EAFE214" w:rsidR="00A94E07" w:rsidRPr="002E1200" w:rsidRDefault="00A94E07" w:rsidP="002B6C62">
      <w:pPr>
        <w:spacing w:after="160" w:line="259" w:lineRule="auto"/>
      </w:pPr>
      <w:r w:rsidRPr="002E1200">
        <w:lastRenderedPageBreak/>
        <w:t xml:space="preserve">Các </w:t>
      </w:r>
      <w:r w:rsidR="000268DE">
        <w:t>m</w:t>
      </w:r>
      <w:r w:rsidR="004913BE">
        <w:t>ô hình</w:t>
      </w:r>
      <w:r w:rsidRPr="002E1200">
        <w:t xml:space="preserve"> </w:t>
      </w:r>
      <w:r w:rsidRPr="003403ED">
        <w:t>scanner được thiết kế làm wrapper gọi tiến trình ngoài (subprocess) và chuyển tiếp output vào outputs/&lt;tool&gt;_results.jsonl</w:t>
      </w:r>
    </w:p>
    <w:p w14:paraId="5C1223DD" w14:textId="20D465FB" w:rsidR="00A94E07" w:rsidRDefault="00A94E07" w:rsidP="002B6C62">
      <w:pPr>
        <w:pStyle w:val="Heading4"/>
        <w:jc w:val="both"/>
        <w:rPr>
          <w:lang w:val="vi-VN"/>
        </w:rPr>
      </w:pPr>
      <w:r w:rsidRPr="002E1200">
        <w:t>Collectors (Thu thập thông tin)</w:t>
      </w:r>
    </w:p>
    <w:p w14:paraId="24B1BC33" w14:textId="10B00E00" w:rsidR="00A94E07" w:rsidRPr="002E1200" w:rsidRDefault="00A94E07" w:rsidP="000840BA">
      <w:pPr>
        <w:rPr>
          <w:lang w:val="vi-VN"/>
        </w:rPr>
      </w:pPr>
      <w:r w:rsidRPr="002E1200">
        <w:rPr>
          <w:lang w:val="vi-VN"/>
        </w:rPr>
        <w:t xml:space="preserve">crtsh_collector.py: truy vấn crt.sh để thu thập danh sách </w:t>
      </w:r>
      <w:r w:rsidR="00456209">
        <w:rPr>
          <w:lang w:val="vi-VN"/>
        </w:rPr>
        <w:t>miền phụ</w:t>
      </w:r>
      <w:r w:rsidRPr="002E1200">
        <w:rPr>
          <w:lang w:val="vi-VN"/>
        </w:rPr>
        <w:t xml:space="preserve"> của domain mục </w:t>
      </w:r>
      <w:r w:rsidR="00124B68">
        <w:rPr>
          <w:lang w:val="vi-VN"/>
        </w:rPr>
        <w:t>tiêu,</w:t>
      </w:r>
      <w:r w:rsidRPr="00A94E07">
        <w:rPr>
          <w:lang w:val="vi-VN"/>
        </w:rPr>
        <w:t xml:space="preserve"> chuẩn hoá </w:t>
      </w:r>
      <w:r w:rsidR="00456209">
        <w:rPr>
          <w:lang w:val="vi-VN"/>
        </w:rPr>
        <w:t xml:space="preserve">danh sách miền phụ </w:t>
      </w:r>
      <w:r w:rsidRPr="00A94E07">
        <w:rPr>
          <w:lang w:val="vi-VN"/>
        </w:rPr>
        <w:t xml:space="preserve">và </w:t>
      </w:r>
      <w:r w:rsidR="00456209">
        <w:rPr>
          <w:lang w:val="vi-VN"/>
        </w:rPr>
        <w:t>lưu vào file</w:t>
      </w:r>
      <w:r w:rsidRPr="00A94E07">
        <w:rPr>
          <w:lang w:val="vi-VN"/>
        </w:rPr>
        <w:t xml:space="preserve"> ra outputs/subs_results.jsonl</w:t>
      </w:r>
      <w:r>
        <w:rPr>
          <w:lang w:val="vi-VN"/>
        </w:rPr>
        <w:t xml:space="preserve"> </w:t>
      </w:r>
      <w:r w:rsidR="00124B68">
        <w:rPr>
          <w:lang w:val="vi-VN"/>
        </w:rPr>
        <w:t>và m</w:t>
      </w:r>
      <w:r w:rsidRPr="002E1200">
        <w:rPr>
          <w:lang w:val="vi-VN"/>
        </w:rPr>
        <w:t xml:space="preserve">ở rộng phạm vi kiểm thử, giúp phát hiện các </w:t>
      </w:r>
      <w:r w:rsidR="00456209">
        <w:rPr>
          <w:lang w:val="vi-VN"/>
        </w:rPr>
        <w:t xml:space="preserve">miền phụ </w:t>
      </w:r>
      <w:r w:rsidRPr="002E1200">
        <w:rPr>
          <w:lang w:val="vi-VN"/>
        </w:rPr>
        <w:t>tiềm ẩn rủi ro.</w:t>
      </w:r>
    </w:p>
    <w:p w14:paraId="59E017C0" w14:textId="00616C08" w:rsidR="00A94E07" w:rsidRDefault="0020708A" w:rsidP="002B6C62">
      <w:pPr>
        <w:pStyle w:val="Heading4"/>
        <w:jc w:val="both"/>
        <w:rPr>
          <w:lang w:val="vi-VN"/>
        </w:rPr>
      </w:pPr>
      <w:r w:rsidRPr="002E1200">
        <w:rPr>
          <w:lang w:val="vi-VN"/>
        </w:rPr>
        <w:t>AI Layer (Phân tích bằng trí tuệ nhân tạo)</w:t>
      </w:r>
    </w:p>
    <w:p w14:paraId="3422D741" w14:textId="77777777" w:rsidR="002A7EBC" w:rsidRPr="002E1200" w:rsidRDefault="0020708A" w:rsidP="002B6C62">
      <w:pPr>
        <w:spacing w:after="160" w:line="259" w:lineRule="auto"/>
      </w:pPr>
      <w:r>
        <w:rPr>
          <w:lang w:val="vi-VN"/>
        </w:rPr>
        <w:t xml:space="preserve">Thực hiện công việc quan trong nhất bao gồm phân tích, đánh </w:t>
      </w:r>
      <w:r w:rsidR="002A7EBC">
        <w:rPr>
          <w:lang w:val="vi-VN"/>
        </w:rPr>
        <w:t>giá thông tin thu thập được từ các bước trên. Bao gồm:</w:t>
      </w:r>
    </w:p>
    <w:p w14:paraId="37A8A9E9" w14:textId="77777777" w:rsidR="002A7EBC" w:rsidRPr="002E1200" w:rsidRDefault="002A7EBC" w:rsidP="002B6C62">
      <w:pPr>
        <w:numPr>
          <w:ilvl w:val="0"/>
          <w:numId w:val="65"/>
        </w:numPr>
        <w:spacing w:after="160" w:line="259" w:lineRule="auto"/>
      </w:pPr>
      <w:r w:rsidRPr="002E1200">
        <w:t>ai_common.py: quản lý API key</w:t>
      </w:r>
      <w:r>
        <w:t xml:space="preserve"> </w:t>
      </w:r>
      <w:r w:rsidRPr="00B71494">
        <w:t>(analyzers/data/api_keys.txt)</w:t>
      </w:r>
      <w:r w:rsidRPr="002E1200">
        <w:t xml:space="preserve">, </w:t>
      </w:r>
      <w:r w:rsidRPr="00B71494">
        <w:t xml:space="preserve">tạo session với retry/backoff, </w:t>
      </w:r>
      <w:r w:rsidRPr="002E1200">
        <w:t>gọi OpenAI API</w:t>
      </w:r>
      <w:r>
        <w:t xml:space="preserve"> thông qua hàm </w:t>
      </w:r>
      <w:r w:rsidRPr="00B71494">
        <w:t>ask_openai</w:t>
      </w:r>
      <w:r>
        <w:t xml:space="preserve"> với API key được lưu trữ </w:t>
      </w:r>
      <w:r w:rsidRPr="002E1200">
        <w:t>, xử lý lỗi và quay vòng key.</w:t>
      </w:r>
    </w:p>
    <w:p w14:paraId="5C8B2C8E" w14:textId="66CEA732" w:rsidR="002A7EBC" w:rsidRPr="002E1200" w:rsidRDefault="002A7EBC" w:rsidP="002B6C62">
      <w:pPr>
        <w:numPr>
          <w:ilvl w:val="0"/>
          <w:numId w:val="65"/>
        </w:numPr>
        <w:spacing w:after="160" w:line="259" w:lineRule="auto"/>
      </w:pPr>
      <w:r w:rsidRPr="002E1200">
        <w:t>ai_enricher.py: chuẩn hóa thông tin dịch vụ</w:t>
      </w:r>
      <w:r>
        <w:t xml:space="preserve"> bằng cách đọc</w:t>
      </w:r>
      <w:r>
        <w:rPr>
          <w:lang w:val="vi-VN"/>
        </w:rPr>
        <w:t xml:space="preserve"> các kết quả quét từ các công cụ scan </w:t>
      </w:r>
      <w:r>
        <w:t>bằng</w:t>
      </w:r>
      <w:r>
        <w:rPr>
          <w:lang w:val="vi-VN"/>
        </w:rPr>
        <w:t xml:space="preserve"> file JSONL </w:t>
      </w:r>
      <w:r w:rsidRPr="00B257C2">
        <w:t>(load_nmap_services, load_nuclei_findings, load_nikto_findings)</w:t>
      </w:r>
      <w:r w:rsidRPr="002E1200">
        <w:t>, tìm CVE liên quan</w:t>
      </w:r>
      <w:r w:rsidR="00E412F4">
        <w:rPr>
          <w:lang w:val="vi-VN"/>
        </w:rPr>
        <w:t xml:space="preserve"> thông qua các hàm</w:t>
      </w:r>
      <w:r>
        <w:t xml:space="preserve"> </w:t>
      </w:r>
      <w:r w:rsidRPr="00B257C2">
        <w:t>ai_find_cves_for_service, enrich_from_parsed_nmap để ghi outputs/enriched_nmap_results.jsonl.</w:t>
      </w:r>
      <w:r w:rsidRPr="002E1200">
        <w:t xml:space="preserve">, </w:t>
      </w:r>
      <w:r w:rsidR="00671183">
        <w:t>phân</w:t>
      </w:r>
      <w:r w:rsidR="00671183">
        <w:rPr>
          <w:lang w:val="vi-VN"/>
        </w:rPr>
        <w:t xml:space="preserve"> tích</w:t>
      </w:r>
      <w:r w:rsidRPr="002E1200">
        <w:t xml:space="preserve"> kết quả quét</w:t>
      </w:r>
      <w:r>
        <w:t xml:space="preserve"> từ </w:t>
      </w:r>
      <w:r w:rsidR="00671183">
        <w:t>N</w:t>
      </w:r>
      <w:r>
        <w:t xml:space="preserve">uclei và </w:t>
      </w:r>
      <w:r w:rsidR="00671183">
        <w:t>N</w:t>
      </w:r>
      <w:r>
        <w:t>ikto</w:t>
      </w:r>
      <w:r w:rsidRPr="002E1200">
        <w:t>.</w:t>
      </w:r>
    </w:p>
    <w:p w14:paraId="6239266A" w14:textId="77777777" w:rsidR="002A7EBC" w:rsidRPr="002E1200" w:rsidRDefault="002A7EBC" w:rsidP="002B6C62">
      <w:pPr>
        <w:numPr>
          <w:ilvl w:val="0"/>
          <w:numId w:val="65"/>
        </w:numPr>
        <w:spacing w:after="160" w:line="259" w:lineRule="auto"/>
      </w:pPr>
      <w:r w:rsidRPr="002E1200">
        <w:t>ai_recursive_probe.py: phát hiện endpoint</w:t>
      </w:r>
      <w:r>
        <w:t xml:space="preserve"> bằng cách </w:t>
      </w:r>
      <w:r w:rsidRPr="00B257C2">
        <w:t>dùng LLM</w:t>
      </w:r>
      <w:r>
        <w:t xml:space="preserve"> </w:t>
      </w:r>
      <w:r w:rsidRPr="00B257C2">
        <w:t>ai_detect_endpoints_only(html, base_url)</w:t>
      </w:r>
      <w:r>
        <w:t xml:space="preserve"> </w:t>
      </w:r>
      <w:r w:rsidRPr="002E1200">
        <w:t xml:space="preserve">, phân tích tham số, thử payload </w:t>
      </w:r>
      <w:r w:rsidRPr="00D8660F">
        <w:t xml:space="preserve">từ vulns_payloads.json </w:t>
      </w:r>
      <w:r>
        <w:t xml:space="preserve"> </w:t>
      </w:r>
      <w:r w:rsidRPr="002E1200">
        <w:t>và đánh giá khả năng khai thác.</w:t>
      </w:r>
    </w:p>
    <w:p w14:paraId="0EA452F6" w14:textId="77777777" w:rsidR="00E96285" w:rsidRPr="002E1200" w:rsidRDefault="00E96285" w:rsidP="00E96285">
      <w:pPr>
        <w:pStyle w:val="Heading4"/>
      </w:pPr>
      <w:r w:rsidRPr="002E1200">
        <w:t>Storage (Lưu trữ kết quả)</w:t>
      </w:r>
    </w:p>
    <w:p w14:paraId="48716257" w14:textId="2A188BD6" w:rsidR="00E96285" w:rsidRPr="002E1200" w:rsidRDefault="00E96285" w:rsidP="00E96285">
      <w:r>
        <w:t>Sau</w:t>
      </w:r>
      <w:r>
        <w:rPr>
          <w:lang w:val="vi-VN"/>
        </w:rPr>
        <w:t xml:space="preserve"> cùng, </w:t>
      </w:r>
      <w:r>
        <w:t>k</w:t>
      </w:r>
      <w:r w:rsidRPr="002E1200">
        <w:t>ết quả được lưu dưới dạng file .jsonl trong thư mục outputs/, bao gồm:</w:t>
      </w:r>
    </w:p>
    <w:p w14:paraId="40D67B59" w14:textId="77777777" w:rsidR="00E96285" w:rsidRPr="002E1200" w:rsidRDefault="00E96285" w:rsidP="00E96285">
      <w:pPr>
        <w:pStyle w:val="ListParagraph"/>
        <w:numPr>
          <w:ilvl w:val="0"/>
          <w:numId w:val="67"/>
        </w:numPr>
      </w:pPr>
      <w:r w:rsidRPr="002E1200">
        <w:t>nmap_results.jsonl, nikto_results.jsonl, nuclei_results.jsonl</w:t>
      </w:r>
    </w:p>
    <w:p w14:paraId="7F46D3B4" w14:textId="1B6CE739" w:rsidR="00E96285" w:rsidRPr="002E1200" w:rsidRDefault="00E96285" w:rsidP="00E96285">
      <w:pPr>
        <w:pStyle w:val="ListParagraph"/>
        <w:numPr>
          <w:ilvl w:val="0"/>
          <w:numId w:val="67"/>
        </w:numPr>
      </w:pPr>
      <w:r w:rsidRPr="002E1200">
        <w:t>enriched_nmap_results.jsonl, enriched_nikto_results.jsonl, enriched_</w:t>
      </w:r>
      <w:r>
        <w:rPr>
          <w:lang w:val="vi-VN"/>
        </w:rPr>
        <w:t xml:space="preserve"> </w:t>
      </w:r>
      <w:r w:rsidRPr="002E1200">
        <w:t>nuclei_results.jsonl</w:t>
      </w:r>
    </w:p>
    <w:p w14:paraId="5B34A071" w14:textId="77777777" w:rsidR="00E96285" w:rsidRPr="002E1200" w:rsidRDefault="00E96285" w:rsidP="00E96285">
      <w:pPr>
        <w:pStyle w:val="ListParagraph"/>
        <w:numPr>
          <w:ilvl w:val="0"/>
          <w:numId w:val="67"/>
        </w:numPr>
      </w:pPr>
      <w:r w:rsidRPr="002E1200">
        <w:t>subs_results.jsonl, endpoints_results.jsonl, vulns_results.jsonl</w:t>
      </w:r>
    </w:p>
    <w:p w14:paraId="5EF02D58" w14:textId="66B5B994" w:rsidR="00B77C41" w:rsidRPr="00A94E07" w:rsidRDefault="00E96285" w:rsidP="00D35060">
      <w:pPr>
        <w:rPr>
          <w:lang w:val="vi-VN"/>
        </w:rPr>
      </w:pPr>
      <w:r w:rsidRPr="002E1200">
        <w:t>Một số thông tin tổng hợp được lưu trong cơ sở dữ liệu SQLite (assets.db), phục vụ cho việc truy vấn nhanh và báo cáo.</w:t>
      </w:r>
    </w:p>
    <w:p w14:paraId="4C8BD22C" w14:textId="4075C196" w:rsidR="004D0DB9" w:rsidRPr="00D35060" w:rsidRDefault="00CC7D35" w:rsidP="00CC7D35">
      <w:pPr>
        <w:pStyle w:val="Heading3"/>
        <w:rPr>
          <w:lang w:val="vi-VN"/>
        </w:rPr>
      </w:pPr>
      <w:bookmarkStart w:id="51" w:name="_Toc214386342"/>
      <w:bookmarkEnd w:id="49"/>
      <w:bookmarkEnd w:id="50"/>
      <w:r w:rsidRPr="00D35060">
        <w:rPr>
          <w:lang w:val="vi-VN"/>
        </w:rPr>
        <w:t>Luồng hoạt động tổng thể</w:t>
      </w:r>
      <w:bookmarkEnd w:id="51"/>
    </w:p>
    <w:p w14:paraId="687FAEED" w14:textId="77777777" w:rsidR="00CC7D35" w:rsidRPr="00514CAA" w:rsidRDefault="00CC7D35" w:rsidP="00CC7D35">
      <w:pPr>
        <w:spacing w:after="160" w:line="259" w:lineRule="auto"/>
        <w:rPr>
          <w:lang w:val="vi-VN"/>
        </w:rPr>
      </w:pPr>
      <w:r w:rsidRPr="00514CAA">
        <w:rPr>
          <w:lang w:val="vi-VN"/>
        </w:rPr>
        <w:t>Dưới đây là mô tả luồng hoạt động của hệ thống từ khi người dùng khởi chạy kiểm thử đến khi nhận được kết quả:</w:t>
      </w:r>
    </w:p>
    <w:p w14:paraId="0566AFBD" w14:textId="51D89D9C" w:rsidR="00CC7D35" w:rsidRPr="00514CAA" w:rsidRDefault="00CC7D35" w:rsidP="00F96A0F">
      <w:pPr>
        <w:pStyle w:val="ListParagraph"/>
        <w:numPr>
          <w:ilvl w:val="0"/>
          <w:numId w:val="75"/>
        </w:numPr>
        <w:spacing w:after="160" w:line="259" w:lineRule="auto"/>
        <w:jc w:val="left"/>
        <w:rPr>
          <w:lang w:val="vi-VN"/>
        </w:rPr>
      </w:pPr>
      <w:r w:rsidRPr="00514CAA">
        <w:rPr>
          <w:lang w:val="vi-VN"/>
        </w:rPr>
        <w:lastRenderedPageBreak/>
        <w:t>Người dùng nhập URL hoặc domain trên giao diện web và nhấn nút</w:t>
      </w:r>
      <w:r w:rsidR="007C2F0C">
        <w:rPr>
          <w:lang w:val="vi-VN"/>
        </w:rPr>
        <w:t xml:space="preserve"> </w:t>
      </w:r>
      <w:r w:rsidRPr="00514CAA">
        <w:rPr>
          <w:lang w:val="vi-VN"/>
        </w:rPr>
        <w:t>"Quét".</w:t>
      </w:r>
    </w:p>
    <w:p w14:paraId="4F709FE1" w14:textId="77777777" w:rsidR="00CC7D35" w:rsidRPr="00514CAA" w:rsidRDefault="00CC7D35" w:rsidP="00F96A0F">
      <w:pPr>
        <w:pStyle w:val="ListParagraph"/>
        <w:numPr>
          <w:ilvl w:val="0"/>
          <w:numId w:val="75"/>
        </w:numPr>
        <w:spacing w:after="160" w:line="259" w:lineRule="auto"/>
        <w:jc w:val="left"/>
        <w:rPr>
          <w:lang w:val="vi-VN"/>
        </w:rPr>
      </w:pPr>
      <w:r w:rsidRPr="00514CAA">
        <w:rPr>
          <w:lang w:val="vi-VN"/>
        </w:rPr>
        <w:t>Frontend gửi yêu cầu POST đến API /api/scan, kèm theo thông tin target, model AI, cookie và tùy chọn xóa dữ liệu cũ.</w:t>
      </w:r>
    </w:p>
    <w:p w14:paraId="2EB259C0" w14:textId="77777777" w:rsidR="00CC7D35" w:rsidRPr="009B0CAB" w:rsidRDefault="00CC7D35" w:rsidP="00F96A0F">
      <w:pPr>
        <w:numPr>
          <w:ilvl w:val="0"/>
          <w:numId w:val="75"/>
        </w:numPr>
        <w:spacing w:after="160" w:line="259" w:lineRule="auto"/>
        <w:jc w:val="left"/>
      </w:pPr>
      <w:r w:rsidRPr="009B0CAB">
        <w:t>Backend tạo một job mới, lưu trạng thái là "queued", và khởi chạy background task run_job.</w:t>
      </w:r>
    </w:p>
    <w:p w14:paraId="0B29DA84" w14:textId="77777777" w:rsidR="00CC7D35" w:rsidRPr="00F96A0F" w:rsidRDefault="00CC7D35" w:rsidP="00F96A0F">
      <w:pPr>
        <w:numPr>
          <w:ilvl w:val="0"/>
          <w:numId w:val="75"/>
        </w:numPr>
        <w:spacing w:after="160" w:line="259" w:lineRule="auto"/>
        <w:jc w:val="left"/>
      </w:pPr>
      <w:r w:rsidRPr="009B0CAB">
        <w:t>Orchestrator thực hiện các bước kiểm thử:</w:t>
      </w:r>
    </w:p>
    <w:p w14:paraId="7CA53BE2" w14:textId="77777777" w:rsidR="00F96A0F" w:rsidRPr="009B0CAB" w:rsidRDefault="00F96A0F" w:rsidP="00F96A0F">
      <w:pPr>
        <w:numPr>
          <w:ilvl w:val="1"/>
          <w:numId w:val="76"/>
        </w:numPr>
        <w:spacing w:after="160" w:line="259" w:lineRule="auto"/>
        <w:jc w:val="left"/>
      </w:pPr>
      <w:r w:rsidRPr="009B0CAB">
        <w:t>Truy vấn crt.sh để thu thập subdomain.</w:t>
      </w:r>
    </w:p>
    <w:p w14:paraId="69F74117" w14:textId="77777777" w:rsidR="00F96A0F" w:rsidRPr="009B0CAB" w:rsidRDefault="00F96A0F" w:rsidP="00F96A0F">
      <w:pPr>
        <w:numPr>
          <w:ilvl w:val="1"/>
          <w:numId w:val="76"/>
        </w:numPr>
        <w:spacing w:after="160" w:line="259" w:lineRule="auto"/>
        <w:jc w:val="left"/>
      </w:pPr>
      <w:r w:rsidRPr="009B0CAB">
        <w:t>Resolve IP của các subdomain.</w:t>
      </w:r>
    </w:p>
    <w:p w14:paraId="4D88F016" w14:textId="77777777" w:rsidR="00F96A0F" w:rsidRPr="009B0CAB" w:rsidRDefault="00F96A0F" w:rsidP="00F96A0F">
      <w:pPr>
        <w:numPr>
          <w:ilvl w:val="1"/>
          <w:numId w:val="76"/>
        </w:numPr>
        <w:spacing w:after="160" w:line="259" w:lineRule="auto"/>
        <w:jc w:val="left"/>
      </w:pPr>
      <w:r w:rsidRPr="009B0CAB">
        <w:t>Quét mạng bằng Nmap.</w:t>
      </w:r>
    </w:p>
    <w:p w14:paraId="196F68F1" w14:textId="77777777" w:rsidR="00F96A0F" w:rsidRPr="009B0CAB" w:rsidRDefault="00F96A0F" w:rsidP="00F96A0F">
      <w:pPr>
        <w:numPr>
          <w:ilvl w:val="1"/>
          <w:numId w:val="76"/>
        </w:numPr>
        <w:spacing w:after="160" w:line="259" w:lineRule="auto"/>
        <w:jc w:val="left"/>
      </w:pPr>
      <w:r w:rsidRPr="009B0CAB">
        <w:t>Quét web bằng Nikto và Nuclei.</w:t>
      </w:r>
    </w:p>
    <w:p w14:paraId="62199D12" w14:textId="77777777" w:rsidR="00F96A0F" w:rsidRPr="009B0CAB" w:rsidRDefault="00F96A0F" w:rsidP="00F96A0F">
      <w:pPr>
        <w:numPr>
          <w:ilvl w:val="1"/>
          <w:numId w:val="76"/>
        </w:numPr>
        <w:spacing w:after="160" w:line="259" w:lineRule="auto"/>
        <w:jc w:val="left"/>
        <w:rPr>
          <w:lang w:val="de-DE"/>
        </w:rPr>
      </w:pPr>
      <w:r w:rsidRPr="009B0CAB">
        <w:rPr>
          <w:lang w:val="de-DE"/>
        </w:rPr>
        <w:t>Enrich kết quả bằng AI.</w:t>
      </w:r>
    </w:p>
    <w:p w14:paraId="192D5F14" w14:textId="1D2E3614" w:rsidR="00F96A0F" w:rsidRPr="009B0CAB" w:rsidRDefault="00F96A0F" w:rsidP="00F96A0F">
      <w:pPr>
        <w:numPr>
          <w:ilvl w:val="1"/>
          <w:numId w:val="76"/>
        </w:numPr>
        <w:spacing w:after="160" w:line="259" w:lineRule="auto"/>
        <w:jc w:val="left"/>
      </w:pPr>
      <w:r w:rsidRPr="009B0CAB">
        <w:t>Phân tích endpoint và thử payload.</w:t>
      </w:r>
    </w:p>
    <w:p w14:paraId="280CC58E" w14:textId="281ABB99" w:rsidR="00CC7D35" w:rsidRPr="009B0CAB" w:rsidRDefault="00CC7D35" w:rsidP="00F96A0F">
      <w:pPr>
        <w:numPr>
          <w:ilvl w:val="0"/>
          <w:numId w:val="75"/>
        </w:numPr>
        <w:spacing w:after="160" w:line="259" w:lineRule="auto"/>
        <w:jc w:val="left"/>
      </w:pPr>
      <w:r w:rsidRPr="009B0CAB">
        <w:t>Kết quả được lưu vào thư mục outputs/ dưới dạng JSONL và SQLite.</w:t>
      </w:r>
    </w:p>
    <w:p w14:paraId="0D039DC0" w14:textId="77777777" w:rsidR="00CC7D35" w:rsidRPr="009B0CAB" w:rsidRDefault="00CC7D35" w:rsidP="00F96A0F">
      <w:pPr>
        <w:numPr>
          <w:ilvl w:val="0"/>
          <w:numId w:val="75"/>
        </w:numPr>
        <w:spacing w:after="160" w:line="259" w:lineRule="auto"/>
        <w:jc w:val="left"/>
      </w:pPr>
      <w:r w:rsidRPr="009B0CAB">
        <w:t>Frontend liên tục kiểm tra trạng thái job qua API /api/status/{job_id}.</w:t>
      </w:r>
    </w:p>
    <w:p w14:paraId="5EC774F6" w14:textId="77777777" w:rsidR="00CC7D35" w:rsidRPr="00F96A0F" w:rsidRDefault="00CC7D35" w:rsidP="00F96A0F">
      <w:pPr>
        <w:numPr>
          <w:ilvl w:val="0"/>
          <w:numId w:val="75"/>
        </w:numPr>
        <w:spacing w:after="160" w:line="259" w:lineRule="auto"/>
        <w:jc w:val="left"/>
      </w:pPr>
      <w:r w:rsidRPr="009B0CAB">
        <w:t>Khi job hoàn tất, người dùng có thể xem kết quả qua các tab: Subdomains, Scanners, AI Enrich, AI Recursive.</w:t>
      </w:r>
    </w:p>
    <w:p w14:paraId="3D186E06" w14:textId="6B072ADF" w:rsidR="005F260F" w:rsidRDefault="00054520" w:rsidP="00054520">
      <w:pPr>
        <w:pStyle w:val="Hnhv"/>
        <w:rPr>
          <w:lang w:val="vi-VN"/>
        </w:rPr>
      </w:pPr>
      <w:r w:rsidRPr="00054520">
        <w:drawing>
          <wp:inline distT="0" distB="0" distL="0" distR="0" wp14:anchorId="3349B59C" wp14:editId="662F6F2B">
            <wp:extent cx="5939790" cy="2806065"/>
            <wp:effectExtent l="0" t="0" r="3810" b="0"/>
            <wp:docPr id="1260009262" name="Picture 13" descr="A diagram of a computer hard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09262" name="Picture 13" descr="A diagram of a computer hardware syste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2806065"/>
                    </a:xfrm>
                    <a:prstGeom prst="rect">
                      <a:avLst/>
                    </a:prstGeom>
                    <a:noFill/>
                    <a:ln>
                      <a:noFill/>
                    </a:ln>
                  </pic:spPr>
                </pic:pic>
              </a:graphicData>
            </a:graphic>
          </wp:inline>
        </w:drawing>
      </w:r>
    </w:p>
    <w:p w14:paraId="6B4341D5" w14:textId="611E5723" w:rsidR="008B6CBA" w:rsidRPr="008B6CBA" w:rsidRDefault="008B6CBA" w:rsidP="008B6CBA">
      <w:pPr>
        <w:pStyle w:val="Hnhv"/>
        <w:rPr>
          <w:lang w:val="vi-VN"/>
        </w:rPr>
      </w:pPr>
      <w:r>
        <w:rPr>
          <w:lang w:val="vi-VN"/>
        </w:rPr>
        <w:t>Hình 2.1 Sơ đồ luồng hoạt động tổng thể</w:t>
      </w:r>
    </w:p>
    <w:p w14:paraId="6D41B558" w14:textId="2B56F4D5" w:rsidR="000B46DF" w:rsidRDefault="008016A3" w:rsidP="002B6C62">
      <w:pPr>
        <w:pStyle w:val="Heading2"/>
        <w:jc w:val="both"/>
        <w:rPr>
          <w:lang w:val="vi-VN"/>
        </w:rPr>
      </w:pPr>
      <w:bookmarkStart w:id="52" w:name="_Toc214386343"/>
      <w:r w:rsidRPr="008B6CBA">
        <w:rPr>
          <w:lang w:val="vi-VN"/>
        </w:rPr>
        <w:t xml:space="preserve">Phân tích chi tiết từng </w:t>
      </w:r>
      <w:r w:rsidR="000268DE" w:rsidRPr="008B6CBA">
        <w:rPr>
          <w:lang w:val="vi-VN"/>
        </w:rPr>
        <w:t>m</w:t>
      </w:r>
      <w:r w:rsidR="004913BE" w:rsidRPr="008B6CBA">
        <w:rPr>
          <w:lang w:val="vi-VN"/>
        </w:rPr>
        <w:t>ô hình</w:t>
      </w:r>
      <w:r w:rsidRPr="008B6CBA">
        <w:rPr>
          <w:lang w:val="vi-VN"/>
        </w:rPr>
        <w:t xml:space="preserve"> chức năng</w:t>
      </w:r>
      <w:bookmarkEnd w:id="52"/>
    </w:p>
    <w:p w14:paraId="29A36C25" w14:textId="17641FA8" w:rsidR="008016A3" w:rsidRDefault="004913BE" w:rsidP="002C37FB">
      <w:pPr>
        <w:pStyle w:val="Heading3"/>
        <w:rPr>
          <w:lang w:val="vi-VN"/>
        </w:rPr>
      </w:pPr>
      <w:bookmarkStart w:id="53" w:name="_Toc214386344"/>
      <w:r>
        <w:t>Mô hình</w:t>
      </w:r>
      <w:r w:rsidR="008016A3" w:rsidRPr="0051594E">
        <w:t xml:space="preserve"> Thu Thập Subdomain crt.sh</w:t>
      </w:r>
      <w:bookmarkEnd w:id="53"/>
    </w:p>
    <w:p w14:paraId="6AEE057F" w14:textId="38DD6E26" w:rsidR="002C37FB" w:rsidRPr="0051594E" w:rsidRDefault="002C37FB" w:rsidP="002C37FB">
      <w:pPr>
        <w:spacing w:after="160" w:line="259" w:lineRule="auto"/>
        <w:rPr>
          <w:lang w:val="vi-VN"/>
        </w:rPr>
      </w:pPr>
      <w:r w:rsidRPr="0051594E">
        <w:rPr>
          <w:lang w:val="vi-VN"/>
        </w:rPr>
        <w:t xml:space="preserve">Trong kiểm thử bảo mật, việc mở rộng phạm vi kiểm thử là yếu tố then chốt để phát hiện các điểm yếu tiềm ẩn. Nhiều hệ thống không chỉ chạy trên domain </w:t>
      </w:r>
      <w:r w:rsidRPr="0051594E">
        <w:rPr>
          <w:lang w:val="vi-VN"/>
        </w:rPr>
        <w:lastRenderedPageBreak/>
        <w:t xml:space="preserve">chính mà còn phân tán trên các </w:t>
      </w:r>
      <w:r w:rsidR="007C2F0C">
        <w:rPr>
          <w:lang w:val="vi-VN"/>
        </w:rPr>
        <w:t>miền phụ</w:t>
      </w:r>
      <w:r w:rsidRPr="0051594E">
        <w:rPr>
          <w:lang w:val="vi-VN"/>
        </w:rPr>
        <w:t xml:space="preserve"> như admin.example.com, api.example.com, dev.example.com, v.v. Những </w:t>
      </w:r>
      <w:r w:rsidR="007C2F0C">
        <w:rPr>
          <w:lang w:val="vi-VN"/>
        </w:rPr>
        <w:t>miền phụ</w:t>
      </w:r>
      <w:r w:rsidRPr="0051594E">
        <w:rPr>
          <w:lang w:val="vi-VN"/>
        </w:rPr>
        <w:t xml:space="preserve"> này thường bị bỏ quên trong quá trình bảo trì, cập nhật, hoặc kiểm thử, dẫn đến nguy cơ tồn tại lỗ hổng nghiêm trọng.</w:t>
      </w:r>
    </w:p>
    <w:p w14:paraId="2B3974DD" w14:textId="02A1ACE2" w:rsidR="002C37FB" w:rsidRPr="002C37FB" w:rsidRDefault="004913BE" w:rsidP="002C37FB">
      <w:pPr>
        <w:rPr>
          <w:lang w:val="vi-VN"/>
        </w:rPr>
      </w:pPr>
      <w:r>
        <w:rPr>
          <w:lang w:val="vi-VN"/>
        </w:rPr>
        <w:t>Mô hình</w:t>
      </w:r>
      <w:r w:rsidR="002C37FB" w:rsidRPr="0051594E">
        <w:rPr>
          <w:lang w:val="vi-VN"/>
        </w:rPr>
        <w:t xml:space="preserve"> crtsh_collector.py được xây dựng để tự động thu thập danh sách subdomain của một domain mục tiêu thông qua dịch vụ công khai </w:t>
      </w:r>
      <w:hyperlink r:id="rId17" w:history="1">
        <w:r w:rsidR="002C37FB" w:rsidRPr="0051594E">
          <w:rPr>
            <w:rStyle w:val="Hyperlink"/>
            <w:color w:val="000000" w:themeColor="text1"/>
            <w:u w:val="none"/>
            <w:lang w:val="vi-VN"/>
          </w:rPr>
          <w:t>crt.sh</w:t>
        </w:r>
      </w:hyperlink>
      <w:r w:rsidR="002C37FB" w:rsidRPr="0051594E">
        <w:rPr>
          <w:lang w:val="vi-VN"/>
        </w:rPr>
        <w:t>, vốn lưu trữ các chứng chỉ số SSL/TLS đã được cấp phát. Bằng cách phân tích các chứng chỉ này, ta có thể suy ra các subdomain đã từng được sử dụng hoặc đang hoạt động.</w:t>
      </w:r>
    </w:p>
    <w:p w14:paraId="4BC91418" w14:textId="007F3579" w:rsidR="002C37FB" w:rsidRPr="0051594E" w:rsidRDefault="002C37FB" w:rsidP="002C37FB">
      <w:pPr>
        <w:spacing w:after="160" w:line="259" w:lineRule="auto"/>
        <w:rPr>
          <w:lang w:val="vi-VN"/>
        </w:rPr>
      </w:pPr>
      <w:r w:rsidRPr="008E5701">
        <w:rPr>
          <w:lang w:val="vi-VN"/>
        </w:rPr>
        <w:t xml:space="preserve">Luồng hoạt </w:t>
      </w:r>
      <w:r w:rsidR="0036764B" w:rsidRPr="008E5701">
        <w:rPr>
          <w:lang w:val="vi-VN"/>
        </w:rPr>
        <w:t>động</w:t>
      </w:r>
      <w:r w:rsidR="00A30D34">
        <w:rPr>
          <w:lang w:val="vi-VN"/>
        </w:rPr>
        <w:t xml:space="preserve"> tổng quát</w:t>
      </w:r>
      <w:r w:rsidR="0036764B">
        <w:rPr>
          <w:lang w:val="vi-VN"/>
        </w:rPr>
        <w:t>:</w:t>
      </w:r>
    </w:p>
    <w:p w14:paraId="7C14A9F7" w14:textId="77777777" w:rsidR="002C37FB" w:rsidRPr="0051594E" w:rsidRDefault="002C37FB" w:rsidP="002C37FB">
      <w:pPr>
        <w:numPr>
          <w:ilvl w:val="0"/>
          <w:numId w:val="77"/>
        </w:numPr>
        <w:spacing w:after="160" w:line="259" w:lineRule="auto"/>
        <w:jc w:val="left"/>
      </w:pPr>
      <w:r w:rsidRPr="0051594E">
        <w:t>Nhận domain đầu vào từ orchestrator.</w:t>
      </w:r>
    </w:p>
    <w:p w14:paraId="3FC97359" w14:textId="77777777" w:rsidR="002C37FB" w:rsidRPr="0051594E" w:rsidRDefault="002C37FB" w:rsidP="002C37FB">
      <w:pPr>
        <w:numPr>
          <w:ilvl w:val="0"/>
          <w:numId w:val="77"/>
        </w:numPr>
        <w:spacing w:after="160" w:line="259" w:lineRule="auto"/>
        <w:jc w:val="left"/>
      </w:pPr>
      <w:r w:rsidRPr="0051594E">
        <w:t>Gửi truy vấn đến https://crt.sh/?q=%.domain&amp;output=json.</w:t>
      </w:r>
    </w:p>
    <w:p w14:paraId="2E5AF8AC" w14:textId="77777777" w:rsidR="002C37FB" w:rsidRPr="0051594E" w:rsidRDefault="002C37FB" w:rsidP="002C37FB">
      <w:pPr>
        <w:numPr>
          <w:ilvl w:val="0"/>
          <w:numId w:val="77"/>
        </w:numPr>
        <w:spacing w:after="160" w:line="259" w:lineRule="auto"/>
        <w:jc w:val="left"/>
      </w:pPr>
      <w:r w:rsidRPr="0051594E">
        <w:t>Nhận kết quả dưới dạng JSON hoặc text.</w:t>
      </w:r>
    </w:p>
    <w:p w14:paraId="7302A211" w14:textId="77777777" w:rsidR="002C37FB" w:rsidRPr="002C37FB" w:rsidRDefault="002C37FB" w:rsidP="00E21FD4">
      <w:pPr>
        <w:numPr>
          <w:ilvl w:val="0"/>
          <w:numId w:val="77"/>
        </w:numPr>
        <w:spacing w:after="160" w:line="259" w:lineRule="auto"/>
      </w:pPr>
      <w:r w:rsidRPr="0051594E">
        <w:t>Parse và chuẩn hóa tên miền:</w:t>
      </w:r>
    </w:p>
    <w:p w14:paraId="424740ED" w14:textId="77777777" w:rsidR="002C37FB" w:rsidRPr="0051594E" w:rsidRDefault="002C37FB" w:rsidP="00E21FD4">
      <w:pPr>
        <w:pStyle w:val="ListParagraph"/>
        <w:numPr>
          <w:ilvl w:val="0"/>
          <w:numId w:val="78"/>
        </w:numPr>
        <w:spacing w:after="160" w:line="259" w:lineRule="auto"/>
      </w:pPr>
      <w:r w:rsidRPr="0051594E">
        <w:t>Loại bỏ wildcard (*.).</w:t>
      </w:r>
    </w:p>
    <w:p w14:paraId="4292970B" w14:textId="77777777" w:rsidR="002C37FB" w:rsidRPr="0051594E" w:rsidRDefault="002C37FB" w:rsidP="00E21FD4">
      <w:pPr>
        <w:numPr>
          <w:ilvl w:val="0"/>
          <w:numId w:val="80"/>
        </w:numPr>
        <w:spacing w:after="160" w:line="259" w:lineRule="auto"/>
      </w:pPr>
      <w:r w:rsidRPr="0051594E">
        <w:t>Loại bỏ dấu chấm cuối (.).</w:t>
      </w:r>
    </w:p>
    <w:p w14:paraId="0CB95DC3" w14:textId="77777777" w:rsidR="002C37FB" w:rsidRPr="0051594E" w:rsidRDefault="002C37FB" w:rsidP="00E21FD4">
      <w:pPr>
        <w:numPr>
          <w:ilvl w:val="0"/>
          <w:numId w:val="80"/>
        </w:numPr>
        <w:spacing w:after="160" w:line="259" w:lineRule="auto"/>
      </w:pPr>
      <w:r w:rsidRPr="0051594E">
        <w:t>Lọc ký tự không hợp lệ.</w:t>
      </w:r>
    </w:p>
    <w:p w14:paraId="0801A5EE" w14:textId="19C17E2D" w:rsidR="002C37FB" w:rsidRPr="0036764B" w:rsidRDefault="002C37FB" w:rsidP="00E21FD4">
      <w:pPr>
        <w:numPr>
          <w:ilvl w:val="0"/>
          <w:numId w:val="80"/>
        </w:numPr>
        <w:spacing w:after="160" w:line="259" w:lineRule="auto"/>
      </w:pPr>
      <w:r w:rsidRPr="0051594E">
        <w:t>Chỉ giữ các tên kết thúc bằng domain chính.</w:t>
      </w:r>
    </w:p>
    <w:p w14:paraId="4C3FAE34" w14:textId="02B99BD2" w:rsidR="00B101EE" w:rsidRPr="00B101EE" w:rsidRDefault="002C37FB" w:rsidP="00E21FD4">
      <w:pPr>
        <w:numPr>
          <w:ilvl w:val="0"/>
          <w:numId w:val="77"/>
        </w:numPr>
        <w:spacing w:after="160" w:line="259" w:lineRule="auto"/>
      </w:pPr>
      <w:r w:rsidRPr="0051594E">
        <w:t>Trả về danh sách subdomain duy nhất, đã chuẩn hóa, sắp xếp.</w:t>
      </w:r>
    </w:p>
    <w:p w14:paraId="1340706B" w14:textId="69EB5D5E" w:rsidR="00B101EE" w:rsidRDefault="00B101EE" w:rsidP="00E21FD4">
      <w:pPr>
        <w:spacing w:after="160" w:line="259" w:lineRule="auto"/>
        <w:rPr>
          <w:lang w:val="vi-VN"/>
        </w:rPr>
      </w:pPr>
      <w:r w:rsidRPr="0051594E">
        <w:rPr>
          <w:lang w:val="vi-VN"/>
        </w:rPr>
        <w:t xml:space="preserve">Trích mã nguồn và phân </w:t>
      </w:r>
      <w:r>
        <w:rPr>
          <w:lang w:val="vi-VN"/>
        </w:rPr>
        <w:t>tích</w:t>
      </w:r>
      <w:r w:rsidR="00A363B0">
        <w:rPr>
          <w:lang w:val="vi-VN"/>
        </w:rPr>
        <w:t xml:space="preserve"> chức năng</w:t>
      </w:r>
      <w:r>
        <w:rPr>
          <w:lang w:val="vi-VN"/>
        </w:rPr>
        <w:t>:</w:t>
      </w:r>
    </w:p>
    <w:p w14:paraId="5343B21D" w14:textId="4AC86906" w:rsidR="00DC5ED4" w:rsidRPr="00B101EE" w:rsidRDefault="00B101EE" w:rsidP="00DC5ED4">
      <w:pPr>
        <w:spacing w:after="160" w:line="259" w:lineRule="auto"/>
        <w:rPr>
          <w:lang w:val="vi-VN"/>
        </w:rPr>
      </w:pPr>
      <w:r w:rsidRPr="0051594E">
        <w:t>Đoạn mã chính nằm trong file collectors/crtsh_collector.</w:t>
      </w:r>
      <w:r>
        <w:t>py</w:t>
      </w:r>
      <w:r>
        <w:rPr>
          <w:lang w:val="vi-VN"/>
        </w:rPr>
        <w:t>:</w:t>
      </w:r>
    </w:p>
    <w:tbl>
      <w:tblPr>
        <w:tblW w:w="0" w:type="auto"/>
        <w:tblCellSpacing w:w="15" w:type="dxa"/>
        <w:tblInd w:w="329" w:type="dxa"/>
        <w:tblCellMar>
          <w:top w:w="15" w:type="dxa"/>
          <w:left w:w="15" w:type="dxa"/>
          <w:bottom w:w="15" w:type="dxa"/>
          <w:right w:w="15" w:type="dxa"/>
        </w:tblCellMar>
        <w:tblLook w:val="04A0" w:firstRow="1" w:lastRow="0" w:firstColumn="1" w:lastColumn="0" w:noHBand="0" w:noVBand="1"/>
      </w:tblPr>
      <w:tblGrid>
        <w:gridCol w:w="315"/>
        <w:gridCol w:w="8717"/>
      </w:tblGrid>
      <w:tr w:rsidR="00DC5ED4" w:rsidRPr="00DC5ED4" w14:paraId="40C2654F" w14:textId="77777777" w:rsidTr="003377B6">
        <w:trPr>
          <w:tblCellSpacing w:w="15" w:type="dxa"/>
        </w:trPr>
        <w:tc>
          <w:tcPr>
            <w:tcW w:w="0" w:type="auto"/>
            <w:shd w:val="clear" w:color="auto" w:fill="D4D4D4"/>
            <w:vAlign w:val="center"/>
            <w:hideMark/>
          </w:tcPr>
          <w:p w14:paraId="6714F313" w14:textId="77777777" w:rsidR="00DC5ED4" w:rsidRPr="00D04E91" w:rsidRDefault="00DC5ED4" w:rsidP="00BB057C">
            <w:pPr>
              <w:spacing w:after="160" w:line="240" w:lineRule="auto"/>
              <w:ind w:firstLine="0"/>
              <w:jc w:val="center"/>
              <w:rPr>
                <w:sz w:val="24"/>
                <w:szCs w:val="24"/>
                <w:lang w:val="vi-VN"/>
              </w:rPr>
            </w:pPr>
            <w:r w:rsidRPr="00D04E91">
              <w:rPr>
                <w:sz w:val="24"/>
                <w:szCs w:val="24"/>
                <w:lang w:val="vi-VN"/>
              </w:rPr>
              <w:t>1</w:t>
            </w:r>
          </w:p>
          <w:p w14:paraId="29BE195D" w14:textId="262E7555" w:rsidR="00DC5ED4" w:rsidRPr="00D04E91" w:rsidRDefault="00DC5ED4" w:rsidP="00BB057C">
            <w:pPr>
              <w:spacing w:after="160" w:line="240" w:lineRule="auto"/>
              <w:ind w:firstLine="0"/>
              <w:jc w:val="center"/>
              <w:rPr>
                <w:sz w:val="24"/>
                <w:szCs w:val="24"/>
                <w:lang w:val="vi-VN"/>
              </w:rPr>
            </w:pPr>
            <w:r w:rsidRPr="00D04E91">
              <w:rPr>
                <w:sz w:val="24"/>
                <w:szCs w:val="24"/>
                <w:lang w:val="vi-VN"/>
              </w:rPr>
              <w:t>2</w:t>
            </w:r>
          </w:p>
          <w:p w14:paraId="7CDFC91E" w14:textId="5F580F66" w:rsidR="00DC5ED4" w:rsidRPr="00D04E91" w:rsidRDefault="00DC5ED4" w:rsidP="00BB057C">
            <w:pPr>
              <w:spacing w:after="160" w:line="240" w:lineRule="auto"/>
              <w:ind w:firstLine="0"/>
              <w:jc w:val="center"/>
              <w:rPr>
                <w:sz w:val="24"/>
                <w:szCs w:val="24"/>
                <w:lang w:val="vi-VN"/>
              </w:rPr>
            </w:pPr>
            <w:r w:rsidRPr="00D04E91">
              <w:rPr>
                <w:sz w:val="24"/>
                <w:szCs w:val="24"/>
                <w:lang w:val="vi-VN"/>
              </w:rPr>
              <w:t>3</w:t>
            </w:r>
          </w:p>
          <w:p w14:paraId="303376EA" w14:textId="5053ADDF" w:rsidR="00DC5ED4" w:rsidRPr="00D04E91" w:rsidRDefault="00DC5ED4" w:rsidP="00BB057C">
            <w:pPr>
              <w:spacing w:after="160" w:line="240" w:lineRule="auto"/>
              <w:ind w:firstLine="0"/>
              <w:jc w:val="center"/>
              <w:rPr>
                <w:sz w:val="24"/>
                <w:szCs w:val="24"/>
                <w:lang w:val="vi-VN"/>
              </w:rPr>
            </w:pPr>
            <w:r w:rsidRPr="00D04E91">
              <w:rPr>
                <w:sz w:val="24"/>
                <w:szCs w:val="24"/>
                <w:lang w:val="vi-VN"/>
              </w:rPr>
              <w:t>4</w:t>
            </w:r>
          </w:p>
          <w:p w14:paraId="4165C1F4" w14:textId="35421A7B" w:rsidR="00DC5ED4" w:rsidRPr="00D04E91" w:rsidRDefault="00DC5ED4" w:rsidP="00BB057C">
            <w:pPr>
              <w:spacing w:after="160" w:line="240" w:lineRule="auto"/>
              <w:ind w:firstLine="0"/>
              <w:jc w:val="center"/>
              <w:rPr>
                <w:sz w:val="24"/>
                <w:szCs w:val="24"/>
                <w:lang w:val="vi-VN"/>
              </w:rPr>
            </w:pPr>
            <w:r w:rsidRPr="00D04E91">
              <w:rPr>
                <w:sz w:val="24"/>
                <w:szCs w:val="24"/>
                <w:lang w:val="vi-VN"/>
              </w:rPr>
              <w:t>5</w:t>
            </w:r>
          </w:p>
          <w:p w14:paraId="77CE8A66" w14:textId="43FEABB0" w:rsidR="00DC5ED4" w:rsidRPr="00D04E91" w:rsidRDefault="00DC5ED4" w:rsidP="00BB057C">
            <w:pPr>
              <w:spacing w:after="160" w:line="240" w:lineRule="auto"/>
              <w:ind w:firstLine="0"/>
              <w:jc w:val="center"/>
              <w:rPr>
                <w:sz w:val="24"/>
                <w:szCs w:val="24"/>
                <w:lang w:val="vi-VN"/>
              </w:rPr>
            </w:pPr>
            <w:r w:rsidRPr="00D04E91">
              <w:rPr>
                <w:sz w:val="24"/>
                <w:szCs w:val="24"/>
                <w:lang w:val="vi-VN"/>
              </w:rPr>
              <w:t>6</w:t>
            </w:r>
          </w:p>
          <w:p w14:paraId="49A06650" w14:textId="1C0D51F6" w:rsidR="00DC5ED4" w:rsidRPr="00D04E91" w:rsidRDefault="00DC5ED4" w:rsidP="00BB057C">
            <w:pPr>
              <w:spacing w:after="160" w:line="240" w:lineRule="auto"/>
              <w:ind w:firstLine="0"/>
              <w:jc w:val="center"/>
              <w:rPr>
                <w:sz w:val="24"/>
                <w:szCs w:val="24"/>
                <w:lang w:val="vi-VN"/>
              </w:rPr>
            </w:pPr>
            <w:r w:rsidRPr="00D04E91">
              <w:rPr>
                <w:sz w:val="24"/>
                <w:szCs w:val="24"/>
                <w:lang w:val="vi-VN"/>
              </w:rPr>
              <w:t>7</w:t>
            </w:r>
          </w:p>
          <w:p w14:paraId="2981DD43" w14:textId="460E07BC" w:rsidR="00DC5ED4" w:rsidRPr="00D04E91" w:rsidRDefault="00DC5ED4" w:rsidP="00BB057C">
            <w:pPr>
              <w:spacing w:after="160" w:line="240" w:lineRule="auto"/>
              <w:ind w:firstLine="0"/>
              <w:jc w:val="center"/>
              <w:rPr>
                <w:sz w:val="24"/>
                <w:szCs w:val="24"/>
                <w:lang w:val="vi-VN"/>
              </w:rPr>
            </w:pPr>
            <w:r w:rsidRPr="00D04E91">
              <w:rPr>
                <w:sz w:val="24"/>
                <w:szCs w:val="24"/>
                <w:lang w:val="vi-VN"/>
              </w:rPr>
              <w:t>8</w:t>
            </w:r>
          </w:p>
          <w:p w14:paraId="761210C7" w14:textId="234B8812" w:rsidR="00DC5ED4" w:rsidRPr="00D04E91" w:rsidRDefault="00DC5ED4" w:rsidP="00BB057C">
            <w:pPr>
              <w:spacing w:after="160" w:line="240" w:lineRule="auto"/>
              <w:ind w:firstLine="0"/>
              <w:jc w:val="center"/>
              <w:rPr>
                <w:sz w:val="24"/>
                <w:szCs w:val="24"/>
                <w:lang w:val="vi-VN"/>
              </w:rPr>
            </w:pPr>
            <w:r w:rsidRPr="00D04E91">
              <w:rPr>
                <w:sz w:val="24"/>
                <w:szCs w:val="24"/>
                <w:lang w:val="vi-VN"/>
              </w:rPr>
              <w:t>9</w:t>
            </w:r>
          </w:p>
          <w:p w14:paraId="2E1AA066" w14:textId="77777777" w:rsidR="00DC5ED4" w:rsidRPr="00D04E91" w:rsidRDefault="00DC5ED4" w:rsidP="00BB057C">
            <w:pPr>
              <w:spacing w:after="160" w:line="240" w:lineRule="auto"/>
              <w:ind w:firstLine="0"/>
              <w:jc w:val="center"/>
              <w:rPr>
                <w:sz w:val="24"/>
                <w:szCs w:val="24"/>
                <w:lang w:val="vi-VN"/>
              </w:rPr>
            </w:pPr>
            <w:r w:rsidRPr="00D04E91">
              <w:rPr>
                <w:sz w:val="24"/>
                <w:szCs w:val="24"/>
                <w:lang w:val="vi-VN"/>
              </w:rPr>
              <w:t>10</w:t>
            </w:r>
          </w:p>
          <w:p w14:paraId="4E883781" w14:textId="77777777" w:rsidR="00DC5ED4" w:rsidRPr="00D04E91" w:rsidRDefault="00DC5ED4" w:rsidP="00BB057C">
            <w:pPr>
              <w:spacing w:after="160" w:line="240" w:lineRule="auto"/>
              <w:ind w:firstLine="0"/>
              <w:jc w:val="center"/>
              <w:rPr>
                <w:sz w:val="24"/>
                <w:szCs w:val="24"/>
                <w:lang w:val="vi-VN"/>
              </w:rPr>
            </w:pPr>
            <w:r w:rsidRPr="00D04E91">
              <w:rPr>
                <w:sz w:val="24"/>
                <w:szCs w:val="24"/>
                <w:lang w:val="vi-VN"/>
              </w:rPr>
              <w:lastRenderedPageBreak/>
              <w:t>11</w:t>
            </w:r>
          </w:p>
          <w:p w14:paraId="5AC63085" w14:textId="77777777" w:rsidR="00DC5ED4" w:rsidRPr="00D04E91" w:rsidRDefault="00DC5ED4" w:rsidP="00BB057C">
            <w:pPr>
              <w:spacing w:after="160" w:line="240" w:lineRule="auto"/>
              <w:ind w:firstLine="0"/>
              <w:jc w:val="center"/>
              <w:rPr>
                <w:sz w:val="24"/>
                <w:szCs w:val="24"/>
                <w:lang w:val="vi-VN"/>
              </w:rPr>
            </w:pPr>
            <w:r w:rsidRPr="00D04E91">
              <w:rPr>
                <w:sz w:val="24"/>
                <w:szCs w:val="24"/>
                <w:lang w:val="vi-VN"/>
              </w:rPr>
              <w:t>12</w:t>
            </w:r>
          </w:p>
          <w:p w14:paraId="0040444C" w14:textId="77777777" w:rsidR="00DC5ED4" w:rsidRPr="00D04E91" w:rsidRDefault="00DC5ED4" w:rsidP="00BB057C">
            <w:pPr>
              <w:spacing w:after="160" w:line="240" w:lineRule="auto"/>
              <w:ind w:firstLine="0"/>
              <w:jc w:val="center"/>
              <w:rPr>
                <w:sz w:val="24"/>
                <w:szCs w:val="24"/>
                <w:lang w:val="vi-VN"/>
              </w:rPr>
            </w:pPr>
            <w:r w:rsidRPr="00D04E91">
              <w:rPr>
                <w:sz w:val="24"/>
                <w:szCs w:val="24"/>
                <w:lang w:val="vi-VN"/>
              </w:rPr>
              <w:t>13</w:t>
            </w:r>
          </w:p>
          <w:p w14:paraId="3C88D341" w14:textId="77777777" w:rsidR="00DC5ED4" w:rsidRPr="00D04E91" w:rsidRDefault="00DC5ED4" w:rsidP="00BB057C">
            <w:pPr>
              <w:spacing w:after="160" w:line="240" w:lineRule="auto"/>
              <w:ind w:firstLine="0"/>
              <w:jc w:val="center"/>
              <w:rPr>
                <w:sz w:val="24"/>
                <w:szCs w:val="24"/>
                <w:lang w:val="vi-VN"/>
              </w:rPr>
            </w:pPr>
            <w:r w:rsidRPr="00D04E91">
              <w:rPr>
                <w:sz w:val="24"/>
                <w:szCs w:val="24"/>
                <w:lang w:val="vi-VN"/>
              </w:rPr>
              <w:t>14</w:t>
            </w:r>
          </w:p>
          <w:p w14:paraId="681D2E91" w14:textId="77777777" w:rsidR="00DC5ED4" w:rsidRPr="00D04E91" w:rsidRDefault="00DC5ED4" w:rsidP="00BB057C">
            <w:pPr>
              <w:spacing w:after="160" w:line="240" w:lineRule="auto"/>
              <w:ind w:firstLine="0"/>
              <w:jc w:val="center"/>
              <w:rPr>
                <w:sz w:val="24"/>
                <w:szCs w:val="24"/>
                <w:lang w:val="vi-VN"/>
              </w:rPr>
            </w:pPr>
            <w:r w:rsidRPr="00D04E91">
              <w:rPr>
                <w:sz w:val="24"/>
                <w:szCs w:val="24"/>
                <w:lang w:val="vi-VN"/>
              </w:rPr>
              <w:t>15</w:t>
            </w:r>
          </w:p>
          <w:p w14:paraId="4290639E" w14:textId="77777777" w:rsidR="00DC5ED4" w:rsidRPr="00D04E91" w:rsidRDefault="00DC5ED4" w:rsidP="00BB057C">
            <w:pPr>
              <w:spacing w:after="160" w:line="240" w:lineRule="auto"/>
              <w:ind w:firstLine="0"/>
              <w:jc w:val="center"/>
              <w:rPr>
                <w:sz w:val="24"/>
                <w:szCs w:val="24"/>
                <w:lang w:val="vi-VN"/>
              </w:rPr>
            </w:pPr>
            <w:r w:rsidRPr="00D04E91">
              <w:rPr>
                <w:sz w:val="24"/>
                <w:szCs w:val="24"/>
                <w:lang w:val="vi-VN"/>
              </w:rPr>
              <w:t>16</w:t>
            </w:r>
          </w:p>
          <w:p w14:paraId="384A704D" w14:textId="77777777" w:rsidR="00DC5ED4" w:rsidRPr="00D04E91" w:rsidRDefault="00DC5ED4" w:rsidP="00BB057C">
            <w:pPr>
              <w:spacing w:after="160" w:line="240" w:lineRule="auto"/>
              <w:ind w:firstLine="0"/>
              <w:jc w:val="center"/>
              <w:rPr>
                <w:sz w:val="24"/>
                <w:szCs w:val="24"/>
                <w:lang w:val="vi-VN"/>
              </w:rPr>
            </w:pPr>
            <w:r w:rsidRPr="00D04E91">
              <w:rPr>
                <w:sz w:val="24"/>
                <w:szCs w:val="24"/>
                <w:lang w:val="vi-VN"/>
              </w:rPr>
              <w:t>17</w:t>
            </w:r>
          </w:p>
          <w:p w14:paraId="1AC313E4" w14:textId="77777777" w:rsidR="00DC5ED4" w:rsidRPr="00D04E91" w:rsidRDefault="00DC5ED4" w:rsidP="00BB057C">
            <w:pPr>
              <w:spacing w:after="160" w:line="240" w:lineRule="auto"/>
              <w:ind w:firstLine="0"/>
              <w:jc w:val="center"/>
              <w:rPr>
                <w:sz w:val="24"/>
                <w:szCs w:val="24"/>
                <w:lang w:val="vi-VN"/>
              </w:rPr>
            </w:pPr>
            <w:r w:rsidRPr="00D04E91">
              <w:rPr>
                <w:sz w:val="24"/>
                <w:szCs w:val="24"/>
                <w:lang w:val="vi-VN"/>
              </w:rPr>
              <w:t>18</w:t>
            </w:r>
          </w:p>
          <w:p w14:paraId="48DEC41B" w14:textId="77777777" w:rsidR="00DC5ED4" w:rsidRPr="00D04E91" w:rsidRDefault="00DC5ED4" w:rsidP="00BB057C">
            <w:pPr>
              <w:spacing w:after="160" w:line="240" w:lineRule="auto"/>
              <w:ind w:firstLine="0"/>
              <w:jc w:val="center"/>
              <w:rPr>
                <w:sz w:val="24"/>
                <w:szCs w:val="24"/>
                <w:lang w:val="vi-VN"/>
              </w:rPr>
            </w:pPr>
            <w:r w:rsidRPr="00D04E91">
              <w:rPr>
                <w:sz w:val="24"/>
                <w:szCs w:val="24"/>
                <w:lang w:val="vi-VN"/>
              </w:rPr>
              <w:t>19</w:t>
            </w:r>
          </w:p>
          <w:p w14:paraId="25161514" w14:textId="77777777" w:rsidR="00DC5ED4" w:rsidRPr="00D04E91" w:rsidRDefault="00DC5ED4" w:rsidP="00BB057C">
            <w:pPr>
              <w:spacing w:after="160" w:line="240" w:lineRule="auto"/>
              <w:ind w:firstLine="0"/>
              <w:jc w:val="center"/>
              <w:rPr>
                <w:sz w:val="24"/>
                <w:szCs w:val="24"/>
                <w:lang w:val="vi-VN"/>
              </w:rPr>
            </w:pPr>
            <w:r w:rsidRPr="00D04E91">
              <w:rPr>
                <w:sz w:val="24"/>
                <w:szCs w:val="24"/>
                <w:lang w:val="vi-VN"/>
              </w:rPr>
              <w:t>20</w:t>
            </w:r>
          </w:p>
          <w:p w14:paraId="5B336EDD" w14:textId="77777777" w:rsidR="00DC5ED4" w:rsidRPr="00D04E91" w:rsidRDefault="00DC5ED4" w:rsidP="00BB057C">
            <w:pPr>
              <w:spacing w:after="160" w:line="240" w:lineRule="auto"/>
              <w:ind w:firstLine="0"/>
              <w:jc w:val="center"/>
              <w:rPr>
                <w:sz w:val="24"/>
                <w:szCs w:val="24"/>
                <w:lang w:val="vi-VN"/>
              </w:rPr>
            </w:pPr>
            <w:r w:rsidRPr="00D04E91">
              <w:rPr>
                <w:sz w:val="24"/>
                <w:szCs w:val="24"/>
                <w:lang w:val="vi-VN"/>
              </w:rPr>
              <w:t>21</w:t>
            </w:r>
          </w:p>
          <w:p w14:paraId="5F3102E1" w14:textId="77777777" w:rsidR="00DC5ED4" w:rsidRPr="00D04E91" w:rsidRDefault="00DC5ED4" w:rsidP="00BB057C">
            <w:pPr>
              <w:spacing w:after="160" w:line="240" w:lineRule="auto"/>
              <w:ind w:firstLine="0"/>
              <w:jc w:val="center"/>
              <w:rPr>
                <w:sz w:val="24"/>
                <w:szCs w:val="24"/>
                <w:lang w:val="vi-VN"/>
              </w:rPr>
            </w:pPr>
            <w:r w:rsidRPr="00D04E91">
              <w:rPr>
                <w:sz w:val="24"/>
                <w:szCs w:val="24"/>
                <w:lang w:val="vi-VN"/>
              </w:rPr>
              <w:t>22</w:t>
            </w:r>
          </w:p>
          <w:p w14:paraId="76484F78" w14:textId="77777777" w:rsidR="00DC5ED4" w:rsidRPr="00D04E91" w:rsidRDefault="00DC5ED4" w:rsidP="00BB057C">
            <w:pPr>
              <w:spacing w:after="160" w:line="240" w:lineRule="auto"/>
              <w:ind w:firstLine="0"/>
              <w:jc w:val="center"/>
              <w:rPr>
                <w:sz w:val="24"/>
                <w:szCs w:val="24"/>
                <w:lang w:val="vi-VN"/>
              </w:rPr>
            </w:pPr>
            <w:r w:rsidRPr="00D04E91">
              <w:rPr>
                <w:sz w:val="24"/>
                <w:szCs w:val="24"/>
                <w:lang w:val="vi-VN"/>
              </w:rPr>
              <w:t>23</w:t>
            </w:r>
          </w:p>
          <w:p w14:paraId="4F1DB7B6" w14:textId="77777777" w:rsidR="00DC5ED4" w:rsidRPr="00D04E91" w:rsidRDefault="00DC5ED4" w:rsidP="00BB057C">
            <w:pPr>
              <w:spacing w:after="160" w:line="240" w:lineRule="auto"/>
              <w:ind w:firstLine="0"/>
              <w:jc w:val="center"/>
              <w:rPr>
                <w:sz w:val="24"/>
                <w:szCs w:val="24"/>
                <w:lang w:val="vi-VN"/>
              </w:rPr>
            </w:pPr>
            <w:r w:rsidRPr="00D04E91">
              <w:rPr>
                <w:sz w:val="24"/>
                <w:szCs w:val="24"/>
                <w:lang w:val="vi-VN"/>
              </w:rPr>
              <w:t>24</w:t>
            </w:r>
          </w:p>
          <w:p w14:paraId="421DAA8B" w14:textId="77777777" w:rsidR="00DC5ED4" w:rsidRPr="00D04E91" w:rsidRDefault="00DC5ED4" w:rsidP="00BB057C">
            <w:pPr>
              <w:spacing w:after="160" w:line="240" w:lineRule="auto"/>
              <w:ind w:firstLine="0"/>
              <w:jc w:val="center"/>
              <w:rPr>
                <w:sz w:val="24"/>
                <w:szCs w:val="24"/>
                <w:lang w:val="vi-VN"/>
              </w:rPr>
            </w:pPr>
            <w:r w:rsidRPr="00D04E91">
              <w:rPr>
                <w:sz w:val="24"/>
                <w:szCs w:val="24"/>
                <w:lang w:val="vi-VN"/>
              </w:rPr>
              <w:t>25</w:t>
            </w:r>
          </w:p>
          <w:p w14:paraId="07245FC8" w14:textId="77777777" w:rsidR="00DC5ED4" w:rsidRPr="00D04E91" w:rsidRDefault="00DC5ED4" w:rsidP="00BB057C">
            <w:pPr>
              <w:spacing w:after="160" w:line="240" w:lineRule="auto"/>
              <w:ind w:firstLine="0"/>
              <w:jc w:val="center"/>
              <w:rPr>
                <w:sz w:val="24"/>
                <w:szCs w:val="24"/>
                <w:lang w:val="vi-VN"/>
              </w:rPr>
            </w:pPr>
            <w:r w:rsidRPr="00D04E91">
              <w:rPr>
                <w:sz w:val="24"/>
                <w:szCs w:val="24"/>
                <w:lang w:val="vi-VN"/>
              </w:rPr>
              <w:t>26</w:t>
            </w:r>
          </w:p>
          <w:p w14:paraId="197B217F" w14:textId="77777777" w:rsidR="00DC5ED4" w:rsidRPr="00D04E91" w:rsidRDefault="00DC5ED4" w:rsidP="00BB057C">
            <w:pPr>
              <w:spacing w:after="160" w:line="240" w:lineRule="auto"/>
              <w:ind w:firstLine="0"/>
              <w:jc w:val="center"/>
              <w:rPr>
                <w:sz w:val="24"/>
                <w:szCs w:val="24"/>
                <w:lang w:val="vi-VN"/>
              </w:rPr>
            </w:pPr>
            <w:r w:rsidRPr="00D04E91">
              <w:rPr>
                <w:sz w:val="24"/>
                <w:szCs w:val="24"/>
                <w:lang w:val="vi-VN"/>
              </w:rPr>
              <w:t>27</w:t>
            </w:r>
          </w:p>
          <w:p w14:paraId="23C0D490" w14:textId="77777777" w:rsidR="00DC5ED4" w:rsidRPr="00D04E91" w:rsidRDefault="00DC5ED4" w:rsidP="00BB057C">
            <w:pPr>
              <w:spacing w:after="160" w:line="240" w:lineRule="auto"/>
              <w:ind w:firstLine="0"/>
              <w:jc w:val="center"/>
              <w:rPr>
                <w:sz w:val="24"/>
                <w:szCs w:val="24"/>
                <w:lang w:val="vi-VN"/>
              </w:rPr>
            </w:pPr>
            <w:r w:rsidRPr="00D04E91">
              <w:rPr>
                <w:sz w:val="24"/>
                <w:szCs w:val="24"/>
                <w:lang w:val="vi-VN"/>
              </w:rPr>
              <w:t>28</w:t>
            </w:r>
          </w:p>
          <w:p w14:paraId="6CC35A4C" w14:textId="623A584D" w:rsidR="00DC5ED4" w:rsidRPr="00D04E91" w:rsidRDefault="00DC5ED4" w:rsidP="00BB057C">
            <w:pPr>
              <w:spacing w:after="160" w:line="240" w:lineRule="auto"/>
              <w:ind w:firstLine="0"/>
              <w:jc w:val="center"/>
              <w:rPr>
                <w:sz w:val="24"/>
                <w:szCs w:val="24"/>
                <w:lang w:val="vi-VN"/>
              </w:rPr>
            </w:pPr>
            <w:r w:rsidRPr="00D04E91">
              <w:rPr>
                <w:sz w:val="24"/>
                <w:szCs w:val="24"/>
                <w:lang w:val="vi-VN"/>
              </w:rPr>
              <w:t>29</w:t>
            </w:r>
          </w:p>
        </w:tc>
        <w:tc>
          <w:tcPr>
            <w:tcW w:w="8672" w:type="dxa"/>
            <w:shd w:val="clear" w:color="auto" w:fill="D4D4D4"/>
            <w:vAlign w:val="center"/>
            <w:hideMark/>
          </w:tcPr>
          <w:p w14:paraId="1D6BFE83"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lastRenderedPageBreak/>
              <w:t>def fetch_crtsh_subdomains(domain: str, timeout: int = 30):</w:t>
            </w:r>
          </w:p>
          <w:p w14:paraId="530FA674"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q = quote(f"%.{domain}")</w:t>
            </w:r>
          </w:p>
          <w:p w14:paraId="1A719931"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url = f"{CRT_BASE}?q={q}&amp;output=json"</w:t>
            </w:r>
          </w:p>
          <w:p w14:paraId="130EB99B"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s = requests_session()</w:t>
            </w:r>
          </w:p>
          <w:p w14:paraId="36F329C1"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try:</w:t>
            </w:r>
          </w:p>
          <w:p w14:paraId="29959EAA"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resp = s.get(url, timeout=timeout)</w:t>
            </w:r>
          </w:p>
          <w:p w14:paraId="6BF4B985"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resp.raise_for_status()</w:t>
            </w:r>
          </w:p>
          <w:p w14:paraId="267E1463"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except Exception as e:</w:t>
            </w:r>
          </w:p>
          <w:p w14:paraId="44C5F342" w14:textId="74049ECE"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raise RuntimeError(f"crt.sh request failed: {e}")</w:t>
            </w:r>
          </w:p>
          <w:p w14:paraId="7911F620"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try:</w:t>
            </w:r>
          </w:p>
          <w:p w14:paraId="411C30F2"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lastRenderedPageBreak/>
              <w:t xml:space="preserve">        data = resp.json()</w:t>
            </w:r>
          </w:p>
          <w:p w14:paraId="718E8F8C"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except ValueError:</w:t>
            </w:r>
          </w:p>
          <w:p w14:paraId="1C0243F0" w14:textId="20F3AE7C"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data = _safe_parse_json_lines(resp.text)</w:t>
            </w:r>
          </w:p>
          <w:p w14:paraId="1DF50CFB"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subs = set()</w:t>
            </w:r>
          </w:p>
          <w:p w14:paraId="5CFFB4E6"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domain_dot = "." + domain.lower()</w:t>
            </w:r>
          </w:p>
          <w:p w14:paraId="58CBD2D7"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for item in data:</w:t>
            </w:r>
          </w:p>
          <w:p w14:paraId="1E64628A"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name = item.get("name_value") or item.get("common_name") or ""</w:t>
            </w:r>
          </w:p>
          <w:p w14:paraId="0C251935"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for line in str(name).splitlines():</w:t>
            </w:r>
          </w:p>
          <w:p w14:paraId="0644CE44"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line = line.strip().lower()</w:t>
            </w:r>
          </w:p>
          <w:p w14:paraId="18A9A92C"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if not line:</w:t>
            </w:r>
          </w:p>
          <w:p w14:paraId="3FCBC5BD"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continue</w:t>
            </w:r>
          </w:p>
          <w:p w14:paraId="076DCBD0"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if line.startswith("*."):</w:t>
            </w:r>
          </w:p>
          <w:p w14:paraId="1A30B079"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line = line[2:]</w:t>
            </w:r>
          </w:p>
          <w:p w14:paraId="58EED77D"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line = line.strip().rstrip(".")</w:t>
            </w:r>
          </w:p>
          <w:p w14:paraId="5DCDC5D4"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if not re.match(r"^[a-z0-9\.-]+$", line):</w:t>
            </w:r>
          </w:p>
          <w:p w14:paraId="3A2B33AD"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continue</w:t>
            </w:r>
          </w:p>
          <w:p w14:paraId="266A4FA3"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if line == domain.lower() or line.endswith(domain_dot):</w:t>
            </w:r>
          </w:p>
          <w:p w14:paraId="577DE73F"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subs.add(line)</w:t>
            </w:r>
          </w:p>
          <w:p w14:paraId="141D3D39" w14:textId="77777777" w:rsidR="00DC5ED4" w:rsidRPr="00D04E91" w:rsidRDefault="00DC5ED4" w:rsidP="00BB057C">
            <w:pPr>
              <w:spacing w:after="160" w:line="240" w:lineRule="auto"/>
              <w:ind w:firstLine="0"/>
              <w:jc w:val="left"/>
              <w:rPr>
                <w:sz w:val="24"/>
                <w:szCs w:val="24"/>
                <w:lang w:val="vi-VN"/>
              </w:rPr>
            </w:pPr>
            <w:r w:rsidRPr="00D04E91">
              <w:rPr>
                <w:sz w:val="24"/>
                <w:szCs w:val="24"/>
                <w:lang w:val="vi-VN"/>
              </w:rPr>
              <w:t xml:space="preserve">    return sorted(subs)</w:t>
            </w:r>
          </w:p>
        </w:tc>
      </w:tr>
    </w:tbl>
    <w:p w14:paraId="3CB0EABB" w14:textId="102ABA8F" w:rsidR="00AD2419" w:rsidRPr="008E5701" w:rsidRDefault="00AD2419" w:rsidP="00AD2419">
      <w:pPr>
        <w:numPr>
          <w:ilvl w:val="0"/>
          <w:numId w:val="81"/>
        </w:numPr>
        <w:spacing w:after="160" w:line="259" w:lineRule="auto"/>
        <w:rPr>
          <w:lang w:val="vi-VN"/>
        </w:rPr>
      </w:pPr>
      <w:r w:rsidRPr="00C249A3">
        <w:rPr>
          <w:b/>
          <w:bCs/>
          <w:lang w:val="vi-VN"/>
        </w:rPr>
        <w:t>Truy vấn crt.sh</w:t>
      </w:r>
      <w:r w:rsidRPr="00C249A3">
        <w:rPr>
          <w:lang w:val="vi-VN"/>
        </w:rPr>
        <w:t xml:space="preserve">: sử dụng cú pháp </w:t>
      </w:r>
      <w:r>
        <w:rPr>
          <w:lang w:val="vi-VN"/>
        </w:rPr>
        <w:t>“</w:t>
      </w:r>
      <w:r w:rsidRPr="00C249A3">
        <w:rPr>
          <w:lang w:val="vi-VN"/>
        </w:rPr>
        <w:t>%.</w:t>
      </w:r>
      <w:r w:rsidRPr="00F94499">
        <w:rPr>
          <w:lang w:val="vi-VN"/>
        </w:rPr>
        <w:t>domain</w:t>
      </w:r>
      <w:r>
        <w:rPr>
          <w:lang w:val="vi-VN"/>
        </w:rPr>
        <w:t>”</w:t>
      </w:r>
      <w:r w:rsidRPr="00C249A3">
        <w:rPr>
          <w:lang w:val="vi-VN"/>
        </w:rPr>
        <w:t xml:space="preserve"> </w:t>
      </w:r>
      <w:r w:rsidRPr="00F94499">
        <w:rPr>
          <w:lang w:val="vi-VN"/>
        </w:rPr>
        <w:t xml:space="preserve">(cú pháp SQL LIKE được crt.sh hỗ trợ. </w:t>
      </w:r>
      <w:r w:rsidRPr="008E5701">
        <w:rPr>
          <w:lang w:val="vi-VN"/>
        </w:rPr>
        <w:t xml:space="preserve">Dấu % đại diện cho bất kỳ chuỗi nào, còn </w:t>
      </w:r>
      <w:r>
        <w:rPr>
          <w:lang w:val="vi-VN"/>
        </w:rPr>
        <w:t>“</w:t>
      </w:r>
      <w:r w:rsidRPr="008E5701">
        <w:rPr>
          <w:lang w:val="vi-VN"/>
        </w:rPr>
        <w:t>.</w:t>
      </w:r>
      <w:r>
        <w:rPr>
          <w:lang w:val="vi-VN"/>
        </w:rPr>
        <w:t>”</w:t>
      </w:r>
      <w:r w:rsidRPr="008E5701">
        <w:rPr>
          <w:lang w:val="vi-VN"/>
        </w:rPr>
        <w:t xml:space="preserve"> là dấu phân cách subdomain) để tìm mọi chứng chỉ có subdomain của domain. Với domain example.com, truy vấn %.example.com sẽ trả về mọi chứng chỉ có tên như www.example.com, api.example.com, v.v. Đây là cú pháp phổ biến trong OSINT để mở rộng phạm vi kiểm thử.</w:t>
      </w:r>
    </w:p>
    <w:p w14:paraId="6A29E60B" w14:textId="77777777" w:rsidR="00AD2419" w:rsidRPr="00514CAA" w:rsidRDefault="00AD2419" w:rsidP="00AD2419">
      <w:pPr>
        <w:numPr>
          <w:ilvl w:val="0"/>
          <w:numId w:val="81"/>
        </w:numPr>
        <w:spacing w:after="160" w:line="259" w:lineRule="auto"/>
        <w:rPr>
          <w:lang w:val="vi-VN"/>
        </w:rPr>
      </w:pPr>
      <w:r w:rsidRPr="00514CAA">
        <w:rPr>
          <w:lang w:val="vi-VN"/>
        </w:rPr>
        <w:t>Gửi yêu cầu HTTP và xử lý lỗi: sử dụng requests_session() tạo một session có retry/backoff để tăng độ ổn định sau đó gửi yêu cầu HTTP GET đến crt.sh và kiểm tra mã trạng thái HTTP thông qua raise_for_status().</w:t>
      </w:r>
    </w:p>
    <w:p w14:paraId="646B133A" w14:textId="77777777" w:rsidR="00AD2419" w:rsidRPr="00AD2419" w:rsidRDefault="00AD2419" w:rsidP="00AD2419">
      <w:pPr>
        <w:numPr>
          <w:ilvl w:val="0"/>
          <w:numId w:val="81"/>
        </w:numPr>
        <w:spacing w:after="160" w:line="259" w:lineRule="auto"/>
        <w:jc w:val="left"/>
      </w:pPr>
      <w:r w:rsidRPr="00C249A3">
        <w:rPr>
          <w:b/>
          <w:bCs/>
        </w:rPr>
        <w:t>Xử lý kết quả</w:t>
      </w:r>
      <w:r w:rsidRPr="00C249A3">
        <w:t>:</w:t>
      </w:r>
    </w:p>
    <w:p w14:paraId="2BD3E6BF" w14:textId="77777777" w:rsidR="00AD2419" w:rsidRPr="00C249A3" w:rsidRDefault="00AD2419" w:rsidP="00AD2419">
      <w:pPr>
        <w:pStyle w:val="ListParagraph"/>
        <w:numPr>
          <w:ilvl w:val="0"/>
          <w:numId w:val="82"/>
        </w:numPr>
      </w:pPr>
      <w:r w:rsidRPr="00C249A3">
        <w:t>Nếu kết quả là JSON, parse trực tiếp</w:t>
      </w:r>
      <w:r>
        <w:t xml:space="preserve"> bằng</w:t>
      </w:r>
      <w:r w:rsidRPr="00651270">
        <w:t xml:space="preserve"> resp.json()</w:t>
      </w:r>
      <w:r>
        <w:t xml:space="preserve"> </w:t>
      </w:r>
      <w:r w:rsidRPr="00C249A3">
        <w:t>.</w:t>
      </w:r>
    </w:p>
    <w:p w14:paraId="7B47FD08" w14:textId="77777777" w:rsidR="00AD2419" w:rsidRPr="00C249A3" w:rsidRDefault="00AD2419" w:rsidP="00AD2419">
      <w:pPr>
        <w:pStyle w:val="ListParagraph"/>
        <w:numPr>
          <w:ilvl w:val="0"/>
          <w:numId w:val="82"/>
        </w:numPr>
      </w:pPr>
      <w:r w:rsidRPr="00C249A3">
        <w:t>Nếu không phải JSON (do lỗi hoặc định dạng khác), dùng _safe_parse_json_lines để xử lý từng dòng</w:t>
      </w:r>
      <w:r>
        <w:t xml:space="preserve"> bằng cách c</w:t>
      </w:r>
      <w:r w:rsidRPr="00520D5F">
        <w:t xml:space="preserve">ố gắng parse từng dòng thành JSON </w:t>
      </w:r>
      <w:r>
        <w:t>object</w:t>
      </w:r>
      <w:r w:rsidRPr="00C249A3">
        <w:t>.</w:t>
      </w:r>
    </w:p>
    <w:p w14:paraId="78CB56F5" w14:textId="51D608BF" w:rsidR="00AD2419" w:rsidRPr="00D829A2" w:rsidRDefault="00D829A2" w:rsidP="00AD2419">
      <w:pPr>
        <w:numPr>
          <w:ilvl w:val="0"/>
          <w:numId w:val="81"/>
        </w:numPr>
        <w:spacing w:after="160" w:line="259" w:lineRule="auto"/>
        <w:jc w:val="left"/>
      </w:pPr>
      <w:r w:rsidRPr="00C249A3">
        <w:rPr>
          <w:b/>
          <w:bCs/>
        </w:rPr>
        <w:lastRenderedPageBreak/>
        <w:t xml:space="preserve">Chuẩn hóa tên </w:t>
      </w:r>
      <w:r>
        <w:rPr>
          <w:b/>
          <w:bCs/>
        </w:rPr>
        <w:t>miền</w:t>
      </w:r>
      <w:r>
        <w:rPr>
          <w:b/>
          <w:bCs/>
          <w:lang w:val="vi-VN"/>
        </w:rPr>
        <w:t>:</w:t>
      </w:r>
    </w:p>
    <w:p w14:paraId="60791AB3" w14:textId="77777777" w:rsidR="00D829A2" w:rsidRPr="00C249A3" w:rsidRDefault="00D829A2" w:rsidP="00D829A2">
      <w:pPr>
        <w:pStyle w:val="ListParagraph"/>
        <w:numPr>
          <w:ilvl w:val="0"/>
          <w:numId w:val="83"/>
        </w:numPr>
      </w:pPr>
      <w:r>
        <w:t>Dùng</w:t>
      </w:r>
      <w:r w:rsidRPr="00E4220C">
        <w:t xml:space="preserve"> line.startswith("*.") </w:t>
      </w:r>
      <w:r>
        <w:t xml:space="preserve"> để xác định các </w:t>
      </w:r>
      <w:r w:rsidRPr="00E4220C">
        <w:t>chứng chỉ có tên như *.example.com, *.api.example.com</w:t>
      </w:r>
      <w:r>
        <w:t xml:space="preserve"> nhằm l</w:t>
      </w:r>
      <w:r w:rsidRPr="00C249A3">
        <w:t>oại bỏ wildcard *. để tránh trùng lặp không cần thiết.</w:t>
      </w:r>
    </w:p>
    <w:p w14:paraId="21023CB1" w14:textId="77777777" w:rsidR="00D829A2" w:rsidRPr="00C249A3" w:rsidRDefault="00D829A2" w:rsidP="00D829A2">
      <w:pPr>
        <w:pStyle w:val="ListParagraph"/>
        <w:numPr>
          <w:ilvl w:val="0"/>
          <w:numId w:val="83"/>
        </w:numPr>
      </w:pPr>
      <w:r>
        <w:t>Dùng</w:t>
      </w:r>
      <w:r w:rsidRPr="00E73272">
        <w:t xml:space="preserve"> line.strip().rstrip(".") </w:t>
      </w:r>
      <w:r>
        <w:t xml:space="preserve"> </w:t>
      </w:r>
      <w:r w:rsidRPr="00C249A3">
        <w:t>Loại bỏ dấu chấm cuối để tránh sai lệch khi so sánh.</w:t>
      </w:r>
    </w:p>
    <w:p w14:paraId="6DDF08D9" w14:textId="77777777" w:rsidR="00D829A2" w:rsidRPr="00C249A3" w:rsidRDefault="00D829A2" w:rsidP="00D829A2">
      <w:pPr>
        <w:pStyle w:val="ListParagraph"/>
        <w:numPr>
          <w:ilvl w:val="0"/>
          <w:numId w:val="83"/>
        </w:numPr>
      </w:pPr>
      <w:r w:rsidRPr="00C249A3">
        <w:t>Dùng regex ^[a-z0-9\.-]+$ để lọc tên miền có ký tự lạ (ví dụ: unicode, khoảng trắng).</w:t>
      </w:r>
    </w:p>
    <w:p w14:paraId="20634FAA" w14:textId="77777777" w:rsidR="00D829A2" w:rsidRPr="00C249A3" w:rsidRDefault="00D829A2" w:rsidP="00D829A2">
      <w:pPr>
        <w:pStyle w:val="ListParagraph"/>
        <w:numPr>
          <w:ilvl w:val="0"/>
          <w:numId w:val="83"/>
        </w:numPr>
      </w:pPr>
      <w:r>
        <w:t xml:space="preserve">Dùng </w:t>
      </w:r>
      <w:r w:rsidRPr="00E73272">
        <w:t xml:space="preserve">line == domain.lower() or line.endswith(domain_dot) </w:t>
      </w:r>
      <w:r>
        <w:t xml:space="preserve">để </w:t>
      </w:r>
      <w:r w:rsidRPr="00C249A3">
        <w:t>giữ lại các tên miền có hậu tố chính xác (ví dụ: api.example.com hợp lệ, api.fakeexample.com bị loại).</w:t>
      </w:r>
    </w:p>
    <w:p w14:paraId="32FA0996" w14:textId="77777777" w:rsidR="00D829A2" w:rsidRPr="00CB22DF" w:rsidRDefault="00D829A2" w:rsidP="00D829A2">
      <w:pPr>
        <w:pStyle w:val="ListParagraph"/>
        <w:numPr>
          <w:ilvl w:val="0"/>
          <w:numId w:val="84"/>
        </w:numPr>
      </w:pPr>
      <w:r w:rsidRPr="00D829A2">
        <w:rPr>
          <w:b/>
          <w:bCs/>
        </w:rPr>
        <w:t>Kết quả trả về</w:t>
      </w:r>
      <w:r w:rsidRPr="00C249A3">
        <w:t>: danh sách subdomain duy nhất, đã chuẩn hóa, sắp xếp theo thứ tự chữ cái.</w:t>
      </w:r>
    </w:p>
    <w:p w14:paraId="364DE215" w14:textId="24BC413C" w:rsidR="00C37347" w:rsidRDefault="004913BE" w:rsidP="00F96DAE">
      <w:pPr>
        <w:pStyle w:val="Heading3"/>
        <w:rPr>
          <w:lang w:val="vi-VN"/>
        </w:rPr>
      </w:pPr>
      <w:bookmarkStart w:id="54" w:name="_Toc214386345"/>
      <w:r>
        <w:t>Mô hình</w:t>
      </w:r>
      <w:r w:rsidR="00F96DAE" w:rsidRPr="00132CBA">
        <w:t xml:space="preserve"> Quét Mạng Nmap</w:t>
      </w:r>
      <w:bookmarkEnd w:id="54"/>
    </w:p>
    <w:p w14:paraId="137372B4" w14:textId="25393026" w:rsidR="00F96DAE" w:rsidRPr="008E5701" w:rsidRDefault="00F96DAE" w:rsidP="00A363B0">
      <w:pPr>
        <w:spacing w:after="160" w:line="259" w:lineRule="auto"/>
        <w:rPr>
          <w:lang w:val="vi-VN"/>
        </w:rPr>
      </w:pPr>
      <w:r w:rsidRPr="00132CBA">
        <w:rPr>
          <w:lang w:val="vi-VN"/>
        </w:rPr>
        <w:t>Quét mạng là bước quan trọng trong kiểm thử bảo mật nhằm xác định:</w:t>
      </w:r>
      <w:r>
        <w:rPr>
          <w:lang w:val="vi-VN"/>
        </w:rPr>
        <w:t xml:space="preserve"> </w:t>
      </w:r>
      <w:r w:rsidRPr="00132CBA">
        <w:rPr>
          <w:lang w:val="vi-VN"/>
        </w:rPr>
        <w:t xml:space="preserve">Các địa chỉ IP đang hoạt </w:t>
      </w:r>
      <w:r>
        <w:rPr>
          <w:lang w:val="vi-VN"/>
        </w:rPr>
        <w:t>động, c</w:t>
      </w:r>
      <w:r w:rsidRPr="00132CBA">
        <w:rPr>
          <w:lang w:val="vi-VN"/>
        </w:rPr>
        <w:t xml:space="preserve">ác cổng (port) đang </w:t>
      </w:r>
      <w:r>
        <w:rPr>
          <w:lang w:val="vi-VN"/>
        </w:rPr>
        <w:t>mở, c</w:t>
      </w:r>
      <w:r w:rsidRPr="00132CBA">
        <w:rPr>
          <w:lang w:val="vi-VN"/>
        </w:rPr>
        <w:t>ác dịch vụ đang chạy trên từng cổng</w:t>
      </w:r>
      <w:r>
        <w:rPr>
          <w:lang w:val="vi-VN"/>
        </w:rPr>
        <w:t xml:space="preserve"> với các </w:t>
      </w:r>
      <w:r w:rsidRPr="00132CBA">
        <w:rPr>
          <w:lang w:val="vi-VN"/>
        </w:rPr>
        <w:t>lỗ hổng tiềm năng thông qua script NSE</w:t>
      </w:r>
      <w:r>
        <w:rPr>
          <w:lang w:val="vi-VN"/>
        </w:rPr>
        <w:t xml:space="preserve"> và phiên </w:t>
      </w:r>
      <w:r w:rsidRPr="00132CBA">
        <w:rPr>
          <w:lang w:val="vi-VN"/>
        </w:rPr>
        <w:t>bản phần mềm, hệ điều hành, thông tin bổ sung (banner, CPE).</w:t>
      </w:r>
    </w:p>
    <w:p w14:paraId="4F04172A" w14:textId="400ECD74" w:rsidR="00F96DAE" w:rsidRPr="008E5701" w:rsidRDefault="004913BE" w:rsidP="00F96DAE">
      <w:pPr>
        <w:spacing w:after="160" w:line="259" w:lineRule="auto"/>
        <w:rPr>
          <w:lang w:val="vi-VN"/>
        </w:rPr>
      </w:pPr>
      <w:r>
        <w:rPr>
          <w:lang w:val="vi-VN"/>
        </w:rPr>
        <w:t>Mô hình</w:t>
      </w:r>
      <w:r w:rsidR="00F96DAE" w:rsidRPr="008E5701">
        <w:rPr>
          <w:lang w:val="vi-VN"/>
        </w:rPr>
        <w:t xml:space="preserve"> nmap_runner.py được xây dựng để tự động hóa việc gọi công cụ Nmap, thu thập kết quả dưới dạng XML, </w:t>
      </w:r>
      <w:r w:rsidR="007C2F0C">
        <w:rPr>
          <w:lang w:val="vi-VN"/>
        </w:rPr>
        <w:t xml:space="preserve">chuẩn </w:t>
      </w:r>
      <w:r w:rsidR="009915D8">
        <w:rPr>
          <w:lang w:val="vi-VN"/>
        </w:rPr>
        <w:t>hóa</w:t>
      </w:r>
      <w:r w:rsidR="00F96DAE" w:rsidRPr="008E5701">
        <w:rPr>
          <w:lang w:val="vi-VN"/>
        </w:rPr>
        <w:t xml:space="preserve"> dữ liệu và chuẩn hóa thành cấu trúc JSON dễ xử lý. Kết quả này sẽ được lưu vào file và cơ sở dữ liệu để phục vụ các bước enrich bằng AI và phân tích tiếp theo.</w:t>
      </w:r>
    </w:p>
    <w:p w14:paraId="454A6067" w14:textId="168440F9" w:rsidR="00A363B0" w:rsidRPr="00132CBA" w:rsidRDefault="00A363B0" w:rsidP="00A363B0">
      <w:pPr>
        <w:spacing w:after="160" w:line="259" w:lineRule="auto"/>
        <w:rPr>
          <w:lang w:val="vi-VN"/>
        </w:rPr>
      </w:pPr>
      <w:r w:rsidRPr="008E5701">
        <w:rPr>
          <w:lang w:val="vi-VN"/>
        </w:rPr>
        <w:t xml:space="preserve">Luồng hoạt động tổng </w:t>
      </w:r>
      <w:r w:rsidR="00A30D34" w:rsidRPr="008E5701">
        <w:rPr>
          <w:lang w:val="vi-VN"/>
        </w:rPr>
        <w:t>quát</w:t>
      </w:r>
      <w:r w:rsidR="00A30D34">
        <w:rPr>
          <w:lang w:val="vi-VN"/>
        </w:rPr>
        <w:t>:</w:t>
      </w:r>
    </w:p>
    <w:p w14:paraId="516116F9" w14:textId="77777777" w:rsidR="00A363B0" w:rsidRPr="00132CBA" w:rsidRDefault="00A363B0" w:rsidP="00A363B0">
      <w:pPr>
        <w:numPr>
          <w:ilvl w:val="0"/>
          <w:numId w:val="86"/>
        </w:numPr>
        <w:spacing w:after="160" w:line="259" w:lineRule="auto"/>
        <w:jc w:val="left"/>
      </w:pPr>
      <w:r w:rsidRPr="00132CBA">
        <w:t>Nhận địa chỉ IP cần quét từ orchestrator.</w:t>
      </w:r>
    </w:p>
    <w:p w14:paraId="14BB3A35" w14:textId="77777777" w:rsidR="00A363B0" w:rsidRPr="00132CBA" w:rsidRDefault="00A363B0" w:rsidP="00A363B0">
      <w:pPr>
        <w:numPr>
          <w:ilvl w:val="0"/>
          <w:numId w:val="86"/>
        </w:numPr>
        <w:spacing w:after="160" w:line="259" w:lineRule="auto"/>
        <w:jc w:val="left"/>
      </w:pPr>
      <w:r w:rsidRPr="00132CBA">
        <w:t>Gọi Nmap với các tùy chọn mạnh mẽ (-sS, -sV, -A, v.v.).</w:t>
      </w:r>
    </w:p>
    <w:p w14:paraId="6DB4BE5F" w14:textId="77777777" w:rsidR="00A363B0" w:rsidRPr="00132CBA" w:rsidRDefault="00A363B0" w:rsidP="00A363B0">
      <w:pPr>
        <w:numPr>
          <w:ilvl w:val="0"/>
          <w:numId w:val="86"/>
        </w:numPr>
        <w:spacing w:after="160" w:line="259" w:lineRule="auto"/>
        <w:jc w:val="left"/>
      </w:pPr>
      <w:r w:rsidRPr="00132CBA">
        <w:t>Nhận kết quả dưới dạng XML qua stdout.</w:t>
      </w:r>
    </w:p>
    <w:p w14:paraId="49F8286A" w14:textId="77777777" w:rsidR="00A363B0" w:rsidRPr="00132CBA" w:rsidRDefault="00A363B0" w:rsidP="00A363B0">
      <w:pPr>
        <w:numPr>
          <w:ilvl w:val="0"/>
          <w:numId w:val="86"/>
        </w:numPr>
        <w:spacing w:after="160" w:line="259" w:lineRule="auto"/>
        <w:jc w:val="left"/>
      </w:pPr>
      <w:r w:rsidRPr="00132CBA">
        <w:t>Parse XML để trích xuất thông tin dịch vụ, hệ điều hành, CPE.</w:t>
      </w:r>
    </w:p>
    <w:p w14:paraId="59FFD9EF" w14:textId="7AD90FF9" w:rsidR="00A363B0" w:rsidRPr="00132CBA" w:rsidRDefault="00A363B0" w:rsidP="00A363B0">
      <w:pPr>
        <w:numPr>
          <w:ilvl w:val="0"/>
          <w:numId w:val="86"/>
        </w:numPr>
        <w:spacing w:after="160" w:line="259" w:lineRule="auto"/>
        <w:jc w:val="left"/>
      </w:pPr>
      <w:r w:rsidRPr="00132CBA">
        <w:t>Trả về kết quả dưới dạng dictionary gồm:</w:t>
      </w:r>
      <w:r>
        <w:rPr>
          <w:lang w:val="vi-VN"/>
        </w:rPr>
        <w:t xml:space="preserve"> </w:t>
      </w:r>
      <w:r w:rsidRPr="00132CBA">
        <w:t>ip, success, stdout, stderr, ts, parsed, cmd.</w:t>
      </w:r>
    </w:p>
    <w:p w14:paraId="73CDAA0E" w14:textId="69EF08F0" w:rsidR="00F96DAE" w:rsidRPr="00A363B0" w:rsidRDefault="00A363B0" w:rsidP="00A363B0">
      <w:pPr>
        <w:numPr>
          <w:ilvl w:val="0"/>
          <w:numId w:val="86"/>
        </w:numPr>
        <w:spacing w:after="160" w:line="259" w:lineRule="auto"/>
        <w:jc w:val="left"/>
      </w:pPr>
      <w:r w:rsidRPr="00132CBA">
        <w:t>Lưu kết quả vào file JSONL và SQLite.</w:t>
      </w:r>
    </w:p>
    <w:p w14:paraId="345E6282" w14:textId="77777777" w:rsidR="00A363B0" w:rsidRDefault="00A363B0" w:rsidP="00A363B0">
      <w:pPr>
        <w:spacing w:after="160" w:line="259" w:lineRule="auto"/>
        <w:rPr>
          <w:lang w:val="vi-VN"/>
        </w:rPr>
      </w:pPr>
      <w:r w:rsidRPr="0051594E">
        <w:rPr>
          <w:lang w:val="vi-VN"/>
        </w:rPr>
        <w:t xml:space="preserve">Trích mã nguồn và phân </w:t>
      </w:r>
      <w:r>
        <w:rPr>
          <w:lang w:val="vi-VN"/>
        </w:rPr>
        <w:t>tích chức năng:</w:t>
      </w:r>
    </w:p>
    <w:p w14:paraId="49D23B03" w14:textId="77777777" w:rsidR="00F94499" w:rsidRDefault="00DA230C" w:rsidP="00F94499">
      <w:pPr>
        <w:spacing w:after="160" w:line="259" w:lineRule="auto"/>
        <w:rPr>
          <w:lang w:val="vi-VN"/>
        </w:rPr>
      </w:pPr>
      <w:r w:rsidRPr="0051594E">
        <w:t>Đoạn mã chính nằm trong file collectors/crtsh_collector.</w:t>
      </w:r>
      <w:r>
        <w:t>py</w:t>
      </w:r>
      <w:r>
        <w:rPr>
          <w:lang w:val="vi-VN"/>
        </w:rPr>
        <w:t>:</w:t>
      </w:r>
    </w:p>
    <w:p w14:paraId="0DA50B85" w14:textId="77777777" w:rsidR="00BB057C" w:rsidRDefault="00BB057C" w:rsidP="00F94499">
      <w:pPr>
        <w:rPr>
          <w:b/>
          <w:bCs/>
          <w:lang w:val="vi-VN"/>
        </w:rPr>
      </w:pPr>
    </w:p>
    <w:p w14:paraId="08765E3C" w14:textId="17720E8E" w:rsidR="00DA230C" w:rsidRPr="00F94499" w:rsidRDefault="00F94499" w:rsidP="00F94499">
      <w:pPr>
        <w:rPr>
          <w:b/>
          <w:bCs/>
          <w:lang w:val="vi-VN"/>
        </w:rPr>
      </w:pPr>
      <w:r w:rsidRPr="00A30D34">
        <w:rPr>
          <w:b/>
          <w:bCs/>
          <w:lang w:val="vi-VN"/>
        </w:rPr>
        <w:lastRenderedPageBreak/>
        <w:t>Cấu hình lệnh Nmap:</w:t>
      </w:r>
    </w:p>
    <w:tbl>
      <w:tblPr>
        <w:tblW w:w="9024"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203"/>
        <w:gridCol w:w="8821"/>
      </w:tblGrid>
      <w:tr w:rsidR="00297B15" w:rsidRPr="00297B15" w14:paraId="6D4892C8" w14:textId="77777777" w:rsidTr="00202759">
        <w:trPr>
          <w:tblCellSpacing w:w="15" w:type="dxa"/>
        </w:trPr>
        <w:tc>
          <w:tcPr>
            <w:tcW w:w="0" w:type="auto"/>
            <w:shd w:val="clear" w:color="auto" w:fill="D4D4D4"/>
            <w:vAlign w:val="center"/>
            <w:hideMark/>
          </w:tcPr>
          <w:p w14:paraId="622FA708" w14:textId="1DF63640" w:rsidR="00297B15" w:rsidRPr="00BB057C" w:rsidRDefault="00297B15" w:rsidP="00BB057C">
            <w:pPr>
              <w:spacing w:after="160" w:line="240" w:lineRule="auto"/>
              <w:ind w:firstLine="0"/>
              <w:jc w:val="left"/>
              <w:rPr>
                <w:sz w:val="24"/>
                <w:szCs w:val="24"/>
                <w:lang w:val="vi-VN"/>
              </w:rPr>
            </w:pPr>
            <w:r w:rsidRPr="00BB057C">
              <w:rPr>
                <w:sz w:val="24"/>
                <w:szCs w:val="24"/>
                <w:lang w:val="vi-VN"/>
              </w:rPr>
              <w:t>1</w:t>
            </w:r>
          </w:p>
          <w:p w14:paraId="3BABF688" w14:textId="2281B193" w:rsidR="00297B15" w:rsidRPr="00BB057C" w:rsidRDefault="00297B15" w:rsidP="00BB057C">
            <w:pPr>
              <w:spacing w:after="160" w:line="240" w:lineRule="auto"/>
              <w:ind w:firstLine="0"/>
              <w:jc w:val="left"/>
              <w:rPr>
                <w:sz w:val="24"/>
                <w:szCs w:val="24"/>
                <w:lang w:val="vi-VN"/>
              </w:rPr>
            </w:pPr>
          </w:p>
        </w:tc>
        <w:tc>
          <w:tcPr>
            <w:tcW w:w="0" w:type="auto"/>
            <w:shd w:val="clear" w:color="auto" w:fill="D4D4D4"/>
            <w:vAlign w:val="center"/>
            <w:hideMark/>
          </w:tcPr>
          <w:p w14:paraId="4F1D8E01" w14:textId="075D363B" w:rsidR="00297B15" w:rsidRPr="00BB057C" w:rsidRDefault="00297B15" w:rsidP="00BB057C">
            <w:pPr>
              <w:spacing w:after="160" w:line="240" w:lineRule="auto"/>
              <w:ind w:firstLine="0"/>
              <w:jc w:val="left"/>
              <w:rPr>
                <w:sz w:val="24"/>
                <w:szCs w:val="24"/>
                <w:lang w:val="vi-VN"/>
              </w:rPr>
            </w:pPr>
            <w:r w:rsidRPr="00BB057C">
              <w:rPr>
                <w:sz w:val="24"/>
                <w:szCs w:val="24"/>
                <w:lang w:val="vi-VN"/>
              </w:rPr>
              <w:t xml:space="preserve">NMAP_DEFAULT = ["nmap", "-sS", "-sV", "-Pn", "-A", "-T4", "--min-rate", "2000"] </w:t>
            </w:r>
          </w:p>
          <w:p w14:paraId="55B0736A" w14:textId="2BEEE0DD" w:rsidR="00297B15" w:rsidRPr="00BB057C" w:rsidRDefault="00297B15" w:rsidP="00BB057C">
            <w:pPr>
              <w:spacing w:after="160" w:line="240" w:lineRule="auto"/>
              <w:ind w:firstLine="0"/>
              <w:jc w:val="left"/>
              <w:rPr>
                <w:sz w:val="24"/>
                <w:szCs w:val="24"/>
                <w:lang w:val="vi-VN"/>
              </w:rPr>
            </w:pPr>
          </w:p>
        </w:tc>
      </w:tr>
    </w:tbl>
    <w:p w14:paraId="421951AF" w14:textId="77777777" w:rsidR="00F94499" w:rsidRPr="00FD43F2" w:rsidRDefault="00F94499" w:rsidP="00F94499">
      <w:pPr>
        <w:pStyle w:val="ListParagraph"/>
        <w:numPr>
          <w:ilvl w:val="0"/>
          <w:numId w:val="90"/>
        </w:numPr>
        <w:rPr>
          <w:lang w:val="vi-VN"/>
        </w:rPr>
      </w:pPr>
      <w:r w:rsidRPr="00FD43F2">
        <w:rPr>
          <w:lang w:val="vi-VN"/>
        </w:rPr>
        <w:t>Chức năng: xác định các tùy chọn mặc định khi gọi Nmap.</w:t>
      </w:r>
    </w:p>
    <w:p w14:paraId="605F7313" w14:textId="77777777" w:rsidR="00F94499" w:rsidRPr="00FD43F2" w:rsidRDefault="00F94499" w:rsidP="00F94499">
      <w:pPr>
        <w:pStyle w:val="ListParagraph"/>
        <w:numPr>
          <w:ilvl w:val="0"/>
          <w:numId w:val="90"/>
        </w:numPr>
      </w:pPr>
      <w:r w:rsidRPr="00FD43F2">
        <w:t>Giải thích:</w:t>
      </w:r>
    </w:p>
    <w:p w14:paraId="48CE8B33" w14:textId="77777777" w:rsidR="00F94499" w:rsidRPr="00FD43F2" w:rsidRDefault="00F94499" w:rsidP="00376D7A">
      <w:pPr>
        <w:pStyle w:val="ListParagraph"/>
        <w:numPr>
          <w:ilvl w:val="0"/>
          <w:numId w:val="91"/>
        </w:numPr>
      </w:pPr>
      <w:r w:rsidRPr="00FD43F2">
        <w:t>-sS: quét SYN (stealth scan), phổ biến và nhanh.</w:t>
      </w:r>
    </w:p>
    <w:p w14:paraId="36BF0190" w14:textId="77777777" w:rsidR="00F94499" w:rsidRPr="00FD43F2" w:rsidRDefault="00F94499" w:rsidP="00376D7A">
      <w:pPr>
        <w:pStyle w:val="ListParagraph"/>
        <w:numPr>
          <w:ilvl w:val="0"/>
          <w:numId w:val="91"/>
        </w:numPr>
      </w:pPr>
      <w:r w:rsidRPr="00FD43F2">
        <w:t>-sV: phát hiện phiên bản dịch vụ.</w:t>
      </w:r>
    </w:p>
    <w:p w14:paraId="58ABC994" w14:textId="77777777" w:rsidR="00F94499" w:rsidRPr="00FD43F2" w:rsidRDefault="00F94499" w:rsidP="00376D7A">
      <w:pPr>
        <w:pStyle w:val="ListParagraph"/>
        <w:numPr>
          <w:ilvl w:val="0"/>
          <w:numId w:val="91"/>
        </w:numPr>
      </w:pPr>
      <w:r w:rsidRPr="00FD43F2">
        <w:t>-Pn: bỏ qua bước ping, quét luôn cả host không phản hồi ICMP.</w:t>
      </w:r>
    </w:p>
    <w:p w14:paraId="51610B8E" w14:textId="77777777" w:rsidR="00F94499" w:rsidRPr="00FD43F2" w:rsidRDefault="00F94499" w:rsidP="00376D7A">
      <w:pPr>
        <w:pStyle w:val="ListParagraph"/>
        <w:numPr>
          <w:ilvl w:val="0"/>
          <w:numId w:val="91"/>
        </w:numPr>
      </w:pPr>
      <w:r w:rsidRPr="00FD43F2">
        <w:t>-A: bật OS detection, script scan, traceroute.</w:t>
      </w:r>
    </w:p>
    <w:p w14:paraId="130529CB" w14:textId="77777777" w:rsidR="00F94499" w:rsidRPr="00FD43F2" w:rsidRDefault="00F94499" w:rsidP="00376D7A">
      <w:pPr>
        <w:pStyle w:val="ListParagraph"/>
        <w:numPr>
          <w:ilvl w:val="0"/>
          <w:numId w:val="91"/>
        </w:numPr>
      </w:pPr>
      <w:r w:rsidRPr="00FD43F2">
        <w:t>-T4: tăng tốc độ quét.</w:t>
      </w:r>
    </w:p>
    <w:p w14:paraId="4821171B" w14:textId="77777777" w:rsidR="00F94499" w:rsidRPr="00FD43F2" w:rsidRDefault="00F94499" w:rsidP="00376D7A">
      <w:pPr>
        <w:pStyle w:val="ListParagraph"/>
        <w:numPr>
          <w:ilvl w:val="0"/>
          <w:numId w:val="91"/>
        </w:numPr>
      </w:pPr>
      <w:r w:rsidRPr="00FD43F2">
        <w:t>--min-rate 2000: yêu cầu tốc độ tối thiểu 2000 packet/giây.</w:t>
      </w:r>
    </w:p>
    <w:p w14:paraId="38802FCA" w14:textId="77777777" w:rsidR="00F94499" w:rsidRPr="00FD43F2" w:rsidRDefault="00F94499" w:rsidP="00376D7A">
      <w:pPr>
        <w:pStyle w:val="ListParagraph"/>
        <w:numPr>
          <w:ilvl w:val="0"/>
          <w:numId w:val="92"/>
        </w:numPr>
      </w:pPr>
      <w:r w:rsidRPr="00FD43F2">
        <w:t>Ý nghĩa:</w:t>
      </w:r>
    </w:p>
    <w:p w14:paraId="28B62F14" w14:textId="77777777" w:rsidR="00F94499" w:rsidRPr="00FD43F2" w:rsidRDefault="00F94499" w:rsidP="00376D7A">
      <w:pPr>
        <w:pStyle w:val="ListParagraph"/>
        <w:numPr>
          <w:ilvl w:val="0"/>
          <w:numId w:val="93"/>
        </w:numPr>
      </w:pPr>
      <w:r w:rsidRPr="00FD43F2">
        <w:t>Tập hợp các tùy chọn giúp thu được nhiều thông tin nhất trong thời gian ngắn.</w:t>
      </w:r>
    </w:p>
    <w:p w14:paraId="607AC2CF" w14:textId="1DCD42A9" w:rsidR="00A30D34" w:rsidRPr="00343EC6" w:rsidRDefault="00F94499" w:rsidP="00343EC6">
      <w:pPr>
        <w:pStyle w:val="ListParagraph"/>
        <w:numPr>
          <w:ilvl w:val="0"/>
          <w:numId w:val="93"/>
        </w:numPr>
      </w:pPr>
      <w:r w:rsidRPr="00132CBA">
        <w:t>Phù hợp cho kiểm thử nội bộ hoặc môi trường cho phép quét mạnh.</w:t>
      </w:r>
    </w:p>
    <w:p w14:paraId="3A40C3CE" w14:textId="568950D3" w:rsidR="00376D7A" w:rsidRDefault="004B0116" w:rsidP="00FD43F2">
      <w:pPr>
        <w:rPr>
          <w:b/>
          <w:bCs/>
          <w:lang w:val="vi-VN"/>
        </w:rPr>
      </w:pPr>
      <w:r>
        <w:rPr>
          <w:b/>
          <w:bCs/>
          <w:lang w:val="vi-VN"/>
        </w:rPr>
        <w:t>Chức năng g</w:t>
      </w:r>
      <w:r w:rsidR="0079625C" w:rsidRPr="00A30D34">
        <w:rPr>
          <w:b/>
          <w:bCs/>
          <w:lang w:val="vi-VN"/>
        </w:rPr>
        <w:t xml:space="preserve">ọi Nmap và xử lý kết </w:t>
      </w:r>
      <w:r w:rsidR="00376D7A">
        <w:rPr>
          <w:b/>
          <w:bCs/>
          <w:lang w:val="vi-VN"/>
        </w:rPr>
        <w:t>quả:</w:t>
      </w:r>
    </w:p>
    <w:tbl>
      <w:tblPr>
        <w:tblW w:w="9024" w:type="dxa"/>
        <w:tblCellSpacing w:w="15" w:type="dxa"/>
        <w:tblInd w:w="329" w:type="dxa"/>
        <w:tblCellMar>
          <w:top w:w="15" w:type="dxa"/>
          <w:left w:w="15" w:type="dxa"/>
          <w:bottom w:w="15" w:type="dxa"/>
          <w:right w:w="15" w:type="dxa"/>
        </w:tblCellMar>
        <w:tblLook w:val="04A0" w:firstRow="1" w:lastRow="0" w:firstColumn="1" w:lastColumn="0" w:noHBand="0" w:noVBand="1"/>
      </w:tblPr>
      <w:tblGrid>
        <w:gridCol w:w="410"/>
        <w:gridCol w:w="8614"/>
      </w:tblGrid>
      <w:tr w:rsidR="00FD43F2" w:rsidRPr="00FD43F2" w14:paraId="33E466A8" w14:textId="77777777" w:rsidTr="00202759">
        <w:trPr>
          <w:tblCellSpacing w:w="15" w:type="dxa"/>
        </w:trPr>
        <w:tc>
          <w:tcPr>
            <w:tcW w:w="0" w:type="auto"/>
            <w:shd w:val="clear" w:color="auto" w:fill="D4D4D4"/>
            <w:vAlign w:val="center"/>
            <w:hideMark/>
          </w:tcPr>
          <w:p w14:paraId="38B2A52D" w14:textId="77777777" w:rsidR="00FD43F2" w:rsidRPr="00D04E91" w:rsidRDefault="00FD43F2" w:rsidP="00BB057C">
            <w:pPr>
              <w:spacing w:after="160" w:line="240" w:lineRule="auto"/>
              <w:ind w:firstLine="0"/>
              <w:jc w:val="center"/>
              <w:rPr>
                <w:sz w:val="24"/>
                <w:szCs w:val="24"/>
                <w:lang w:val="vi-VN"/>
              </w:rPr>
            </w:pPr>
            <w:r w:rsidRPr="00D04E91">
              <w:rPr>
                <w:sz w:val="24"/>
                <w:szCs w:val="24"/>
                <w:lang w:val="vi-VN"/>
              </w:rPr>
              <w:t>1</w:t>
            </w:r>
          </w:p>
          <w:p w14:paraId="38777854" w14:textId="283E71C6" w:rsidR="00FD43F2" w:rsidRPr="00D04E91" w:rsidRDefault="00FD43F2" w:rsidP="00BB057C">
            <w:pPr>
              <w:spacing w:after="160" w:line="240" w:lineRule="auto"/>
              <w:ind w:firstLine="0"/>
              <w:jc w:val="center"/>
              <w:rPr>
                <w:sz w:val="24"/>
                <w:szCs w:val="24"/>
                <w:lang w:val="vi-VN"/>
              </w:rPr>
            </w:pPr>
            <w:r w:rsidRPr="00D04E91">
              <w:rPr>
                <w:sz w:val="24"/>
                <w:szCs w:val="24"/>
                <w:lang w:val="vi-VN"/>
              </w:rPr>
              <w:t>2</w:t>
            </w:r>
          </w:p>
          <w:p w14:paraId="5A500535" w14:textId="7E9F80DB" w:rsidR="00FD43F2" w:rsidRPr="00D04E91" w:rsidRDefault="00FD43F2" w:rsidP="00BB057C">
            <w:pPr>
              <w:spacing w:after="160" w:line="240" w:lineRule="auto"/>
              <w:ind w:firstLine="0"/>
              <w:jc w:val="center"/>
              <w:rPr>
                <w:sz w:val="24"/>
                <w:szCs w:val="24"/>
                <w:lang w:val="vi-VN"/>
              </w:rPr>
            </w:pPr>
            <w:r w:rsidRPr="00D04E91">
              <w:rPr>
                <w:sz w:val="24"/>
                <w:szCs w:val="24"/>
                <w:lang w:val="vi-VN"/>
              </w:rPr>
              <w:t>3</w:t>
            </w:r>
          </w:p>
          <w:p w14:paraId="4AE4A229" w14:textId="481F6026" w:rsidR="00FD43F2" w:rsidRPr="00D04E91" w:rsidRDefault="00FD43F2" w:rsidP="00BB057C">
            <w:pPr>
              <w:spacing w:after="160" w:line="240" w:lineRule="auto"/>
              <w:ind w:firstLine="0"/>
              <w:jc w:val="center"/>
              <w:rPr>
                <w:sz w:val="24"/>
                <w:szCs w:val="24"/>
                <w:lang w:val="vi-VN"/>
              </w:rPr>
            </w:pPr>
            <w:r w:rsidRPr="00D04E91">
              <w:rPr>
                <w:sz w:val="24"/>
                <w:szCs w:val="24"/>
                <w:lang w:val="vi-VN"/>
              </w:rPr>
              <w:t>4</w:t>
            </w:r>
          </w:p>
          <w:p w14:paraId="55981A77" w14:textId="77777777" w:rsidR="00FD43F2" w:rsidRPr="00D04E91" w:rsidRDefault="00FD43F2" w:rsidP="00BB057C">
            <w:pPr>
              <w:spacing w:after="160" w:line="240" w:lineRule="auto"/>
              <w:ind w:firstLine="0"/>
              <w:jc w:val="center"/>
              <w:rPr>
                <w:sz w:val="24"/>
                <w:szCs w:val="24"/>
                <w:lang w:val="vi-VN"/>
              </w:rPr>
            </w:pPr>
          </w:p>
          <w:p w14:paraId="402DEBEA" w14:textId="76B85EC1" w:rsidR="00FD43F2" w:rsidRPr="00D04E91" w:rsidRDefault="00FD43F2" w:rsidP="00BB057C">
            <w:pPr>
              <w:spacing w:after="160" w:line="240" w:lineRule="auto"/>
              <w:ind w:firstLine="0"/>
              <w:jc w:val="center"/>
              <w:rPr>
                <w:sz w:val="24"/>
                <w:szCs w:val="24"/>
                <w:lang w:val="vi-VN"/>
              </w:rPr>
            </w:pPr>
            <w:r w:rsidRPr="00D04E91">
              <w:rPr>
                <w:sz w:val="24"/>
                <w:szCs w:val="24"/>
                <w:lang w:val="vi-VN"/>
              </w:rPr>
              <w:t>5</w:t>
            </w:r>
          </w:p>
          <w:p w14:paraId="3CC054DD" w14:textId="1A1800DC" w:rsidR="00FD43F2" w:rsidRPr="00D04E91" w:rsidRDefault="00FD43F2" w:rsidP="00BB057C">
            <w:pPr>
              <w:spacing w:after="160" w:line="240" w:lineRule="auto"/>
              <w:ind w:firstLine="0"/>
              <w:jc w:val="center"/>
              <w:rPr>
                <w:sz w:val="24"/>
                <w:szCs w:val="24"/>
                <w:lang w:val="vi-VN"/>
              </w:rPr>
            </w:pPr>
            <w:r w:rsidRPr="00D04E91">
              <w:rPr>
                <w:sz w:val="24"/>
                <w:szCs w:val="24"/>
                <w:lang w:val="vi-VN"/>
              </w:rPr>
              <w:t>6</w:t>
            </w:r>
          </w:p>
          <w:p w14:paraId="3984687E" w14:textId="25E5BD62" w:rsidR="00FD43F2" w:rsidRPr="00D04E91" w:rsidRDefault="00FD43F2" w:rsidP="00BB057C">
            <w:pPr>
              <w:spacing w:after="160" w:line="240" w:lineRule="auto"/>
              <w:ind w:firstLine="0"/>
              <w:jc w:val="center"/>
              <w:rPr>
                <w:sz w:val="24"/>
                <w:szCs w:val="24"/>
                <w:lang w:val="vi-VN"/>
              </w:rPr>
            </w:pPr>
            <w:r w:rsidRPr="00D04E91">
              <w:rPr>
                <w:sz w:val="24"/>
                <w:szCs w:val="24"/>
                <w:lang w:val="vi-VN"/>
              </w:rPr>
              <w:t>7</w:t>
            </w:r>
          </w:p>
          <w:p w14:paraId="27A98B2F" w14:textId="799F1AAF" w:rsidR="00FD43F2" w:rsidRPr="00D04E91" w:rsidRDefault="00FD43F2" w:rsidP="00BB057C">
            <w:pPr>
              <w:spacing w:after="160" w:line="240" w:lineRule="auto"/>
              <w:ind w:firstLine="0"/>
              <w:jc w:val="center"/>
              <w:rPr>
                <w:sz w:val="24"/>
                <w:szCs w:val="24"/>
                <w:lang w:val="vi-VN"/>
              </w:rPr>
            </w:pPr>
            <w:r w:rsidRPr="00D04E91">
              <w:rPr>
                <w:sz w:val="24"/>
                <w:szCs w:val="24"/>
                <w:lang w:val="vi-VN"/>
              </w:rPr>
              <w:t>8</w:t>
            </w:r>
          </w:p>
          <w:p w14:paraId="2E4D42A6" w14:textId="67CFB3B8" w:rsidR="00FD43F2" w:rsidRPr="00D04E91" w:rsidRDefault="00FD43F2" w:rsidP="00BB057C">
            <w:pPr>
              <w:spacing w:after="160" w:line="240" w:lineRule="auto"/>
              <w:ind w:firstLine="0"/>
              <w:jc w:val="center"/>
              <w:rPr>
                <w:sz w:val="24"/>
                <w:szCs w:val="24"/>
                <w:lang w:val="vi-VN"/>
              </w:rPr>
            </w:pPr>
            <w:r w:rsidRPr="00D04E91">
              <w:rPr>
                <w:sz w:val="24"/>
                <w:szCs w:val="24"/>
                <w:lang w:val="vi-VN"/>
              </w:rPr>
              <w:t>9</w:t>
            </w:r>
          </w:p>
          <w:p w14:paraId="65029319" w14:textId="77777777" w:rsidR="00FD43F2" w:rsidRPr="00D04E91" w:rsidRDefault="00FD43F2" w:rsidP="00BB057C">
            <w:pPr>
              <w:spacing w:after="160" w:line="240" w:lineRule="auto"/>
              <w:ind w:firstLine="0"/>
              <w:jc w:val="center"/>
              <w:rPr>
                <w:sz w:val="24"/>
                <w:szCs w:val="24"/>
                <w:lang w:val="vi-VN"/>
              </w:rPr>
            </w:pPr>
            <w:r w:rsidRPr="00D04E91">
              <w:rPr>
                <w:sz w:val="24"/>
                <w:szCs w:val="24"/>
                <w:lang w:val="vi-VN"/>
              </w:rPr>
              <w:t>10</w:t>
            </w:r>
          </w:p>
          <w:p w14:paraId="2ED21A26" w14:textId="77777777" w:rsidR="00FD43F2" w:rsidRPr="00D04E91" w:rsidRDefault="00FD43F2" w:rsidP="00BB057C">
            <w:pPr>
              <w:spacing w:after="160" w:line="240" w:lineRule="auto"/>
              <w:ind w:firstLine="0"/>
              <w:jc w:val="center"/>
              <w:rPr>
                <w:sz w:val="24"/>
                <w:szCs w:val="24"/>
                <w:lang w:val="vi-VN"/>
              </w:rPr>
            </w:pPr>
            <w:r w:rsidRPr="00D04E91">
              <w:rPr>
                <w:sz w:val="24"/>
                <w:szCs w:val="24"/>
                <w:lang w:val="vi-VN"/>
              </w:rPr>
              <w:t>11</w:t>
            </w:r>
          </w:p>
          <w:p w14:paraId="4D41E524" w14:textId="77777777" w:rsidR="00FD43F2" w:rsidRPr="00D04E91" w:rsidRDefault="00FD43F2" w:rsidP="00BB057C">
            <w:pPr>
              <w:spacing w:after="160" w:line="240" w:lineRule="auto"/>
              <w:ind w:firstLine="0"/>
              <w:jc w:val="center"/>
              <w:rPr>
                <w:sz w:val="24"/>
                <w:szCs w:val="24"/>
                <w:lang w:val="vi-VN"/>
              </w:rPr>
            </w:pPr>
            <w:r w:rsidRPr="00D04E91">
              <w:rPr>
                <w:sz w:val="24"/>
                <w:szCs w:val="24"/>
                <w:lang w:val="vi-VN"/>
              </w:rPr>
              <w:t>12</w:t>
            </w:r>
          </w:p>
          <w:p w14:paraId="74007EE6" w14:textId="77777777" w:rsidR="00FD43F2" w:rsidRPr="00D04E91" w:rsidRDefault="00FD43F2" w:rsidP="00BB057C">
            <w:pPr>
              <w:spacing w:after="160" w:line="240" w:lineRule="auto"/>
              <w:ind w:firstLine="0"/>
              <w:jc w:val="center"/>
              <w:rPr>
                <w:sz w:val="24"/>
                <w:szCs w:val="24"/>
                <w:lang w:val="vi-VN"/>
              </w:rPr>
            </w:pPr>
            <w:r w:rsidRPr="00D04E91">
              <w:rPr>
                <w:sz w:val="24"/>
                <w:szCs w:val="24"/>
                <w:lang w:val="vi-VN"/>
              </w:rPr>
              <w:t>13</w:t>
            </w:r>
          </w:p>
          <w:p w14:paraId="55E8879B" w14:textId="718FFFBC" w:rsidR="00FD43F2" w:rsidRPr="00D04E91" w:rsidRDefault="00FD43F2" w:rsidP="00BB057C">
            <w:pPr>
              <w:spacing w:after="160" w:line="240" w:lineRule="auto"/>
              <w:ind w:firstLine="0"/>
              <w:jc w:val="center"/>
              <w:rPr>
                <w:sz w:val="24"/>
                <w:szCs w:val="24"/>
                <w:lang w:val="vi-VN"/>
              </w:rPr>
            </w:pPr>
            <w:r w:rsidRPr="00D04E91">
              <w:rPr>
                <w:sz w:val="24"/>
                <w:szCs w:val="24"/>
                <w:lang w:val="vi-VN"/>
              </w:rPr>
              <w:t>14</w:t>
            </w:r>
          </w:p>
        </w:tc>
        <w:tc>
          <w:tcPr>
            <w:tcW w:w="0" w:type="auto"/>
            <w:shd w:val="clear" w:color="auto" w:fill="D4D4D4"/>
            <w:vAlign w:val="center"/>
            <w:hideMark/>
          </w:tcPr>
          <w:p w14:paraId="54A71F85" w14:textId="77777777" w:rsidR="00FD43F2" w:rsidRPr="00D04E91" w:rsidRDefault="00FD43F2" w:rsidP="00BB057C">
            <w:pPr>
              <w:spacing w:after="160" w:line="240" w:lineRule="auto"/>
              <w:ind w:firstLine="0"/>
              <w:jc w:val="left"/>
              <w:rPr>
                <w:sz w:val="24"/>
                <w:szCs w:val="24"/>
                <w:lang w:val="vi-VN"/>
              </w:rPr>
            </w:pPr>
            <w:r w:rsidRPr="00D04E91">
              <w:rPr>
                <w:sz w:val="24"/>
                <w:szCs w:val="24"/>
                <w:lang w:val="vi-VN"/>
              </w:rPr>
              <w:t>def run_nmap(ip, timeout=900):</w:t>
            </w:r>
          </w:p>
          <w:p w14:paraId="2A7125D5" w14:textId="77777777" w:rsidR="00FD43F2" w:rsidRPr="00D04E91" w:rsidRDefault="00FD43F2" w:rsidP="00BB057C">
            <w:pPr>
              <w:spacing w:after="160" w:line="240" w:lineRule="auto"/>
              <w:ind w:firstLine="0"/>
              <w:jc w:val="left"/>
              <w:rPr>
                <w:sz w:val="24"/>
                <w:szCs w:val="24"/>
                <w:lang w:val="vi-VN"/>
              </w:rPr>
            </w:pPr>
            <w:r w:rsidRPr="00D04E91">
              <w:rPr>
                <w:sz w:val="24"/>
                <w:szCs w:val="24"/>
                <w:lang w:val="vi-VN"/>
              </w:rPr>
              <w:t xml:space="preserve">    args = NMAP_DEFAULT + [ip, "-oX", "-"]</w:t>
            </w:r>
          </w:p>
          <w:p w14:paraId="48FE77AA" w14:textId="3DA877F6" w:rsidR="00202759" w:rsidRPr="00D04E91" w:rsidRDefault="00FD43F2" w:rsidP="00BB057C">
            <w:pPr>
              <w:spacing w:after="160" w:line="240" w:lineRule="auto"/>
              <w:ind w:firstLine="0"/>
              <w:jc w:val="left"/>
              <w:rPr>
                <w:sz w:val="24"/>
                <w:szCs w:val="24"/>
                <w:lang w:val="vi-VN"/>
              </w:rPr>
            </w:pPr>
            <w:r w:rsidRPr="00D04E91">
              <w:rPr>
                <w:sz w:val="24"/>
                <w:szCs w:val="24"/>
                <w:lang w:val="vi-VN"/>
              </w:rPr>
              <w:t xml:space="preserve">    p = subprocess.run(args, check=True, stdout=subprocess.PIPE, </w:t>
            </w:r>
          </w:p>
          <w:p w14:paraId="1296185C" w14:textId="14CAF3FA" w:rsidR="00FD43F2" w:rsidRPr="00D04E91" w:rsidRDefault="00FD43F2" w:rsidP="00BB057C">
            <w:pPr>
              <w:spacing w:after="160" w:line="240" w:lineRule="auto"/>
              <w:ind w:firstLine="0"/>
              <w:jc w:val="left"/>
              <w:rPr>
                <w:sz w:val="24"/>
                <w:szCs w:val="24"/>
                <w:lang w:val="vi-VN"/>
              </w:rPr>
            </w:pPr>
            <w:r w:rsidRPr="00D04E91">
              <w:rPr>
                <w:sz w:val="24"/>
                <w:szCs w:val="24"/>
                <w:lang w:val="vi-VN"/>
              </w:rPr>
              <w:t>stderr=subprocess.PIPE, text=True, timeout=timeout)</w:t>
            </w:r>
          </w:p>
          <w:p w14:paraId="23313B91" w14:textId="388FF730" w:rsidR="00FD43F2" w:rsidRPr="00D04E91" w:rsidRDefault="00FD43F2" w:rsidP="00BB057C">
            <w:pPr>
              <w:spacing w:after="160" w:line="240" w:lineRule="auto"/>
              <w:ind w:firstLine="0"/>
              <w:jc w:val="left"/>
              <w:rPr>
                <w:sz w:val="24"/>
                <w:szCs w:val="24"/>
                <w:lang w:val="vi-VN"/>
              </w:rPr>
            </w:pPr>
            <w:r w:rsidRPr="00D04E91">
              <w:rPr>
                <w:sz w:val="24"/>
                <w:szCs w:val="24"/>
                <w:lang w:val="vi-VN"/>
              </w:rPr>
              <w:t xml:space="preserve">    xml_out = p.stdout or ""</w:t>
            </w:r>
          </w:p>
          <w:p w14:paraId="32C701B8" w14:textId="726EA0B7" w:rsidR="00FD43F2" w:rsidRPr="00D04E91" w:rsidRDefault="00FD43F2" w:rsidP="00BB057C">
            <w:pPr>
              <w:spacing w:after="160" w:line="240" w:lineRule="auto"/>
              <w:ind w:firstLine="0"/>
              <w:jc w:val="left"/>
              <w:rPr>
                <w:sz w:val="24"/>
                <w:szCs w:val="24"/>
                <w:lang w:val="vi-VN"/>
              </w:rPr>
            </w:pPr>
            <w:r w:rsidRPr="00D04E91">
              <w:rPr>
                <w:sz w:val="24"/>
                <w:szCs w:val="24"/>
                <w:lang w:val="vi-VN"/>
              </w:rPr>
              <w:t xml:space="preserve">    parsed = parse_nmap_xml(xml_out)</w:t>
            </w:r>
          </w:p>
          <w:p w14:paraId="1799B3BB" w14:textId="5A2FFAD1" w:rsidR="00FD43F2" w:rsidRPr="00D04E91" w:rsidRDefault="00FD43F2" w:rsidP="00BB057C">
            <w:pPr>
              <w:spacing w:after="160" w:line="240" w:lineRule="auto"/>
              <w:ind w:firstLine="0"/>
              <w:jc w:val="left"/>
              <w:rPr>
                <w:sz w:val="24"/>
                <w:szCs w:val="24"/>
                <w:lang w:val="vi-VN"/>
              </w:rPr>
            </w:pPr>
            <w:r w:rsidRPr="00D04E91">
              <w:rPr>
                <w:sz w:val="24"/>
                <w:szCs w:val="24"/>
                <w:lang w:val="vi-VN"/>
              </w:rPr>
              <w:t xml:space="preserve">     return {</w:t>
            </w:r>
          </w:p>
          <w:p w14:paraId="7E90D623" w14:textId="77777777" w:rsidR="00FD43F2" w:rsidRPr="00D04E91" w:rsidRDefault="00FD43F2" w:rsidP="00BB057C">
            <w:pPr>
              <w:spacing w:after="160" w:line="240" w:lineRule="auto"/>
              <w:ind w:firstLine="0"/>
              <w:jc w:val="left"/>
              <w:rPr>
                <w:sz w:val="24"/>
                <w:szCs w:val="24"/>
                <w:lang w:val="vi-VN"/>
              </w:rPr>
            </w:pPr>
            <w:r w:rsidRPr="00D04E91">
              <w:rPr>
                <w:sz w:val="24"/>
                <w:szCs w:val="24"/>
                <w:lang w:val="vi-VN"/>
              </w:rPr>
              <w:t xml:space="preserve">            "ip": ip,</w:t>
            </w:r>
          </w:p>
          <w:p w14:paraId="1573E851" w14:textId="77777777" w:rsidR="00FD43F2" w:rsidRPr="00D04E91" w:rsidRDefault="00FD43F2" w:rsidP="00BB057C">
            <w:pPr>
              <w:spacing w:after="160" w:line="240" w:lineRule="auto"/>
              <w:ind w:firstLine="0"/>
              <w:jc w:val="left"/>
              <w:rPr>
                <w:sz w:val="24"/>
                <w:szCs w:val="24"/>
                <w:lang w:val="vi-VN"/>
              </w:rPr>
            </w:pPr>
            <w:r w:rsidRPr="00D04E91">
              <w:rPr>
                <w:sz w:val="24"/>
                <w:szCs w:val="24"/>
                <w:lang w:val="vi-VN"/>
              </w:rPr>
              <w:t xml:space="preserve">            "success": True,</w:t>
            </w:r>
          </w:p>
          <w:p w14:paraId="1AA4189C" w14:textId="77777777" w:rsidR="00FD43F2" w:rsidRPr="00D04E91" w:rsidRDefault="00FD43F2" w:rsidP="00BB057C">
            <w:pPr>
              <w:spacing w:after="160" w:line="240" w:lineRule="auto"/>
              <w:ind w:firstLine="0"/>
              <w:jc w:val="left"/>
              <w:rPr>
                <w:sz w:val="24"/>
                <w:szCs w:val="24"/>
                <w:lang w:val="vi-VN"/>
              </w:rPr>
            </w:pPr>
            <w:r w:rsidRPr="00D04E91">
              <w:rPr>
                <w:sz w:val="24"/>
                <w:szCs w:val="24"/>
                <w:lang w:val="vi-VN"/>
              </w:rPr>
              <w:t xml:space="preserve">            "stdout": xml_out,</w:t>
            </w:r>
          </w:p>
          <w:p w14:paraId="2450E075" w14:textId="77777777" w:rsidR="00FD43F2" w:rsidRPr="00D04E91" w:rsidRDefault="00FD43F2" w:rsidP="00BB057C">
            <w:pPr>
              <w:spacing w:after="160" w:line="240" w:lineRule="auto"/>
              <w:ind w:firstLine="0"/>
              <w:jc w:val="left"/>
              <w:rPr>
                <w:sz w:val="24"/>
                <w:szCs w:val="24"/>
                <w:lang w:val="vi-VN"/>
              </w:rPr>
            </w:pPr>
            <w:r w:rsidRPr="00D04E91">
              <w:rPr>
                <w:sz w:val="24"/>
                <w:szCs w:val="24"/>
                <w:lang w:val="vi-VN"/>
              </w:rPr>
              <w:t xml:space="preserve">            "stderr": p.stderr,</w:t>
            </w:r>
          </w:p>
          <w:p w14:paraId="4DBF9C6E" w14:textId="77777777" w:rsidR="00FD43F2" w:rsidRPr="00D04E91" w:rsidRDefault="00FD43F2" w:rsidP="00BB057C">
            <w:pPr>
              <w:spacing w:after="160" w:line="240" w:lineRule="auto"/>
              <w:ind w:firstLine="0"/>
              <w:jc w:val="left"/>
              <w:rPr>
                <w:sz w:val="24"/>
                <w:szCs w:val="24"/>
                <w:lang w:val="vi-VN"/>
              </w:rPr>
            </w:pPr>
            <w:r w:rsidRPr="00D04E91">
              <w:rPr>
                <w:sz w:val="24"/>
                <w:szCs w:val="24"/>
                <w:lang w:val="vi-VN"/>
              </w:rPr>
              <w:t xml:space="preserve">            "ts": ts(),</w:t>
            </w:r>
          </w:p>
          <w:p w14:paraId="4AE0FD14" w14:textId="77777777" w:rsidR="00FD43F2" w:rsidRPr="00D04E91" w:rsidRDefault="00FD43F2" w:rsidP="00BB057C">
            <w:pPr>
              <w:spacing w:after="160" w:line="240" w:lineRule="auto"/>
              <w:ind w:firstLine="0"/>
              <w:jc w:val="left"/>
              <w:rPr>
                <w:sz w:val="24"/>
                <w:szCs w:val="24"/>
                <w:lang w:val="vi-VN"/>
              </w:rPr>
            </w:pPr>
            <w:r w:rsidRPr="00D04E91">
              <w:rPr>
                <w:sz w:val="24"/>
                <w:szCs w:val="24"/>
                <w:lang w:val="vi-VN"/>
              </w:rPr>
              <w:t xml:space="preserve">            "parsed": parsed,</w:t>
            </w:r>
          </w:p>
          <w:p w14:paraId="3459CF4B" w14:textId="77777777" w:rsidR="00FD43F2" w:rsidRPr="00D04E91" w:rsidRDefault="00FD43F2" w:rsidP="00BB057C">
            <w:pPr>
              <w:spacing w:after="160" w:line="240" w:lineRule="auto"/>
              <w:ind w:firstLine="0"/>
              <w:jc w:val="left"/>
              <w:rPr>
                <w:sz w:val="24"/>
                <w:szCs w:val="24"/>
                <w:lang w:val="vi-VN"/>
              </w:rPr>
            </w:pPr>
            <w:r w:rsidRPr="00D04E91">
              <w:rPr>
                <w:sz w:val="24"/>
                <w:szCs w:val="24"/>
                <w:lang w:val="vi-VN"/>
              </w:rPr>
              <w:t xml:space="preserve">            "cmd": args</w:t>
            </w:r>
          </w:p>
          <w:p w14:paraId="3CEEE56D" w14:textId="7C13092D" w:rsidR="00FD43F2" w:rsidRPr="00D04E91" w:rsidRDefault="00FD43F2" w:rsidP="00BB057C">
            <w:pPr>
              <w:spacing w:after="160" w:line="240" w:lineRule="auto"/>
              <w:ind w:firstLine="0"/>
              <w:jc w:val="left"/>
              <w:rPr>
                <w:sz w:val="24"/>
                <w:szCs w:val="24"/>
                <w:lang w:val="vi-VN"/>
              </w:rPr>
            </w:pPr>
            <w:r w:rsidRPr="00D04E91">
              <w:rPr>
                <w:sz w:val="24"/>
                <w:szCs w:val="24"/>
                <w:lang w:val="vi-VN"/>
              </w:rPr>
              <w:t xml:space="preserve">        }</w:t>
            </w:r>
          </w:p>
        </w:tc>
      </w:tr>
    </w:tbl>
    <w:p w14:paraId="7B296C46" w14:textId="77777777" w:rsidR="00FD43F2" w:rsidRPr="00FD43F2" w:rsidRDefault="00FD43F2" w:rsidP="00FD43F2">
      <w:pPr>
        <w:pStyle w:val="ListParagraph"/>
        <w:numPr>
          <w:ilvl w:val="0"/>
          <w:numId w:val="97"/>
        </w:numPr>
        <w:rPr>
          <w:lang w:val="vi-VN"/>
        </w:rPr>
      </w:pPr>
      <w:r w:rsidRPr="00FD43F2">
        <w:rPr>
          <w:lang w:val="vi-VN"/>
        </w:rPr>
        <w:t>Chức năng: thực thi lệnh Nmap và xử lý kết quả.</w:t>
      </w:r>
    </w:p>
    <w:p w14:paraId="7F2BA10D" w14:textId="77777777" w:rsidR="00FD43F2" w:rsidRPr="00FD43F2" w:rsidRDefault="00FD43F2" w:rsidP="00FD43F2">
      <w:pPr>
        <w:pStyle w:val="ListParagraph"/>
        <w:numPr>
          <w:ilvl w:val="0"/>
          <w:numId w:val="97"/>
        </w:numPr>
      </w:pPr>
      <w:r w:rsidRPr="00FD43F2">
        <w:t>Giải thích:</w:t>
      </w:r>
    </w:p>
    <w:p w14:paraId="47CE7804" w14:textId="77777777" w:rsidR="00FD43F2" w:rsidRPr="00FD43F2" w:rsidRDefault="00FD43F2" w:rsidP="00FD43F2">
      <w:pPr>
        <w:pStyle w:val="ListParagraph"/>
        <w:numPr>
          <w:ilvl w:val="0"/>
          <w:numId w:val="98"/>
        </w:numPr>
      </w:pPr>
      <w:r w:rsidRPr="00FD43F2">
        <w:t>subprocess.run(...): gọi Nmap và lấy kết quả qua stdout.</w:t>
      </w:r>
    </w:p>
    <w:p w14:paraId="56DF1AE0" w14:textId="77777777" w:rsidR="00FD43F2" w:rsidRPr="00FD43F2" w:rsidRDefault="00FD43F2" w:rsidP="00FD43F2">
      <w:pPr>
        <w:pStyle w:val="ListParagraph"/>
        <w:numPr>
          <w:ilvl w:val="0"/>
          <w:numId w:val="98"/>
        </w:numPr>
      </w:pPr>
      <w:r w:rsidRPr="00FD43F2">
        <w:lastRenderedPageBreak/>
        <w:t>-oX -: yêu cầu Nmap xuất kết quả dưới dạng XML ra stdout.</w:t>
      </w:r>
    </w:p>
    <w:p w14:paraId="4816F305" w14:textId="77777777" w:rsidR="00FD43F2" w:rsidRPr="00FD43F2" w:rsidRDefault="00FD43F2" w:rsidP="00FD43F2">
      <w:pPr>
        <w:pStyle w:val="ListParagraph"/>
        <w:numPr>
          <w:ilvl w:val="0"/>
          <w:numId w:val="98"/>
        </w:numPr>
      </w:pPr>
      <w:r w:rsidRPr="00FD43F2">
        <w:t>parse_nmap_xml(xml_out): gọi hàm phân tích XML để trích xuất thông tin.</w:t>
      </w:r>
    </w:p>
    <w:p w14:paraId="3375D305" w14:textId="77777777" w:rsidR="00FD43F2" w:rsidRPr="00FD43F2" w:rsidRDefault="00FD43F2" w:rsidP="00FD43F2">
      <w:pPr>
        <w:pStyle w:val="ListParagraph"/>
        <w:numPr>
          <w:ilvl w:val="0"/>
          <w:numId w:val="98"/>
        </w:numPr>
      </w:pPr>
      <w:r w:rsidRPr="00FD43F2">
        <w:t>Trả về dictionary chứa toàn bộ thông tin quét.</w:t>
      </w:r>
    </w:p>
    <w:p w14:paraId="4A2D363D" w14:textId="77777777" w:rsidR="00FD43F2" w:rsidRPr="00FD43F2" w:rsidRDefault="00FD43F2" w:rsidP="00FD43F2">
      <w:pPr>
        <w:pStyle w:val="ListParagraph"/>
        <w:numPr>
          <w:ilvl w:val="0"/>
          <w:numId w:val="97"/>
        </w:numPr>
      </w:pPr>
      <w:r w:rsidRPr="00FD43F2">
        <w:t>Xử lý lỗi:</w:t>
      </w:r>
    </w:p>
    <w:p w14:paraId="4386B0AE" w14:textId="77777777" w:rsidR="00FD43F2" w:rsidRPr="00132CBA" w:rsidRDefault="00FD43F2" w:rsidP="00FD43F2">
      <w:pPr>
        <w:pStyle w:val="ListParagraph"/>
        <w:numPr>
          <w:ilvl w:val="0"/>
          <w:numId w:val="99"/>
        </w:numPr>
      </w:pPr>
      <w:r w:rsidRPr="00FD43F2">
        <w:t>Nếu Nmap trả</w:t>
      </w:r>
      <w:r w:rsidRPr="00132CBA">
        <w:t xml:space="preserve"> về lỗi (non-zero exit code), vẫn cố gắng parse stdout.</w:t>
      </w:r>
    </w:p>
    <w:p w14:paraId="476CCF92" w14:textId="38DE0531" w:rsidR="00376D7A" w:rsidRPr="00552431" w:rsidRDefault="00FD43F2" w:rsidP="00552431">
      <w:pPr>
        <w:pStyle w:val="ListParagraph"/>
        <w:numPr>
          <w:ilvl w:val="0"/>
          <w:numId w:val="99"/>
        </w:numPr>
      </w:pPr>
      <w:r w:rsidRPr="00132CBA">
        <w:t>Nếu bị timeout, trả về trạng thái thất bại.</w:t>
      </w:r>
    </w:p>
    <w:p w14:paraId="27910134" w14:textId="58DB6089" w:rsidR="0079625C" w:rsidRPr="00A30D34" w:rsidRDefault="004B0116" w:rsidP="0079625C">
      <w:pPr>
        <w:rPr>
          <w:b/>
          <w:bCs/>
          <w:lang w:val="vi-VN"/>
        </w:rPr>
      </w:pPr>
      <w:r>
        <w:rPr>
          <w:b/>
          <w:bCs/>
          <w:lang w:val="vi-VN"/>
        </w:rPr>
        <w:t>Chức năng p</w:t>
      </w:r>
      <w:r w:rsidR="0079625C" w:rsidRPr="00A30D34">
        <w:rPr>
          <w:b/>
          <w:bCs/>
          <w:lang w:val="vi-VN"/>
        </w:rPr>
        <w:t xml:space="preserve">hân tích </w:t>
      </w:r>
      <w:r w:rsidR="00552431" w:rsidRPr="00A30D34">
        <w:rPr>
          <w:b/>
          <w:bCs/>
          <w:lang w:val="vi-VN"/>
        </w:rPr>
        <w:t xml:space="preserve">kết quả </w:t>
      </w:r>
      <w:r w:rsidR="00552431">
        <w:rPr>
          <w:b/>
          <w:bCs/>
          <w:lang w:val="vi-VN"/>
        </w:rPr>
        <w:t>XML:</w:t>
      </w:r>
    </w:p>
    <w:tbl>
      <w:tblPr>
        <w:tblW w:w="9024" w:type="dxa"/>
        <w:tblCellSpacing w:w="15" w:type="dxa"/>
        <w:tblInd w:w="329" w:type="dxa"/>
        <w:tblCellMar>
          <w:top w:w="15" w:type="dxa"/>
          <w:left w:w="15" w:type="dxa"/>
          <w:bottom w:w="15" w:type="dxa"/>
          <w:right w:w="15" w:type="dxa"/>
        </w:tblCellMar>
        <w:tblLook w:val="04A0" w:firstRow="1" w:lastRow="0" w:firstColumn="1" w:lastColumn="0" w:noHBand="0" w:noVBand="1"/>
      </w:tblPr>
      <w:tblGrid>
        <w:gridCol w:w="392"/>
        <w:gridCol w:w="8632"/>
      </w:tblGrid>
      <w:tr w:rsidR="007C0CF8" w:rsidRPr="007C0CF8" w14:paraId="529BBD00" w14:textId="77777777" w:rsidTr="00202759">
        <w:trPr>
          <w:tblCellSpacing w:w="15" w:type="dxa"/>
        </w:trPr>
        <w:tc>
          <w:tcPr>
            <w:tcW w:w="0" w:type="auto"/>
            <w:shd w:val="clear" w:color="auto" w:fill="D4D4D4"/>
            <w:vAlign w:val="center"/>
            <w:hideMark/>
          </w:tcPr>
          <w:p w14:paraId="18CFCA86"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t>1</w:t>
            </w:r>
          </w:p>
          <w:p w14:paraId="7699359E" w14:textId="492C2E54" w:rsidR="007C0CF8" w:rsidRPr="00D04E91" w:rsidRDefault="007C0CF8" w:rsidP="00BB057C">
            <w:pPr>
              <w:spacing w:after="160" w:line="240" w:lineRule="auto"/>
              <w:ind w:firstLine="0"/>
              <w:jc w:val="center"/>
              <w:rPr>
                <w:sz w:val="24"/>
                <w:szCs w:val="24"/>
                <w:lang w:val="vi-VN"/>
              </w:rPr>
            </w:pPr>
            <w:r w:rsidRPr="00D04E91">
              <w:rPr>
                <w:sz w:val="24"/>
                <w:szCs w:val="24"/>
                <w:lang w:val="vi-VN"/>
              </w:rPr>
              <w:t>2</w:t>
            </w:r>
          </w:p>
          <w:p w14:paraId="6EAADE6A" w14:textId="3EFA16B2" w:rsidR="007C0CF8" w:rsidRPr="00D04E91" w:rsidRDefault="007C0CF8" w:rsidP="00BB057C">
            <w:pPr>
              <w:spacing w:after="160" w:line="240" w:lineRule="auto"/>
              <w:ind w:firstLine="0"/>
              <w:jc w:val="center"/>
              <w:rPr>
                <w:sz w:val="24"/>
                <w:szCs w:val="24"/>
                <w:lang w:val="vi-VN"/>
              </w:rPr>
            </w:pPr>
            <w:r w:rsidRPr="00D04E91">
              <w:rPr>
                <w:sz w:val="24"/>
                <w:szCs w:val="24"/>
                <w:lang w:val="vi-VN"/>
              </w:rPr>
              <w:t>3</w:t>
            </w:r>
          </w:p>
          <w:p w14:paraId="2C2377A1" w14:textId="1B457DC3" w:rsidR="007C0CF8" w:rsidRPr="00D04E91" w:rsidRDefault="007C0CF8" w:rsidP="00BB057C">
            <w:pPr>
              <w:spacing w:after="160" w:line="240" w:lineRule="auto"/>
              <w:ind w:firstLine="0"/>
              <w:jc w:val="center"/>
              <w:rPr>
                <w:sz w:val="24"/>
                <w:szCs w:val="24"/>
                <w:lang w:val="vi-VN"/>
              </w:rPr>
            </w:pPr>
            <w:r w:rsidRPr="00D04E91">
              <w:rPr>
                <w:sz w:val="24"/>
                <w:szCs w:val="24"/>
                <w:lang w:val="vi-VN"/>
              </w:rPr>
              <w:t>4</w:t>
            </w:r>
          </w:p>
          <w:p w14:paraId="67B11D59" w14:textId="53F6662C" w:rsidR="007C0CF8" w:rsidRPr="00D04E91" w:rsidRDefault="007C0CF8" w:rsidP="00BB057C">
            <w:pPr>
              <w:spacing w:after="160" w:line="240" w:lineRule="auto"/>
              <w:ind w:firstLine="0"/>
              <w:jc w:val="center"/>
              <w:rPr>
                <w:sz w:val="24"/>
                <w:szCs w:val="24"/>
                <w:lang w:val="vi-VN"/>
              </w:rPr>
            </w:pPr>
            <w:r w:rsidRPr="00D04E91">
              <w:rPr>
                <w:sz w:val="24"/>
                <w:szCs w:val="24"/>
                <w:lang w:val="vi-VN"/>
              </w:rPr>
              <w:t>5</w:t>
            </w:r>
          </w:p>
          <w:p w14:paraId="10BFD293" w14:textId="2EBA9900" w:rsidR="007C0CF8" w:rsidRPr="00D04E91" w:rsidRDefault="007C0CF8" w:rsidP="00BB057C">
            <w:pPr>
              <w:spacing w:after="160" w:line="240" w:lineRule="auto"/>
              <w:ind w:firstLine="0"/>
              <w:jc w:val="center"/>
              <w:rPr>
                <w:sz w:val="24"/>
                <w:szCs w:val="24"/>
                <w:lang w:val="vi-VN"/>
              </w:rPr>
            </w:pPr>
            <w:r w:rsidRPr="00D04E91">
              <w:rPr>
                <w:sz w:val="24"/>
                <w:szCs w:val="24"/>
                <w:lang w:val="vi-VN"/>
              </w:rPr>
              <w:t>6</w:t>
            </w:r>
          </w:p>
          <w:p w14:paraId="29FE12D1" w14:textId="478C67DF" w:rsidR="007C0CF8" w:rsidRPr="00D04E91" w:rsidRDefault="007C0CF8" w:rsidP="00BB057C">
            <w:pPr>
              <w:spacing w:after="160" w:line="240" w:lineRule="auto"/>
              <w:ind w:firstLine="0"/>
              <w:jc w:val="center"/>
              <w:rPr>
                <w:sz w:val="24"/>
                <w:szCs w:val="24"/>
                <w:lang w:val="vi-VN"/>
              </w:rPr>
            </w:pPr>
            <w:r w:rsidRPr="00D04E91">
              <w:rPr>
                <w:sz w:val="24"/>
                <w:szCs w:val="24"/>
                <w:lang w:val="vi-VN"/>
              </w:rPr>
              <w:t>7</w:t>
            </w:r>
          </w:p>
          <w:p w14:paraId="1324A55C" w14:textId="7079ABCD" w:rsidR="007C0CF8" w:rsidRPr="00D04E91" w:rsidRDefault="007C0CF8" w:rsidP="00BB057C">
            <w:pPr>
              <w:spacing w:after="160" w:line="240" w:lineRule="auto"/>
              <w:ind w:firstLine="0"/>
              <w:jc w:val="center"/>
              <w:rPr>
                <w:sz w:val="24"/>
                <w:szCs w:val="24"/>
                <w:lang w:val="vi-VN"/>
              </w:rPr>
            </w:pPr>
            <w:r w:rsidRPr="00D04E91">
              <w:rPr>
                <w:sz w:val="24"/>
                <w:szCs w:val="24"/>
                <w:lang w:val="vi-VN"/>
              </w:rPr>
              <w:t>8</w:t>
            </w:r>
          </w:p>
          <w:p w14:paraId="7FE86E32" w14:textId="06C0D6DB" w:rsidR="007C0CF8" w:rsidRPr="00D04E91" w:rsidRDefault="007C0CF8" w:rsidP="00BB057C">
            <w:pPr>
              <w:spacing w:after="160" w:line="240" w:lineRule="auto"/>
              <w:ind w:firstLine="0"/>
              <w:jc w:val="center"/>
              <w:rPr>
                <w:sz w:val="24"/>
                <w:szCs w:val="24"/>
                <w:lang w:val="vi-VN"/>
              </w:rPr>
            </w:pPr>
            <w:r w:rsidRPr="00D04E91">
              <w:rPr>
                <w:sz w:val="24"/>
                <w:szCs w:val="24"/>
                <w:lang w:val="vi-VN"/>
              </w:rPr>
              <w:t>9</w:t>
            </w:r>
          </w:p>
          <w:p w14:paraId="12D861B6"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t>10</w:t>
            </w:r>
          </w:p>
          <w:p w14:paraId="12294C2D"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t>11</w:t>
            </w:r>
          </w:p>
          <w:p w14:paraId="555C11A5"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t>12</w:t>
            </w:r>
          </w:p>
          <w:p w14:paraId="481DC2BA"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t>13</w:t>
            </w:r>
          </w:p>
          <w:p w14:paraId="38C446F7"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t>14</w:t>
            </w:r>
          </w:p>
          <w:p w14:paraId="5CE35310"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t>15</w:t>
            </w:r>
          </w:p>
          <w:p w14:paraId="17F664C8"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t>16</w:t>
            </w:r>
          </w:p>
          <w:p w14:paraId="62850992"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t>17</w:t>
            </w:r>
          </w:p>
          <w:p w14:paraId="24CD19BB"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t>18</w:t>
            </w:r>
          </w:p>
          <w:p w14:paraId="6B60DFCA"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t>19</w:t>
            </w:r>
          </w:p>
          <w:p w14:paraId="7E7645CF"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t>20</w:t>
            </w:r>
          </w:p>
          <w:p w14:paraId="1A61191A"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t>21</w:t>
            </w:r>
          </w:p>
          <w:p w14:paraId="1A0CBA83"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t>22</w:t>
            </w:r>
          </w:p>
          <w:p w14:paraId="755BF2AD"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t>23</w:t>
            </w:r>
          </w:p>
          <w:p w14:paraId="6379D4CD"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t>24</w:t>
            </w:r>
          </w:p>
          <w:p w14:paraId="53E5A359"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t>25</w:t>
            </w:r>
          </w:p>
          <w:p w14:paraId="2BB8763C"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lastRenderedPageBreak/>
              <w:t>26</w:t>
            </w:r>
          </w:p>
          <w:p w14:paraId="5E9C9AA9"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t>27</w:t>
            </w:r>
          </w:p>
          <w:p w14:paraId="38E62E72"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t>28</w:t>
            </w:r>
          </w:p>
          <w:p w14:paraId="71909836"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t>29</w:t>
            </w:r>
          </w:p>
          <w:p w14:paraId="532C56C9"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t>30</w:t>
            </w:r>
          </w:p>
          <w:p w14:paraId="670A50EE" w14:textId="77777777" w:rsidR="007C0CF8" w:rsidRPr="00D04E91" w:rsidRDefault="007C0CF8" w:rsidP="00BB057C">
            <w:pPr>
              <w:spacing w:after="160" w:line="240" w:lineRule="auto"/>
              <w:ind w:firstLine="0"/>
              <w:jc w:val="center"/>
              <w:rPr>
                <w:sz w:val="24"/>
                <w:szCs w:val="24"/>
                <w:lang w:val="vi-VN"/>
              </w:rPr>
            </w:pPr>
            <w:r w:rsidRPr="00D04E91">
              <w:rPr>
                <w:sz w:val="24"/>
                <w:szCs w:val="24"/>
                <w:lang w:val="vi-VN"/>
              </w:rPr>
              <w:t>31</w:t>
            </w:r>
          </w:p>
        </w:tc>
        <w:tc>
          <w:tcPr>
            <w:tcW w:w="0" w:type="auto"/>
            <w:shd w:val="clear" w:color="auto" w:fill="D4D4D4"/>
            <w:vAlign w:val="center"/>
            <w:hideMark/>
          </w:tcPr>
          <w:p w14:paraId="11CFBA97"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lastRenderedPageBreak/>
              <w:t>def parse_nmap_xml(xml_text):</w:t>
            </w:r>
          </w:p>
          <w:p w14:paraId="6935FD8F"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parsed = {"services": [], "hosts": []}</w:t>
            </w:r>
          </w:p>
          <w:p w14:paraId="574D3475"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root = ET.fromstring(xml_text)</w:t>
            </w:r>
          </w:p>
          <w:p w14:paraId="47E260B8"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for host in root.findall("host"):</w:t>
            </w:r>
          </w:p>
          <w:p w14:paraId="52A5421E"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host_info = {"addresses": [], "hostnames": [], "services": []}</w:t>
            </w:r>
          </w:p>
          <w:p w14:paraId="28E6597C"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w:t>
            </w:r>
          </w:p>
          <w:p w14:paraId="2803A2B2"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for port in host.findall(".//port"):</w:t>
            </w:r>
          </w:p>
          <w:p w14:paraId="2E85466E"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portid = port.get("portid")</w:t>
            </w:r>
          </w:p>
          <w:p w14:paraId="49EBB38A"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proto = port.get("protocol")</w:t>
            </w:r>
          </w:p>
          <w:p w14:paraId="72539D35"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state_el = port.find("state")</w:t>
            </w:r>
          </w:p>
          <w:p w14:paraId="0CC2DF8F"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state = state_el.get("state") if state_el is not None else None</w:t>
            </w:r>
          </w:p>
          <w:p w14:paraId="2B073A9B"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svc = port.find("service")</w:t>
            </w:r>
          </w:p>
          <w:p w14:paraId="4F6014FD"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svc_name = svc.get("name") if svc is not None else None</w:t>
            </w:r>
          </w:p>
          <w:p w14:paraId="34120F18"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product = svc.get("product") if svc is not None else None</w:t>
            </w:r>
          </w:p>
          <w:p w14:paraId="33D9D5C0"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version = svc.get("version") if svc is not None else None</w:t>
            </w:r>
          </w:p>
          <w:p w14:paraId="46E9EBE9"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extrainfo = svc.get("extrainfo") if svc is not None else None</w:t>
            </w:r>
          </w:p>
          <w:p w14:paraId="170C1639"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cpe_list = [cpe.text for cpe in port.findall(".//cpe") if cpe.text]</w:t>
            </w:r>
          </w:p>
          <w:p w14:paraId="45BD549C"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svc_obj = {</w:t>
            </w:r>
          </w:p>
          <w:p w14:paraId="0B63BE97"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"port": portid,</w:t>
            </w:r>
          </w:p>
          <w:p w14:paraId="0C935923"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"proto": proto,</w:t>
            </w:r>
          </w:p>
          <w:p w14:paraId="0BCF42A0"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"state": state,</w:t>
            </w:r>
          </w:p>
          <w:p w14:paraId="293B9C5D"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"service": svc_name,</w:t>
            </w:r>
          </w:p>
          <w:p w14:paraId="6EEA6403"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"product": product,</w:t>
            </w:r>
          </w:p>
          <w:p w14:paraId="310BCB31"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"version": version,</w:t>
            </w:r>
          </w:p>
          <w:p w14:paraId="2C7ED345"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"extrainfo": extrainfo,</w:t>
            </w:r>
          </w:p>
          <w:p w14:paraId="187BC7F3"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lastRenderedPageBreak/>
              <w:t xml:space="preserve">                "cpe": cpe_list</w:t>
            </w:r>
          </w:p>
          <w:p w14:paraId="5FB26C7F"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w:t>
            </w:r>
          </w:p>
          <w:p w14:paraId="5AF93F51"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host_info["services"].append(svc_obj)</w:t>
            </w:r>
          </w:p>
          <w:p w14:paraId="26FEF7F2"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parsed["services"].append(svc_obj)</w:t>
            </w:r>
          </w:p>
          <w:p w14:paraId="1E7AB983"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parsed["hosts"].append(host_info)</w:t>
            </w:r>
          </w:p>
          <w:p w14:paraId="652B8BB6" w14:textId="77777777" w:rsidR="007C0CF8" w:rsidRPr="00D04E91" w:rsidRDefault="007C0CF8" w:rsidP="00BB057C">
            <w:pPr>
              <w:spacing w:after="160" w:line="240" w:lineRule="auto"/>
              <w:ind w:firstLine="0"/>
              <w:jc w:val="left"/>
              <w:rPr>
                <w:sz w:val="24"/>
                <w:szCs w:val="24"/>
                <w:lang w:val="vi-VN"/>
              </w:rPr>
            </w:pPr>
            <w:r w:rsidRPr="00D04E91">
              <w:rPr>
                <w:sz w:val="24"/>
                <w:szCs w:val="24"/>
                <w:lang w:val="vi-VN"/>
              </w:rPr>
              <w:t xml:space="preserve">    return parsed</w:t>
            </w:r>
          </w:p>
        </w:tc>
      </w:tr>
    </w:tbl>
    <w:p w14:paraId="001C2A65" w14:textId="77777777" w:rsidR="001F4D9C" w:rsidRPr="00525FC9" w:rsidRDefault="001F4D9C" w:rsidP="001F4D9C">
      <w:pPr>
        <w:pStyle w:val="ListParagraph"/>
        <w:numPr>
          <w:ilvl w:val="0"/>
          <w:numId w:val="102"/>
        </w:numPr>
        <w:rPr>
          <w:lang w:val="vi-VN"/>
        </w:rPr>
      </w:pPr>
      <w:r w:rsidRPr="00525FC9">
        <w:rPr>
          <w:lang w:val="vi-VN"/>
        </w:rPr>
        <w:lastRenderedPageBreak/>
        <w:t>Chức năng: phân tích XML để trích xuất thông tin dịch vụ.</w:t>
      </w:r>
    </w:p>
    <w:p w14:paraId="539321D5" w14:textId="77777777" w:rsidR="001F4D9C" w:rsidRPr="00525FC9" w:rsidRDefault="001F4D9C" w:rsidP="001F4D9C">
      <w:pPr>
        <w:pStyle w:val="ListParagraph"/>
        <w:numPr>
          <w:ilvl w:val="0"/>
          <w:numId w:val="102"/>
        </w:numPr>
      </w:pPr>
      <w:r w:rsidRPr="00525FC9">
        <w:t>Giải thích:</w:t>
      </w:r>
    </w:p>
    <w:p w14:paraId="142CC4CA" w14:textId="4D58FF78" w:rsidR="001F4D9C" w:rsidRPr="00525FC9" w:rsidRDefault="003363E7" w:rsidP="001F4D9C">
      <w:pPr>
        <w:pStyle w:val="ListParagraph"/>
        <w:numPr>
          <w:ilvl w:val="0"/>
          <w:numId w:val="103"/>
        </w:numPr>
      </w:pPr>
      <w:r w:rsidRPr="00525FC9">
        <w:t>Dùng</w:t>
      </w:r>
      <w:r w:rsidRPr="00525FC9">
        <w:rPr>
          <w:lang w:val="vi-VN"/>
        </w:rPr>
        <w:t xml:space="preserve"> </w:t>
      </w:r>
      <w:r w:rsidRPr="00525FC9">
        <w:t>root = ET.fromstring(xml_text)</w:t>
      </w:r>
      <w:r w:rsidRPr="00525FC9">
        <w:rPr>
          <w:lang w:val="vi-VN"/>
        </w:rPr>
        <w:t xml:space="preserve"> đ</w:t>
      </w:r>
      <w:r w:rsidRPr="00525FC9">
        <w:t xml:space="preserve">ể </w:t>
      </w:r>
      <w:r w:rsidR="00766861" w:rsidRPr="00525FC9">
        <w:t>chuẩn</w:t>
      </w:r>
      <w:r w:rsidR="00766861" w:rsidRPr="00525FC9">
        <w:rPr>
          <w:lang w:val="vi-VN"/>
        </w:rPr>
        <w:t xml:space="preserve"> hóa </w:t>
      </w:r>
      <w:r w:rsidRPr="00525FC9">
        <w:t>chuỗi XML thành cây DOM.</w:t>
      </w:r>
    </w:p>
    <w:p w14:paraId="4E85CA9C" w14:textId="4EC1F447" w:rsidR="001F4D9C" w:rsidRPr="00525FC9" w:rsidRDefault="001F4D9C" w:rsidP="00766861">
      <w:pPr>
        <w:pStyle w:val="ListParagraph"/>
        <w:numPr>
          <w:ilvl w:val="0"/>
          <w:numId w:val="103"/>
        </w:numPr>
        <w:rPr>
          <w:lang w:val="vi-VN"/>
        </w:rPr>
      </w:pPr>
      <w:r w:rsidRPr="00525FC9">
        <w:rPr>
          <w:lang w:val="en-US"/>
        </w:rPr>
        <w:t>Duyệt qua từng host</w:t>
      </w:r>
      <w:r w:rsidR="003363E7" w:rsidRPr="00525FC9">
        <w:rPr>
          <w:lang w:val="vi-VN"/>
        </w:rPr>
        <w:t xml:space="preserve"> </w:t>
      </w:r>
      <w:r w:rsidR="00766861" w:rsidRPr="00525FC9">
        <w:rPr>
          <w:lang w:val="vi-VN"/>
        </w:rPr>
        <w:t>trong XML vừa chuẩn hóa được, với mỗi host, khởi tạo dict host_info để lưu thông tin riêng biệt.</w:t>
      </w:r>
    </w:p>
    <w:p w14:paraId="054B9723" w14:textId="5B7751B7" w:rsidR="00766861" w:rsidRPr="00525FC9" w:rsidRDefault="00D02642" w:rsidP="00766861">
      <w:pPr>
        <w:pStyle w:val="ListParagraph"/>
        <w:numPr>
          <w:ilvl w:val="0"/>
          <w:numId w:val="103"/>
        </w:numPr>
        <w:rPr>
          <w:lang w:val="vi-VN"/>
        </w:rPr>
      </w:pPr>
      <w:r w:rsidRPr="00525FC9">
        <w:rPr>
          <w:lang w:val="vi-VN"/>
        </w:rPr>
        <w:t>Chạy vòng for (for port in host.findall(".//port")) nhằm tìm toàn bộ port trong host</w:t>
      </w:r>
    </w:p>
    <w:p w14:paraId="7DBAAFEA" w14:textId="4F7A1E75" w:rsidR="001F4D9C" w:rsidRPr="00525FC9" w:rsidRDefault="00D02642" w:rsidP="001F4D9C">
      <w:pPr>
        <w:pStyle w:val="ListParagraph"/>
        <w:numPr>
          <w:ilvl w:val="0"/>
          <w:numId w:val="103"/>
        </w:numPr>
        <w:rPr>
          <w:lang w:val="vi-VN"/>
        </w:rPr>
      </w:pPr>
      <w:r w:rsidRPr="00525FC9">
        <w:rPr>
          <w:lang w:val="vi-VN"/>
        </w:rPr>
        <w:t xml:space="preserve">Sau khi có được port, thực hiện </w:t>
      </w:r>
      <w:r w:rsidR="00260C62" w:rsidRPr="00525FC9">
        <w:rPr>
          <w:lang w:val="vi-VN"/>
        </w:rPr>
        <w:t>t</w:t>
      </w:r>
      <w:r w:rsidR="001F4D9C" w:rsidRPr="00525FC9">
        <w:rPr>
          <w:lang w:val="vi-VN"/>
        </w:rPr>
        <w:t>rích xuất:</w:t>
      </w:r>
    </w:p>
    <w:p w14:paraId="7DFB9DC3" w14:textId="77777777" w:rsidR="001F4D9C" w:rsidRPr="00525FC9" w:rsidRDefault="001F4D9C" w:rsidP="00260C62">
      <w:pPr>
        <w:pStyle w:val="ListParagraph"/>
        <w:numPr>
          <w:ilvl w:val="1"/>
          <w:numId w:val="105"/>
        </w:numPr>
      </w:pPr>
      <w:r w:rsidRPr="00525FC9">
        <w:t>port, protocol, state: thông tin cơ bản.</w:t>
      </w:r>
    </w:p>
    <w:p w14:paraId="38E0487D" w14:textId="77777777" w:rsidR="001F4D9C" w:rsidRPr="00525FC9" w:rsidRDefault="001F4D9C" w:rsidP="00260C62">
      <w:pPr>
        <w:pStyle w:val="ListParagraph"/>
        <w:numPr>
          <w:ilvl w:val="1"/>
          <w:numId w:val="105"/>
        </w:numPr>
      </w:pPr>
      <w:r w:rsidRPr="00525FC9">
        <w:t>service, product, version, extrainfo: banner dịch vụ.</w:t>
      </w:r>
    </w:p>
    <w:p w14:paraId="0F49A6A0" w14:textId="77777777" w:rsidR="001F4D9C" w:rsidRPr="00525FC9" w:rsidRDefault="001F4D9C" w:rsidP="00260C62">
      <w:pPr>
        <w:pStyle w:val="ListParagraph"/>
        <w:numPr>
          <w:ilvl w:val="1"/>
          <w:numId w:val="105"/>
        </w:numPr>
      </w:pPr>
      <w:r w:rsidRPr="00525FC9">
        <w:t>cpe: Common Platform Enumeration — định danh phần mềm chuẩn hóa.</w:t>
      </w:r>
    </w:p>
    <w:p w14:paraId="1789F8FB" w14:textId="77777777" w:rsidR="001F4D9C" w:rsidRPr="00525FC9" w:rsidRDefault="001F4D9C" w:rsidP="001F4D9C">
      <w:pPr>
        <w:pStyle w:val="ListParagraph"/>
        <w:numPr>
          <w:ilvl w:val="0"/>
          <w:numId w:val="103"/>
        </w:numPr>
      </w:pPr>
      <w:r w:rsidRPr="00525FC9">
        <w:t>Lưu vào parsed["services"] để phục vụ enrich bằng AI.</w:t>
      </w:r>
    </w:p>
    <w:p w14:paraId="23217925" w14:textId="77777777" w:rsidR="001F4D9C" w:rsidRPr="00525FC9" w:rsidRDefault="001F4D9C" w:rsidP="001F4D9C">
      <w:pPr>
        <w:pStyle w:val="ListParagraph"/>
        <w:numPr>
          <w:ilvl w:val="0"/>
          <w:numId w:val="102"/>
        </w:numPr>
      </w:pPr>
      <w:r w:rsidRPr="00525FC9">
        <w:t>Ý nghĩa:</w:t>
      </w:r>
    </w:p>
    <w:p w14:paraId="5631509D" w14:textId="77777777" w:rsidR="001F4D9C" w:rsidRPr="00525FC9" w:rsidRDefault="001F4D9C" w:rsidP="001F4D9C">
      <w:pPr>
        <w:pStyle w:val="ListParagraph"/>
        <w:numPr>
          <w:ilvl w:val="0"/>
          <w:numId w:val="104"/>
        </w:numPr>
      </w:pPr>
      <w:r w:rsidRPr="00525FC9">
        <w:t>Đây là dữ liệu đầu vào quan trọng để tìm CVE, đánh giá mức độ nguy hiểm.</w:t>
      </w:r>
    </w:p>
    <w:p w14:paraId="3CEE7E83" w14:textId="77777777" w:rsidR="001F4D9C" w:rsidRPr="00132CBA" w:rsidRDefault="001F4D9C" w:rsidP="001F4D9C">
      <w:pPr>
        <w:pStyle w:val="ListParagraph"/>
        <w:numPr>
          <w:ilvl w:val="0"/>
          <w:numId w:val="104"/>
        </w:numPr>
      </w:pPr>
      <w:r w:rsidRPr="00525FC9">
        <w:t>CPE giúp liên kết với cơ sở dữ liệu</w:t>
      </w:r>
      <w:r w:rsidRPr="00132CBA">
        <w:t xml:space="preserve"> lỗ hổng như NVD.</w:t>
      </w:r>
    </w:p>
    <w:p w14:paraId="2B7E3AD2" w14:textId="73DD9FA2" w:rsidR="00866CF1" w:rsidRPr="00B11380" w:rsidRDefault="004913BE" w:rsidP="00866CF1">
      <w:pPr>
        <w:pStyle w:val="Heading3"/>
        <w:rPr>
          <w:lang w:val="vi-VN"/>
        </w:rPr>
      </w:pPr>
      <w:bookmarkStart w:id="55" w:name="_Toc214386346"/>
      <w:r>
        <w:t>Mô hình</w:t>
      </w:r>
      <w:r w:rsidR="00866CF1" w:rsidRPr="00B11380">
        <w:t xml:space="preserve"> Quét Web Nuclei + Nikto</w:t>
      </w:r>
      <w:bookmarkEnd w:id="55"/>
    </w:p>
    <w:p w14:paraId="44E262BF" w14:textId="77777777" w:rsidR="00866CF1" w:rsidRPr="00B11380" w:rsidRDefault="00866CF1" w:rsidP="00866CF1">
      <w:pPr>
        <w:spacing w:after="160" w:line="259" w:lineRule="auto"/>
        <w:rPr>
          <w:lang w:val="vi-VN"/>
        </w:rPr>
      </w:pPr>
      <w:r w:rsidRPr="00866CF1">
        <w:rPr>
          <w:lang w:val="vi-VN"/>
        </w:rPr>
        <w:t>Trong kiểm thử bảo mật, việc quét các dịch vụ web là bước quan trọng nhằm phát hiện các lỗ hổng ứng dụng, endpoint nguy hiểm, cấu hình sai và thông tin nhạy cảm bị lộ. Nhiều hệ thống web tồn tại trên các subdomain hoặc cổng không phổ biến, dễ bị bỏ qua trong quá trình kiểm thử.</w:t>
      </w:r>
    </w:p>
    <w:p w14:paraId="3BF31ED7" w14:textId="3466BC6D" w:rsidR="00866CF1" w:rsidRPr="004913BE" w:rsidRDefault="004913BE" w:rsidP="00EA7381">
      <w:pPr>
        <w:spacing w:after="160" w:line="259" w:lineRule="auto"/>
        <w:ind w:firstLine="0"/>
        <w:rPr>
          <w:lang w:val="vi-VN"/>
        </w:rPr>
      </w:pPr>
      <w:r>
        <w:rPr>
          <w:lang w:val="vi-VN"/>
        </w:rPr>
        <w:t>Mô hình</w:t>
      </w:r>
      <w:r w:rsidR="00866CF1" w:rsidRPr="00B11380">
        <w:rPr>
          <w:lang w:val="vi-VN"/>
        </w:rPr>
        <w:t xml:space="preserve"> quét web nhằm phát hiện lỗ hổng, misconfiguration và endpoint nguy hiểm ở tầng HTTP/HTTPS. </w:t>
      </w:r>
      <w:r w:rsidR="00866CF1" w:rsidRPr="004913BE">
        <w:rPr>
          <w:lang w:val="vi-VN"/>
        </w:rPr>
        <w:t>Nó kết hợp hai công cụ chính:</w:t>
      </w:r>
    </w:p>
    <w:p w14:paraId="78F2F5B2" w14:textId="77777777" w:rsidR="00866CF1" w:rsidRPr="00B11380" w:rsidRDefault="00866CF1" w:rsidP="00EA7381">
      <w:pPr>
        <w:pStyle w:val="ListParagraph"/>
        <w:numPr>
          <w:ilvl w:val="0"/>
          <w:numId w:val="173"/>
        </w:numPr>
        <w:spacing w:after="160" w:line="259" w:lineRule="auto"/>
        <w:jc w:val="left"/>
      </w:pPr>
      <w:r w:rsidRPr="00B11380">
        <w:t>Nuclei: template-based, tốc độ cao, phù hợp phát hiện CVE và các pattern theo template.</w:t>
      </w:r>
    </w:p>
    <w:p w14:paraId="1BC89478" w14:textId="77777777" w:rsidR="00866CF1" w:rsidRPr="00B11380" w:rsidRDefault="00866CF1" w:rsidP="00EA7381">
      <w:pPr>
        <w:pStyle w:val="ListParagraph"/>
        <w:numPr>
          <w:ilvl w:val="0"/>
          <w:numId w:val="173"/>
        </w:numPr>
        <w:spacing w:after="160" w:line="259" w:lineRule="auto"/>
        <w:jc w:val="left"/>
      </w:pPr>
      <w:r w:rsidRPr="00B11380">
        <w:lastRenderedPageBreak/>
        <w:t xml:space="preserve">Nikto: heuristic checks trên web server, phát hiện file nhạy cảm, </w:t>
      </w:r>
      <w:r w:rsidRPr="00D27987">
        <w:t>header không an toàn</w:t>
      </w:r>
      <w:r w:rsidRPr="00B11380">
        <w:t>, cấu hình sai phổ biến.</w:t>
      </w:r>
    </w:p>
    <w:p w14:paraId="78F47B29" w14:textId="77777777" w:rsidR="00866CF1" w:rsidRPr="00B11380" w:rsidRDefault="00866CF1" w:rsidP="00866CF1">
      <w:pPr>
        <w:spacing w:after="160" w:line="259" w:lineRule="auto"/>
      </w:pPr>
      <w:r w:rsidRPr="00B11380">
        <w:t>Kết quả trả về gồm cả bản sao raw (file) và kết quả đã chuẩn hóa (normalized) để lưu vào cơ sở dữ liệu, hiển thị trong giao diện hoặc đưa cho lớp AI enricher.</w:t>
      </w:r>
    </w:p>
    <w:p w14:paraId="5625BD3E" w14:textId="5A13A8C1" w:rsidR="00866CF1" w:rsidRPr="00412F6F" w:rsidRDefault="00866CF1" w:rsidP="00866CF1">
      <w:pPr>
        <w:spacing w:after="160" w:line="259" w:lineRule="auto"/>
        <w:rPr>
          <w:lang w:val="vi-VN"/>
        </w:rPr>
      </w:pPr>
      <w:r w:rsidRPr="00B11380">
        <w:t>Luồng hoạt động</w:t>
      </w:r>
      <w:r w:rsidR="00412F6F">
        <w:rPr>
          <w:lang w:val="vi-VN"/>
        </w:rPr>
        <w:t xml:space="preserve"> tổng quát:</w:t>
      </w:r>
    </w:p>
    <w:p w14:paraId="00D9DC5A" w14:textId="77777777" w:rsidR="00866CF1" w:rsidRDefault="00866CF1" w:rsidP="00866CF1">
      <w:pPr>
        <w:numPr>
          <w:ilvl w:val="0"/>
          <w:numId w:val="107"/>
        </w:numPr>
        <w:spacing w:after="160" w:line="259" w:lineRule="auto"/>
        <w:jc w:val="left"/>
      </w:pPr>
      <w:r w:rsidRPr="00FC1845">
        <w:t>Nhận danh sách target (URL hoặc host:port) từ orchestrator.</w:t>
      </w:r>
    </w:p>
    <w:p w14:paraId="40E72098" w14:textId="096F7D26" w:rsidR="00866CF1" w:rsidRPr="00B11380" w:rsidRDefault="004913BE" w:rsidP="00866CF1">
      <w:pPr>
        <w:numPr>
          <w:ilvl w:val="0"/>
          <w:numId w:val="107"/>
        </w:numPr>
        <w:spacing w:after="160" w:line="259" w:lineRule="auto"/>
        <w:jc w:val="left"/>
      </w:pPr>
      <w:r>
        <w:t>Mô hình</w:t>
      </w:r>
      <w:r w:rsidR="00866CF1" w:rsidRPr="00B11380">
        <w:t xml:space="preserve"> kiểm tra tồn tại binary (NUCLEI_BIN / NIKTO_BIN); nếu không, trả lỗi rõ ràng.</w:t>
      </w:r>
    </w:p>
    <w:p w14:paraId="7DDA2E06" w14:textId="290635C4" w:rsidR="00866CF1" w:rsidRPr="00B11380" w:rsidRDefault="00866CF1" w:rsidP="00866CF1">
      <w:pPr>
        <w:numPr>
          <w:ilvl w:val="0"/>
          <w:numId w:val="107"/>
        </w:numPr>
        <w:spacing w:after="160" w:line="259" w:lineRule="auto"/>
        <w:jc w:val="left"/>
      </w:pPr>
      <w:r w:rsidRPr="00B11380">
        <w:t xml:space="preserve">Xây lệnh </w:t>
      </w:r>
      <w:r w:rsidR="00F5698B">
        <w:t>chạy</w:t>
      </w:r>
      <w:r w:rsidR="00F5698B">
        <w:rPr>
          <w:lang w:val="vi-VN"/>
        </w:rPr>
        <w:t xml:space="preserve">, </w:t>
      </w:r>
      <w:r w:rsidRPr="00B11380">
        <w:t xml:space="preserve">nếu targets là danh sách, </w:t>
      </w:r>
      <w:r w:rsidR="004913BE">
        <w:t>Mô hình</w:t>
      </w:r>
      <w:r w:rsidRPr="00B11380">
        <w:t xml:space="preserve"> tạo file tạm chứa targets và dùng option tương ứng.</w:t>
      </w:r>
    </w:p>
    <w:p w14:paraId="36249A6F" w14:textId="77777777" w:rsidR="00866CF1" w:rsidRPr="00B11380" w:rsidRDefault="00866CF1" w:rsidP="00866CF1">
      <w:pPr>
        <w:numPr>
          <w:ilvl w:val="0"/>
          <w:numId w:val="107"/>
        </w:numPr>
        <w:spacing w:after="160" w:line="259" w:lineRule="auto"/>
        <w:jc w:val="left"/>
      </w:pPr>
      <w:r w:rsidRPr="00B11380">
        <w:t>Thực thi scanner:</w:t>
      </w:r>
    </w:p>
    <w:p w14:paraId="354570B6" w14:textId="48363543" w:rsidR="00866CF1" w:rsidRPr="00B11380" w:rsidRDefault="00866CF1" w:rsidP="00023854">
      <w:pPr>
        <w:pStyle w:val="ListParagraph"/>
        <w:numPr>
          <w:ilvl w:val="0"/>
          <w:numId w:val="108"/>
        </w:numPr>
        <w:spacing w:after="160" w:line="259" w:lineRule="auto"/>
        <w:jc w:val="left"/>
      </w:pPr>
      <w:r w:rsidRPr="00B11380">
        <w:t xml:space="preserve">Nuclei: </w:t>
      </w:r>
      <w:r w:rsidR="00F5698B" w:rsidRPr="00F5698B">
        <w:t>chạy bằng lệnh chặn (subprocess.run)</w:t>
      </w:r>
      <w:r w:rsidR="00F5698B">
        <w:rPr>
          <w:lang w:val="vi-VN"/>
        </w:rPr>
        <w:t>,</w:t>
      </w:r>
      <w:r w:rsidR="00F5698B" w:rsidRPr="00F5698B">
        <w:t xml:space="preserve"> tức là chương trình đợi lệnh </w:t>
      </w:r>
      <w:r w:rsidR="00F15A61">
        <w:t>N</w:t>
      </w:r>
      <w:r w:rsidR="00F5698B" w:rsidRPr="00F5698B">
        <w:t>uclei chạy xong mới tiếp tục và thu toàn bộ stdout và stderr trả về để dùng cho phân tích sau.</w:t>
      </w:r>
    </w:p>
    <w:p w14:paraId="4401CE88" w14:textId="426E8362" w:rsidR="00866CF1" w:rsidRPr="00B11380" w:rsidRDefault="00866CF1" w:rsidP="00023854">
      <w:pPr>
        <w:pStyle w:val="ListParagraph"/>
        <w:numPr>
          <w:ilvl w:val="0"/>
          <w:numId w:val="108"/>
        </w:numPr>
        <w:spacing w:after="160" w:line="259" w:lineRule="auto"/>
        <w:jc w:val="left"/>
      </w:pPr>
      <w:r w:rsidRPr="00B11380">
        <w:t xml:space="preserve">Nikto: </w:t>
      </w:r>
      <w:r w:rsidR="00BE64C0" w:rsidRPr="00BE64C0">
        <w:t>khởi chạy tiến trình không chặn (subprocess.Popen) và tạo một luồng đọc (reader thread) riêng để stream đầu ra stdout vừa ghi vào file lưu trữ, vừa giữ một bản sao tạm trong bộ nhớ để xử lý hoặc xuất kết quả tức thì.</w:t>
      </w:r>
    </w:p>
    <w:p w14:paraId="145D1E23" w14:textId="7DA6263F" w:rsidR="00866CF1" w:rsidRPr="00B11380" w:rsidRDefault="00866CF1" w:rsidP="00866CF1">
      <w:pPr>
        <w:numPr>
          <w:ilvl w:val="0"/>
          <w:numId w:val="107"/>
        </w:numPr>
        <w:spacing w:after="160" w:line="259" w:lineRule="auto"/>
        <w:jc w:val="left"/>
      </w:pPr>
      <w:r w:rsidRPr="00B11380">
        <w:t xml:space="preserve">Lưu </w:t>
      </w:r>
      <w:r w:rsidR="009915D8">
        <w:t>bản</w:t>
      </w:r>
      <w:r w:rsidR="009915D8">
        <w:rPr>
          <w:lang w:val="vi-VN"/>
        </w:rPr>
        <w:t xml:space="preserve"> thô</w:t>
      </w:r>
      <w:r w:rsidRPr="00B11380">
        <w:t xml:space="preserve"> stdout và nếu có stderr </w:t>
      </w:r>
      <w:r w:rsidR="009915D8">
        <w:t>thì</w:t>
      </w:r>
      <w:r w:rsidR="009915D8">
        <w:rPr>
          <w:lang w:val="vi-VN"/>
        </w:rPr>
        <w:t xml:space="preserve"> lưu </w:t>
      </w:r>
      <w:r w:rsidRPr="00B11380">
        <w:t>vào file timestamped trong thư mục scanner tương ứng.</w:t>
      </w:r>
    </w:p>
    <w:p w14:paraId="5359D950" w14:textId="3054F990" w:rsidR="00866CF1" w:rsidRPr="00B11380" w:rsidRDefault="00866CF1" w:rsidP="00866CF1">
      <w:pPr>
        <w:numPr>
          <w:ilvl w:val="0"/>
          <w:numId w:val="107"/>
        </w:numPr>
        <w:spacing w:after="160" w:line="259" w:lineRule="auto"/>
        <w:jc w:val="left"/>
      </w:pPr>
      <w:r>
        <w:t>Phân</w:t>
      </w:r>
      <w:r>
        <w:rPr>
          <w:lang w:val="vi-VN"/>
        </w:rPr>
        <w:t xml:space="preserve"> tích</w:t>
      </w:r>
      <w:r w:rsidRPr="00B11380">
        <w:t xml:space="preserve"> và chuẩn hóa output:</w:t>
      </w:r>
    </w:p>
    <w:p w14:paraId="38F2BF89" w14:textId="72094C7A" w:rsidR="00866CF1" w:rsidRPr="00B11380" w:rsidRDefault="00866CF1" w:rsidP="00023854">
      <w:pPr>
        <w:pStyle w:val="ListParagraph"/>
        <w:numPr>
          <w:ilvl w:val="0"/>
          <w:numId w:val="109"/>
        </w:numPr>
        <w:spacing w:after="160" w:line="259" w:lineRule="auto"/>
        <w:jc w:val="left"/>
      </w:pPr>
      <w:r w:rsidRPr="00B11380">
        <w:t xml:space="preserve">Nuclei: </w:t>
      </w:r>
      <w:r w:rsidR="00BE64C0" w:rsidRPr="00BE64C0">
        <w:t>ưu tiên đọc ở định dạng JSON</w:t>
      </w:r>
      <w:r w:rsidR="009915D8">
        <w:rPr>
          <w:lang w:val="vi-VN"/>
        </w:rPr>
        <w:t xml:space="preserve"> </w:t>
      </w:r>
      <w:r w:rsidR="00BE64C0" w:rsidRPr="00BE64C0">
        <w:t>lines (mỗi dòng là một JSON) vì dễ chuyển thành bản ghi chuẩn; nếu không có JSON, fallback sang phân tích dòng text dạng người đọc được bằng cách dùng biểu thức chính quy (regex) để trích thông tin</w:t>
      </w:r>
      <w:r w:rsidRPr="00B11380">
        <w:t>.</w:t>
      </w:r>
    </w:p>
    <w:p w14:paraId="53AAACB5" w14:textId="42DD68BC" w:rsidR="00866CF1" w:rsidRPr="00BE64C0" w:rsidRDefault="00866CF1" w:rsidP="00BE64C0">
      <w:pPr>
        <w:pStyle w:val="ListParagraph"/>
        <w:numPr>
          <w:ilvl w:val="0"/>
          <w:numId w:val="109"/>
        </w:numPr>
        <w:spacing w:after="160" w:line="259" w:lineRule="auto"/>
        <w:rPr>
          <w:lang w:val="vi-VN"/>
        </w:rPr>
      </w:pPr>
      <w:r w:rsidRPr="00B11380">
        <w:t xml:space="preserve">Nikto: </w:t>
      </w:r>
      <w:r w:rsidR="00BE64C0" w:rsidRPr="00BE64C0">
        <w:rPr>
          <w:lang w:val="vi-VN"/>
        </w:rPr>
        <w:t xml:space="preserve">phân tích đầu ra dạng văn bản bằng phương pháp </w:t>
      </w:r>
      <w:r w:rsidR="009915D8">
        <w:rPr>
          <w:lang w:val="vi-VN"/>
        </w:rPr>
        <w:t xml:space="preserve">heuristic. </w:t>
      </w:r>
      <w:r w:rsidR="00533CF2">
        <w:rPr>
          <w:lang w:val="vi-VN"/>
        </w:rPr>
        <w:t>V</w:t>
      </w:r>
      <w:r w:rsidR="00BE64C0" w:rsidRPr="00BE64C0">
        <w:rPr>
          <w:lang w:val="vi-VN"/>
        </w:rPr>
        <w:t>í dụ coi những dòng bắt đầu bằng ký tự + là một phát hiện (issue) và cố gắng trích địa chỉ mục tiêu, cổng (IP/Port) nếu có trong dòng đó.</w:t>
      </w:r>
    </w:p>
    <w:p w14:paraId="2EA38494" w14:textId="6D58A04F" w:rsidR="0079625C" w:rsidRPr="0047483C" w:rsidRDefault="00866CF1" w:rsidP="0047483C">
      <w:pPr>
        <w:numPr>
          <w:ilvl w:val="0"/>
          <w:numId w:val="107"/>
        </w:numPr>
        <w:spacing w:after="160" w:line="259" w:lineRule="auto"/>
        <w:jc w:val="left"/>
      </w:pPr>
      <w:r w:rsidRPr="00B11380">
        <w:t>Trả về cấu trúc chuẩn gồm: raw_path, err_path/stderr, normalized (list record), success (bool), cmd (string).</w:t>
      </w:r>
    </w:p>
    <w:p w14:paraId="0E65BEAF" w14:textId="77777777" w:rsidR="0047483C" w:rsidRDefault="0047483C" w:rsidP="0047483C">
      <w:pPr>
        <w:spacing w:after="160" w:line="259" w:lineRule="auto"/>
        <w:rPr>
          <w:lang w:val="vi-VN"/>
        </w:rPr>
      </w:pPr>
      <w:r w:rsidRPr="0051594E">
        <w:rPr>
          <w:lang w:val="vi-VN"/>
        </w:rPr>
        <w:t xml:space="preserve">Trích mã nguồn và phân </w:t>
      </w:r>
      <w:r>
        <w:rPr>
          <w:lang w:val="vi-VN"/>
        </w:rPr>
        <w:t>tích chức năng:</w:t>
      </w:r>
    </w:p>
    <w:p w14:paraId="6A05C009" w14:textId="4E417C91" w:rsidR="0047483C" w:rsidRPr="00F64666" w:rsidRDefault="00F64666" w:rsidP="00F64666">
      <w:pPr>
        <w:rPr>
          <w:b/>
          <w:bCs/>
        </w:rPr>
      </w:pPr>
      <w:r>
        <w:rPr>
          <w:b/>
          <w:bCs/>
          <w:lang w:val="vi-VN"/>
        </w:rPr>
        <w:t xml:space="preserve">Nuclei: </w:t>
      </w:r>
      <w:r w:rsidR="0047483C" w:rsidRPr="00637366">
        <w:t>Đoạn mã chính nằm trong file scanners/nuclei_runner.</w:t>
      </w:r>
      <w:r w:rsidR="0047483C">
        <w:t>py</w:t>
      </w:r>
    </w:p>
    <w:tbl>
      <w:tblPr>
        <w:tblW w:w="9072" w:type="dxa"/>
        <w:tblCellSpacing w:w="15" w:type="dxa"/>
        <w:tblInd w:w="329" w:type="dxa"/>
        <w:tblCellMar>
          <w:top w:w="15" w:type="dxa"/>
          <w:left w:w="15" w:type="dxa"/>
          <w:bottom w:w="15" w:type="dxa"/>
          <w:right w:w="15" w:type="dxa"/>
        </w:tblCellMar>
        <w:tblLook w:val="04A0" w:firstRow="1" w:lastRow="0" w:firstColumn="1" w:lastColumn="0" w:noHBand="0" w:noVBand="1"/>
      </w:tblPr>
      <w:tblGrid>
        <w:gridCol w:w="387"/>
        <w:gridCol w:w="8685"/>
      </w:tblGrid>
      <w:tr w:rsidR="00F64666" w:rsidRPr="00F64666" w14:paraId="2BC9E980" w14:textId="77777777" w:rsidTr="002D03CB">
        <w:trPr>
          <w:tblCellSpacing w:w="15" w:type="dxa"/>
        </w:trPr>
        <w:tc>
          <w:tcPr>
            <w:tcW w:w="0" w:type="auto"/>
            <w:shd w:val="clear" w:color="auto" w:fill="D4D4D4"/>
            <w:vAlign w:val="center"/>
            <w:hideMark/>
          </w:tcPr>
          <w:p w14:paraId="74B225D8" w14:textId="30515C16" w:rsidR="002D2146" w:rsidRPr="007E68BF" w:rsidRDefault="00F64666" w:rsidP="00BB057C">
            <w:pPr>
              <w:spacing w:after="160" w:line="240" w:lineRule="auto"/>
              <w:ind w:firstLine="0"/>
              <w:jc w:val="center"/>
              <w:rPr>
                <w:sz w:val="24"/>
                <w:szCs w:val="24"/>
                <w:lang w:val="vi-VN"/>
              </w:rPr>
            </w:pPr>
            <w:r w:rsidRPr="007E68BF">
              <w:rPr>
                <w:sz w:val="24"/>
                <w:szCs w:val="24"/>
                <w:lang w:val="vi-VN"/>
              </w:rPr>
              <w:t>1</w:t>
            </w:r>
          </w:p>
          <w:p w14:paraId="25DF2CEA" w14:textId="77777777" w:rsidR="00986EB6" w:rsidRPr="007E68BF" w:rsidRDefault="00986EB6" w:rsidP="00BB057C">
            <w:pPr>
              <w:spacing w:after="160" w:line="240" w:lineRule="auto"/>
              <w:ind w:firstLine="0"/>
              <w:jc w:val="center"/>
              <w:rPr>
                <w:sz w:val="24"/>
                <w:szCs w:val="24"/>
                <w:lang w:val="vi-VN"/>
              </w:rPr>
            </w:pPr>
          </w:p>
          <w:p w14:paraId="62E96F95" w14:textId="2EFF3AF2" w:rsidR="00F64666" w:rsidRPr="007E68BF" w:rsidRDefault="00F64666" w:rsidP="00BB057C">
            <w:pPr>
              <w:spacing w:after="160" w:line="240" w:lineRule="auto"/>
              <w:ind w:firstLine="0"/>
              <w:jc w:val="center"/>
              <w:rPr>
                <w:sz w:val="24"/>
                <w:szCs w:val="24"/>
                <w:lang w:val="vi-VN"/>
              </w:rPr>
            </w:pPr>
            <w:r w:rsidRPr="007E68BF">
              <w:rPr>
                <w:sz w:val="24"/>
                <w:szCs w:val="24"/>
                <w:lang w:val="vi-VN"/>
              </w:rPr>
              <w:t>2</w:t>
            </w:r>
          </w:p>
          <w:p w14:paraId="306A8B29" w14:textId="10850FE9" w:rsidR="00F64666" w:rsidRPr="007E68BF" w:rsidRDefault="00F64666" w:rsidP="00BB057C">
            <w:pPr>
              <w:spacing w:after="160" w:line="240" w:lineRule="auto"/>
              <w:ind w:firstLine="0"/>
              <w:jc w:val="center"/>
              <w:rPr>
                <w:sz w:val="24"/>
                <w:szCs w:val="24"/>
                <w:lang w:val="vi-VN"/>
              </w:rPr>
            </w:pPr>
            <w:r w:rsidRPr="007E68BF">
              <w:rPr>
                <w:sz w:val="24"/>
                <w:szCs w:val="24"/>
                <w:lang w:val="vi-VN"/>
              </w:rPr>
              <w:t>3</w:t>
            </w:r>
          </w:p>
          <w:p w14:paraId="02696A2E" w14:textId="5BC027BF" w:rsidR="00F64666" w:rsidRPr="007E68BF" w:rsidRDefault="00F64666" w:rsidP="00BB057C">
            <w:pPr>
              <w:spacing w:after="160" w:line="240" w:lineRule="auto"/>
              <w:ind w:firstLine="0"/>
              <w:jc w:val="center"/>
              <w:rPr>
                <w:sz w:val="24"/>
                <w:szCs w:val="24"/>
                <w:lang w:val="vi-VN"/>
              </w:rPr>
            </w:pPr>
            <w:r w:rsidRPr="007E68BF">
              <w:rPr>
                <w:sz w:val="24"/>
                <w:szCs w:val="24"/>
                <w:lang w:val="vi-VN"/>
              </w:rPr>
              <w:t>4</w:t>
            </w:r>
          </w:p>
          <w:p w14:paraId="72FD16E3" w14:textId="77777777" w:rsidR="002D2146" w:rsidRPr="007E68BF" w:rsidRDefault="002D2146" w:rsidP="00BB057C">
            <w:pPr>
              <w:spacing w:after="160" w:line="240" w:lineRule="auto"/>
              <w:ind w:firstLine="0"/>
              <w:jc w:val="center"/>
              <w:rPr>
                <w:sz w:val="24"/>
                <w:szCs w:val="24"/>
                <w:lang w:val="vi-VN"/>
              </w:rPr>
            </w:pPr>
          </w:p>
          <w:p w14:paraId="211B28BA" w14:textId="75C1BCE0" w:rsidR="00F64666" w:rsidRPr="007E68BF" w:rsidRDefault="00F64666" w:rsidP="00BB057C">
            <w:pPr>
              <w:spacing w:after="160" w:line="240" w:lineRule="auto"/>
              <w:ind w:firstLine="0"/>
              <w:jc w:val="center"/>
              <w:rPr>
                <w:sz w:val="24"/>
                <w:szCs w:val="24"/>
                <w:lang w:val="vi-VN"/>
              </w:rPr>
            </w:pPr>
            <w:r w:rsidRPr="007E68BF">
              <w:rPr>
                <w:sz w:val="24"/>
                <w:szCs w:val="24"/>
                <w:lang w:val="vi-VN"/>
              </w:rPr>
              <w:t>5</w:t>
            </w:r>
          </w:p>
          <w:p w14:paraId="29F61C06" w14:textId="2477CC32" w:rsidR="00F64666" w:rsidRPr="007E68BF" w:rsidRDefault="00F64666" w:rsidP="00BB057C">
            <w:pPr>
              <w:spacing w:after="160" w:line="240" w:lineRule="auto"/>
              <w:ind w:firstLine="0"/>
              <w:jc w:val="center"/>
              <w:rPr>
                <w:sz w:val="24"/>
                <w:szCs w:val="24"/>
                <w:lang w:val="vi-VN"/>
              </w:rPr>
            </w:pPr>
            <w:r w:rsidRPr="007E68BF">
              <w:rPr>
                <w:sz w:val="24"/>
                <w:szCs w:val="24"/>
                <w:lang w:val="vi-VN"/>
              </w:rPr>
              <w:t>6</w:t>
            </w:r>
          </w:p>
          <w:p w14:paraId="619DE25A" w14:textId="22E16685" w:rsidR="00F64666" w:rsidRPr="007E68BF" w:rsidRDefault="00F64666" w:rsidP="00BB057C">
            <w:pPr>
              <w:spacing w:after="160" w:line="240" w:lineRule="auto"/>
              <w:ind w:firstLine="0"/>
              <w:jc w:val="center"/>
              <w:rPr>
                <w:sz w:val="24"/>
                <w:szCs w:val="24"/>
                <w:lang w:val="vi-VN"/>
              </w:rPr>
            </w:pPr>
            <w:r w:rsidRPr="007E68BF">
              <w:rPr>
                <w:sz w:val="24"/>
                <w:szCs w:val="24"/>
                <w:lang w:val="vi-VN"/>
              </w:rPr>
              <w:t>7</w:t>
            </w:r>
          </w:p>
          <w:p w14:paraId="01017E2D" w14:textId="3C26B350" w:rsidR="00F64666" w:rsidRPr="007E68BF" w:rsidRDefault="00F64666" w:rsidP="00BB057C">
            <w:pPr>
              <w:spacing w:after="160" w:line="240" w:lineRule="auto"/>
              <w:ind w:firstLine="0"/>
              <w:jc w:val="center"/>
              <w:rPr>
                <w:sz w:val="24"/>
                <w:szCs w:val="24"/>
                <w:lang w:val="vi-VN"/>
              </w:rPr>
            </w:pPr>
            <w:r w:rsidRPr="007E68BF">
              <w:rPr>
                <w:sz w:val="24"/>
                <w:szCs w:val="24"/>
                <w:lang w:val="vi-VN"/>
              </w:rPr>
              <w:t>8</w:t>
            </w:r>
          </w:p>
          <w:p w14:paraId="315231E8" w14:textId="33B9EA57" w:rsidR="00F64666" w:rsidRPr="007E68BF" w:rsidRDefault="00F64666" w:rsidP="00BB057C">
            <w:pPr>
              <w:spacing w:after="160" w:line="240" w:lineRule="auto"/>
              <w:ind w:firstLine="0"/>
              <w:rPr>
                <w:sz w:val="24"/>
                <w:szCs w:val="24"/>
                <w:lang w:val="vi-VN"/>
              </w:rPr>
            </w:pPr>
            <w:r w:rsidRPr="007E68BF">
              <w:rPr>
                <w:sz w:val="24"/>
                <w:szCs w:val="24"/>
                <w:lang w:val="vi-VN"/>
              </w:rPr>
              <w:t>9</w:t>
            </w:r>
          </w:p>
          <w:p w14:paraId="3951558B" w14:textId="77777777" w:rsidR="00F64666" w:rsidRPr="007E68BF" w:rsidRDefault="00F64666" w:rsidP="00BB057C">
            <w:pPr>
              <w:spacing w:after="160" w:line="240" w:lineRule="auto"/>
              <w:ind w:firstLine="0"/>
              <w:jc w:val="center"/>
              <w:rPr>
                <w:sz w:val="24"/>
                <w:szCs w:val="24"/>
                <w:lang w:val="vi-VN"/>
              </w:rPr>
            </w:pPr>
            <w:r w:rsidRPr="007E68BF">
              <w:rPr>
                <w:sz w:val="24"/>
                <w:szCs w:val="24"/>
                <w:lang w:val="vi-VN"/>
              </w:rPr>
              <w:t>10</w:t>
            </w:r>
          </w:p>
          <w:p w14:paraId="004B86AF" w14:textId="77777777" w:rsidR="00F64666" w:rsidRPr="007E68BF" w:rsidRDefault="00F64666" w:rsidP="00BB057C">
            <w:pPr>
              <w:spacing w:after="160" w:line="240" w:lineRule="auto"/>
              <w:ind w:firstLine="0"/>
              <w:jc w:val="center"/>
              <w:rPr>
                <w:sz w:val="24"/>
                <w:szCs w:val="24"/>
                <w:lang w:val="vi-VN"/>
              </w:rPr>
            </w:pPr>
            <w:r w:rsidRPr="007E68BF">
              <w:rPr>
                <w:sz w:val="24"/>
                <w:szCs w:val="24"/>
                <w:lang w:val="vi-VN"/>
              </w:rPr>
              <w:t>11</w:t>
            </w:r>
          </w:p>
          <w:p w14:paraId="6C7AA6D0" w14:textId="77777777" w:rsidR="00F64666" w:rsidRPr="007E68BF" w:rsidRDefault="00F64666" w:rsidP="00BB057C">
            <w:pPr>
              <w:spacing w:after="160" w:line="240" w:lineRule="auto"/>
              <w:ind w:firstLine="0"/>
              <w:jc w:val="center"/>
              <w:rPr>
                <w:sz w:val="24"/>
                <w:szCs w:val="24"/>
                <w:lang w:val="vi-VN"/>
              </w:rPr>
            </w:pPr>
            <w:r w:rsidRPr="007E68BF">
              <w:rPr>
                <w:sz w:val="24"/>
                <w:szCs w:val="24"/>
                <w:lang w:val="vi-VN"/>
              </w:rPr>
              <w:t>12</w:t>
            </w:r>
          </w:p>
          <w:p w14:paraId="385E5F18" w14:textId="77777777" w:rsidR="00F64666" w:rsidRPr="007E68BF" w:rsidRDefault="00F64666" w:rsidP="00BB057C">
            <w:pPr>
              <w:spacing w:after="160" w:line="240" w:lineRule="auto"/>
              <w:ind w:firstLine="0"/>
              <w:jc w:val="center"/>
              <w:rPr>
                <w:sz w:val="24"/>
                <w:szCs w:val="24"/>
                <w:lang w:val="vi-VN"/>
              </w:rPr>
            </w:pPr>
            <w:r w:rsidRPr="007E68BF">
              <w:rPr>
                <w:sz w:val="24"/>
                <w:szCs w:val="24"/>
                <w:lang w:val="vi-VN"/>
              </w:rPr>
              <w:t>13</w:t>
            </w:r>
          </w:p>
          <w:p w14:paraId="1772E261" w14:textId="77777777" w:rsidR="00F64666" w:rsidRPr="007E68BF" w:rsidRDefault="00F64666" w:rsidP="00BB057C">
            <w:pPr>
              <w:spacing w:after="160" w:line="240" w:lineRule="auto"/>
              <w:ind w:firstLine="0"/>
              <w:jc w:val="center"/>
              <w:rPr>
                <w:sz w:val="24"/>
                <w:szCs w:val="24"/>
                <w:lang w:val="vi-VN"/>
              </w:rPr>
            </w:pPr>
            <w:r w:rsidRPr="007E68BF">
              <w:rPr>
                <w:sz w:val="24"/>
                <w:szCs w:val="24"/>
                <w:lang w:val="vi-VN"/>
              </w:rPr>
              <w:t>14</w:t>
            </w:r>
          </w:p>
          <w:p w14:paraId="2D6361BB" w14:textId="77777777" w:rsidR="00F64666" w:rsidRPr="007E68BF" w:rsidRDefault="00F64666" w:rsidP="00BB057C">
            <w:pPr>
              <w:spacing w:after="160" w:line="240" w:lineRule="auto"/>
              <w:ind w:firstLine="0"/>
              <w:jc w:val="center"/>
              <w:rPr>
                <w:sz w:val="24"/>
                <w:szCs w:val="24"/>
                <w:lang w:val="vi-VN"/>
              </w:rPr>
            </w:pPr>
            <w:r w:rsidRPr="007E68BF">
              <w:rPr>
                <w:sz w:val="24"/>
                <w:szCs w:val="24"/>
                <w:lang w:val="vi-VN"/>
              </w:rPr>
              <w:t>15</w:t>
            </w:r>
          </w:p>
          <w:p w14:paraId="58A90924" w14:textId="77777777" w:rsidR="00F64666" w:rsidRPr="007E68BF" w:rsidRDefault="00F64666" w:rsidP="00BB057C">
            <w:pPr>
              <w:spacing w:after="160" w:line="240" w:lineRule="auto"/>
              <w:ind w:firstLine="0"/>
              <w:jc w:val="center"/>
              <w:rPr>
                <w:sz w:val="24"/>
                <w:szCs w:val="24"/>
                <w:lang w:val="vi-VN"/>
              </w:rPr>
            </w:pPr>
            <w:r w:rsidRPr="007E68BF">
              <w:rPr>
                <w:sz w:val="24"/>
                <w:szCs w:val="24"/>
                <w:lang w:val="vi-VN"/>
              </w:rPr>
              <w:t>16</w:t>
            </w:r>
          </w:p>
          <w:p w14:paraId="67D08B7C" w14:textId="77777777" w:rsidR="00F64666" w:rsidRPr="007E68BF" w:rsidRDefault="00F64666" w:rsidP="00BB057C">
            <w:pPr>
              <w:spacing w:after="160" w:line="240" w:lineRule="auto"/>
              <w:ind w:firstLine="0"/>
              <w:jc w:val="center"/>
              <w:rPr>
                <w:sz w:val="24"/>
                <w:szCs w:val="24"/>
                <w:lang w:val="vi-VN"/>
              </w:rPr>
            </w:pPr>
            <w:r w:rsidRPr="007E68BF">
              <w:rPr>
                <w:sz w:val="24"/>
                <w:szCs w:val="24"/>
                <w:lang w:val="vi-VN"/>
              </w:rPr>
              <w:t>17</w:t>
            </w:r>
          </w:p>
          <w:p w14:paraId="4683F2FB" w14:textId="77777777" w:rsidR="00F64666" w:rsidRPr="007E68BF" w:rsidRDefault="00F64666" w:rsidP="00BB057C">
            <w:pPr>
              <w:spacing w:after="160" w:line="240" w:lineRule="auto"/>
              <w:ind w:firstLine="0"/>
              <w:jc w:val="center"/>
              <w:rPr>
                <w:sz w:val="24"/>
                <w:szCs w:val="24"/>
                <w:lang w:val="vi-VN"/>
              </w:rPr>
            </w:pPr>
            <w:r w:rsidRPr="007E68BF">
              <w:rPr>
                <w:sz w:val="24"/>
                <w:szCs w:val="24"/>
                <w:lang w:val="vi-VN"/>
              </w:rPr>
              <w:t>18</w:t>
            </w:r>
          </w:p>
          <w:p w14:paraId="4F0D6658" w14:textId="77777777" w:rsidR="00F64666" w:rsidRPr="007E68BF" w:rsidRDefault="00F64666" w:rsidP="00BB057C">
            <w:pPr>
              <w:spacing w:after="160" w:line="240" w:lineRule="auto"/>
              <w:ind w:firstLine="0"/>
              <w:jc w:val="center"/>
              <w:rPr>
                <w:sz w:val="24"/>
                <w:szCs w:val="24"/>
                <w:lang w:val="vi-VN"/>
              </w:rPr>
            </w:pPr>
            <w:r w:rsidRPr="007E68BF">
              <w:rPr>
                <w:sz w:val="24"/>
                <w:szCs w:val="24"/>
                <w:lang w:val="vi-VN"/>
              </w:rPr>
              <w:t>19</w:t>
            </w:r>
          </w:p>
          <w:p w14:paraId="501C0BAB" w14:textId="77777777" w:rsidR="00F64666" w:rsidRPr="007E68BF" w:rsidRDefault="00F64666" w:rsidP="00BB057C">
            <w:pPr>
              <w:spacing w:after="160" w:line="240" w:lineRule="auto"/>
              <w:ind w:firstLine="0"/>
              <w:jc w:val="center"/>
              <w:rPr>
                <w:sz w:val="24"/>
                <w:szCs w:val="24"/>
                <w:lang w:val="vi-VN"/>
              </w:rPr>
            </w:pPr>
            <w:r w:rsidRPr="007E68BF">
              <w:rPr>
                <w:sz w:val="24"/>
                <w:szCs w:val="24"/>
                <w:lang w:val="vi-VN"/>
              </w:rPr>
              <w:t>20</w:t>
            </w:r>
          </w:p>
          <w:p w14:paraId="5EF886D2" w14:textId="77777777" w:rsidR="00F64666" w:rsidRPr="007E68BF" w:rsidRDefault="00F64666" w:rsidP="00BB057C">
            <w:pPr>
              <w:spacing w:after="160" w:line="240" w:lineRule="auto"/>
              <w:ind w:firstLine="0"/>
              <w:jc w:val="center"/>
              <w:rPr>
                <w:sz w:val="24"/>
                <w:szCs w:val="24"/>
                <w:lang w:val="vi-VN"/>
              </w:rPr>
            </w:pPr>
            <w:r w:rsidRPr="007E68BF">
              <w:rPr>
                <w:sz w:val="24"/>
                <w:szCs w:val="24"/>
                <w:lang w:val="vi-VN"/>
              </w:rPr>
              <w:t>21</w:t>
            </w:r>
          </w:p>
          <w:p w14:paraId="7F590F1C" w14:textId="77777777" w:rsidR="00F64666" w:rsidRPr="007E68BF" w:rsidRDefault="00F64666" w:rsidP="00BB057C">
            <w:pPr>
              <w:spacing w:after="160" w:line="240" w:lineRule="auto"/>
              <w:ind w:firstLine="0"/>
              <w:jc w:val="center"/>
              <w:rPr>
                <w:sz w:val="24"/>
                <w:szCs w:val="24"/>
                <w:lang w:val="vi-VN"/>
              </w:rPr>
            </w:pPr>
            <w:r w:rsidRPr="007E68BF">
              <w:rPr>
                <w:sz w:val="24"/>
                <w:szCs w:val="24"/>
                <w:lang w:val="vi-VN"/>
              </w:rPr>
              <w:t>22</w:t>
            </w:r>
          </w:p>
          <w:p w14:paraId="16A5A9CC" w14:textId="77777777" w:rsidR="00F64666" w:rsidRPr="007E68BF" w:rsidRDefault="00F64666" w:rsidP="00BB057C">
            <w:pPr>
              <w:spacing w:after="160" w:line="240" w:lineRule="auto"/>
              <w:ind w:firstLine="0"/>
              <w:jc w:val="center"/>
              <w:rPr>
                <w:sz w:val="24"/>
                <w:szCs w:val="24"/>
                <w:lang w:val="vi-VN"/>
              </w:rPr>
            </w:pPr>
            <w:r w:rsidRPr="007E68BF">
              <w:rPr>
                <w:sz w:val="24"/>
                <w:szCs w:val="24"/>
                <w:lang w:val="vi-VN"/>
              </w:rPr>
              <w:t>23</w:t>
            </w:r>
          </w:p>
          <w:p w14:paraId="6C6FBE10" w14:textId="77777777" w:rsidR="00F64666" w:rsidRPr="007E68BF" w:rsidRDefault="00F64666" w:rsidP="00BB057C">
            <w:pPr>
              <w:spacing w:after="160" w:line="240" w:lineRule="auto"/>
              <w:ind w:firstLine="0"/>
              <w:jc w:val="center"/>
              <w:rPr>
                <w:sz w:val="24"/>
                <w:szCs w:val="24"/>
                <w:lang w:val="vi-VN"/>
              </w:rPr>
            </w:pPr>
            <w:r w:rsidRPr="007E68BF">
              <w:rPr>
                <w:sz w:val="24"/>
                <w:szCs w:val="24"/>
                <w:lang w:val="vi-VN"/>
              </w:rPr>
              <w:t>24</w:t>
            </w:r>
          </w:p>
          <w:p w14:paraId="6E41FC1B" w14:textId="59F7B894" w:rsidR="002D2146" w:rsidRPr="007E68BF" w:rsidRDefault="00F64666" w:rsidP="00BB057C">
            <w:pPr>
              <w:spacing w:after="160" w:line="240" w:lineRule="auto"/>
              <w:ind w:firstLine="0"/>
              <w:jc w:val="center"/>
              <w:rPr>
                <w:sz w:val="24"/>
                <w:szCs w:val="24"/>
                <w:lang w:val="vi-VN"/>
              </w:rPr>
            </w:pPr>
            <w:r w:rsidRPr="007E68BF">
              <w:rPr>
                <w:sz w:val="24"/>
                <w:szCs w:val="24"/>
                <w:lang w:val="vi-VN"/>
              </w:rPr>
              <w:t>25</w:t>
            </w:r>
          </w:p>
          <w:p w14:paraId="1DDFC65F" w14:textId="77777777" w:rsidR="00F64666" w:rsidRPr="007E68BF" w:rsidRDefault="00F64666" w:rsidP="00BB057C">
            <w:pPr>
              <w:spacing w:after="160" w:line="240" w:lineRule="auto"/>
              <w:ind w:firstLine="0"/>
              <w:jc w:val="center"/>
              <w:rPr>
                <w:sz w:val="24"/>
                <w:szCs w:val="24"/>
                <w:lang w:val="vi-VN"/>
              </w:rPr>
            </w:pPr>
            <w:r w:rsidRPr="007E68BF">
              <w:rPr>
                <w:sz w:val="24"/>
                <w:szCs w:val="24"/>
                <w:lang w:val="vi-VN"/>
              </w:rPr>
              <w:t>26</w:t>
            </w:r>
          </w:p>
          <w:p w14:paraId="2CC9F4FE" w14:textId="77777777" w:rsidR="00F64666" w:rsidRPr="007E68BF" w:rsidRDefault="00F64666" w:rsidP="00BB057C">
            <w:pPr>
              <w:spacing w:after="160" w:line="240" w:lineRule="auto"/>
              <w:ind w:firstLine="0"/>
              <w:jc w:val="center"/>
              <w:rPr>
                <w:sz w:val="24"/>
                <w:szCs w:val="24"/>
                <w:lang w:val="vi-VN"/>
              </w:rPr>
            </w:pPr>
            <w:r w:rsidRPr="007E68BF">
              <w:rPr>
                <w:sz w:val="24"/>
                <w:szCs w:val="24"/>
                <w:lang w:val="vi-VN"/>
              </w:rPr>
              <w:t>27</w:t>
            </w:r>
          </w:p>
          <w:p w14:paraId="7B866937" w14:textId="77777777" w:rsidR="00F64666" w:rsidRPr="007E68BF" w:rsidRDefault="00F64666" w:rsidP="00BB057C">
            <w:pPr>
              <w:spacing w:after="160" w:line="240" w:lineRule="auto"/>
              <w:ind w:firstLine="0"/>
              <w:jc w:val="center"/>
              <w:rPr>
                <w:sz w:val="24"/>
                <w:szCs w:val="24"/>
                <w:lang w:val="vi-VN"/>
              </w:rPr>
            </w:pPr>
            <w:r w:rsidRPr="007E68BF">
              <w:rPr>
                <w:sz w:val="24"/>
                <w:szCs w:val="24"/>
                <w:lang w:val="vi-VN"/>
              </w:rPr>
              <w:t>28</w:t>
            </w:r>
          </w:p>
          <w:p w14:paraId="51F302E6" w14:textId="0271300F" w:rsidR="00D50870" w:rsidRPr="007E68BF" w:rsidRDefault="00D50870" w:rsidP="00BB057C">
            <w:pPr>
              <w:spacing w:after="160" w:line="240" w:lineRule="auto"/>
              <w:ind w:firstLine="0"/>
              <w:jc w:val="center"/>
              <w:rPr>
                <w:sz w:val="24"/>
                <w:szCs w:val="24"/>
                <w:lang w:val="vi-VN"/>
              </w:rPr>
            </w:pPr>
            <w:r w:rsidRPr="007E68BF">
              <w:rPr>
                <w:sz w:val="24"/>
                <w:szCs w:val="24"/>
                <w:lang w:val="vi-VN"/>
              </w:rPr>
              <w:t>29</w:t>
            </w:r>
          </w:p>
          <w:p w14:paraId="74B33A6E" w14:textId="7271B15B" w:rsidR="00D50870" w:rsidRPr="007E68BF" w:rsidRDefault="00D50870" w:rsidP="00BB057C">
            <w:pPr>
              <w:spacing w:after="160" w:line="240" w:lineRule="auto"/>
              <w:ind w:firstLine="0"/>
              <w:jc w:val="center"/>
              <w:rPr>
                <w:sz w:val="24"/>
                <w:szCs w:val="24"/>
                <w:lang w:val="vi-VN"/>
              </w:rPr>
            </w:pPr>
            <w:r w:rsidRPr="007E68BF">
              <w:rPr>
                <w:sz w:val="24"/>
                <w:szCs w:val="24"/>
                <w:lang w:val="vi-VN"/>
              </w:rPr>
              <w:t>30</w:t>
            </w:r>
          </w:p>
          <w:p w14:paraId="42BBC284" w14:textId="013ABD34" w:rsidR="00D50870" w:rsidRPr="007E68BF" w:rsidRDefault="00D50870" w:rsidP="00BB057C">
            <w:pPr>
              <w:spacing w:after="160" w:line="240" w:lineRule="auto"/>
              <w:ind w:firstLine="0"/>
              <w:jc w:val="center"/>
              <w:rPr>
                <w:sz w:val="24"/>
                <w:szCs w:val="24"/>
                <w:lang w:val="vi-VN"/>
              </w:rPr>
            </w:pPr>
            <w:r w:rsidRPr="007E68BF">
              <w:rPr>
                <w:sz w:val="24"/>
                <w:szCs w:val="24"/>
                <w:lang w:val="vi-VN"/>
              </w:rPr>
              <w:t>31</w:t>
            </w:r>
          </w:p>
          <w:p w14:paraId="54A5CA49" w14:textId="603AEBF7" w:rsidR="00D50870" w:rsidRPr="007E68BF" w:rsidRDefault="00D50870" w:rsidP="00BB057C">
            <w:pPr>
              <w:spacing w:after="160" w:line="240" w:lineRule="auto"/>
              <w:ind w:firstLine="0"/>
              <w:jc w:val="center"/>
              <w:rPr>
                <w:sz w:val="24"/>
                <w:szCs w:val="24"/>
                <w:lang w:val="vi-VN"/>
              </w:rPr>
            </w:pPr>
            <w:r w:rsidRPr="007E68BF">
              <w:rPr>
                <w:sz w:val="24"/>
                <w:szCs w:val="24"/>
                <w:lang w:val="vi-VN"/>
              </w:rPr>
              <w:t>32</w:t>
            </w:r>
          </w:p>
          <w:p w14:paraId="481CC433" w14:textId="40500361" w:rsidR="00D50870" w:rsidRPr="007E68BF" w:rsidRDefault="00324257" w:rsidP="00BB057C">
            <w:pPr>
              <w:spacing w:after="160" w:line="240" w:lineRule="auto"/>
              <w:ind w:firstLine="0"/>
              <w:jc w:val="center"/>
              <w:rPr>
                <w:sz w:val="24"/>
                <w:szCs w:val="24"/>
                <w:lang w:val="vi-VN"/>
              </w:rPr>
            </w:pPr>
            <w:r w:rsidRPr="007E68BF">
              <w:rPr>
                <w:sz w:val="24"/>
                <w:szCs w:val="24"/>
                <w:lang w:val="vi-VN"/>
              </w:rPr>
              <w:lastRenderedPageBreak/>
              <w:t>33</w:t>
            </w:r>
          </w:p>
          <w:p w14:paraId="0E08B7DC" w14:textId="75B5C948" w:rsidR="00986EB6" w:rsidRPr="007E68BF" w:rsidRDefault="00986EB6" w:rsidP="00BB057C">
            <w:pPr>
              <w:spacing w:after="160" w:line="240" w:lineRule="auto"/>
              <w:ind w:firstLine="0"/>
              <w:jc w:val="center"/>
              <w:rPr>
                <w:sz w:val="24"/>
                <w:szCs w:val="24"/>
                <w:lang w:val="vi-VN"/>
              </w:rPr>
            </w:pPr>
          </w:p>
        </w:tc>
        <w:tc>
          <w:tcPr>
            <w:tcW w:w="8640" w:type="dxa"/>
            <w:shd w:val="clear" w:color="auto" w:fill="D4D4D4"/>
            <w:vAlign w:val="center"/>
            <w:hideMark/>
          </w:tcPr>
          <w:p w14:paraId="78A2BD7B" w14:textId="77777777" w:rsidR="00986EB6" w:rsidRPr="007E68BF" w:rsidRDefault="00986EB6" w:rsidP="00BB057C">
            <w:pPr>
              <w:spacing w:after="160" w:line="240" w:lineRule="auto"/>
              <w:ind w:firstLine="0"/>
              <w:jc w:val="left"/>
              <w:rPr>
                <w:sz w:val="24"/>
                <w:szCs w:val="24"/>
                <w:lang w:val="vi-VN"/>
              </w:rPr>
            </w:pPr>
            <w:r w:rsidRPr="007E68BF">
              <w:rPr>
                <w:sz w:val="24"/>
                <w:szCs w:val="24"/>
                <w:lang w:val="vi-VN"/>
              </w:rPr>
              <w:lastRenderedPageBreak/>
              <w:t xml:space="preserve">def run_nuclei(targets=None, targets_file=None, extra_args=None, </w:t>
            </w:r>
          </w:p>
          <w:p w14:paraId="0687C75F" w14:textId="61AB0319" w:rsidR="00986EB6" w:rsidRPr="007E68BF" w:rsidRDefault="00986EB6" w:rsidP="00BB057C">
            <w:pPr>
              <w:spacing w:after="160" w:line="240" w:lineRule="auto"/>
              <w:ind w:firstLine="0"/>
              <w:jc w:val="left"/>
              <w:rPr>
                <w:sz w:val="24"/>
                <w:szCs w:val="24"/>
                <w:lang w:val="vi-VN"/>
              </w:rPr>
            </w:pPr>
            <w:r w:rsidRPr="007E68BF">
              <w:rPr>
                <w:sz w:val="24"/>
                <w:szCs w:val="24"/>
                <w:lang w:val="vi-VN"/>
              </w:rPr>
              <w:lastRenderedPageBreak/>
              <w:t>timeout=DEFAULT_TIMEOUT):</w:t>
            </w:r>
          </w:p>
          <w:p w14:paraId="21F82C01" w14:textId="77777777"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bin_path = _find_binary()</w:t>
            </w:r>
          </w:p>
          <w:p w14:paraId="48BCE772" w14:textId="77777777"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if not bin_path:</w:t>
            </w:r>
          </w:p>
          <w:p w14:paraId="7E4EC774" w14:textId="1788B7AF"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return {</w:t>
            </w:r>
            <w:r w:rsidR="008E5701" w:rsidRPr="007E68BF">
              <w:rPr>
                <w:sz w:val="24"/>
                <w:szCs w:val="24"/>
                <w:lang w:val="vi-VN"/>
              </w:rPr>
              <w:t>....,</w:t>
            </w:r>
            <w:r w:rsidRPr="007E68BF">
              <w:rPr>
                <w:sz w:val="24"/>
                <w:szCs w:val="24"/>
                <w:lang w:val="vi-VN"/>
              </w:rPr>
              <w:t xml:space="preserve">"success": False, "stderr": f"nuclei-not-found: </w:t>
            </w:r>
          </w:p>
          <w:p w14:paraId="550461FD" w14:textId="0FDB7026" w:rsidR="00986EB6" w:rsidRPr="007E68BF" w:rsidRDefault="00986EB6" w:rsidP="00BB057C">
            <w:pPr>
              <w:spacing w:after="160" w:line="240" w:lineRule="auto"/>
              <w:ind w:firstLine="0"/>
              <w:jc w:val="left"/>
              <w:rPr>
                <w:sz w:val="24"/>
                <w:szCs w:val="24"/>
                <w:lang w:val="vi-VN"/>
              </w:rPr>
            </w:pPr>
            <w:r w:rsidRPr="007E68BF">
              <w:rPr>
                <w:sz w:val="24"/>
                <w:szCs w:val="24"/>
                <w:lang w:val="vi-VN"/>
              </w:rPr>
              <w:t>{NUCLEI_BIN}", ...}</w:t>
            </w:r>
          </w:p>
          <w:p w14:paraId="24300074" w14:textId="77777777"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cmd = [bin_path]</w:t>
            </w:r>
          </w:p>
          <w:p w14:paraId="608E17F0" w14:textId="77777777"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args = []</w:t>
            </w:r>
          </w:p>
          <w:p w14:paraId="46393C10" w14:textId="77777777"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if extra_args:</w:t>
            </w:r>
          </w:p>
          <w:p w14:paraId="594ECDF8" w14:textId="16A69629"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args += list(extra_args)</w:t>
            </w:r>
          </w:p>
          <w:p w14:paraId="3F409B21" w14:textId="77777777"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 Xử lý targets</w:t>
            </w:r>
          </w:p>
          <w:p w14:paraId="2C8C1A61" w14:textId="77777777"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if targets_file:</w:t>
            </w:r>
          </w:p>
          <w:p w14:paraId="15DCC977" w14:textId="77777777"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args += ["-l", targets_file]</w:t>
            </w:r>
          </w:p>
          <w:p w14:paraId="5229A5FB" w14:textId="77777777"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elif targets:</w:t>
            </w:r>
          </w:p>
          <w:p w14:paraId="22D18087" w14:textId="77777777"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if isinstance(targets, list):</w:t>
            </w:r>
          </w:p>
          <w:p w14:paraId="5A3C7590" w14:textId="77777777"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w:t>
            </w:r>
          </w:p>
          <w:p w14:paraId="5C76E9D5" w14:textId="77777777"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else:</w:t>
            </w:r>
          </w:p>
          <w:p w14:paraId="5957BF42" w14:textId="2F469FC8"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args += ["-target", str(targets)]</w:t>
            </w:r>
          </w:p>
          <w:p w14:paraId="165120F8" w14:textId="77777777"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cmd += args</w:t>
            </w:r>
          </w:p>
          <w:p w14:paraId="37318080" w14:textId="011B7D67"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proc = subprocess.run(cmd, stdout=..., stderr=..., timeout=timeout)</w:t>
            </w:r>
          </w:p>
          <w:p w14:paraId="0641C817" w14:textId="77777777"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 Xử lý kết quả</w:t>
            </w:r>
          </w:p>
          <w:p w14:paraId="24A5DF11" w14:textId="77777777"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stdout = proc.stdout or ""</w:t>
            </w:r>
          </w:p>
          <w:p w14:paraId="0A6B584F" w14:textId="77777777"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stderr = proc.stderr or ""</w:t>
            </w:r>
          </w:p>
          <w:p w14:paraId="53278CF7" w14:textId="77777777"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normalized = []</w:t>
            </w:r>
          </w:p>
          <w:p w14:paraId="2F57B766" w14:textId="77777777"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for line in stdout.splitlines():</w:t>
            </w:r>
          </w:p>
          <w:p w14:paraId="53238B76" w14:textId="77777777"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w:t>
            </w:r>
          </w:p>
          <w:p w14:paraId="15AA0BAE" w14:textId="77777777"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if not normalized and (stderr or stdout):</w:t>
            </w:r>
          </w:p>
          <w:p w14:paraId="15D1C953" w14:textId="77777777" w:rsidR="00D50870" w:rsidRPr="007E68BF" w:rsidRDefault="00D50870" w:rsidP="00BB057C">
            <w:pPr>
              <w:spacing w:after="160" w:line="240" w:lineRule="auto"/>
              <w:ind w:firstLine="0"/>
              <w:jc w:val="left"/>
              <w:rPr>
                <w:sz w:val="24"/>
                <w:szCs w:val="24"/>
                <w:lang w:val="vi-VN"/>
              </w:rPr>
            </w:pPr>
            <w:r w:rsidRPr="007E68BF">
              <w:rPr>
                <w:sz w:val="24"/>
                <w:szCs w:val="24"/>
                <w:lang w:val="vi-VN"/>
              </w:rPr>
              <w:t xml:space="preserve">    placeholder = {</w:t>
            </w:r>
          </w:p>
          <w:p w14:paraId="2C251F90" w14:textId="77777777" w:rsidR="00D50870" w:rsidRPr="007E68BF" w:rsidRDefault="00D50870" w:rsidP="00BB057C">
            <w:pPr>
              <w:spacing w:after="160" w:line="240" w:lineRule="auto"/>
              <w:ind w:firstLine="0"/>
              <w:jc w:val="left"/>
              <w:rPr>
                <w:sz w:val="24"/>
                <w:szCs w:val="24"/>
                <w:lang w:val="vi-VN"/>
              </w:rPr>
            </w:pPr>
            <w:r w:rsidRPr="007E68BF">
              <w:rPr>
                <w:sz w:val="24"/>
                <w:szCs w:val="24"/>
                <w:lang w:val="vi-VN"/>
              </w:rPr>
              <w:t xml:space="preserve">        "scanner": "nuclei",</w:t>
            </w:r>
          </w:p>
          <w:p w14:paraId="43D74384" w14:textId="7FC9CCFA" w:rsidR="00D50870" w:rsidRPr="007E68BF" w:rsidRDefault="00D50870" w:rsidP="00BB057C">
            <w:pPr>
              <w:spacing w:after="160" w:line="240" w:lineRule="auto"/>
              <w:ind w:firstLine="0"/>
              <w:jc w:val="left"/>
              <w:rPr>
                <w:sz w:val="24"/>
                <w:szCs w:val="24"/>
                <w:lang w:val="vi-VN"/>
              </w:rPr>
            </w:pPr>
            <w:r w:rsidRPr="007E68BF">
              <w:rPr>
                <w:sz w:val="24"/>
                <w:szCs w:val="24"/>
                <w:lang w:val="vi-VN"/>
              </w:rPr>
              <w:t xml:space="preserve">        "target": ...,</w:t>
            </w:r>
          </w:p>
          <w:p w14:paraId="73658D7F" w14:textId="203847FD" w:rsidR="00D50870" w:rsidRPr="007E68BF" w:rsidRDefault="00D50870" w:rsidP="00BB057C">
            <w:pPr>
              <w:spacing w:after="160" w:line="240" w:lineRule="auto"/>
              <w:ind w:firstLine="0"/>
              <w:jc w:val="left"/>
              <w:rPr>
                <w:sz w:val="24"/>
                <w:szCs w:val="24"/>
                <w:lang w:val="vi-VN"/>
              </w:rPr>
            </w:pPr>
            <w:r w:rsidRPr="007E68BF">
              <w:rPr>
                <w:sz w:val="24"/>
                <w:szCs w:val="24"/>
                <w:lang w:val="vi-VN"/>
              </w:rPr>
              <w:t xml:space="preserve">        </w:t>
            </w:r>
            <w:r w:rsidR="00324257" w:rsidRPr="007E68BF">
              <w:rPr>
                <w:sz w:val="24"/>
                <w:szCs w:val="24"/>
                <w:lang w:val="vi-VN"/>
              </w:rPr>
              <w:t>...........................</w:t>
            </w:r>
          </w:p>
          <w:p w14:paraId="19F22937" w14:textId="77777777" w:rsidR="00D50870" w:rsidRPr="007E68BF" w:rsidRDefault="00D50870" w:rsidP="00BB057C">
            <w:pPr>
              <w:spacing w:after="160" w:line="240" w:lineRule="auto"/>
              <w:ind w:firstLine="0"/>
              <w:jc w:val="left"/>
              <w:rPr>
                <w:sz w:val="24"/>
                <w:szCs w:val="24"/>
                <w:lang w:val="vi-VN"/>
              </w:rPr>
            </w:pPr>
            <w:r w:rsidRPr="007E68BF">
              <w:rPr>
                <w:sz w:val="24"/>
                <w:szCs w:val="24"/>
                <w:lang w:val="vi-VN"/>
              </w:rPr>
              <w:t xml:space="preserve">        "raw": stdout + ("\nERR:\n" + stderr if stderr else "")</w:t>
            </w:r>
          </w:p>
          <w:p w14:paraId="3BC5C608" w14:textId="7A23E1FE" w:rsidR="00D50870" w:rsidRPr="007E68BF" w:rsidRDefault="00D50870" w:rsidP="00BB057C">
            <w:pPr>
              <w:spacing w:after="160" w:line="240" w:lineRule="auto"/>
              <w:ind w:firstLine="0"/>
              <w:jc w:val="left"/>
              <w:rPr>
                <w:sz w:val="24"/>
                <w:szCs w:val="24"/>
                <w:lang w:val="vi-VN"/>
              </w:rPr>
            </w:pPr>
            <w:r w:rsidRPr="007E68BF">
              <w:rPr>
                <w:sz w:val="24"/>
                <w:szCs w:val="24"/>
                <w:lang w:val="vi-VN"/>
              </w:rPr>
              <w:t xml:space="preserve">    }</w:t>
            </w:r>
          </w:p>
          <w:p w14:paraId="7DA42730" w14:textId="706A2B32" w:rsidR="00986EB6" w:rsidRPr="007E68BF" w:rsidRDefault="00986EB6" w:rsidP="00BB057C">
            <w:pPr>
              <w:spacing w:after="160" w:line="240" w:lineRule="auto"/>
              <w:ind w:firstLine="0"/>
              <w:jc w:val="left"/>
              <w:rPr>
                <w:sz w:val="24"/>
                <w:szCs w:val="24"/>
                <w:lang w:val="vi-VN"/>
              </w:rPr>
            </w:pPr>
            <w:r w:rsidRPr="007E68BF">
              <w:rPr>
                <w:sz w:val="24"/>
                <w:szCs w:val="24"/>
                <w:lang w:val="vi-VN"/>
              </w:rPr>
              <w:t xml:space="preserve">        normalized.append({...})</w:t>
            </w:r>
          </w:p>
          <w:p w14:paraId="3301678A" w14:textId="77777777" w:rsidR="00986EB6" w:rsidRPr="007E68BF" w:rsidRDefault="00986EB6" w:rsidP="00BB057C">
            <w:pPr>
              <w:spacing w:after="160" w:line="240" w:lineRule="auto"/>
              <w:ind w:firstLine="0"/>
              <w:jc w:val="left"/>
              <w:rPr>
                <w:sz w:val="24"/>
                <w:szCs w:val="24"/>
                <w:lang w:val="vi-VN"/>
              </w:rPr>
            </w:pPr>
            <w:r w:rsidRPr="007E68BF">
              <w:rPr>
                <w:sz w:val="24"/>
                <w:szCs w:val="24"/>
                <w:lang w:val="vi-VN"/>
              </w:rPr>
              <w:lastRenderedPageBreak/>
              <w:t xml:space="preserve">    return {"raw_path": ..., "err_path": ..., "normalized": normalized, </w:t>
            </w:r>
          </w:p>
          <w:p w14:paraId="13652F07" w14:textId="34080700" w:rsidR="00F64666" w:rsidRPr="007E68BF" w:rsidRDefault="00986EB6" w:rsidP="00BB057C">
            <w:pPr>
              <w:spacing w:after="160" w:line="240" w:lineRule="auto"/>
              <w:ind w:firstLine="0"/>
              <w:jc w:val="left"/>
              <w:rPr>
                <w:sz w:val="24"/>
                <w:szCs w:val="24"/>
                <w:lang w:val="vi-VN"/>
              </w:rPr>
            </w:pPr>
            <w:r w:rsidRPr="007E68BF">
              <w:rPr>
                <w:sz w:val="24"/>
                <w:szCs w:val="24"/>
                <w:lang w:val="vi-VN"/>
              </w:rPr>
              <w:t>"success": ...}</w:t>
            </w:r>
          </w:p>
        </w:tc>
      </w:tr>
    </w:tbl>
    <w:p w14:paraId="15072973" w14:textId="40232CFA" w:rsidR="00CB2749" w:rsidRPr="00F57D77" w:rsidRDefault="00CB2749" w:rsidP="00CB2749">
      <w:pPr>
        <w:pStyle w:val="ListParagraph"/>
        <w:numPr>
          <w:ilvl w:val="0"/>
          <w:numId w:val="102"/>
        </w:numPr>
        <w:rPr>
          <w:lang w:val="vi-VN"/>
        </w:rPr>
      </w:pPr>
      <w:r w:rsidRPr="00F57D77">
        <w:rPr>
          <w:lang w:val="vi-VN"/>
        </w:rPr>
        <w:lastRenderedPageBreak/>
        <w:t xml:space="preserve">Chức năng: </w:t>
      </w:r>
      <w:r w:rsidRPr="00F57D77">
        <w:t>Thực thi lệnh gọi công cụ Nuclei</w:t>
      </w:r>
      <w:r w:rsidRPr="00F57D77">
        <w:rPr>
          <w:lang w:val="vi-VN"/>
        </w:rPr>
        <w:t xml:space="preserve"> </w:t>
      </w:r>
      <w:r w:rsidR="00525FC9" w:rsidRPr="00F57D77">
        <w:rPr>
          <w:lang w:val="vi-VN"/>
        </w:rPr>
        <w:t>rồi t</w:t>
      </w:r>
      <w:r w:rsidR="00525FC9" w:rsidRPr="00F57D77">
        <w:t>hu thập kết quả quét từ stdout/stderr</w:t>
      </w:r>
      <w:r w:rsidR="00525FC9" w:rsidRPr="00F57D77">
        <w:rPr>
          <w:lang w:val="vi-VN"/>
        </w:rPr>
        <w:t xml:space="preserve"> và chuẩn hóa </w:t>
      </w:r>
      <w:r w:rsidR="00525FC9" w:rsidRPr="00F57D77">
        <w:t>kết quả thành định dạng JSON để phục vụ lưu trữ và phân tích</w:t>
      </w:r>
      <w:r w:rsidR="00525FC9" w:rsidRPr="00F57D77">
        <w:rPr>
          <w:lang w:val="vi-VN"/>
        </w:rPr>
        <w:t>.</w:t>
      </w:r>
    </w:p>
    <w:p w14:paraId="4ECDD381" w14:textId="77777777" w:rsidR="00CB2749" w:rsidRPr="00F57D77" w:rsidRDefault="00CB2749" w:rsidP="00CB2749">
      <w:pPr>
        <w:pStyle w:val="ListParagraph"/>
        <w:numPr>
          <w:ilvl w:val="0"/>
          <w:numId w:val="102"/>
        </w:numPr>
      </w:pPr>
      <w:r w:rsidRPr="00F57D77">
        <w:t>Giải thích:</w:t>
      </w:r>
    </w:p>
    <w:p w14:paraId="71076817" w14:textId="6E997377" w:rsidR="00B53683" w:rsidRPr="00F57D77" w:rsidRDefault="00B53683" w:rsidP="00B53683">
      <w:pPr>
        <w:pStyle w:val="ListParagraph"/>
        <w:numPr>
          <w:ilvl w:val="0"/>
          <w:numId w:val="103"/>
        </w:numPr>
        <w:rPr>
          <w:lang w:val="vi-VN"/>
        </w:rPr>
      </w:pPr>
      <w:r w:rsidRPr="00F57D77">
        <w:rPr>
          <w:lang w:val="vi-VN"/>
        </w:rPr>
        <w:t xml:space="preserve">Gọi _find_binary() để xác định đường dẫn thực thi của Nuclei, nếu </w:t>
      </w:r>
      <w:r w:rsidRPr="00F57D77">
        <w:t xml:space="preserve">không tìm thấy </w:t>
      </w:r>
      <w:r w:rsidR="00E43FAD" w:rsidRPr="00F57D77">
        <w:t>thì</w:t>
      </w:r>
      <w:r w:rsidRPr="00F57D77">
        <w:t xml:space="preserve"> trả về lỗi và kết thúc.</w:t>
      </w:r>
    </w:p>
    <w:p w14:paraId="53886973" w14:textId="0568E909" w:rsidR="00884033" w:rsidRPr="00F57D77" w:rsidRDefault="008F7241" w:rsidP="00884033">
      <w:pPr>
        <w:pStyle w:val="ListParagraph"/>
        <w:numPr>
          <w:ilvl w:val="0"/>
          <w:numId w:val="103"/>
        </w:numPr>
        <w:rPr>
          <w:lang w:val="vi-VN"/>
        </w:rPr>
      </w:pPr>
      <w:r w:rsidRPr="00F57D77">
        <w:rPr>
          <w:lang w:val="vi-VN"/>
        </w:rPr>
        <w:t>N</w:t>
      </w:r>
      <w:r w:rsidR="00884033" w:rsidRPr="00F57D77">
        <w:rPr>
          <w:lang w:val="vi-VN"/>
        </w:rPr>
        <w:t xml:space="preserve">ếu có targets_file thì dùng trực tiếp, nếu có targets dạng list thì ghi ra file tạm, nếu là chuỗi thì truyền trực </w:t>
      </w:r>
      <w:r w:rsidR="0040636D" w:rsidRPr="00F57D77">
        <w:rPr>
          <w:lang w:val="vi-VN"/>
        </w:rPr>
        <w:t>tiếp.</w:t>
      </w:r>
    </w:p>
    <w:p w14:paraId="4937D494" w14:textId="39883F60" w:rsidR="00CB2749" w:rsidRPr="00F57D77" w:rsidRDefault="00F62EC4" w:rsidP="00CB2749">
      <w:pPr>
        <w:pStyle w:val="ListParagraph"/>
        <w:numPr>
          <w:ilvl w:val="0"/>
          <w:numId w:val="103"/>
        </w:numPr>
        <w:rPr>
          <w:lang w:val="vi-VN"/>
        </w:rPr>
      </w:pPr>
      <w:r w:rsidRPr="00F57D77">
        <w:rPr>
          <w:lang w:val="vi-VN"/>
        </w:rPr>
        <w:t xml:space="preserve">Ghép đường dẫn thực thi </w:t>
      </w:r>
      <w:r w:rsidR="003661BF" w:rsidRPr="00F57D77">
        <w:rPr>
          <w:lang w:val="vi-VN"/>
        </w:rPr>
        <w:t>và danh sách các tham số (option) thành lệnh đầy đủ rồi dùng subprocess.run để thực thi</w:t>
      </w:r>
      <w:r w:rsidR="0040636D" w:rsidRPr="00F57D77">
        <w:rPr>
          <w:lang w:val="vi-VN"/>
        </w:rPr>
        <w:t xml:space="preserve"> rồi lấy stdout, stderr từ việc thực thi.</w:t>
      </w:r>
    </w:p>
    <w:p w14:paraId="7DE30E00" w14:textId="13780E50" w:rsidR="00CB2749" w:rsidRPr="00F57D77" w:rsidRDefault="00CB2749" w:rsidP="00CB2749">
      <w:pPr>
        <w:pStyle w:val="ListParagraph"/>
        <w:numPr>
          <w:ilvl w:val="0"/>
          <w:numId w:val="103"/>
        </w:numPr>
        <w:rPr>
          <w:lang w:val="vi-VN"/>
        </w:rPr>
      </w:pPr>
      <w:r w:rsidRPr="00F57D77">
        <w:rPr>
          <w:lang w:val="vi-VN"/>
        </w:rPr>
        <w:t xml:space="preserve">Duyệt qua từng </w:t>
      </w:r>
      <w:r w:rsidR="0040636D" w:rsidRPr="00F57D77">
        <w:rPr>
          <w:lang w:val="vi-VN"/>
        </w:rPr>
        <w:t>dòng stdout, nếu</w:t>
      </w:r>
      <w:r w:rsidR="00526BA2" w:rsidRPr="00F57D77">
        <w:rPr>
          <w:lang w:val="vi-VN"/>
        </w:rPr>
        <w:t xml:space="preserve"> là</w:t>
      </w:r>
      <w:r w:rsidR="0040636D" w:rsidRPr="00F57D77">
        <w:rPr>
          <w:lang w:val="vi-VN"/>
        </w:rPr>
        <w:t xml:space="preserve"> </w:t>
      </w:r>
      <w:r w:rsidR="004E7724" w:rsidRPr="00F57D77">
        <w:rPr>
          <w:lang w:val="vi-VN"/>
        </w:rPr>
        <w:t xml:space="preserve">JSON thì </w:t>
      </w:r>
      <w:r w:rsidR="00D50870" w:rsidRPr="00F57D77">
        <w:rPr>
          <w:lang w:val="vi-VN"/>
        </w:rPr>
        <w:t>thực</w:t>
      </w:r>
      <w:r w:rsidR="004E7724" w:rsidRPr="00F57D77">
        <w:rPr>
          <w:lang w:val="vi-VN"/>
        </w:rPr>
        <w:t xml:space="preserve"> hiện việc chuẩn </w:t>
      </w:r>
      <w:r w:rsidR="00526BA2" w:rsidRPr="00F57D77">
        <w:rPr>
          <w:lang w:val="vi-VN"/>
        </w:rPr>
        <w:t>hóa.</w:t>
      </w:r>
    </w:p>
    <w:p w14:paraId="6BD0ADEE" w14:textId="04B01851" w:rsidR="00CB2749" w:rsidRPr="00F57D77" w:rsidRDefault="00282E80" w:rsidP="008A7127">
      <w:pPr>
        <w:pStyle w:val="ListParagraph"/>
        <w:numPr>
          <w:ilvl w:val="0"/>
          <w:numId w:val="103"/>
        </w:numPr>
        <w:rPr>
          <w:lang w:val="vi-VN"/>
        </w:rPr>
      </w:pPr>
      <w:r w:rsidRPr="00F57D77">
        <w:rPr>
          <w:lang w:val="vi-VN"/>
        </w:rPr>
        <w:t xml:space="preserve">Nếu không </w:t>
      </w:r>
      <w:r w:rsidR="00533CF2">
        <w:rPr>
          <w:lang w:val="vi-VN"/>
        </w:rPr>
        <w:t>chuẩn hóa</w:t>
      </w:r>
      <w:r w:rsidRPr="00F57D77">
        <w:rPr>
          <w:lang w:val="vi-VN"/>
        </w:rPr>
        <w:t xml:space="preserve"> được dòng nào, tạo bản ghi giả để lưu lại dữ liệu thô.</w:t>
      </w:r>
    </w:p>
    <w:p w14:paraId="714DF66D" w14:textId="5D07F280" w:rsidR="008A7127" w:rsidRPr="00F57D77" w:rsidRDefault="008A7127" w:rsidP="008A7127">
      <w:pPr>
        <w:pStyle w:val="ListParagraph"/>
        <w:numPr>
          <w:ilvl w:val="0"/>
          <w:numId w:val="103"/>
        </w:numPr>
        <w:rPr>
          <w:lang w:val="vi-VN"/>
        </w:rPr>
      </w:pPr>
      <w:r w:rsidRPr="00F57D77">
        <w:rPr>
          <w:lang w:val="vi-VN"/>
        </w:rPr>
        <w:t>Trả về kết quả gồm đường dẫn file raw, file lỗi, danh sách kết quả chuẩn hóa và trạng thái thành công.</w:t>
      </w:r>
    </w:p>
    <w:p w14:paraId="3FAD835D" w14:textId="77777777" w:rsidR="00CB2749" w:rsidRPr="00F57D77" w:rsidRDefault="00CB2749" w:rsidP="00CB2749">
      <w:pPr>
        <w:pStyle w:val="ListParagraph"/>
        <w:numPr>
          <w:ilvl w:val="0"/>
          <w:numId w:val="102"/>
        </w:numPr>
      </w:pPr>
      <w:r w:rsidRPr="00F57D77">
        <w:t>Ý nghĩa:</w:t>
      </w:r>
    </w:p>
    <w:p w14:paraId="7E956305" w14:textId="480FD742" w:rsidR="00CB2749" w:rsidRPr="00F57D77" w:rsidRDefault="00CB2749" w:rsidP="00F57D77">
      <w:pPr>
        <w:pStyle w:val="ListParagraph"/>
        <w:numPr>
          <w:ilvl w:val="0"/>
          <w:numId w:val="104"/>
        </w:numPr>
        <w:rPr>
          <w:lang w:val="vi-VN"/>
        </w:rPr>
      </w:pPr>
      <w:r w:rsidRPr="00F57D77">
        <w:t xml:space="preserve">Đây là dữ liệu đầu vào quan trọng </w:t>
      </w:r>
      <w:r w:rsidR="00F57D77" w:rsidRPr="00F57D77">
        <w:rPr>
          <w:lang w:val="vi-VN"/>
        </w:rPr>
        <w:t xml:space="preserve">cho bước </w:t>
      </w:r>
      <w:r w:rsidR="00533CF2">
        <w:rPr>
          <w:lang w:val="vi-VN"/>
        </w:rPr>
        <w:t xml:space="preserve">phân </w:t>
      </w:r>
      <w:r w:rsidR="00377593">
        <w:rPr>
          <w:lang w:val="vi-VN"/>
        </w:rPr>
        <w:t>tích</w:t>
      </w:r>
      <w:r w:rsidR="00F57D77" w:rsidRPr="00F57D77">
        <w:rPr>
          <w:lang w:val="vi-VN"/>
        </w:rPr>
        <w:t xml:space="preserve"> bằng AI (hàm enrich_nuclei_findings()).</w:t>
      </w:r>
    </w:p>
    <w:p w14:paraId="18BC2DFA" w14:textId="56E4A8E2" w:rsidR="0047483C" w:rsidRPr="00F57D77" w:rsidRDefault="00F57D77" w:rsidP="00F57D77">
      <w:pPr>
        <w:pStyle w:val="ListParagraph"/>
        <w:numPr>
          <w:ilvl w:val="0"/>
          <w:numId w:val="104"/>
        </w:numPr>
        <w:rPr>
          <w:lang w:val="vi-VN"/>
        </w:rPr>
      </w:pPr>
      <w:r w:rsidRPr="00F57D77">
        <w:rPr>
          <w:lang w:val="vi-VN"/>
        </w:rPr>
        <w:t>Các phát hiện từ Nuclei giúp AI phân tích mức độ nghiêm trọng, bằng chứng, và đề xuất khắc phục.</w:t>
      </w:r>
    </w:p>
    <w:p w14:paraId="50A7F1E3" w14:textId="12D690D4" w:rsidR="00F57D77" w:rsidRDefault="00F57D77" w:rsidP="00F57D77">
      <w:pPr>
        <w:rPr>
          <w:lang w:val="vi-VN"/>
        </w:rPr>
      </w:pPr>
      <w:r>
        <w:rPr>
          <w:b/>
          <w:bCs/>
          <w:lang w:val="vi-VN"/>
        </w:rPr>
        <w:t xml:space="preserve">Nikto: </w:t>
      </w:r>
      <w:r w:rsidRPr="00637366">
        <w:t>Đoạn mã chính nằm trong file scanners/</w:t>
      </w:r>
      <w:r>
        <w:t>nikto</w:t>
      </w:r>
      <w:r w:rsidRPr="00637366">
        <w:t>_runner.</w:t>
      </w:r>
      <w:r>
        <w:t>py</w:t>
      </w:r>
    </w:p>
    <w:tbl>
      <w:tblPr>
        <w:tblW w:w="9024" w:type="dxa"/>
        <w:tblCellSpacing w:w="15" w:type="dxa"/>
        <w:tblInd w:w="329" w:type="dxa"/>
        <w:tblCellMar>
          <w:top w:w="15" w:type="dxa"/>
          <w:left w:w="15" w:type="dxa"/>
          <w:bottom w:w="15" w:type="dxa"/>
          <w:right w:w="15" w:type="dxa"/>
        </w:tblCellMar>
        <w:tblLook w:val="04A0" w:firstRow="1" w:lastRow="0" w:firstColumn="1" w:lastColumn="0" w:noHBand="0" w:noVBand="1"/>
      </w:tblPr>
      <w:tblGrid>
        <w:gridCol w:w="371"/>
        <w:gridCol w:w="8653"/>
      </w:tblGrid>
      <w:tr w:rsidR="00DD368E" w:rsidRPr="00DD368E" w14:paraId="3DDD754B" w14:textId="77777777" w:rsidTr="002D03CB">
        <w:trPr>
          <w:tblCellSpacing w:w="15" w:type="dxa"/>
        </w:trPr>
        <w:tc>
          <w:tcPr>
            <w:tcW w:w="0" w:type="auto"/>
            <w:shd w:val="clear" w:color="auto" w:fill="D4D4D4"/>
            <w:vAlign w:val="center"/>
            <w:hideMark/>
          </w:tcPr>
          <w:p w14:paraId="15427A8C"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1</w:t>
            </w:r>
          </w:p>
          <w:p w14:paraId="47744B99" w14:textId="77777777" w:rsidR="00DD368E" w:rsidRPr="007E68BF" w:rsidRDefault="00DD368E" w:rsidP="00BB057C">
            <w:pPr>
              <w:spacing w:after="160" w:line="240" w:lineRule="auto"/>
              <w:ind w:firstLine="0"/>
              <w:jc w:val="center"/>
              <w:rPr>
                <w:sz w:val="24"/>
                <w:szCs w:val="24"/>
                <w:lang w:val="vi-VN"/>
              </w:rPr>
            </w:pPr>
          </w:p>
          <w:p w14:paraId="326401E9"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 xml:space="preserve"> 2</w:t>
            </w:r>
          </w:p>
          <w:p w14:paraId="41AA1233"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 xml:space="preserve"> 3</w:t>
            </w:r>
          </w:p>
          <w:p w14:paraId="3488FE1A"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 xml:space="preserve"> 4</w:t>
            </w:r>
          </w:p>
          <w:p w14:paraId="0689018B"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 xml:space="preserve"> 5</w:t>
            </w:r>
          </w:p>
          <w:p w14:paraId="510CD9A8"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 xml:space="preserve"> 6</w:t>
            </w:r>
          </w:p>
          <w:p w14:paraId="7506E9A7"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 xml:space="preserve"> 7</w:t>
            </w:r>
          </w:p>
          <w:p w14:paraId="253EB3E4"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lastRenderedPageBreak/>
              <w:t xml:space="preserve"> 8</w:t>
            </w:r>
          </w:p>
          <w:p w14:paraId="7187EDFE"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 xml:space="preserve"> 9</w:t>
            </w:r>
          </w:p>
          <w:p w14:paraId="06C22403"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10</w:t>
            </w:r>
          </w:p>
          <w:p w14:paraId="60EC2895"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11</w:t>
            </w:r>
          </w:p>
          <w:p w14:paraId="56D37625" w14:textId="77777777" w:rsidR="00B243C7" w:rsidRPr="007E68BF" w:rsidRDefault="00B243C7" w:rsidP="00BB057C">
            <w:pPr>
              <w:spacing w:after="160" w:line="240" w:lineRule="auto"/>
              <w:ind w:firstLine="0"/>
              <w:jc w:val="center"/>
              <w:rPr>
                <w:sz w:val="24"/>
                <w:szCs w:val="24"/>
                <w:lang w:val="vi-VN"/>
              </w:rPr>
            </w:pPr>
          </w:p>
          <w:p w14:paraId="5EDDBD62" w14:textId="7E81DBA0" w:rsidR="00DD368E" w:rsidRPr="007E68BF" w:rsidRDefault="00DD368E" w:rsidP="00BB057C">
            <w:pPr>
              <w:spacing w:after="160" w:line="240" w:lineRule="auto"/>
              <w:ind w:firstLine="0"/>
              <w:jc w:val="center"/>
              <w:rPr>
                <w:sz w:val="24"/>
                <w:szCs w:val="24"/>
                <w:lang w:val="vi-VN"/>
              </w:rPr>
            </w:pPr>
            <w:r w:rsidRPr="007E68BF">
              <w:rPr>
                <w:sz w:val="24"/>
                <w:szCs w:val="24"/>
                <w:lang w:val="vi-VN"/>
              </w:rPr>
              <w:t>12</w:t>
            </w:r>
          </w:p>
          <w:p w14:paraId="7BB74FF6"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13</w:t>
            </w:r>
          </w:p>
          <w:p w14:paraId="428377C5"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14</w:t>
            </w:r>
          </w:p>
          <w:p w14:paraId="48968D84"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15</w:t>
            </w:r>
          </w:p>
          <w:p w14:paraId="52BFEFB2"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16</w:t>
            </w:r>
          </w:p>
          <w:p w14:paraId="285B6B56"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17</w:t>
            </w:r>
          </w:p>
          <w:p w14:paraId="56319CC1"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18</w:t>
            </w:r>
          </w:p>
          <w:p w14:paraId="48578223"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19</w:t>
            </w:r>
          </w:p>
          <w:p w14:paraId="60285360"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20</w:t>
            </w:r>
          </w:p>
          <w:p w14:paraId="061381D7"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21</w:t>
            </w:r>
          </w:p>
          <w:p w14:paraId="3568C12A"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22</w:t>
            </w:r>
          </w:p>
          <w:p w14:paraId="0EC73A9B"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23</w:t>
            </w:r>
          </w:p>
          <w:p w14:paraId="0C2017B1"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24</w:t>
            </w:r>
          </w:p>
          <w:p w14:paraId="46398A70"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25</w:t>
            </w:r>
          </w:p>
          <w:p w14:paraId="2880B9D0"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26</w:t>
            </w:r>
          </w:p>
          <w:p w14:paraId="6D653335"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27</w:t>
            </w:r>
          </w:p>
          <w:p w14:paraId="7A279E2B" w14:textId="77777777" w:rsidR="00DD368E" w:rsidRPr="007E68BF" w:rsidRDefault="00DD368E" w:rsidP="00BB057C">
            <w:pPr>
              <w:spacing w:after="160" w:line="240" w:lineRule="auto"/>
              <w:ind w:firstLine="0"/>
              <w:jc w:val="center"/>
              <w:rPr>
                <w:sz w:val="24"/>
                <w:szCs w:val="24"/>
                <w:lang w:val="vi-VN"/>
              </w:rPr>
            </w:pPr>
            <w:r w:rsidRPr="007E68BF">
              <w:rPr>
                <w:sz w:val="24"/>
                <w:szCs w:val="24"/>
                <w:lang w:val="vi-VN"/>
              </w:rPr>
              <w:t>28</w:t>
            </w:r>
          </w:p>
          <w:p w14:paraId="0727BF1D" w14:textId="77777777" w:rsidR="002D03CB" w:rsidRPr="007E68BF" w:rsidRDefault="002D03CB" w:rsidP="00BB057C">
            <w:pPr>
              <w:spacing w:after="160" w:line="240" w:lineRule="auto"/>
              <w:ind w:firstLine="0"/>
              <w:jc w:val="center"/>
              <w:rPr>
                <w:sz w:val="24"/>
                <w:szCs w:val="24"/>
                <w:lang w:val="vi-VN"/>
              </w:rPr>
            </w:pPr>
            <w:r w:rsidRPr="007E68BF">
              <w:rPr>
                <w:sz w:val="24"/>
                <w:szCs w:val="24"/>
                <w:lang w:val="vi-VN"/>
              </w:rPr>
              <w:t>29</w:t>
            </w:r>
          </w:p>
          <w:p w14:paraId="2DAF6E0D" w14:textId="6E52EC18" w:rsidR="002D03CB" w:rsidRPr="007E68BF" w:rsidRDefault="002D03CB" w:rsidP="00BB057C">
            <w:pPr>
              <w:spacing w:after="160" w:line="240" w:lineRule="auto"/>
              <w:ind w:firstLine="0"/>
              <w:jc w:val="center"/>
              <w:rPr>
                <w:sz w:val="24"/>
                <w:szCs w:val="24"/>
                <w:lang w:val="vi-VN"/>
              </w:rPr>
            </w:pPr>
            <w:r w:rsidRPr="007E68BF">
              <w:rPr>
                <w:sz w:val="24"/>
                <w:szCs w:val="24"/>
                <w:lang w:val="vi-VN"/>
              </w:rPr>
              <w:t>30</w:t>
            </w:r>
          </w:p>
        </w:tc>
        <w:tc>
          <w:tcPr>
            <w:tcW w:w="0" w:type="auto"/>
            <w:shd w:val="clear" w:color="auto" w:fill="D4D4D4"/>
            <w:vAlign w:val="center"/>
            <w:hideMark/>
          </w:tcPr>
          <w:p w14:paraId="00378BE9" w14:textId="77777777" w:rsidR="00B243C7" w:rsidRPr="007E68BF" w:rsidRDefault="00DD368E" w:rsidP="00BB057C">
            <w:pPr>
              <w:spacing w:after="160" w:line="240" w:lineRule="auto"/>
              <w:ind w:firstLine="0"/>
              <w:jc w:val="left"/>
              <w:rPr>
                <w:sz w:val="24"/>
                <w:szCs w:val="24"/>
                <w:lang w:val="vi-VN"/>
              </w:rPr>
            </w:pPr>
            <w:r w:rsidRPr="007E68BF">
              <w:rPr>
                <w:sz w:val="24"/>
                <w:szCs w:val="24"/>
                <w:lang w:val="vi-VN"/>
              </w:rPr>
              <w:lastRenderedPageBreak/>
              <w:t xml:space="preserve">def run_nikto(targets=None, targets_file=None, extra_args=None, </w:t>
            </w:r>
          </w:p>
          <w:p w14:paraId="3E1DBB12" w14:textId="6B323566" w:rsidR="00DD368E" w:rsidRPr="007E68BF" w:rsidRDefault="00DD368E" w:rsidP="00BB057C">
            <w:pPr>
              <w:spacing w:after="160" w:line="240" w:lineRule="auto"/>
              <w:ind w:firstLine="0"/>
              <w:jc w:val="left"/>
              <w:rPr>
                <w:sz w:val="24"/>
                <w:szCs w:val="24"/>
                <w:lang w:val="vi-VN"/>
              </w:rPr>
            </w:pPr>
            <w:r w:rsidRPr="007E68BF">
              <w:rPr>
                <w:sz w:val="24"/>
                <w:szCs w:val="24"/>
                <w:lang w:val="vi-VN"/>
              </w:rPr>
              <w:t>timeout=DEFAULT_TIMEOUT):</w:t>
            </w:r>
          </w:p>
          <w:p w14:paraId="159E6CEB" w14:textId="77777777" w:rsidR="00DD368E" w:rsidRPr="007E68BF" w:rsidRDefault="00DD368E" w:rsidP="00BB057C">
            <w:pPr>
              <w:spacing w:after="160" w:line="240" w:lineRule="auto"/>
              <w:ind w:firstLine="0"/>
              <w:jc w:val="left"/>
              <w:rPr>
                <w:sz w:val="24"/>
                <w:szCs w:val="24"/>
                <w:lang w:val="vi-VN"/>
              </w:rPr>
            </w:pPr>
            <w:r w:rsidRPr="007E68BF">
              <w:rPr>
                <w:sz w:val="24"/>
                <w:szCs w:val="24"/>
                <w:lang w:val="vi-VN"/>
              </w:rPr>
              <w:t xml:space="preserve">    cmd = [NIKTO_BIN, "-ask", "no"]</w:t>
            </w:r>
          </w:p>
          <w:p w14:paraId="79C542DE" w14:textId="77777777" w:rsidR="00DD368E" w:rsidRPr="007E68BF" w:rsidRDefault="00DD368E" w:rsidP="00BB057C">
            <w:pPr>
              <w:spacing w:after="160" w:line="240" w:lineRule="auto"/>
              <w:ind w:firstLine="0"/>
              <w:jc w:val="left"/>
              <w:rPr>
                <w:sz w:val="24"/>
                <w:szCs w:val="24"/>
                <w:lang w:val="vi-VN"/>
              </w:rPr>
            </w:pPr>
            <w:r w:rsidRPr="007E68BF">
              <w:rPr>
                <w:sz w:val="24"/>
                <w:szCs w:val="24"/>
                <w:lang w:val="vi-VN"/>
              </w:rPr>
              <w:t xml:space="preserve">    if extra_args:</w:t>
            </w:r>
          </w:p>
          <w:p w14:paraId="1FA33423" w14:textId="77777777" w:rsidR="00DD368E" w:rsidRPr="007E68BF" w:rsidRDefault="00DD368E" w:rsidP="00BB057C">
            <w:pPr>
              <w:spacing w:after="160" w:line="240" w:lineRule="auto"/>
              <w:ind w:firstLine="0"/>
              <w:jc w:val="left"/>
              <w:rPr>
                <w:sz w:val="24"/>
                <w:szCs w:val="24"/>
                <w:lang w:val="vi-VN"/>
              </w:rPr>
            </w:pPr>
            <w:r w:rsidRPr="007E68BF">
              <w:rPr>
                <w:sz w:val="24"/>
                <w:szCs w:val="24"/>
                <w:lang w:val="vi-VN"/>
              </w:rPr>
              <w:t xml:space="preserve">        cmd += list(extra_args)</w:t>
            </w:r>
          </w:p>
          <w:p w14:paraId="1AA68413" w14:textId="77777777" w:rsidR="00E6128E" w:rsidRPr="007E68BF" w:rsidRDefault="00DD368E" w:rsidP="00BB057C">
            <w:pPr>
              <w:spacing w:after="160" w:line="240" w:lineRule="auto"/>
              <w:ind w:firstLine="0"/>
              <w:jc w:val="left"/>
              <w:rPr>
                <w:sz w:val="24"/>
                <w:szCs w:val="24"/>
                <w:lang w:val="vi-VN"/>
              </w:rPr>
            </w:pPr>
            <w:r w:rsidRPr="007E68BF">
              <w:rPr>
                <w:sz w:val="24"/>
                <w:szCs w:val="24"/>
                <w:lang w:val="vi-VN"/>
              </w:rPr>
              <w:t xml:space="preserve">   </w:t>
            </w:r>
            <w:r w:rsidR="00E6128E" w:rsidRPr="007E68BF">
              <w:rPr>
                <w:sz w:val="24"/>
                <w:szCs w:val="24"/>
                <w:lang w:val="vi-VN"/>
              </w:rPr>
              <w:t>elif targets:</w:t>
            </w:r>
          </w:p>
          <w:p w14:paraId="012583C1" w14:textId="77777777" w:rsidR="00E6128E" w:rsidRPr="007E68BF" w:rsidRDefault="00E6128E" w:rsidP="00BB057C">
            <w:pPr>
              <w:spacing w:after="160" w:line="240" w:lineRule="auto"/>
              <w:ind w:firstLine="0"/>
              <w:jc w:val="left"/>
              <w:rPr>
                <w:sz w:val="24"/>
                <w:szCs w:val="24"/>
                <w:lang w:val="vi-VN"/>
              </w:rPr>
            </w:pPr>
            <w:r w:rsidRPr="007E68BF">
              <w:rPr>
                <w:sz w:val="24"/>
                <w:szCs w:val="24"/>
                <w:lang w:val="vi-VN"/>
              </w:rPr>
              <w:t xml:space="preserve">        if isinstance(targets, list):</w:t>
            </w:r>
          </w:p>
          <w:p w14:paraId="173C3518" w14:textId="77777777" w:rsidR="00E6128E" w:rsidRPr="007E68BF" w:rsidRDefault="00E6128E" w:rsidP="00BB057C">
            <w:pPr>
              <w:spacing w:after="160" w:line="240" w:lineRule="auto"/>
              <w:ind w:firstLine="0"/>
              <w:jc w:val="left"/>
              <w:rPr>
                <w:sz w:val="24"/>
                <w:szCs w:val="24"/>
                <w:lang w:val="vi-VN"/>
              </w:rPr>
            </w:pPr>
            <w:r w:rsidRPr="007E68BF">
              <w:rPr>
                <w:sz w:val="24"/>
                <w:szCs w:val="24"/>
                <w:lang w:val="vi-VN"/>
              </w:rPr>
              <w:t xml:space="preserve">            cmd += ["-h", targets[0]]</w:t>
            </w:r>
          </w:p>
          <w:p w14:paraId="7BCD931D" w14:textId="77777777" w:rsidR="00E6128E" w:rsidRPr="007E68BF" w:rsidRDefault="00E6128E" w:rsidP="00BB057C">
            <w:pPr>
              <w:spacing w:after="160" w:line="240" w:lineRule="auto"/>
              <w:ind w:firstLine="0"/>
              <w:jc w:val="left"/>
              <w:rPr>
                <w:sz w:val="24"/>
                <w:szCs w:val="24"/>
                <w:lang w:val="vi-VN"/>
              </w:rPr>
            </w:pPr>
            <w:r w:rsidRPr="007E68BF">
              <w:rPr>
                <w:sz w:val="24"/>
                <w:szCs w:val="24"/>
                <w:lang w:val="vi-VN"/>
              </w:rPr>
              <w:lastRenderedPageBreak/>
              <w:t xml:space="preserve">        else:</w:t>
            </w:r>
          </w:p>
          <w:p w14:paraId="5313F55C" w14:textId="1891AA20" w:rsidR="00DD368E" w:rsidRPr="007E68BF" w:rsidRDefault="00E6128E" w:rsidP="00BB057C">
            <w:pPr>
              <w:spacing w:after="160" w:line="240" w:lineRule="auto"/>
              <w:ind w:firstLine="0"/>
              <w:jc w:val="left"/>
              <w:rPr>
                <w:sz w:val="24"/>
                <w:szCs w:val="24"/>
                <w:lang w:val="vi-VN"/>
              </w:rPr>
            </w:pPr>
            <w:r w:rsidRPr="007E68BF">
              <w:rPr>
                <w:sz w:val="24"/>
                <w:szCs w:val="24"/>
                <w:lang w:val="vi-VN"/>
              </w:rPr>
              <w:t xml:space="preserve">            cmd += ["-h", str(targets)]</w:t>
            </w:r>
          </w:p>
          <w:p w14:paraId="3FB8B1AC" w14:textId="77777777" w:rsidR="00DD368E" w:rsidRPr="007E68BF" w:rsidRDefault="00DD368E" w:rsidP="00BB057C">
            <w:pPr>
              <w:spacing w:after="160" w:line="240" w:lineRule="auto"/>
              <w:ind w:firstLine="0"/>
              <w:jc w:val="left"/>
              <w:rPr>
                <w:sz w:val="24"/>
                <w:szCs w:val="24"/>
                <w:lang w:val="vi-VN"/>
              </w:rPr>
            </w:pPr>
            <w:r w:rsidRPr="007E68BF">
              <w:rPr>
                <w:sz w:val="24"/>
                <w:szCs w:val="24"/>
                <w:lang w:val="vi-VN"/>
              </w:rPr>
              <w:t xml:space="preserve">    try:</w:t>
            </w:r>
          </w:p>
          <w:p w14:paraId="6DD0CE29" w14:textId="77777777" w:rsidR="00B243C7" w:rsidRPr="007E68BF" w:rsidRDefault="00DD368E" w:rsidP="00BB057C">
            <w:pPr>
              <w:spacing w:after="160" w:line="240" w:lineRule="auto"/>
              <w:ind w:firstLine="0"/>
              <w:jc w:val="left"/>
              <w:rPr>
                <w:sz w:val="24"/>
                <w:szCs w:val="24"/>
                <w:lang w:val="vi-VN"/>
              </w:rPr>
            </w:pPr>
            <w:r w:rsidRPr="007E68BF">
              <w:rPr>
                <w:sz w:val="24"/>
                <w:szCs w:val="24"/>
                <w:lang w:val="vi-VN"/>
              </w:rPr>
              <w:t xml:space="preserve">        proc = subprocess.Popen(</w:t>
            </w:r>
            <w:r w:rsidR="00E6128E" w:rsidRPr="007E68BF">
              <w:rPr>
                <w:sz w:val="24"/>
                <w:szCs w:val="24"/>
                <w:lang w:val="vi-VN"/>
              </w:rPr>
              <w:t xml:space="preserve">cmd, stdout=subprocess.PIPE, </w:t>
            </w:r>
          </w:p>
          <w:p w14:paraId="2B84F8DD" w14:textId="6DFF14E0" w:rsidR="00DD368E" w:rsidRPr="007E68BF" w:rsidRDefault="00E6128E" w:rsidP="00BB057C">
            <w:pPr>
              <w:spacing w:after="160" w:line="240" w:lineRule="auto"/>
              <w:ind w:firstLine="0"/>
              <w:jc w:val="left"/>
              <w:rPr>
                <w:sz w:val="24"/>
                <w:szCs w:val="24"/>
                <w:lang w:val="vi-VN"/>
              </w:rPr>
            </w:pPr>
            <w:r w:rsidRPr="007E68BF">
              <w:rPr>
                <w:sz w:val="24"/>
                <w:szCs w:val="24"/>
                <w:lang w:val="vi-VN"/>
              </w:rPr>
              <w:t>stderr=subprocess.STDOUT, text=True, bufsize=1</w:t>
            </w:r>
            <w:r w:rsidR="00DD368E" w:rsidRPr="007E68BF">
              <w:rPr>
                <w:sz w:val="24"/>
                <w:szCs w:val="24"/>
                <w:lang w:val="vi-VN"/>
              </w:rPr>
              <w:t>)  # gọi tiến trình Nikto</w:t>
            </w:r>
          </w:p>
          <w:p w14:paraId="274C06E9" w14:textId="77777777" w:rsidR="00DD368E" w:rsidRPr="007E68BF" w:rsidRDefault="00DD368E" w:rsidP="00BB057C">
            <w:pPr>
              <w:spacing w:after="160" w:line="240" w:lineRule="auto"/>
              <w:ind w:firstLine="0"/>
              <w:jc w:val="left"/>
              <w:rPr>
                <w:sz w:val="24"/>
                <w:szCs w:val="24"/>
                <w:lang w:val="vi-VN"/>
              </w:rPr>
            </w:pPr>
            <w:r w:rsidRPr="007E68BF">
              <w:rPr>
                <w:sz w:val="24"/>
                <w:szCs w:val="24"/>
                <w:lang w:val="vi-VN"/>
              </w:rPr>
              <w:t xml:space="preserve">    except FileNotFoundError as e:</w:t>
            </w:r>
          </w:p>
          <w:p w14:paraId="047FF574" w14:textId="525A755F" w:rsidR="00DD368E" w:rsidRPr="007E68BF" w:rsidRDefault="00DD368E" w:rsidP="00BB057C">
            <w:pPr>
              <w:spacing w:after="160" w:line="240" w:lineRule="auto"/>
              <w:ind w:firstLine="0"/>
              <w:jc w:val="left"/>
              <w:rPr>
                <w:sz w:val="24"/>
                <w:szCs w:val="24"/>
                <w:lang w:val="vi-VN"/>
              </w:rPr>
            </w:pPr>
            <w:r w:rsidRPr="007E68BF">
              <w:rPr>
                <w:sz w:val="24"/>
                <w:szCs w:val="24"/>
                <w:lang w:val="vi-VN"/>
              </w:rPr>
              <w:t xml:space="preserve">        ...  # xử lý lỗi không tìm thấy binary</w:t>
            </w:r>
          </w:p>
          <w:p w14:paraId="3BF80349" w14:textId="77777777" w:rsidR="00DD368E" w:rsidRPr="007E68BF" w:rsidRDefault="00DD368E" w:rsidP="00BB057C">
            <w:pPr>
              <w:spacing w:after="160" w:line="240" w:lineRule="auto"/>
              <w:ind w:firstLine="0"/>
              <w:jc w:val="left"/>
              <w:rPr>
                <w:sz w:val="24"/>
                <w:szCs w:val="24"/>
                <w:lang w:val="vi-VN"/>
              </w:rPr>
            </w:pPr>
            <w:r w:rsidRPr="007E68BF">
              <w:rPr>
                <w:sz w:val="24"/>
                <w:szCs w:val="24"/>
                <w:lang w:val="vi-VN"/>
              </w:rPr>
              <w:t xml:space="preserve">    def reader():</w:t>
            </w:r>
          </w:p>
          <w:p w14:paraId="5D0212B3" w14:textId="6A43F3B7" w:rsidR="00247C3D" w:rsidRPr="007E68BF" w:rsidRDefault="00247C3D" w:rsidP="00BB057C">
            <w:pPr>
              <w:spacing w:after="160" w:line="240" w:lineRule="auto"/>
              <w:ind w:firstLine="0"/>
              <w:jc w:val="left"/>
              <w:rPr>
                <w:sz w:val="24"/>
                <w:szCs w:val="24"/>
                <w:lang w:val="vi-VN"/>
              </w:rPr>
            </w:pPr>
            <w:r w:rsidRPr="007E68BF">
              <w:rPr>
                <w:sz w:val="24"/>
                <w:szCs w:val="24"/>
                <w:lang w:val="vi-VN"/>
              </w:rPr>
              <w:t xml:space="preserve">        for line in proc.stdout:</w:t>
            </w:r>
          </w:p>
          <w:p w14:paraId="625C1095" w14:textId="33944388" w:rsidR="00283001" w:rsidRPr="007E68BF" w:rsidRDefault="00247C3D" w:rsidP="00BB057C">
            <w:pPr>
              <w:spacing w:after="160" w:line="240" w:lineRule="auto"/>
              <w:ind w:firstLine="0"/>
              <w:jc w:val="left"/>
              <w:rPr>
                <w:sz w:val="24"/>
                <w:szCs w:val="24"/>
                <w:lang w:val="vi-VN"/>
              </w:rPr>
            </w:pPr>
            <w:r w:rsidRPr="007E68BF">
              <w:rPr>
                <w:sz w:val="24"/>
                <w:szCs w:val="24"/>
                <w:lang w:val="vi-VN"/>
              </w:rPr>
              <w:t xml:space="preserve">            combined_lines.append(line)</w:t>
            </w:r>
          </w:p>
          <w:p w14:paraId="673C3D23" w14:textId="5956994D" w:rsidR="00DD368E" w:rsidRPr="007E68BF" w:rsidRDefault="00DD368E" w:rsidP="00BB057C">
            <w:pPr>
              <w:spacing w:after="160" w:line="240" w:lineRule="auto"/>
              <w:ind w:firstLine="0"/>
              <w:jc w:val="left"/>
              <w:rPr>
                <w:sz w:val="24"/>
                <w:szCs w:val="24"/>
                <w:lang w:val="vi-VN"/>
              </w:rPr>
            </w:pPr>
            <w:r w:rsidRPr="007E68BF">
              <w:rPr>
                <w:sz w:val="24"/>
                <w:szCs w:val="24"/>
                <w:lang w:val="vi-VN"/>
              </w:rPr>
              <w:t xml:space="preserve">      # đọc từng dòng từ stdout và ghi vào </w:t>
            </w:r>
            <w:r w:rsidR="00283001" w:rsidRPr="007E68BF">
              <w:rPr>
                <w:sz w:val="24"/>
                <w:szCs w:val="24"/>
                <w:lang w:val="vi-VN"/>
              </w:rPr>
              <w:t>bộ nhớ</w:t>
            </w:r>
          </w:p>
          <w:p w14:paraId="0D024860" w14:textId="77777777" w:rsidR="00DD368E" w:rsidRPr="007E68BF" w:rsidRDefault="00DD368E" w:rsidP="00BB057C">
            <w:pPr>
              <w:spacing w:after="160" w:line="240" w:lineRule="auto"/>
              <w:ind w:firstLine="0"/>
              <w:jc w:val="left"/>
              <w:rPr>
                <w:sz w:val="24"/>
                <w:szCs w:val="24"/>
                <w:lang w:val="vi-VN"/>
              </w:rPr>
            </w:pPr>
            <w:r w:rsidRPr="007E68BF">
              <w:rPr>
                <w:sz w:val="24"/>
                <w:szCs w:val="24"/>
                <w:lang w:val="vi-VN"/>
              </w:rPr>
              <w:t xml:space="preserve">    t = threading.Thread(target=reader, daemon=True)</w:t>
            </w:r>
          </w:p>
          <w:p w14:paraId="18F97F6B" w14:textId="7B4B9766" w:rsidR="00DD368E" w:rsidRPr="007E68BF" w:rsidRDefault="00DD368E" w:rsidP="00BB057C">
            <w:pPr>
              <w:spacing w:after="160" w:line="240" w:lineRule="auto"/>
              <w:ind w:firstLine="0"/>
              <w:jc w:val="left"/>
              <w:rPr>
                <w:sz w:val="24"/>
                <w:szCs w:val="24"/>
                <w:lang w:val="vi-VN"/>
              </w:rPr>
            </w:pPr>
            <w:r w:rsidRPr="007E68BF">
              <w:rPr>
                <w:sz w:val="24"/>
                <w:szCs w:val="24"/>
                <w:lang w:val="vi-VN"/>
              </w:rPr>
              <w:t xml:space="preserve">    t.start()</w:t>
            </w:r>
          </w:p>
          <w:p w14:paraId="3699F5D4" w14:textId="77777777" w:rsidR="00DD368E" w:rsidRPr="007E68BF" w:rsidRDefault="00DD368E" w:rsidP="00BB057C">
            <w:pPr>
              <w:spacing w:after="160" w:line="240" w:lineRule="auto"/>
              <w:ind w:firstLine="0"/>
              <w:jc w:val="left"/>
              <w:rPr>
                <w:sz w:val="24"/>
                <w:szCs w:val="24"/>
                <w:lang w:val="vi-VN"/>
              </w:rPr>
            </w:pPr>
            <w:r w:rsidRPr="007E68BF">
              <w:rPr>
                <w:sz w:val="24"/>
                <w:szCs w:val="24"/>
                <w:lang w:val="vi-VN"/>
              </w:rPr>
              <w:t xml:space="preserve">    try:</w:t>
            </w:r>
          </w:p>
          <w:p w14:paraId="4B788435" w14:textId="77777777" w:rsidR="00DD368E" w:rsidRPr="007E68BF" w:rsidRDefault="00DD368E" w:rsidP="00BB057C">
            <w:pPr>
              <w:spacing w:after="160" w:line="240" w:lineRule="auto"/>
              <w:ind w:firstLine="0"/>
              <w:jc w:val="left"/>
              <w:rPr>
                <w:sz w:val="24"/>
                <w:szCs w:val="24"/>
                <w:lang w:val="vi-VN"/>
              </w:rPr>
            </w:pPr>
            <w:r w:rsidRPr="007E68BF">
              <w:rPr>
                <w:sz w:val="24"/>
                <w:szCs w:val="24"/>
                <w:lang w:val="vi-VN"/>
              </w:rPr>
              <w:t xml:space="preserve">        proc.wait(timeout=timeout)</w:t>
            </w:r>
          </w:p>
          <w:p w14:paraId="6974B5F3" w14:textId="77777777" w:rsidR="00DD368E" w:rsidRPr="007E68BF" w:rsidRDefault="00DD368E" w:rsidP="00BB057C">
            <w:pPr>
              <w:spacing w:after="160" w:line="240" w:lineRule="auto"/>
              <w:ind w:firstLine="0"/>
              <w:jc w:val="left"/>
              <w:rPr>
                <w:sz w:val="24"/>
                <w:szCs w:val="24"/>
                <w:lang w:val="vi-VN"/>
              </w:rPr>
            </w:pPr>
            <w:r w:rsidRPr="007E68BF">
              <w:rPr>
                <w:sz w:val="24"/>
                <w:szCs w:val="24"/>
                <w:lang w:val="vi-VN"/>
              </w:rPr>
              <w:t xml:space="preserve">    except subprocess.TimeoutExpired:</w:t>
            </w:r>
          </w:p>
          <w:p w14:paraId="50ECD80E" w14:textId="78A84A2A" w:rsidR="00DD368E" w:rsidRPr="007E68BF" w:rsidRDefault="00DD368E" w:rsidP="00BB057C">
            <w:pPr>
              <w:spacing w:after="160" w:line="240" w:lineRule="auto"/>
              <w:ind w:firstLine="0"/>
              <w:jc w:val="left"/>
              <w:rPr>
                <w:sz w:val="24"/>
                <w:szCs w:val="24"/>
                <w:lang w:val="vi-VN"/>
              </w:rPr>
            </w:pPr>
            <w:r w:rsidRPr="007E68BF">
              <w:rPr>
                <w:sz w:val="24"/>
                <w:szCs w:val="24"/>
                <w:lang w:val="vi-VN"/>
              </w:rPr>
              <w:t xml:space="preserve">        ...  # xử lý timeout</w:t>
            </w:r>
          </w:p>
          <w:p w14:paraId="29297E55" w14:textId="77777777" w:rsidR="00DD368E" w:rsidRPr="007E68BF" w:rsidRDefault="00DD368E" w:rsidP="00BB057C">
            <w:pPr>
              <w:spacing w:after="160" w:line="240" w:lineRule="auto"/>
              <w:ind w:firstLine="0"/>
              <w:jc w:val="left"/>
              <w:rPr>
                <w:sz w:val="24"/>
                <w:szCs w:val="24"/>
                <w:lang w:val="vi-VN"/>
              </w:rPr>
            </w:pPr>
            <w:r w:rsidRPr="007E68BF">
              <w:rPr>
                <w:sz w:val="24"/>
                <w:szCs w:val="24"/>
                <w:lang w:val="vi-VN"/>
              </w:rPr>
              <w:t xml:space="preserve">    t.join(timeout=2)</w:t>
            </w:r>
          </w:p>
          <w:p w14:paraId="37E05646" w14:textId="77777777" w:rsidR="00DD368E" w:rsidRPr="007E68BF" w:rsidRDefault="00DD368E" w:rsidP="00BB057C">
            <w:pPr>
              <w:spacing w:after="160" w:line="240" w:lineRule="auto"/>
              <w:ind w:firstLine="0"/>
              <w:jc w:val="left"/>
              <w:rPr>
                <w:sz w:val="24"/>
                <w:szCs w:val="24"/>
                <w:lang w:val="vi-VN"/>
              </w:rPr>
            </w:pPr>
            <w:r w:rsidRPr="007E68BF">
              <w:rPr>
                <w:sz w:val="24"/>
                <w:szCs w:val="24"/>
                <w:lang w:val="vi-VN"/>
              </w:rPr>
              <w:t xml:space="preserve">    raw_fh.close()</w:t>
            </w:r>
          </w:p>
          <w:p w14:paraId="345A9BA3" w14:textId="77777777" w:rsidR="00DD368E" w:rsidRPr="007E68BF" w:rsidRDefault="00DD368E" w:rsidP="00BB057C">
            <w:pPr>
              <w:spacing w:after="160" w:line="240" w:lineRule="auto"/>
              <w:ind w:firstLine="0"/>
              <w:jc w:val="left"/>
              <w:rPr>
                <w:sz w:val="24"/>
                <w:szCs w:val="24"/>
                <w:lang w:val="vi-VN"/>
              </w:rPr>
            </w:pPr>
            <w:r w:rsidRPr="007E68BF">
              <w:rPr>
                <w:sz w:val="24"/>
                <w:szCs w:val="24"/>
                <w:lang w:val="vi-VN"/>
              </w:rPr>
              <w:t xml:space="preserve">    combined = ...  # ghép các dòng lại</w:t>
            </w:r>
          </w:p>
          <w:p w14:paraId="13119EC0" w14:textId="77777777" w:rsidR="00DD368E" w:rsidRPr="007E68BF" w:rsidRDefault="00DD368E" w:rsidP="00BB057C">
            <w:pPr>
              <w:spacing w:after="160" w:line="240" w:lineRule="auto"/>
              <w:ind w:firstLine="0"/>
              <w:jc w:val="left"/>
              <w:rPr>
                <w:sz w:val="24"/>
                <w:szCs w:val="24"/>
                <w:lang w:val="vi-VN"/>
              </w:rPr>
            </w:pPr>
            <w:r w:rsidRPr="007E68BF">
              <w:rPr>
                <w:sz w:val="24"/>
                <w:szCs w:val="24"/>
                <w:lang w:val="vi-VN"/>
              </w:rPr>
              <w:t xml:space="preserve">    normalized = _normalize_from_text(combined, target_hint=...)</w:t>
            </w:r>
          </w:p>
          <w:p w14:paraId="2603D9C2" w14:textId="77777777" w:rsidR="00DD368E" w:rsidRPr="007E68BF" w:rsidRDefault="00DD368E" w:rsidP="00BB057C">
            <w:pPr>
              <w:spacing w:after="160" w:line="240" w:lineRule="auto"/>
              <w:ind w:firstLine="0"/>
              <w:jc w:val="left"/>
              <w:rPr>
                <w:sz w:val="24"/>
                <w:szCs w:val="24"/>
                <w:lang w:val="vi-VN"/>
              </w:rPr>
            </w:pPr>
            <w:r w:rsidRPr="007E68BF">
              <w:rPr>
                <w:sz w:val="24"/>
                <w:szCs w:val="24"/>
                <w:lang w:val="vi-VN"/>
              </w:rPr>
              <w:t xml:space="preserve">    success = (proc.returncode == 0) or bool(normalized)</w:t>
            </w:r>
          </w:p>
          <w:p w14:paraId="4A8D2B43" w14:textId="77777777" w:rsidR="00311E8D" w:rsidRPr="007E68BF" w:rsidRDefault="00DD368E" w:rsidP="00BB057C">
            <w:pPr>
              <w:spacing w:after="160" w:line="240" w:lineRule="auto"/>
              <w:ind w:firstLine="0"/>
              <w:jc w:val="left"/>
              <w:rPr>
                <w:sz w:val="24"/>
                <w:szCs w:val="24"/>
                <w:lang w:val="vi-VN"/>
              </w:rPr>
            </w:pPr>
            <w:r w:rsidRPr="007E68BF">
              <w:rPr>
                <w:sz w:val="24"/>
                <w:szCs w:val="24"/>
                <w:lang w:val="vi-VN"/>
              </w:rPr>
              <w:t xml:space="preserve">    return {"raw_path": raw_path,</w:t>
            </w:r>
            <w:r w:rsidR="00311E8D" w:rsidRPr="007E68BF">
              <w:rPr>
                <w:sz w:val="24"/>
                <w:szCs w:val="24"/>
                <w:lang w:val="vi-VN"/>
              </w:rPr>
              <w:t xml:space="preserve"> </w:t>
            </w:r>
            <w:r w:rsidRPr="007E68BF">
              <w:rPr>
                <w:sz w:val="24"/>
                <w:szCs w:val="24"/>
                <w:lang w:val="vi-VN"/>
              </w:rPr>
              <w:t>normalized": normalized,</w:t>
            </w:r>
            <w:r w:rsidR="00311E8D" w:rsidRPr="007E68BF">
              <w:rPr>
                <w:sz w:val="24"/>
                <w:szCs w:val="24"/>
                <w:lang w:val="vi-VN"/>
              </w:rPr>
              <w:t xml:space="preserve"> </w:t>
            </w:r>
            <w:r w:rsidRPr="007E68BF">
              <w:rPr>
                <w:sz w:val="24"/>
                <w:szCs w:val="24"/>
                <w:lang w:val="vi-VN"/>
              </w:rPr>
              <w:t xml:space="preserve">success": </w:t>
            </w:r>
          </w:p>
          <w:p w14:paraId="497F90A9" w14:textId="16D5FCC7" w:rsidR="00DD368E" w:rsidRPr="007E68BF" w:rsidRDefault="00DD368E" w:rsidP="00BB057C">
            <w:pPr>
              <w:spacing w:after="160" w:line="240" w:lineRule="auto"/>
              <w:ind w:firstLine="0"/>
              <w:jc w:val="left"/>
              <w:rPr>
                <w:sz w:val="24"/>
                <w:szCs w:val="24"/>
                <w:lang w:val="vi-VN"/>
              </w:rPr>
            </w:pPr>
            <w:r w:rsidRPr="007E68BF">
              <w:rPr>
                <w:sz w:val="24"/>
                <w:szCs w:val="24"/>
                <w:lang w:val="vi-VN"/>
              </w:rPr>
              <w:t>success, "stderr": "",</w:t>
            </w:r>
            <w:r w:rsidR="00311E8D" w:rsidRPr="007E68BF">
              <w:rPr>
                <w:sz w:val="24"/>
                <w:szCs w:val="24"/>
                <w:lang w:val="vi-VN"/>
              </w:rPr>
              <w:t xml:space="preserve"> </w:t>
            </w:r>
            <w:r w:rsidRPr="007E68BF">
              <w:rPr>
                <w:sz w:val="24"/>
                <w:szCs w:val="24"/>
                <w:lang w:val="vi-VN"/>
              </w:rPr>
              <w:t>"cmd": cmd_display,</w:t>
            </w:r>
            <w:r w:rsidR="00311E8D" w:rsidRPr="007E68BF">
              <w:rPr>
                <w:sz w:val="24"/>
                <w:szCs w:val="24"/>
                <w:lang w:val="vi-VN"/>
              </w:rPr>
              <w:t xml:space="preserve"> </w:t>
            </w:r>
            <w:r w:rsidRPr="007E68BF">
              <w:rPr>
                <w:sz w:val="24"/>
                <w:szCs w:val="24"/>
                <w:lang w:val="vi-VN"/>
              </w:rPr>
              <w:t>streamed": False}</w:t>
            </w:r>
          </w:p>
        </w:tc>
      </w:tr>
    </w:tbl>
    <w:p w14:paraId="43EDF235" w14:textId="13F35DE4" w:rsidR="00E60129" w:rsidRPr="00F57D77" w:rsidRDefault="00E60129" w:rsidP="00E60129">
      <w:pPr>
        <w:pStyle w:val="ListParagraph"/>
        <w:numPr>
          <w:ilvl w:val="0"/>
          <w:numId w:val="102"/>
        </w:numPr>
        <w:rPr>
          <w:lang w:val="vi-VN"/>
        </w:rPr>
      </w:pPr>
      <w:r w:rsidRPr="00F57D77">
        <w:rPr>
          <w:lang w:val="vi-VN"/>
        </w:rPr>
        <w:t xml:space="preserve">Chức năng: </w:t>
      </w:r>
      <w:r w:rsidRPr="00E60129">
        <w:rPr>
          <w:lang w:val="vi-VN"/>
        </w:rPr>
        <w:t xml:space="preserve">Thực thi lệnh gọi công cụ </w:t>
      </w:r>
      <w:r w:rsidR="00556B9E">
        <w:rPr>
          <w:lang w:val="vi-VN"/>
        </w:rPr>
        <w:t>Nikto</w:t>
      </w:r>
      <w:r w:rsidRPr="00F57D77">
        <w:rPr>
          <w:lang w:val="vi-VN"/>
        </w:rPr>
        <w:t xml:space="preserve"> rồi t</w:t>
      </w:r>
      <w:r w:rsidRPr="00E60129">
        <w:rPr>
          <w:lang w:val="vi-VN"/>
        </w:rPr>
        <w:t>hu thập kết quả quét từ stdout/stderr</w:t>
      </w:r>
      <w:r w:rsidRPr="00F57D77">
        <w:rPr>
          <w:lang w:val="vi-VN"/>
        </w:rPr>
        <w:t xml:space="preserve"> và chuẩn hóa </w:t>
      </w:r>
      <w:r w:rsidRPr="00E60129">
        <w:rPr>
          <w:lang w:val="vi-VN"/>
        </w:rPr>
        <w:t>kết quả thành định dạng JSON để phục vụ lưu trữ và phân tích</w:t>
      </w:r>
      <w:r w:rsidRPr="00F57D77">
        <w:rPr>
          <w:lang w:val="vi-VN"/>
        </w:rPr>
        <w:t>.</w:t>
      </w:r>
    </w:p>
    <w:p w14:paraId="2C3FD1F7" w14:textId="77777777" w:rsidR="00E60129" w:rsidRPr="00F57D77" w:rsidRDefault="00E60129" w:rsidP="00E60129">
      <w:pPr>
        <w:pStyle w:val="ListParagraph"/>
        <w:numPr>
          <w:ilvl w:val="0"/>
          <w:numId w:val="102"/>
        </w:numPr>
      </w:pPr>
      <w:r w:rsidRPr="00F57D77">
        <w:t>Giải thích:</w:t>
      </w:r>
    </w:p>
    <w:p w14:paraId="2766A987" w14:textId="3FA12C93" w:rsidR="00E60129" w:rsidRPr="00F57D77" w:rsidRDefault="00886A97" w:rsidP="00E60129">
      <w:pPr>
        <w:pStyle w:val="ListParagraph"/>
        <w:numPr>
          <w:ilvl w:val="0"/>
          <w:numId w:val="103"/>
        </w:numPr>
        <w:rPr>
          <w:lang w:val="vi-VN"/>
        </w:rPr>
      </w:pPr>
      <w:r w:rsidRPr="00886A97">
        <w:rPr>
          <w:lang w:val="vi-VN"/>
        </w:rPr>
        <w:t>cmd = [NIKTO_BIN, "-ask", "no"]</w:t>
      </w:r>
      <w:r>
        <w:rPr>
          <w:lang w:val="vi-VN"/>
        </w:rPr>
        <w:t xml:space="preserve"> </w:t>
      </w:r>
      <w:r w:rsidR="00F318C0">
        <w:rPr>
          <w:lang w:val="vi-VN"/>
        </w:rPr>
        <w:t>t</w:t>
      </w:r>
      <w:r w:rsidR="00F318C0" w:rsidRPr="00F318C0">
        <w:t xml:space="preserve">ạo lệnh gọi Nikto với các tham số cơ bản và bổ </w:t>
      </w:r>
      <w:r w:rsidR="00F318C0">
        <w:t>sung</w:t>
      </w:r>
      <w:r w:rsidR="00F318C0">
        <w:rPr>
          <w:lang w:val="vi-VN"/>
        </w:rPr>
        <w:t>.</w:t>
      </w:r>
    </w:p>
    <w:p w14:paraId="28826DBF" w14:textId="62B7D24A" w:rsidR="00E60129" w:rsidRPr="00F57D77" w:rsidRDefault="00E60129" w:rsidP="00E60129">
      <w:pPr>
        <w:pStyle w:val="ListParagraph"/>
        <w:numPr>
          <w:ilvl w:val="0"/>
          <w:numId w:val="103"/>
        </w:numPr>
        <w:rPr>
          <w:lang w:val="vi-VN"/>
        </w:rPr>
      </w:pPr>
      <w:r w:rsidRPr="00F57D77">
        <w:rPr>
          <w:lang w:val="vi-VN"/>
        </w:rPr>
        <w:t xml:space="preserve">Nếu có targets_file thì dùng trực tiếp, nếu có targets dạng list thì </w:t>
      </w:r>
      <w:r w:rsidR="00F318C0">
        <w:rPr>
          <w:lang w:val="vi-VN"/>
        </w:rPr>
        <w:t>lấy target đầu tiên</w:t>
      </w:r>
      <w:r w:rsidRPr="00F57D77">
        <w:rPr>
          <w:lang w:val="vi-VN"/>
        </w:rPr>
        <w:t>, nếu là chuỗi thì truyền trực tiếp.</w:t>
      </w:r>
    </w:p>
    <w:p w14:paraId="2EB8F9BA" w14:textId="53929307" w:rsidR="00E60129" w:rsidRPr="00F57D77" w:rsidRDefault="00123078" w:rsidP="00E60129">
      <w:pPr>
        <w:pStyle w:val="ListParagraph"/>
        <w:numPr>
          <w:ilvl w:val="0"/>
          <w:numId w:val="103"/>
        </w:numPr>
        <w:rPr>
          <w:lang w:val="vi-VN"/>
        </w:rPr>
      </w:pPr>
      <w:r>
        <w:rPr>
          <w:lang w:val="vi-VN"/>
        </w:rPr>
        <w:lastRenderedPageBreak/>
        <w:t xml:space="preserve">Sử dụng </w:t>
      </w:r>
      <w:r w:rsidRPr="00123078">
        <w:rPr>
          <w:lang w:val="vi-VN"/>
        </w:rPr>
        <w:t>shlex.quote(</w:t>
      </w:r>
      <w:r>
        <w:rPr>
          <w:lang w:val="vi-VN"/>
        </w:rPr>
        <w:t xml:space="preserve">) để đưa các đoạn có kí tự đặc biệt vào trong </w:t>
      </w:r>
      <w:r w:rsidRPr="00123078">
        <w:rPr>
          <w:lang w:val="vi-VN"/>
        </w:rPr>
        <w:t>'</w:t>
      </w:r>
      <w:r>
        <w:rPr>
          <w:lang w:val="vi-VN"/>
        </w:rPr>
        <w:t xml:space="preserve"> </w:t>
      </w:r>
      <w:r w:rsidRPr="00123078">
        <w:rPr>
          <w:lang w:val="vi-VN"/>
        </w:rPr>
        <w:t>'</w:t>
      </w:r>
      <w:r>
        <w:rPr>
          <w:lang w:val="vi-VN"/>
        </w:rPr>
        <w:t xml:space="preserve">, </w:t>
      </w:r>
      <w:r w:rsidR="00283001">
        <w:rPr>
          <w:lang w:val="vi-VN"/>
        </w:rPr>
        <w:t>giúp t</w:t>
      </w:r>
      <w:r w:rsidR="00283001" w:rsidRPr="00283001">
        <w:rPr>
          <w:lang w:val="vi-VN"/>
        </w:rPr>
        <w:t xml:space="preserve">ạo bản hiển thị lệnh để ghi log hoặc </w:t>
      </w:r>
      <w:r w:rsidR="00283001">
        <w:rPr>
          <w:lang w:val="vi-VN"/>
        </w:rPr>
        <w:t>debug.</w:t>
      </w:r>
    </w:p>
    <w:p w14:paraId="434C21F4" w14:textId="20A0180F" w:rsidR="00283001" w:rsidRPr="00283001" w:rsidRDefault="00283001" w:rsidP="00283001">
      <w:pPr>
        <w:pStyle w:val="ListParagraph"/>
        <w:numPr>
          <w:ilvl w:val="0"/>
          <w:numId w:val="103"/>
        </w:numPr>
        <w:rPr>
          <w:lang w:val="vi-VN"/>
        </w:rPr>
      </w:pPr>
      <w:r w:rsidRPr="00283001">
        <w:rPr>
          <w:lang w:val="vi-VN"/>
        </w:rPr>
        <w:t>Gọi Nikto bằng subprocess.Popen, nếu không tìm thấy thì ghi lỗi và trả kết quả thất bại.</w:t>
      </w:r>
    </w:p>
    <w:p w14:paraId="06ED6C2B" w14:textId="0A9DA260" w:rsidR="00E60129" w:rsidRPr="00283001" w:rsidRDefault="00247C3D" w:rsidP="00EA0A45">
      <w:pPr>
        <w:pStyle w:val="ListParagraph"/>
        <w:numPr>
          <w:ilvl w:val="0"/>
          <w:numId w:val="103"/>
        </w:numPr>
        <w:rPr>
          <w:lang w:val="vi-VN"/>
        </w:rPr>
      </w:pPr>
      <w:r>
        <w:rPr>
          <w:lang w:val="vi-VN"/>
        </w:rPr>
        <w:t xml:space="preserve">Tạo hàm reader() </w:t>
      </w:r>
      <w:r w:rsidR="00B30697">
        <w:rPr>
          <w:lang w:val="vi-VN"/>
        </w:rPr>
        <w:t>đ</w:t>
      </w:r>
      <w:r w:rsidRPr="00247C3D">
        <w:rPr>
          <w:lang w:val="vi-VN"/>
        </w:rPr>
        <w:t>ọc từng dòng từ stdout của Nikto, ghi vào file và lưu vào bộ nhớ</w:t>
      </w:r>
      <w:r w:rsidR="00E60129" w:rsidRPr="00283001">
        <w:rPr>
          <w:lang w:val="vi-VN"/>
        </w:rPr>
        <w:t>.</w:t>
      </w:r>
    </w:p>
    <w:p w14:paraId="5D5B746D" w14:textId="6330809F" w:rsidR="00E60129" w:rsidRPr="00F57D77" w:rsidRDefault="00FB6F51" w:rsidP="00E60129">
      <w:pPr>
        <w:pStyle w:val="ListParagraph"/>
        <w:numPr>
          <w:ilvl w:val="0"/>
          <w:numId w:val="103"/>
        </w:numPr>
        <w:rPr>
          <w:lang w:val="vi-VN"/>
        </w:rPr>
      </w:pPr>
      <w:r w:rsidRPr="00FB6F51">
        <w:rPr>
          <w:lang w:val="vi-VN"/>
        </w:rPr>
        <w:t>Ghép các dòng lại, chuẩn hóa kết quả từ text sang JSON</w:t>
      </w:r>
      <w:r>
        <w:rPr>
          <w:lang w:val="vi-VN"/>
        </w:rPr>
        <w:t xml:space="preserve"> và t</w:t>
      </w:r>
      <w:r w:rsidRPr="00FB6F51">
        <w:rPr>
          <w:lang w:val="vi-VN"/>
        </w:rPr>
        <w:t>rả về kết quả cuối cùng của quá trình quét</w:t>
      </w:r>
    </w:p>
    <w:p w14:paraId="188E6C64" w14:textId="77777777" w:rsidR="00E60129" w:rsidRPr="00F57D77" w:rsidRDefault="00E60129" w:rsidP="00E60129">
      <w:pPr>
        <w:pStyle w:val="ListParagraph"/>
        <w:numPr>
          <w:ilvl w:val="0"/>
          <w:numId w:val="102"/>
        </w:numPr>
      </w:pPr>
      <w:r w:rsidRPr="00F57D77">
        <w:t>Ý nghĩa:</w:t>
      </w:r>
    </w:p>
    <w:p w14:paraId="2AE0F64C" w14:textId="15E3980F" w:rsidR="00E60129" w:rsidRPr="00F57D77" w:rsidRDefault="00E60129" w:rsidP="00E60129">
      <w:pPr>
        <w:pStyle w:val="ListParagraph"/>
        <w:numPr>
          <w:ilvl w:val="0"/>
          <w:numId w:val="104"/>
        </w:numPr>
        <w:rPr>
          <w:lang w:val="vi-VN"/>
        </w:rPr>
      </w:pPr>
      <w:r w:rsidRPr="00F57D77">
        <w:t xml:space="preserve">Đây là dữ liệu đầu vào quan trọng </w:t>
      </w:r>
      <w:r w:rsidRPr="00F57D77">
        <w:rPr>
          <w:lang w:val="vi-VN"/>
        </w:rPr>
        <w:t>cho bước enrich bằng AI (hàm enrich_</w:t>
      </w:r>
      <w:r w:rsidR="00556B9E">
        <w:rPr>
          <w:lang w:val="vi-VN"/>
        </w:rPr>
        <w:t>nikto</w:t>
      </w:r>
      <w:r w:rsidRPr="00F57D77">
        <w:rPr>
          <w:lang w:val="vi-VN"/>
        </w:rPr>
        <w:t>_findings()).</w:t>
      </w:r>
    </w:p>
    <w:p w14:paraId="13557D68" w14:textId="77777777" w:rsidR="00E60129" w:rsidRPr="00F57D77" w:rsidRDefault="00E60129" w:rsidP="00E60129">
      <w:pPr>
        <w:pStyle w:val="ListParagraph"/>
        <w:numPr>
          <w:ilvl w:val="0"/>
          <w:numId w:val="104"/>
        </w:numPr>
        <w:rPr>
          <w:lang w:val="vi-VN"/>
        </w:rPr>
      </w:pPr>
      <w:r w:rsidRPr="00F57D77">
        <w:rPr>
          <w:lang w:val="vi-VN"/>
        </w:rPr>
        <w:t>Các phát hiện từ Nuclei giúp AI phân tích mức độ nghiêm trọng, bằng chứng, và đề xuất khắc phục.</w:t>
      </w:r>
    </w:p>
    <w:p w14:paraId="58019B19" w14:textId="12017F03" w:rsidR="00F57D77" w:rsidRDefault="004913BE" w:rsidP="00FB6F51">
      <w:pPr>
        <w:pStyle w:val="Heading3"/>
        <w:rPr>
          <w:lang w:val="vi-VN"/>
        </w:rPr>
      </w:pPr>
      <w:bookmarkStart w:id="56" w:name="_Toc214386347"/>
      <w:r>
        <w:t>Mô hình</w:t>
      </w:r>
      <w:r w:rsidR="00FB6F51" w:rsidRPr="00862EF3">
        <w:t xml:space="preserve"> AI Core</w:t>
      </w:r>
      <w:bookmarkEnd w:id="56"/>
      <w:r w:rsidR="00FB6F51" w:rsidRPr="00862EF3">
        <w:t xml:space="preserve"> </w:t>
      </w:r>
    </w:p>
    <w:p w14:paraId="0988D4DF" w14:textId="40C9634F" w:rsidR="00FB6F51" w:rsidRPr="00FB6F51" w:rsidRDefault="004913BE" w:rsidP="00FB6F51">
      <w:pPr>
        <w:rPr>
          <w:lang w:val="vi-VN"/>
        </w:rPr>
      </w:pPr>
      <w:r>
        <w:rPr>
          <w:lang w:val="vi-VN"/>
        </w:rPr>
        <w:t>Mô hình</w:t>
      </w:r>
      <w:r w:rsidR="00FB6F51" w:rsidRPr="00FB6F51">
        <w:rPr>
          <w:lang w:val="vi-VN"/>
        </w:rPr>
        <w:t xml:space="preserve"> ai_common.py là nền tảng cho toàn bộ hệ thống enrich bằng AI. Nó cung cấp các hàm dùng chung để</w:t>
      </w:r>
      <w:r w:rsidR="00F40E5F">
        <w:rPr>
          <w:lang w:val="vi-VN"/>
        </w:rPr>
        <w:t xml:space="preserve"> q</w:t>
      </w:r>
      <w:r w:rsidR="00FB6F51" w:rsidRPr="00FB6F51">
        <w:rPr>
          <w:lang w:val="vi-VN"/>
        </w:rPr>
        <w:t>uản lý API key (đọc, ghi, xóa an toàn)</w:t>
      </w:r>
      <w:r w:rsidR="00FB6F51">
        <w:rPr>
          <w:lang w:val="vi-VN"/>
        </w:rPr>
        <w:t>; g</w:t>
      </w:r>
      <w:r w:rsidR="00FB6F51" w:rsidRPr="00FB6F51">
        <w:rPr>
          <w:lang w:val="vi-VN"/>
        </w:rPr>
        <w:t xml:space="preserve">ửi yêu cầu tới OpenAI (qua ask_openai) với khả năng xoay vòng key, xử lý lỗi mạng, quota, xác </w:t>
      </w:r>
      <w:r w:rsidR="00FB6F51">
        <w:rPr>
          <w:lang w:val="vi-VN"/>
        </w:rPr>
        <w:t xml:space="preserve">thực; </w:t>
      </w:r>
      <w:r w:rsidR="00F40E5F">
        <w:rPr>
          <w:lang w:val="vi-VN"/>
        </w:rPr>
        <w:t>t</w:t>
      </w:r>
      <w:r w:rsidR="00FB6F51" w:rsidRPr="00FB6F51">
        <w:rPr>
          <w:lang w:val="vi-VN"/>
        </w:rPr>
        <w:t xml:space="preserve">ạo session HTTP có retry/backoff để tăng độ ổn định. </w:t>
      </w:r>
      <w:r w:rsidR="00FB6F51" w:rsidRPr="004913BE">
        <w:rPr>
          <w:lang w:val="vi-VN"/>
        </w:rPr>
        <w:t xml:space="preserve">Các </w:t>
      </w:r>
      <w:r w:rsidR="000268DE">
        <w:rPr>
          <w:lang w:val="vi-VN"/>
        </w:rPr>
        <w:t>m</w:t>
      </w:r>
      <w:r w:rsidRPr="004913BE">
        <w:rPr>
          <w:lang w:val="vi-VN"/>
        </w:rPr>
        <w:t>ô hình</w:t>
      </w:r>
      <w:r w:rsidR="00FB6F51" w:rsidRPr="004913BE">
        <w:rPr>
          <w:lang w:val="vi-VN"/>
        </w:rPr>
        <w:t xml:space="preserve"> khác như ai_enricher.py, ai_recursive_probe.py đều phụ thuộc vào ai_common.py để thực hiện các tác vụ AI.</w:t>
      </w:r>
    </w:p>
    <w:p w14:paraId="615B19CB" w14:textId="6FDB03B3" w:rsidR="00FB6F51" w:rsidRPr="00FB6F51" w:rsidRDefault="00FB6F51" w:rsidP="00FB6F51">
      <w:pPr>
        <w:rPr>
          <w:lang w:val="vi-VN"/>
        </w:rPr>
      </w:pPr>
      <w:r w:rsidRPr="00412F6F">
        <w:rPr>
          <w:lang w:val="vi-VN"/>
        </w:rPr>
        <w:t>Luồng hoạt động</w:t>
      </w:r>
      <w:r w:rsidR="00412F6F">
        <w:rPr>
          <w:lang w:val="vi-VN"/>
        </w:rPr>
        <w:t xml:space="preserve"> tổng quát:</w:t>
      </w:r>
    </w:p>
    <w:p w14:paraId="7EF97615" w14:textId="77777777" w:rsidR="00FB6F51" w:rsidRPr="00862EF3" w:rsidRDefault="00FB6F51" w:rsidP="00FB6F51">
      <w:pPr>
        <w:numPr>
          <w:ilvl w:val="0"/>
          <w:numId w:val="112"/>
        </w:numPr>
        <w:spacing w:after="160" w:line="259" w:lineRule="auto"/>
        <w:jc w:val="left"/>
      </w:pPr>
      <w:r w:rsidRPr="00862EF3">
        <w:t>Đọc danh sách API key từ file api_keys.txt.</w:t>
      </w:r>
    </w:p>
    <w:p w14:paraId="4333EEB4" w14:textId="77777777" w:rsidR="00FB6F51" w:rsidRPr="00862EF3" w:rsidRDefault="00FB6F51" w:rsidP="00FB6F51">
      <w:pPr>
        <w:numPr>
          <w:ilvl w:val="0"/>
          <w:numId w:val="112"/>
        </w:numPr>
        <w:spacing w:after="160" w:line="259" w:lineRule="auto"/>
        <w:jc w:val="left"/>
      </w:pPr>
      <w:r w:rsidRPr="00862EF3">
        <w:t>Tạo session HTTP có retry để gọi OpenAI.</w:t>
      </w:r>
    </w:p>
    <w:p w14:paraId="3A593899" w14:textId="77777777" w:rsidR="00FB6F51" w:rsidRPr="00862EF3" w:rsidRDefault="00FB6F51" w:rsidP="00FB6F51">
      <w:pPr>
        <w:numPr>
          <w:ilvl w:val="0"/>
          <w:numId w:val="112"/>
        </w:numPr>
        <w:spacing w:after="160" w:line="259" w:lineRule="auto"/>
        <w:jc w:val="left"/>
      </w:pPr>
      <w:r w:rsidRPr="00862EF3">
        <w:t>Gửi prompt tới OpenAI qua ask_openai, xử lý phản hồi JSON.</w:t>
      </w:r>
    </w:p>
    <w:p w14:paraId="0BDD0AD2" w14:textId="77777777" w:rsidR="00FB6F51" w:rsidRPr="00862EF3" w:rsidRDefault="00FB6F51" w:rsidP="00FB6F51">
      <w:pPr>
        <w:numPr>
          <w:ilvl w:val="0"/>
          <w:numId w:val="112"/>
        </w:numPr>
        <w:spacing w:after="160" w:line="259" w:lineRule="auto"/>
        <w:jc w:val="left"/>
      </w:pPr>
      <w:r w:rsidRPr="00862EF3">
        <w:t>Nếu key bị lỗi xác thực hoặc quota, tự động xóa khỏi file.</w:t>
      </w:r>
    </w:p>
    <w:p w14:paraId="39F4C779" w14:textId="77777777" w:rsidR="00FB6F51" w:rsidRPr="00862EF3" w:rsidRDefault="00FB6F51" w:rsidP="00FB6F51">
      <w:pPr>
        <w:numPr>
          <w:ilvl w:val="0"/>
          <w:numId w:val="112"/>
        </w:numPr>
        <w:spacing w:after="160" w:line="259" w:lineRule="auto"/>
        <w:jc w:val="left"/>
      </w:pPr>
      <w:r w:rsidRPr="00862EF3">
        <w:t>Nếu bị rate-limit hoặc lỗi mạng, tự động xoay vòng sang key khác.</w:t>
      </w:r>
    </w:p>
    <w:p w14:paraId="3D1510F3" w14:textId="0DB26601" w:rsidR="00FB6F51" w:rsidRPr="00F40E5F" w:rsidRDefault="00FB6F51" w:rsidP="00F40E5F">
      <w:pPr>
        <w:numPr>
          <w:ilvl w:val="0"/>
          <w:numId w:val="112"/>
        </w:numPr>
        <w:spacing w:after="160" w:line="259" w:lineRule="auto"/>
        <w:jc w:val="left"/>
      </w:pPr>
      <w:r w:rsidRPr="00862EF3">
        <w:t>Trả về nội dung phản hồi hoặc None nếu thất bại.</w:t>
      </w:r>
    </w:p>
    <w:p w14:paraId="65BA48EC" w14:textId="77777777" w:rsidR="00F40E5F" w:rsidRDefault="00F40E5F" w:rsidP="00F40E5F">
      <w:pPr>
        <w:rPr>
          <w:lang w:val="vi-VN"/>
        </w:rPr>
      </w:pPr>
      <w:r w:rsidRPr="0051594E">
        <w:rPr>
          <w:lang w:val="vi-VN"/>
        </w:rPr>
        <w:t xml:space="preserve">Trích mã nguồn và phân </w:t>
      </w:r>
      <w:r>
        <w:rPr>
          <w:lang w:val="vi-VN"/>
        </w:rPr>
        <w:t>tích chức năng:</w:t>
      </w:r>
    </w:p>
    <w:p w14:paraId="368C6A37" w14:textId="7C546E11" w:rsidR="00F40E5F" w:rsidRDefault="00F40E5F" w:rsidP="00F40E5F">
      <w:pPr>
        <w:rPr>
          <w:lang w:val="vi-VN"/>
        </w:rPr>
      </w:pPr>
      <w:r w:rsidRPr="00637366">
        <w:t xml:space="preserve">Đoạn mã chính nằm trong file </w:t>
      </w:r>
      <w:r>
        <w:t>analyzer</w:t>
      </w:r>
      <w:r w:rsidRPr="00637366">
        <w:t>s/</w:t>
      </w:r>
      <w:r>
        <w:t>ai_</w:t>
      </w:r>
      <w:r w:rsidR="007948DF">
        <w:t>common</w:t>
      </w:r>
      <w:r w:rsidRPr="00637366">
        <w:t>.</w:t>
      </w:r>
      <w:r>
        <w:t>py</w:t>
      </w:r>
      <w:r>
        <w:rPr>
          <w:lang w:val="vi-VN"/>
        </w:rPr>
        <w:t>:</w:t>
      </w:r>
    </w:p>
    <w:p w14:paraId="1E96F6B4" w14:textId="526DD74D" w:rsidR="00F40E5F" w:rsidRDefault="00F62927" w:rsidP="00F40E5F">
      <w:pPr>
        <w:rPr>
          <w:b/>
          <w:bCs/>
          <w:lang w:val="vi-VN"/>
        </w:rPr>
      </w:pPr>
      <w:r>
        <w:rPr>
          <w:b/>
          <w:bCs/>
          <w:lang w:val="vi-VN"/>
        </w:rPr>
        <w:t>Chức năng t</w:t>
      </w:r>
      <w:r w:rsidR="00F40E5F" w:rsidRPr="00F40E5F">
        <w:rPr>
          <w:b/>
          <w:bCs/>
        </w:rPr>
        <w:t xml:space="preserve">ạo session HTTP có </w:t>
      </w:r>
      <w:r w:rsidR="00F40E5F">
        <w:rPr>
          <w:b/>
          <w:bCs/>
        </w:rPr>
        <w:t>retry</w:t>
      </w:r>
      <w:r w:rsidR="00F40E5F">
        <w:rPr>
          <w:b/>
          <w:bCs/>
          <w:lang w:val="vi-VN"/>
        </w:rPr>
        <w:t>:</w:t>
      </w:r>
    </w:p>
    <w:tbl>
      <w:tblPr>
        <w:tblW w:w="9024" w:type="dxa"/>
        <w:tblCellSpacing w:w="15" w:type="dxa"/>
        <w:tblInd w:w="329" w:type="dxa"/>
        <w:tblCellMar>
          <w:top w:w="15" w:type="dxa"/>
          <w:left w:w="15" w:type="dxa"/>
          <w:bottom w:w="15" w:type="dxa"/>
          <w:right w:w="15" w:type="dxa"/>
        </w:tblCellMar>
        <w:tblLook w:val="04A0" w:firstRow="1" w:lastRow="0" w:firstColumn="1" w:lastColumn="0" w:noHBand="0" w:noVBand="1"/>
      </w:tblPr>
      <w:tblGrid>
        <w:gridCol w:w="392"/>
        <w:gridCol w:w="8632"/>
      </w:tblGrid>
      <w:tr w:rsidR="00F40E5F" w:rsidRPr="00F40E5F" w14:paraId="78D2DA23" w14:textId="77777777" w:rsidTr="002D03CB">
        <w:trPr>
          <w:tblCellSpacing w:w="15" w:type="dxa"/>
        </w:trPr>
        <w:tc>
          <w:tcPr>
            <w:tcW w:w="0" w:type="auto"/>
            <w:shd w:val="clear" w:color="auto" w:fill="D4D4D4"/>
            <w:vAlign w:val="center"/>
            <w:hideMark/>
          </w:tcPr>
          <w:p w14:paraId="532E04CC" w14:textId="77777777" w:rsidR="00F40E5F" w:rsidRPr="007E68BF" w:rsidRDefault="00F40E5F" w:rsidP="00BB057C">
            <w:pPr>
              <w:spacing w:after="160" w:line="240" w:lineRule="auto"/>
              <w:ind w:firstLine="0"/>
              <w:jc w:val="center"/>
              <w:rPr>
                <w:sz w:val="24"/>
                <w:szCs w:val="24"/>
                <w:lang w:val="vi-VN"/>
              </w:rPr>
            </w:pPr>
            <w:r w:rsidRPr="007E68BF">
              <w:rPr>
                <w:sz w:val="24"/>
                <w:szCs w:val="24"/>
                <w:lang w:val="vi-VN"/>
              </w:rPr>
              <w:t>1</w:t>
            </w:r>
          </w:p>
          <w:p w14:paraId="23696B06" w14:textId="77777777" w:rsidR="00F40E5F" w:rsidRPr="007E68BF" w:rsidRDefault="00F40E5F" w:rsidP="00BB057C">
            <w:pPr>
              <w:spacing w:after="160" w:line="240" w:lineRule="auto"/>
              <w:ind w:firstLine="0"/>
              <w:jc w:val="center"/>
              <w:rPr>
                <w:sz w:val="24"/>
                <w:szCs w:val="24"/>
                <w:lang w:val="vi-VN"/>
              </w:rPr>
            </w:pPr>
          </w:p>
          <w:p w14:paraId="277AE917" w14:textId="7E5FE31E" w:rsidR="00F40E5F" w:rsidRPr="007E68BF" w:rsidRDefault="00F40E5F" w:rsidP="00BB057C">
            <w:pPr>
              <w:spacing w:after="160" w:line="240" w:lineRule="auto"/>
              <w:ind w:firstLine="0"/>
              <w:jc w:val="center"/>
              <w:rPr>
                <w:sz w:val="24"/>
                <w:szCs w:val="24"/>
                <w:lang w:val="vi-VN"/>
              </w:rPr>
            </w:pPr>
            <w:r w:rsidRPr="007E68BF">
              <w:rPr>
                <w:sz w:val="24"/>
                <w:szCs w:val="24"/>
                <w:lang w:val="vi-VN"/>
              </w:rPr>
              <w:lastRenderedPageBreak/>
              <w:t>2</w:t>
            </w:r>
          </w:p>
          <w:p w14:paraId="314CEF2C" w14:textId="3F98FC18" w:rsidR="00F40E5F" w:rsidRPr="007E68BF" w:rsidRDefault="00F40E5F" w:rsidP="00BB057C">
            <w:pPr>
              <w:spacing w:after="160" w:line="240" w:lineRule="auto"/>
              <w:ind w:firstLine="0"/>
              <w:jc w:val="center"/>
              <w:rPr>
                <w:sz w:val="24"/>
                <w:szCs w:val="24"/>
                <w:lang w:val="vi-VN"/>
              </w:rPr>
            </w:pPr>
            <w:r w:rsidRPr="007E68BF">
              <w:rPr>
                <w:sz w:val="24"/>
                <w:szCs w:val="24"/>
                <w:lang w:val="vi-VN"/>
              </w:rPr>
              <w:t>3</w:t>
            </w:r>
          </w:p>
          <w:p w14:paraId="6F804053" w14:textId="6B0C0AD8" w:rsidR="00F40E5F" w:rsidRPr="007E68BF" w:rsidRDefault="00F40E5F" w:rsidP="00BB057C">
            <w:pPr>
              <w:spacing w:after="160" w:line="240" w:lineRule="auto"/>
              <w:ind w:firstLine="0"/>
              <w:jc w:val="center"/>
              <w:rPr>
                <w:sz w:val="24"/>
                <w:szCs w:val="24"/>
                <w:lang w:val="vi-VN"/>
              </w:rPr>
            </w:pPr>
            <w:r w:rsidRPr="007E68BF">
              <w:rPr>
                <w:sz w:val="24"/>
                <w:szCs w:val="24"/>
                <w:lang w:val="vi-VN"/>
              </w:rPr>
              <w:t>4</w:t>
            </w:r>
          </w:p>
          <w:p w14:paraId="2630AC16" w14:textId="4808F069" w:rsidR="00F40E5F" w:rsidRPr="007E68BF" w:rsidRDefault="00F40E5F" w:rsidP="00BB057C">
            <w:pPr>
              <w:spacing w:after="160" w:line="240" w:lineRule="auto"/>
              <w:ind w:firstLine="0"/>
              <w:jc w:val="center"/>
              <w:rPr>
                <w:sz w:val="24"/>
                <w:szCs w:val="24"/>
                <w:lang w:val="vi-VN"/>
              </w:rPr>
            </w:pPr>
            <w:r w:rsidRPr="007E68BF">
              <w:rPr>
                <w:sz w:val="24"/>
                <w:szCs w:val="24"/>
                <w:lang w:val="vi-VN"/>
              </w:rPr>
              <w:t>5</w:t>
            </w:r>
          </w:p>
          <w:p w14:paraId="34468C41" w14:textId="19FBD45F" w:rsidR="00F40E5F" w:rsidRPr="007E68BF" w:rsidRDefault="00F40E5F" w:rsidP="00BB057C">
            <w:pPr>
              <w:spacing w:after="160" w:line="240" w:lineRule="auto"/>
              <w:ind w:firstLine="0"/>
              <w:jc w:val="center"/>
              <w:rPr>
                <w:sz w:val="24"/>
                <w:szCs w:val="24"/>
                <w:lang w:val="vi-VN"/>
              </w:rPr>
            </w:pPr>
            <w:r w:rsidRPr="007E68BF">
              <w:rPr>
                <w:sz w:val="24"/>
                <w:szCs w:val="24"/>
                <w:lang w:val="vi-VN"/>
              </w:rPr>
              <w:t>6</w:t>
            </w:r>
          </w:p>
          <w:p w14:paraId="117F5F4D" w14:textId="6D0F0D63" w:rsidR="00F40E5F" w:rsidRPr="007E68BF" w:rsidRDefault="00F40E5F" w:rsidP="00BB057C">
            <w:pPr>
              <w:spacing w:after="160" w:line="240" w:lineRule="auto"/>
              <w:ind w:firstLine="0"/>
              <w:jc w:val="center"/>
              <w:rPr>
                <w:sz w:val="24"/>
                <w:szCs w:val="24"/>
                <w:lang w:val="vi-VN"/>
              </w:rPr>
            </w:pPr>
            <w:r w:rsidRPr="007E68BF">
              <w:rPr>
                <w:sz w:val="24"/>
                <w:szCs w:val="24"/>
                <w:lang w:val="vi-VN"/>
              </w:rPr>
              <w:t>7</w:t>
            </w:r>
          </w:p>
          <w:p w14:paraId="5E77BD99" w14:textId="758176BD" w:rsidR="00F40E5F" w:rsidRPr="007E68BF" w:rsidRDefault="00F40E5F" w:rsidP="00BB057C">
            <w:pPr>
              <w:spacing w:after="160" w:line="240" w:lineRule="auto"/>
              <w:ind w:firstLine="0"/>
              <w:jc w:val="center"/>
              <w:rPr>
                <w:sz w:val="24"/>
                <w:szCs w:val="24"/>
                <w:lang w:val="vi-VN"/>
              </w:rPr>
            </w:pPr>
            <w:r w:rsidRPr="007E68BF">
              <w:rPr>
                <w:sz w:val="24"/>
                <w:szCs w:val="24"/>
                <w:lang w:val="vi-VN"/>
              </w:rPr>
              <w:t>8</w:t>
            </w:r>
          </w:p>
          <w:p w14:paraId="32B1925D" w14:textId="02B52088" w:rsidR="00F40E5F" w:rsidRPr="007E68BF" w:rsidRDefault="00F40E5F" w:rsidP="00BB057C">
            <w:pPr>
              <w:spacing w:after="160" w:line="240" w:lineRule="auto"/>
              <w:ind w:firstLine="0"/>
              <w:jc w:val="center"/>
              <w:rPr>
                <w:sz w:val="24"/>
                <w:szCs w:val="24"/>
                <w:lang w:val="vi-VN"/>
              </w:rPr>
            </w:pPr>
            <w:r w:rsidRPr="007E68BF">
              <w:rPr>
                <w:sz w:val="24"/>
                <w:szCs w:val="24"/>
                <w:lang w:val="vi-VN"/>
              </w:rPr>
              <w:t>9</w:t>
            </w:r>
          </w:p>
          <w:p w14:paraId="6148D652" w14:textId="77777777" w:rsidR="00F40E5F" w:rsidRPr="007E68BF" w:rsidRDefault="00F40E5F" w:rsidP="00BB057C">
            <w:pPr>
              <w:spacing w:after="160" w:line="240" w:lineRule="auto"/>
              <w:ind w:firstLine="0"/>
              <w:jc w:val="center"/>
              <w:rPr>
                <w:sz w:val="24"/>
                <w:szCs w:val="24"/>
                <w:lang w:val="vi-VN"/>
              </w:rPr>
            </w:pPr>
            <w:r w:rsidRPr="007E68BF">
              <w:rPr>
                <w:sz w:val="24"/>
                <w:szCs w:val="24"/>
                <w:lang w:val="vi-VN"/>
              </w:rPr>
              <w:t>10</w:t>
            </w:r>
          </w:p>
          <w:p w14:paraId="4252EE24" w14:textId="77777777" w:rsidR="00F40E5F" w:rsidRPr="007E68BF" w:rsidRDefault="00F40E5F" w:rsidP="00BB057C">
            <w:pPr>
              <w:spacing w:after="160" w:line="240" w:lineRule="auto"/>
              <w:ind w:firstLine="0"/>
              <w:jc w:val="center"/>
              <w:rPr>
                <w:sz w:val="24"/>
                <w:szCs w:val="24"/>
                <w:lang w:val="vi-VN"/>
              </w:rPr>
            </w:pPr>
            <w:r w:rsidRPr="007E68BF">
              <w:rPr>
                <w:sz w:val="24"/>
                <w:szCs w:val="24"/>
                <w:lang w:val="vi-VN"/>
              </w:rPr>
              <w:t>11</w:t>
            </w:r>
          </w:p>
          <w:p w14:paraId="0286B991" w14:textId="77777777" w:rsidR="00F40E5F" w:rsidRPr="007E68BF" w:rsidRDefault="00F40E5F" w:rsidP="00BB057C">
            <w:pPr>
              <w:spacing w:after="160" w:line="240" w:lineRule="auto"/>
              <w:ind w:firstLine="0"/>
              <w:jc w:val="center"/>
              <w:rPr>
                <w:sz w:val="24"/>
                <w:szCs w:val="24"/>
                <w:lang w:val="vi-VN"/>
              </w:rPr>
            </w:pPr>
            <w:r w:rsidRPr="007E68BF">
              <w:rPr>
                <w:sz w:val="24"/>
                <w:szCs w:val="24"/>
                <w:lang w:val="vi-VN"/>
              </w:rPr>
              <w:t>12</w:t>
            </w:r>
          </w:p>
          <w:p w14:paraId="0589A507" w14:textId="77777777" w:rsidR="00F40E5F" w:rsidRPr="007E68BF" w:rsidRDefault="00F40E5F" w:rsidP="00BB057C">
            <w:pPr>
              <w:spacing w:after="160" w:line="240" w:lineRule="auto"/>
              <w:ind w:firstLine="0"/>
              <w:jc w:val="center"/>
              <w:rPr>
                <w:sz w:val="24"/>
                <w:szCs w:val="24"/>
                <w:lang w:val="vi-VN"/>
              </w:rPr>
            </w:pPr>
            <w:r w:rsidRPr="007E68BF">
              <w:rPr>
                <w:sz w:val="24"/>
                <w:szCs w:val="24"/>
                <w:lang w:val="vi-VN"/>
              </w:rPr>
              <w:t>13</w:t>
            </w:r>
          </w:p>
          <w:p w14:paraId="0E52DFC2" w14:textId="02F2DC69" w:rsidR="00F40E5F" w:rsidRPr="007E68BF" w:rsidRDefault="00F40E5F" w:rsidP="00BB057C">
            <w:pPr>
              <w:spacing w:after="160" w:line="240" w:lineRule="auto"/>
              <w:ind w:firstLine="0"/>
              <w:jc w:val="center"/>
              <w:rPr>
                <w:sz w:val="24"/>
                <w:szCs w:val="24"/>
                <w:lang w:val="vi-VN"/>
              </w:rPr>
            </w:pPr>
            <w:r w:rsidRPr="007E68BF">
              <w:rPr>
                <w:sz w:val="24"/>
                <w:szCs w:val="24"/>
                <w:lang w:val="vi-VN"/>
              </w:rPr>
              <w:t>14</w:t>
            </w:r>
          </w:p>
        </w:tc>
        <w:tc>
          <w:tcPr>
            <w:tcW w:w="0" w:type="auto"/>
            <w:shd w:val="clear" w:color="auto" w:fill="D4D4D4"/>
            <w:vAlign w:val="center"/>
            <w:hideMark/>
          </w:tcPr>
          <w:p w14:paraId="4EBDDC8D" w14:textId="77777777" w:rsidR="00F40E5F" w:rsidRPr="007E68BF" w:rsidRDefault="00F40E5F" w:rsidP="00BB057C">
            <w:pPr>
              <w:spacing w:after="160" w:line="240" w:lineRule="auto"/>
              <w:ind w:firstLine="0"/>
              <w:jc w:val="left"/>
              <w:rPr>
                <w:sz w:val="24"/>
                <w:szCs w:val="24"/>
                <w:lang w:val="vi-VN"/>
              </w:rPr>
            </w:pPr>
            <w:r w:rsidRPr="007E68BF">
              <w:rPr>
                <w:sz w:val="24"/>
                <w:szCs w:val="24"/>
                <w:lang w:val="vi-VN"/>
              </w:rPr>
              <w:lastRenderedPageBreak/>
              <w:t>def create_retry_session(retries: int = 3, backoff_factor: float = 0.5,</w:t>
            </w:r>
          </w:p>
          <w:p w14:paraId="7D1469F7" w14:textId="13C02E53" w:rsidR="00F40E5F" w:rsidRPr="007E68BF" w:rsidRDefault="00F40E5F" w:rsidP="00BB057C">
            <w:pPr>
              <w:spacing w:after="160" w:line="240" w:lineRule="auto"/>
              <w:ind w:firstLine="0"/>
              <w:jc w:val="left"/>
              <w:rPr>
                <w:sz w:val="24"/>
                <w:szCs w:val="24"/>
                <w:lang w:val="vi-VN"/>
              </w:rPr>
            </w:pPr>
            <w:r w:rsidRPr="007E68BF">
              <w:rPr>
                <w:sz w:val="24"/>
                <w:szCs w:val="24"/>
                <w:lang w:val="vi-VN"/>
              </w:rPr>
              <w:t>status_forcelist: Tuple[int, ...] = (500, 502, 504)) -&gt; requests.Session:</w:t>
            </w:r>
          </w:p>
          <w:p w14:paraId="13322CFB" w14:textId="77777777" w:rsidR="00F40E5F" w:rsidRPr="007E68BF" w:rsidRDefault="00F40E5F" w:rsidP="00BB057C">
            <w:pPr>
              <w:spacing w:after="160" w:line="240" w:lineRule="auto"/>
              <w:ind w:firstLine="0"/>
              <w:jc w:val="left"/>
              <w:rPr>
                <w:sz w:val="24"/>
                <w:szCs w:val="24"/>
                <w:lang w:val="vi-VN"/>
              </w:rPr>
            </w:pPr>
            <w:r w:rsidRPr="007E68BF">
              <w:rPr>
                <w:sz w:val="24"/>
                <w:szCs w:val="24"/>
                <w:lang w:val="vi-VN"/>
              </w:rPr>
              <w:lastRenderedPageBreak/>
              <w:t xml:space="preserve">    session = requests.Session()</w:t>
            </w:r>
          </w:p>
          <w:p w14:paraId="06F46397" w14:textId="77777777" w:rsidR="00F40E5F" w:rsidRPr="007E68BF" w:rsidRDefault="00F40E5F" w:rsidP="00BB057C">
            <w:pPr>
              <w:spacing w:after="160" w:line="240" w:lineRule="auto"/>
              <w:ind w:firstLine="0"/>
              <w:jc w:val="left"/>
              <w:rPr>
                <w:sz w:val="24"/>
                <w:szCs w:val="24"/>
                <w:lang w:val="vi-VN"/>
              </w:rPr>
            </w:pPr>
            <w:r w:rsidRPr="007E68BF">
              <w:rPr>
                <w:sz w:val="24"/>
                <w:szCs w:val="24"/>
                <w:lang w:val="vi-VN"/>
              </w:rPr>
              <w:t xml:space="preserve">    retry = Retry(</w:t>
            </w:r>
          </w:p>
          <w:p w14:paraId="689D597E" w14:textId="77777777" w:rsidR="00F40E5F" w:rsidRPr="007E68BF" w:rsidRDefault="00F40E5F" w:rsidP="00BB057C">
            <w:pPr>
              <w:spacing w:after="160" w:line="240" w:lineRule="auto"/>
              <w:ind w:firstLine="0"/>
              <w:jc w:val="left"/>
              <w:rPr>
                <w:sz w:val="24"/>
                <w:szCs w:val="24"/>
                <w:lang w:val="vi-VN"/>
              </w:rPr>
            </w:pPr>
            <w:r w:rsidRPr="007E68BF">
              <w:rPr>
                <w:sz w:val="24"/>
                <w:szCs w:val="24"/>
                <w:lang w:val="vi-VN"/>
              </w:rPr>
              <w:t xml:space="preserve">        total=retries,</w:t>
            </w:r>
          </w:p>
          <w:p w14:paraId="777F151B" w14:textId="77777777" w:rsidR="00F40E5F" w:rsidRPr="007E68BF" w:rsidRDefault="00F40E5F" w:rsidP="00BB057C">
            <w:pPr>
              <w:spacing w:after="160" w:line="240" w:lineRule="auto"/>
              <w:ind w:firstLine="0"/>
              <w:jc w:val="left"/>
              <w:rPr>
                <w:sz w:val="24"/>
                <w:szCs w:val="24"/>
                <w:lang w:val="vi-VN"/>
              </w:rPr>
            </w:pPr>
            <w:r w:rsidRPr="007E68BF">
              <w:rPr>
                <w:sz w:val="24"/>
                <w:szCs w:val="24"/>
                <w:lang w:val="vi-VN"/>
              </w:rPr>
              <w:t xml:space="preserve">        read=retries,</w:t>
            </w:r>
          </w:p>
          <w:p w14:paraId="6159A0F2" w14:textId="77777777" w:rsidR="00F40E5F" w:rsidRPr="007E68BF" w:rsidRDefault="00F40E5F" w:rsidP="00BB057C">
            <w:pPr>
              <w:spacing w:after="160" w:line="240" w:lineRule="auto"/>
              <w:ind w:firstLine="0"/>
              <w:jc w:val="left"/>
              <w:rPr>
                <w:sz w:val="24"/>
                <w:szCs w:val="24"/>
                <w:lang w:val="vi-VN"/>
              </w:rPr>
            </w:pPr>
            <w:r w:rsidRPr="007E68BF">
              <w:rPr>
                <w:sz w:val="24"/>
                <w:szCs w:val="24"/>
                <w:lang w:val="vi-VN"/>
              </w:rPr>
              <w:t xml:space="preserve">        connect=retries,</w:t>
            </w:r>
          </w:p>
          <w:p w14:paraId="468052BC" w14:textId="77777777" w:rsidR="00F40E5F" w:rsidRPr="007E68BF" w:rsidRDefault="00F40E5F" w:rsidP="00BB057C">
            <w:pPr>
              <w:spacing w:after="160" w:line="240" w:lineRule="auto"/>
              <w:ind w:firstLine="0"/>
              <w:jc w:val="left"/>
              <w:rPr>
                <w:sz w:val="24"/>
                <w:szCs w:val="24"/>
                <w:lang w:val="vi-VN"/>
              </w:rPr>
            </w:pPr>
            <w:r w:rsidRPr="007E68BF">
              <w:rPr>
                <w:sz w:val="24"/>
                <w:szCs w:val="24"/>
                <w:lang w:val="vi-VN"/>
              </w:rPr>
              <w:t xml:space="preserve">        backoff_factor=backoff_factor,</w:t>
            </w:r>
          </w:p>
          <w:p w14:paraId="43F2C293" w14:textId="77777777" w:rsidR="00F40E5F" w:rsidRPr="007E68BF" w:rsidRDefault="00F40E5F" w:rsidP="00BB057C">
            <w:pPr>
              <w:spacing w:after="160" w:line="240" w:lineRule="auto"/>
              <w:ind w:firstLine="0"/>
              <w:jc w:val="left"/>
              <w:rPr>
                <w:sz w:val="24"/>
                <w:szCs w:val="24"/>
                <w:lang w:val="vi-VN"/>
              </w:rPr>
            </w:pPr>
            <w:r w:rsidRPr="007E68BF">
              <w:rPr>
                <w:sz w:val="24"/>
                <w:szCs w:val="24"/>
                <w:lang w:val="vi-VN"/>
              </w:rPr>
              <w:t xml:space="preserve">        status_forcelist=status_forcelist,</w:t>
            </w:r>
          </w:p>
          <w:p w14:paraId="531F57CB" w14:textId="77777777" w:rsidR="00F40E5F" w:rsidRPr="007E68BF" w:rsidRDefault="00F40E5F" w:rsidP="00BB057C">
            <w:pPr>
              <w:spacing w:after="160" w:line="240" w:lineRule="auto"/>
              <w:ind w:firstLine="0"/>
              <w:jc w:val="left"/>
              <w:rPr>
                <w:sz w:val="24"/>
                <w:szCs w:val="24"/>
                <w:lang w:val="vi-VN"/>
              </w:rPr>
            </w:pPr>
            <w:r w:rsidRPr="007E68BF">
              <w:rPr>
                <w:sz w:val="24"/>
                <w:szCs w:val="24"/>
                <w:lang w:val="vi-VN"/>
              </w:rPr>
              <w:t xml:space="preserve">        allowed_methods=frozenset(['GET', 'POST'])</w:t>
            </w:r>
          </w:p>
          <w:p w14:paraId="7477F124" w14:textId="77777777" w:rsidR="00F40E5F" w:rsidRPr="007E68BF" w:rsidRDefault="00F40E5F" w:rsidP="00BB057C">
            <w:pPr>
              <w:spacing w:after="160" w:line="240" w:lineRule="auto"/>
              <w:ind w:firstLine="0"/>
              <w:jc w:val="left"/>
              <w:rPr>
                <w:sz w:val="24"/>
                <w:szCs w:val="24"/>
                <w:lang w:val="vi-VN"/>
              </w:rPr>
            </w:pPr>
            <w:r w:rsidRPr="007E68BF">
              <w:rPr>
                <w:sz w:val="24"/>
                <w:szCs w:val="24"/>
                <w:lang w:val="vi-VN"/>
              </w:rPr>
              <w:t xml:space="preserve">    )</w:t>
            </w:r>
          </w:p>
          <w:p w14:paraId="386AEF95" w14:textId="77777777" w:rsidR="00F40E5F" w:rsidRPr="007E68BF" w:rsidRDefault="00F40E5F" w:rsidP="00BB057C">
            <w:pPr>
              <w:spacing w:after="160" w:line="240" w:lineRule="auto"/>
              <w:ind w:firstLine="0"/>
              <w:jc w:val="left"/>
              <w:rPr>
                <w:sz w:val="24"/>
                <w:szCs w:val="24"/>
                <w:lang w:val="vi-VN"/>
              </w:rPr>
            </w:pPr>
            <w:r w:rsidRPr="007E68BF">
              <w:rPr>
                <w:sz w:val="24"/>
                <w:szCs w:val="24"/>
                <w:lang w:val="vi-VN"/>
              </w:rPr>
              <w:t xml:space="preserve">    adapter = HTTPAdapter(max_retries=retry)</w:t>
            </w:r>
          </w:p>
          <w:p w14:paraId="79760A8E" w14:textId="77777777" w:rsidR="00F40E5F" w:rsidRPr="007E68BF" w:rsidRDefault="00F40E5F" w:rsidP="00BB057C">
            <w:pPr>
              <w:spacing w:after="160" w:line="240" w:lineRule="auto"/>
              <w:ind w:firstLine="0"/>
              <w:jc w:val="left"/>
              <w:rPr>
                <w:sz w:val="24"/>
                <w:szCs w:val="24"/>
                <w:lang w:val="vi-VN"/>
              </w:rPr>
            </w:pPr>
            <w:r w:rsidRPr="007E68BF">
              <w:rPr>
                <w:sz w:val="24"/>
                <w:szCs w:val="24"/>
                <w:lang w:val="vi-VN"/>
              </w:rPr>
              <w:t xml:space="preserve">    session.mount("http://", adapter)</w:t>
            </w:r>
          </w:p>
          <w:p w14:paraId="407FEB36" w14:textId="77777777" w:rsidR="00F40E5F" w:rsidRPr="007E68BF" w:rsidRDefault="00F40E5F" w:rsidP="00BB057C">
            <w:pPr>
              <w:spacing w:after="160" w:line="240" w:lineRule="auto"/>
              <w:ind w:firstLine="0"/>
              <w:jc w:val="left"/>
              <w:rPr>
                <w:sz w:val="24"/>
                <w:szCs w:val="24"/>
                <w:lang w:val="vi-VN"/>
              </w:rPr>
            </w:pPr>
            <w:r w:rsidRPr="007E68BF">
              <w:rPr>
                <w:sz w:val="24"/>
                <w:szCs w:val="24"/>
                <w:lang w:val="vi-VN"/>
              </w:rPr>
              <w:t xml:space="preserve">    session.mount("https://", adapter)</w:t>
            </w:r>
          </w:p>
          <w:p w14:paraId="066F59C0" w14:textId="77777777" w:rsidR="00F40E5F" w:rsidRPr="007E68BF" w:rsidRDefault="00F40E5F" w:rsidP="00BB057C">
            <w:pPr>
              <w:spacing w:after="160" w:line="240" w:lineRule="auto"/>
              <w:ind w:firstLine="0"/>
              <w:jc w:val="left"/>
              <w:rPr>
                <w:sz w:val="24"/>
                <w:szCs w:val="24"/>
                <w:lang w:val="vi-VN"/>
              </w:rPr>
            </w:pPr>
            <w:r w:rsidRPr="007E68BF">
              <w:rPr>
                <w:sz w:val="24"/>
                <w:szCs w:val="24"/>
                <w:lang w:val="vi-VN"/>
              </w:rPr>
              <w:t xml:space="preserve">    return session</w:t>
            </w:r>
          </w:p>
        </w:tc>
      </w:tr>
    </w:tbl>
    <w:p w14:paraId="0BCA01B5" w14:textId="6D25AB79" w:rsidR="008E6609" w:rsidRPr="008E6609" w:rsidRDefault="008E6609" w:rsidP="008E6609">
      <w:pPr>
        <w:pStyle w:val="ListParagraph"/>
        <w:numPr>
          <w:ilvl w:val="0"/>
          <w:numId w:val="102"/>
        </w:numPr>
        <w:rPr>
          <w:lang w:val="vi-VN"/>
        </w:rPr>
      </w:pPr>
      <w:r w:rsidRPr="00F57D77">
        <w:rPr>
          <w:lang w:val="vi-VN"/>
        </w:rPr>
        <w:lastRenderedPageBreak/>
        <w:t xml:space="preserve">Chức năng: </w:t>
      </w:r>
      <w:r>
        <w:rPr>
          <w:lang w:val="vi-VN"/>
        </w:rPr>
        <w:t>T</w:t>
      </w:r>
      <w:r w:rsidRPr="008E6609">
        <w:rPr>
          <w:lang w:val="vi-VN"/>
        </w:rPr>
        <w:t xml:space="preserve">ạo một phiên làm việc (requests.Session) có khả năng tự động retry khi gặp lỗi mạng hoặc lỗi máy chủ (HTTP 500, 502, </w:t>
      </w:r>
      <w:r>
        <w:rPr>
          <w:lang w:val="vi-VN"/>
        </w:rPr>
        <w:t>504)</w:t>
      </w:r>
      <w:r w:rsidRPr="008E6609">
        <w:rPr>
          <w:lang w:val="vi-VN"/>
        </w:rPr>
        <w:t>.</w:t>
      </w:r>
    </w:p>
    <w:p w14:paraId="5FB02AC2" w14:textId="77777777" w:rsidR="008E6609" w:rsidRPr="00F57D77" w:rsidRDefault="008E6609" w:rsidP="008E6609">
      <w:pPr>
        <w:pStyle w:val="ListParagraph"/>
        <w:numPr>
          <w:ilvl w:val="0"/>
          <w:numId w:val="102"/>
        </w:numPr>
      </w:pPr>
      <w:r w:rsidRPr="00F57D77">
        <w:t>Giải thích:</w:t>
      </w:r>
    </w:p>
    <w:p w14:paraId="0465428D" w14:textId="5C86BA4B" w:rsidR="008E6609" w:rsidRPr="00F57D77" w:rsidRDefault="00873A91" w:rsidP="008E6609">
      <w:pPr>
        <w:pStyle w:val="ListParagraph"/>
        <w:numPr>
          <w:ilvl w:val="0"/>
          <w:numId w:val="103"/>
        </w:numPr>
        <w:rPr>
          <w:lang w:val="vi-VN"/>
        </w:rPr>
      </w:pPr>
      <w:r w:rsidRPr="00873A91">
        <w:t>Tạo một phiên HTTP mới để sử dụng cho các request</w:t>
      </w:r>
      <w:r w:rsidR="008E6609">
        <w:rPr>
          <w:lang w:val="vi-VN"/>
        </w:rPr>
        <w:t>.</w:t>
      </w:r>
    </w:p>
    <w:p w14:paraId="3BB6C82E" w14:textId="3238CA75" w:rsidR="008E6609" w:rsidRPr="00F57D77" w:rsidRDefault="00873A91" w:rsidP="008E6609">
      <w:pPr>
        <w:pStyle w:val="ListParagraph"/>
        <w:numPr>
          <w:ilvl w:val="0"/>
          <w:numId w:val="103"/>
        </w:numPr>
        <w:rPr>
          <w:lang w:val="vi-VN"/>
        </w:rPr>
      </w:pPr>
      <w:r w:rsidRPr="0058430C">
        <w:rPr>
          <w:lang w:val="vi-VN"/>
        </w:rPr>
        <w:t>Cấu hình retry</w:t>
      </w:r>
      <w:r>
        <w:rPr>
          <w:lang w:val="vi-VN"/>
        </w:rPr>
        <w:t xml:space="preserve"> cho số lần thử lại tối đa cho </w:t>
      </w:r>
      <w:r w:rsidR="0058430C">
        <w:rPr>
          <w:lang w:val="vi-VN"/>
        </w:rPr>
        <w:t>m</w:t>
      </w:r>
      <w:r>
        <w:rPr>
          <w:lang w:val="vi-VN"/>
        </w:rPr>
        <w:t xml:space="preserve">ỗi loại lỗi, </w:t>
      </w:r>
      <w:r w:rsidR="0058430C">
        <w:rPr>
          <w:lang w:val="vi-VN"/>
        </w:rPr>
        <w:t xml:space="preserve">thời gian chờ giữa các lần retry, danh sách mã lỗi HTTP sẽ kích hoạt </w:t>
      </w:r>
      <w:r w:rsidR="00D31366">
        <w:rPr>
          <w:lang w:val="vi-VN"/>
        </w:rPr>
        <w:t>retry</w:t>
      </w:r>
      <w:r w:rsidR="00086A68">
        <w:rPr>
          <w:lang w:val="vi-VN"/>
        </w:rPr>
        <w:t xml:space="preserve"> và chỉ retry với POST, GET</w:t>
      </w:r>
      <w:r w:rsidR="008E6609" w:rsidRPr="00F57D77">
        <w:rPr>
          <w:lang w:val="vi-VN"/>
        </w:rPr>
        <w:t>.</w:t>
      </w:r>
    </w:p>
    <w:p w14:paraId="24F9A28D" w14:textId="148D56B0" w:rsidR="008E6609" w:rsidRPr="00086A68" w:rsidRDefault="00086A68" w:rsidP="00086A68">
      <w:pPr>
        <w:pStyle w:val="ListParagraph"/>
        <w:numPr>
          <w:ilvl w:val="0"/>
          <w:numId w:val="103"/>
        </w:numPr>
        <w:rPr>
          <w:lang w:val="vi-VN"/>
        </w:rPr>
      </w:pPr>
      <w:r>
        <w:rPr>
          <w:lang w:val="vi-VN"/>
        </w:rPr>
        <w:t>Gắn cầu hình retry vào cả giao thức HTTP và HTTPS</w:t>
      </w:r>
      <w:r w:rsidR="008E6609">
        <w:rPr>
          <w:lang w:val="vi-VN"/>
        </w:rPr>
        <w:t>.</w:t>
      </w:r>
    </w:p>
    <w:p w14:paraId="0A2346F0" w14:textId="0452C31F" w:rsidR="00F40E5F" w:rsidRPr="001A17B1" w:rsidRDefault="008E6609" w:rsidP="001A17B1">
      <w:pPr>
        <w:pStyle w:val="ListParagraph"/>
        <w:numPr>
          <w:ilvl w:val="0"/>
          <w:numId w:val="102"/>
        </w:numPr>
        <w:rPr>
          <w:lang w:val="vi-VN"/>
        </w:rPr>
      </w:pPr>
      <w:r w:rsidRPr="001A17B1">
        <w:rPr>
          <w:lang w:val="vi-VN"/>
        </w:rPr>
        <w:t>Ý nghĩa:</w:t>
      </w:r>
      <w:r w:rsidR="001A17B1" w:rsidRPr="001A17B1">
        <w:rPr>
          <w:lang w:val="vi-VN"/>
        </w:rPr>
        <w:t xml:space="preserve"> Đảm bảo tính ổn định khi gọi API bên ngoài (ví dụ: OpenAI), tránh bị gián đoạn do lỗi tạm thời hoặc timeout. Đây là một bước quan trọng trong việc tăng độ tin cậy cho các </w:t>
      </w:r>
      <w:r w:rsidR="000268DE">
        <w:rPr>
          <w:lang w:val="vi-VN"/>
        </w:rPr>
        <w:t>m</w:t>
      </w:r>
      <w:r w:rsidR="004913BE">
        <w:rPr>
          <w:lang w:val="vi-VN"/>
        </w:rPr>
        <w:t>ô hình</w:t>
      </w:r>
      <w:r w:rsidR="001A17B1" w:rsidRPr="001A17B1">
        <w:rPr>
          <w:lang w:val="vi-VN"/>
        </w:rPr>
        <w:t xml:space="preserve"> AI như ask_openai().</w:t>
      </w:r>
    </w:p>
    <w:p w14:paraId="04B18500" w14:textId="7DFEE984" w:rsidR="00F40E5F" w:rsidRDefault="00F62927" w:rsidP="00F40E5F">
      <w:pPr>
        <w:rPr>
          <w:b/>
          <w:bCs/>
          <w:lang w:val="vi-VN"/>
        </w:rPr>
      </w:pPr>
      <w:r>
        <w:rPr>
          <w:b/>
          <w:bCs/>
          <w:lang w:val="vi-VN"/>
        </w:rPr>
        <w:t>Chức năng q</w:t>
      </w:r>
      <w:r w:rsidR="00EE0E8C">
        <w:rPr>
          <w:b/>
          <w:bCs/>
          <w:lang w:val="vi-VN"/>
        </w:rPr>
        <w:t>uản lý API key từ file:</w:t>
      </w:r>
    </w:p>
    <w:tbl>
      <w:tblPr>
        <w:tblW w:w="9024" w:type="dxa"/>
        <w:tblCellSpacing w:w="15" w:type="dxa"/>
        <w:tblInd w:w="329" w:type="dxa"/>
        <w:tblCellMar>
          <w:top w:w="15" w:type="dxa"/>
          <w:left w:w="15" w:type="dxa"/>
          <w:bottom w:w="15" w:type="dxa"/>
          <w:right w:w="15" w:type="dxa"/>
        </w:tblCellMar>
        <w:tblLook w:val="04A0" w:firstRow="1" w:lastRow="0" w:firstColumn="1" w:lastColumn="0" w:noHBand="0" w:noVBand="1"/>
      </w:tblPr>
      <w:tblGrid>
        <w:gridCol w:w="385"/>
        <w:gridCol w:w="8639"/>
      </w:tblGrid>
      <w:tr w:rsidR="00307EDA" w:rsidRPr="00307EDA" w14:paraId="37EA69C7" w14:textId="77777777" w:rsidTr="00E7619F">
        <w:trPr>
          <w:tblCellSpacing w:w="15" w:type="dxa"/>
        </w:trPr>
        <w:tc>
          <w:tcPr>
            <w:tcW w:w="0" w:type="auto"/>
            <w:shd w:val="clear" w:color="auto" w:fill="D4D4D4"/>
            <w:vAlign w:val="center"/>
            <w:hideMark/>
          </w:tcPr>
          <w:p w14:paraId="432D6D98" w14:textId="77777777" w:rsidR="00307EDA" w:rsidRPr="007E68BF" w:rsidRDefault="00307EDA" w:rsidP="00BB057C">
            <w:pPr>
              <w:spacing w:after="160" w:line="240" w:lineRule="auto"/>
              <w:ind w:firstLine="0"/>
              <w:jc w:val="center"/>
              <w:rPr>
                <w:sz w:val="24"/>
                <w:szCs w:val="24"/>
                <w:lang w:val="vi-VN"/>
              </w:rPr>
            </w:pPr>
            <w:r w:rsidRPr="007E68BF">
              <w:rPr>
                <w:sz w:val="24"/>
                <w:szCs w:val="24"/>
                <w:lang w:val="vi-VN"/>
              </w:rPr>
              <w:t>1</w:t>
            </w:r>
          </w:p>
          <w:p w14:paraId="40D22D9F" w14:textId="6BF0991E" w:rsidR="00307EDA" w:rsidRPr="007E68BF" w:rsidRDefault="00307EDA" w:rsidP="00BB057C">
            <w:pPr>
              <w:spacing w:after="160" w:line="240" w:lineRule="auto"/>
              <w:ind w:firstLine="0"/>
              <w:jc w:val="center"/>
              <w:rPr>
                <w:sz w:val="24"/>
                <w:szCs w:val="24"/>
                <w:lang w:val="vi-VN"/>
              </w:rPr>
            </w:pPr>
            <w:r w:rsidRPr="007E68BF">
              <w:rPr>
                <w:sz w:val="24"/>
                <w:szCs w:val="24"/>
                <w:lang w:val="vi-VN"/>
              </w:rPr>
              <w:t>2</w:t>
            </w:r>
          </w:p>
          <w:p w14:paraId="5A2CF896" w14:textId="082F0904" w:rsidR="00307EDA" w:rsidRPr="007E68BF" w:rsidRDefault="00307EDA" w:rsidP="00BB057C">
            <w:pPr>
              <w:spacing w:after="160" w:line="240" w:lineRule="auto"/>
              <w:ind w:firstLine="0"/>
              <w:jc w:val="center"/>
              <w:rPr>
                <w:sz w:val="24"/>
                <w:szCs w:val="24"/>
                <w:lang w:val="vi-VN"/>
              </w:rPr>
            </w:pPr>
            <w:r w:rsidRPr="007E68BF">
              <w:rPr>
                <w:sz w:val="24"/>
                <w:szCs w:val="24"/>
                <w:lang w:val="vi-VN"/>
              </w:rPr>
              <w:t>3</w:t>
            </w:r>
          </w:p>
          <w:p w14:paraId="0A498BCE" w14:textId="0F798E56" w:rsidR="00307EDA" w:rsidRPr="007E68BF" w:rsidRDefault="00307EDA" w:rsidP="00BB057C">
            <w:pPr>
              <w:spacing w:after="160" w:line="240" w:lineRule="auto"/>
              <w:ind w:firstLine="0"/>
              <w:jc w:val="center"/>
              <w:rPr>
                <w:sz w:val="24"/>
                <w:szCs w:val="24"/>
                <w:lang w:val="vi-VN"/>
              </w:rPr>
            </w:pPr>
            <w:r w:rsidRPr="007E68BF">
              <w:rPr>
                <w:sz w:val="24"/>
                <w:szCs w:val="24"/>
                <w:lang w:val="vi-VN"/>
              </w:rPr>
              <w:t>4</w:t>
            </w:r>
          </w:p>
          <w:p w14:paraId="4285143C" w14:textId="45562F57" w:rsidR="00307EDA" w:rsidRPr="007E68BF" w:rsidRDefault="00307EDA" w:rsidP="00BB057C">
            <w:pPr>
              <w:spacing w:after="160" w:line="240" w:lineRule="auto"/>
              <w:ind w:firstLine="0"/>
              <w:jc w:val="center"/>
              <w:rPr>
                <w:sz w:val="24"/>
                <w:szCs w:val="24"/>
                <w:lang w:val="vi-VN"/>
              </w:rPr>
            </w:pPr>
            <w:r w:rsidRPr="007E68BF">
              <w:rPr>
                <w:sz w:val="24"/>
                <w:szCs w:val="24"/>
                <w:lang w:val="vi-VN"/>
              </w:rPr>
              <w:t>5</w:t>
            </w:r>
          </w:p>
          <w:p w14:paraId="066616B2" w14:textId="1662FBFE" w:rsidR="00307EDA" w:rsidRPr="007E68BF" w:rsidRDefault="00307EDA" w:rsidP="00BB057C">
            <w:pPr>
              <w:spacing w:after="160" w:line="240" w:lineRule="auto"/>
              <w:ind w:firstLine="0"/>
              <w:jc w:val="center"/>
              <w:rPr>
                <w:sz w:val="24"/>
                <w:szCs w:val="24"/>
                <w:lang w:val="vi-VN"/>
              </w:rPr>
            </w:pPr>
            <w:r w:rsidRPr="007E68BF">
              <w:rPr>
                <w:sz w:val="24"/>
                <w:szCs w:val="24"/>
                <w:lang w:val="vi-VN"/>
              </w:rPr>
              <w:t>6</w:t>
            </w:r>
          </w:p>
          <w:p w14:paraId="1581566D" w14:textId="6E69FB83" w:rsidR="00307EDA" w:rsidRPr="007E68BF" w:rsidRDefault="00307EDA" w:rsidP="00BB057C">
            <w:pPr>
              <w:spacing w:after="160" w:line="240" w:lineRule="auto"/>
              <w:ind w:firstLine="0"/>
              <w:jc w:val="center"/>
              <w:rPr>
                <w:sz w:val="24"/>
                <w:szCs w:val="24"/>
                <w:lang w:val="vi-VN"/>
              </w:rPr>
            </w:pPr>
            <w:r w:rsidRPr="007E68BF">
              <w:rPr>
                <w:sz w:val="24"/>
                <w:szCs w:val="24"/>
                <w:lang w:val="vi-VN"/>
              </w:rPr>
              <w:t>7</w:t>
            </w:r>
          </w:p>
          <w:p w14:paraId="1DDD4A13" w14:textId="72E2D24A" w:rsidR="00307EDA" w:rsidRPr="007E68BF" w:rsidRDefault="00307EDA" w:rsidP="00BB057C">
            <w:pPr>
              <w:spacing w:after="160" w:line="240" w:lineRule="auto"/>
              <w:ind w:firstLine="0"/>
              <w:jc w:val="center"/>
              <w:rPr>
                <w:sz w:val="24"/>
                <w:szCs w:val="24"/>
                <w:lang w:val="vi-VN"/>
              </w:rPr>
            </w:pPr>
            <w:r w:rsidRPr="007E68BF">
              <w:rPr>
                <w:sz w:val="24"/>
                <w:szCs w:val="24"/>
                <w:lang w:val="vi-VN"/>
              </w:rPr>
              <w:t>8</w:t>
            </w:r>
          </w:p>
          <w:p w14:paraId="4D6F7067" w14:textId="02AA4AE9" w:rsidR="00307EDA" w:rsidRPr="007E68BF" w:rsidRDefault="00307EDA" w:rsidP="00BB057C">
            <w:pPr>
              <w:spacing w:after="160" w:line="240" w:lineRule="auto"/>
              <w:ind w:firstLine="0"/>
              <w:jc w:val="center"/>
              <w:rPr>
                <w:sz w:val="24"/>
                <w:szCs w:val="24"/>
                <w:lang w:val="vi-VN"/>
              </w:rPr>
            </w:pPr>
            <w:r w:rsidRPr="007E68BF">
              <w:rPr>
                <w:sz w:val="24"/>
                <w:szCs w:val="24"/>
                <w:lang w:val="vi-VN"/>
              </w:rPr>
              <w:lastRenderedPageBreak/>
              <w:t>9</w:t>
            </w:r>
          </w:p>
          <w:p w14:paraId="4737ED6B" w14:textId="77777777" w:rsidR="00307EDA" w:rsidRPr="007E68BF" w:rsidRDefault="00307EDA" w:rsidP="00BB057C">
            <w:pPr>
              <w:spacing w:after="160" w:line="240" w:lineRule="auto"/>
              <w:ind w:firstLine="0"/>
              <w:jc w:val="center"/>
              <w:rPr>
                <w:sz w:val="24"/>
                <w:szCs w:val="24"/>
                <w:lang w:val="vi-VN"/>
              </w:rPr>
            </w:pPr>
            <w:r w:rsidRPr="007E68BF">
              <w:rPr>
                <w:sz w:val="24"/>
                <w:szCs w:val="24"/>
                <w:lang w:val="vi-VN"/>
              </w:rPr>
              <w:t>10</w:t>
            </w:r>
          </w:p>
          <w:p w14:paraId="479BFF15" w14:textId="77777777" w:rsidR="00307EDA" w:rsidRPr="007E68BF" w:rsidRDefault="00307EDA" w:rsidP="00BB057C">
            <w:pPr>
              <w:spacing w:after="160" w:line="240" w:lineRule="auto"/>
              <w:ind w:firstLine="0"/>
              <w:jc w:val="center"/>
              <w:rPr>
                <w:sz w:val="24"/>
                <w:szCs w:val="24"/>
                <w:lang w:val="vi-VN"/>
              </w:rPr>
            </w:pPr>
            <w:r w:rsidRPr="007E68BF">
              <w:rPr>
                <w:sz w:val="24"/>
                <w:szCs w:val="24"/>
                <w:lang w:val="vi-VN"/>
              </w:rPr>
              <w:t>11</w:t>
            </w:r>
          </w:p>
          <w:p w14:paraId="4695A0F8" w14:textId="77777777" w:rsidR="00307EDA" w:rsidRPr="007E68BF" w:rsidRDefault="00307EDA" w:rsidP="00BB057C">
            <w:pPr>
              <w:spacing w:after="160" w:line="240" w:lineRule="auto"/>
              <w:ind w:firstLine="0"/>
              <w:jc w:val="center"/>
              <w:rPr>
                <w:sz w:val="24"/>
                <w:szCs w:val="24"/>
                <w:lang w:val="vi-VN"/>
              </w:rPr>
            </w:pPr>
            <w:r w:rsidRPr="007E68BF">
              <w:rPr>
                <w:sz w:val="24"/>
                <w:szCs w:val="24"/>
                <w:lang w:val="vi-VN"/>
              </w:rPr>
              <w:t>12</w:t>
            </w:r>
          </w:p>
          <w:p w14:paraId="754D29D9" w14:textId="77777777" w:rsidR="00307EDA" w:rsidRPr="007E68BF" w:rsidRDefault="00307EDA" w:rsidP="00BB057C">
            <w:pPr>
              <w:spacing w:after="160" w:line="240" w:lineRule="auto"/>
              <w:ind w:firstLine="0"/>
              <w:jc w:val="center"/>
              <w:rPr>
                <w:sz w:val="24"/>
                <w:szCs w:val="24"/>
                <w:lang w:val="vi-VN"/>
              </w:rPr>
            </w:pPr>
            <w:r w:rsidRPr="007E68BF">
              <w:rPr>
                <w:sz w:val="24"/>
                <w:szCs w:val="24"/>
                <w:lang w:val="vi-VN"/>
              </w:rPr>
              <w:t>13</w:t>
            </w:r>
          </w:p>
          <w:p w14:paraId="2C4B6F48" w14:textId="77777777" w:rsidR="00307EDA" w:rsidRPr="007E68BF" w:rsidRDefault="00307EDA" w:rsidP="00BB057C">
            <w:pPr>
              <w:spacing w:after="160" w:line="240" w:lineRule="auto"/>
              <w:ind w:firstLine="0"/>
              <w:jc w:val="center"/>
              <w:rPr>
                <w:sz w:val="24"/>
                <w:szCs w:val="24"/>
                <w:lang w:val="vi-VN"/>
              </w:rPr>
            </w:pPr>
            <w:r w:rsidRPr="007E68BF">
              <w:rPr>
                <w:sz w:val="24"/>
                <w:szCs w:val="24"/>
                <w:lang w:val="vi-VN"/>
              </w:rPr>
              <w:t>14</w:t>
            </w:r>
          </w:p>
          <w:p w14:paraId="64F8E3F6" w14:textId="77777777" w:rsidR="00307EDA" w:rsidRPr="007E68BF" w:rsidRDefault="00307EDA" w:rsidP="00BB057C">
            <w:pPr>
              <w:spacing w:after="160" w:line="240" w:lineRule="auto"/>
              <w:ind w:firstLine="0"/>
              <w:jc w:val="center"/>
              <w:rPr>
                <w:sz w:val="24"/>
                <w:szCs w:val="24"/>
                <w:lang w:val="vi-VN"/>
              </w:rPr>
            </w:pPr>
            <w:r w:rsidRPr="007E68BF">
              <w:rPr>
                <w:sz w:val="24"/>
                <w:szCs w:val="24"/>
                <w:lang w:val="vi-VN"/>
              </w:rPr>
              <w:t>15</w:t>
            </w:r>
          </w:p>
          <w:p w14:paraId="3B4E4728" w14:textId="77777777" w:rsidR="00307EDA" w:rsidRPr="007E68BF" w:rsidRDefault="00307EDA" w:rsidP="00BB057C">
            <w:pPr>
              <w:spacing w:after="160" w:line="240" w:lineRule="auto"/>
              <w:ind w:firstLine="0"/>
              <w:jc w:val="center"/>
              <w:rPr>
                <w:sz w:val="24"/>
                <w:szCs w:val="24"/>
                <w:lang w:val="vi-VN"/>
              </w:rPr>
            </w:pPr>
            <w:r w:rsidRPr="007E68BF">
              <w:rPr>
                <w:sz w:val="24"/>
                <w:szCs w:val="24"/>
                <w:lang w:val="vi-VN"/>
              </w:rPr>
              <w:t>16</w:t>
            </w:r>
          </w:p>
          <w:p w14:paraId="450CADDC" w14:textId="77777777" w:rsidR="00307EDA" w:rsidRPr="007E68BF" w:rsidRDefault="00307EDA" w:rsidP="00BB057C">
            <w:pPr>
              <w:spacing w:after="160" w:line="240" w:lineRule="auto"/>
              <w:ind w:firstLine="0"/>
              <w:jc w:val="center"/>
              <w:rPr>
                <w:sz w:val="24"/>
                <w:szCs w:val="24"/>
                <w:lang w:val="vi-VN"/>
              </w:rPr>
            </w:pPr>
            <w:r w:rsidRPr="007E68BF">
              <w:rPr>
                <w:sz w:val="24"/>
                <w:szCs w:val="24"/>
                <w:lang w:val="vi-VN"/>
              </w:rPr>
              <w:t>17</w:t>
            </w:r>
          </w:p>
          <w:p w14:paraId="1276B315" w14:textId="77777777" w:rsidR="00307EDA" w:rsidRPr="007E68BF" w:rsidRDefault="00307EDA" w:rsidP="00BB057C">
            <w:pPr>
              <w:spacing w:after="160" w:line="240" w:lineRule="auto"/>
              <w:ind w:firstLine="0"/>
              <w:jc w:val="center"/>
              <w:rPr>
                <w:sz w:val="24"/>
                <w:szCs w:val="24"/>
                <w:lang w:val="vi-VN"/>
              </w:rPr>
            </w:pPr>
            <w:r w:rsidRPr="007E68BF">
              <w:rPr>
                <w:sz w:val="24"/>
                <w:szCs w:val="24"/>
                <w:lang w:val="vi-VN"/>
              </w:rPr>
              <w:t>18</w:t>
            </w:r>
          </w:p>
          <w:p w14:paraId="6EC0DE27" w14:textId="77777777" w:rsidR="00307EDA" w:rsidRPr="007E68BF" w:rsidRDefault="00307EDA" w:rsidP="00BB057C">
            <w:pPr>
              <w:spacing w:after="160" w:line="240" w:lineRule="auto"/>
              <w:ind w:firstLine="0"/>
              <w:jc w:val="center"/>
              <w:rPr>
                <w:sz w:val="24"/>
                <w:szCs w:val="24"/>
                <w:lang w:val="vi-VN"/>
              </w:rPr>
            </w:pPr>
            <w:r w:rsidRPr="007E68BF">
              <w:rPr>
                <w:sz w:val="24"/>
                <w:szCs w:val="24"/>
                <w:lang w:val="vi-VN"/>
              </w:rPr>
              <w:t>19</w:t>
            </w:r>
          </w:p>
          <w:p w14:paraId="781780D7" w14:textId="77777777" w:rsidR="00307EDA" w:rsidRPr="007E68BF" w:rsidRDefault="00307EDA" w:rsidP="00BB057C">
            <w:pPr>
              <w:spacing w:after="160" w:line="240" w:lineRule="auto"/>
              <w:ind w:firstLine="0"/>
              <w:jc w:val="center"/>
              <w:rPr>
                <w:sz w:val="24"/>
                <w:szCs w:val="24"/>
                <w:lang w:val="vi-VN"/>
              </w:rPr>
            </w:pPr>
            <w:r w:rsidRPr="007E68BF">
              <w:rPr>
                <w:sz w:val="24"/>
                <w:szCs w:val="24"/>
                <w:lang w:val="vi-VN"/>
              </w:rPr>
              <w:t>20</w:t>
            </w:r>
          </w:p>
          <w:p w14:paraId="38B6AFEB" w14:textId="77777777" w:rsidR="00307EDA" w:rsidRPr="007E68BF" w:rsidRDefault="00307EDA" w:rsidP="00BB057C">
            <w:pPr>
              <w:spacing w:after="160" w:line="240" w:lineRule="auto"/>
              <w:ind w:firstLine="0"/>
              <w:jc w:val="center"/>
              <w:rPr>
                <w:sz w:val="24"/>
                <w:szCs w:val="24"/>
                <w:lang w:val="vi-VN"/>
              </w:rPr>
            </w:pPr>
            <w:r w:rsidRPr="007E68BF">
              <w:rPr>
                <w:sz w:val="24"/>
                <w:szCs w:val="24"/>
                <w:lang w:val="vi-VN"/>
              </w:rPr>
              <w:t>21</w:t>
            </w:r>
          </w:p>
          <w:p w14:paraId="53878EEE" w14:textId="77777777" w:rsidR="00307EDA" w:rsidRPr="007E68BF" w:rsidRDefault="00307EDA" w:rsidP="00BB057C">
            <w:pPr>
              <w:spacing w:after="160" w:line="240" w:lineRule="auto"/>
              <w:ind w:firstLine="0"/>
              <w:jc w:val="center"/>
              <w:rPr>
                <w:sz w:val="24"/>
                <w:szCs w:val="24"/>
                <w:lang w:val="vi-VN"/>
              </w:rPr>
            </w:pPr>
            <w:r w:rsidRPr="007E68BF">
              <w:rPr>
                <w:sz w:val="24"/>
                <w:szCs w:val="24"/>
                <w:lang w:val="vi-VN"/>
              </w:rPr>
              <w:t>22</w:t>
            </w:r>
          </w:p>
          <w:p w14:paraId="12832205" w14:textId="77777777" w:rsidR="00307EDA" w:rsidRPr="007E68BF" w:rsidRDefault="00307EDA" w:rsidP="00BB057C">
            <w:pPr>
              <w:spacing w:after="160" w:line="240" w:lineRule="auto"/>
              <w:ind w:firstLine="0"/>
              <w:jc w:val="center"/>
              <w:rPr>
                <w:sz w:val="24"/>
                <w:szCs w:val="24"/>
                <w:lang w:val="vi-VN"/>
              </w:rPr>
            </w:pPr>
            <w:r w:rsidRPr="007E68BF">
              <w:rPr>
                <w:sz w:val="24"/>
                <w:szCs w:val="24"/>
                <w:lang w:val="vi-VN"/>
              </w:rPr>
              <w:t>23</w:t>
            </w:r>
          </w:p>
          <w:p w14:paraId="4BBCE053" w14:textId="77777777" w:rsidR="00307EDA" w:rsidRPr="007E68BF" w:rsidRDefault="00307EDA" w:rsidP="00BB057C">
            <w:pPr>
              <w:spacing w:after="160" w:line="240" w:lineRule="auto"/>
              <w:ind w:firstLine="0"/>
              <w:jc w:val="center"/>
              <w:rPr>
                <w:sz w:val="24"/>
                <w:szCs w:val="24"/>
                <w:lang w:val="vi-VN"/>
              </w:rPr>
            </w:pPr>
            <w:r w:rsidRPr="007E68BF">
              <w:rPr>
                <w:sz w:val="24"/>
                <w:szCs w:val="24"/>
                <w:lang w:val="vi-VN"/>
              </w:rPr>
              <w:t>24</w:t>
            </w:r>
          </w:p>
          <w:p w14:paraId="27F6A712" w14:textId="77777777" w:rsidR="00307EDA" w:rsidRPr="007E68BF" w:rsidRDefault="00307EDA" w:rsidP="00BB057C">
            <w:pPr>
              <w:spacing w:after="160" w:line="240" w:lineRule="auto"/>
              <w:ind w:firstLine="0"/>
              <w:jc w:val="center"/>
              <w:rPr>
                <w:sz w:val="24"/>
                <w:szCs w:val="24"/>
                <w:lang w:val="vi-VN"/>
              </w:rPr>
            </w:pPr>
            <w:r w:rsidRPr="007E68BF">
              <w:rPr>
                <w:sz w:val="24"/>
                <w:szCs w:val="24"/>
                <w:lang w:val="vi-VN"/>
              </w:rPr>
              <w:t>25</w:t>
            </w:r>
          </w:p>
          <w:p w14:paraId="3C742BFD" w14:textId="77777777" w:rsidR="00307EDA" w:rsidRPr="007E68BF" w:rsidRDefault="00307EDA" w:rsidP="00BB057C">
            <w:pPr>
              <w:spacing w:after="160" w:line="240" w:lineRule="auto"/>
              <w:ind w:firstLine="0"/>
              <w:jc w:val="center"/>
              <w:rPr>
                <w:sz w:val="24"/>
                <w:szCs w:val="24"/>
                <w:lang w:val="vi-VN"/>
              </w:rPr>
            </w:pPr>
            <w:r w:rsidRPr="007E68BF">
              <w:rPr>
                <w:sz w:val="24"/>
                <w:szCs w:val="24"/>
                <w:lang w:val="vi-VN"/>
              </w:rPr>
              <w:t>26</w:t>
            </w:r>
          </w:p>
          <w:p w14:paraId="4FC86991" w14:textId="77777777" w:rsidR="00307EDA" w:rsidRPr="007E68BF" w:rsidRDefault="00307EDA" w:rsidP="00BB057C">
            <w:pPr>
              <w:spacing w:after="160" w:line="240" w:lineRule="auto"/>
              <w:ind w:firstLine="0"/>
              <w:jc w:val="center"/>
              <w:rPr>
                <w:sz w:val="24"/>
                <w:szCs w:val="24"/>
                <w:lang w:val="vi-VN"/>
              </w:rPr>
            </w:pPr>
            <w:r w:rsidRPr="007E68BF">
              <w:rPr>
                <w:sz w:val="24"/>
                <w:szCs w:val="24"/>
                <w:lang w:val="vi-VN"/>
              </w:rPr>
              <w:t>27</w:t>
            </w:r>
          </w:p>
          <w:p w14:paraId="5686C5A7" w14:textId="77777777" w:rsidR="00307EDA" w:rsidRPr="007E68BF" w:rsidRDefault="00307EDA" w:rsidP="00BB057C">
            <w:pPr>
              <w:spacing w:after="160" w:line="240" w:lineRule="auto"/>
              <w:ind w:firstLine="0"/>
              <w:jc w:val="center"/>
              <w:rPr>
                <w:sz w:val="24"/>
                <w:szCs w:val="24"/>
                <w:lang w:val="vi-VN"/>
              </w:rPr>
            </w:pPr>
            <w:r w:rsidRPr="007E68BF">
              <w:rPr>
                <w:sz w:val="24"/>
                <w:szCs w:val="24"/>
                <w:lang w:val="vi-VN"/>
              </w:rPr>
              <w:t>28</w:t>
            </w:r>
          </w:p>
          <w:p w14:paraId="54C1120E" w14:textId="7E448CAD" w:rsidR="00307EDA" w:rsidRPr="007E68BF" w:rsidRDefault="00307EDA" w:rsidP="00BB057C">
            <w:pPr>
              <w:spacing w:after="160" w:line="240" w:lineRule="auto"/>
              <w:ind w:firstLine="0"/>
              <w:jc w:val="center"/>
              <w:rPr>
                <w:sz w:val="24"/>
                <w:szCs w:val="24"/>
                <w:lang w:val="vi-VN"/>
              </w:rPr>
            </w:pPr>
            <w:r w:rsidRPr="007E68BF">
              <w:rPr>
                <w:sz w:val="24"/>
                <w:szCs w:val="24"/>
                <w:lang w:val="vi-VN"/>
              </w:rPr>
              <w:t>29</w:t>
            </w:r>
          </w:p>
        </w:tc>
        <w:tc>
          <w:tcPr>
            <w:tcW w:w="8594" w:type="dxa"/>
            <w:shd w:val="clear" w:color="auto" w:fill="D4D4D4"/>
            <w:vAlign w:val="center"/>
            <w:hideMark/>
          </w:tcPr>
          <w:p w14:paraId="0DDE7789"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lastRenderedPageBreak/>
              <w:t>def load_api_keys() -&gt; List[str]:</w:t>
            </w:r>
          </w:p>
          <w:p w14:paraId="2A9C6B15"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if not os.path.exists(API_KEYS_FILE):</w:t>
            </w:r>
          </w:p>
          <w:p w14:paraId="4DC4D3D4"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return []</w:t>
            </w:r>
          </w:p>
          <w:p w14:paraId="12FF45A2"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try:</w:t>
            </w:r>
          </w:p>
          <w:p w14:paraId="661F149E"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with open(API_KEYS_FILE, "r", encoding="utf-8") as f:</w:t>
            </w:r>
          </w:p>
          <w:p w14:paraId="5166D726"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return [line.strip() for line in f if line.strip()]</w:t>
            </w:r>
          </w:p>
          <w:p w14:paraId="7158C044"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except Exception as e:</w:t>
            </w:r>
          </w:p>
          <w:p w14:paraId="74D4ED62"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LOG.error("Không đọc được %s: %s", API_KEYS_FILE, e)</w:t>
            </w:r>
          </w:p>
          <w:p w14:paraId="27A3AC09"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lastRenderedPageBreak/>
              <w:t xml:space="preserve">        return []</w:t>
            </w:r>
          </w:p>
          <w:p w14:paraId="4D0B8A3E"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def save_api_keys_atomic(keys: List[str]) -&gt; None:</w:t>
            </w:r>
          </w:p>
          <w:p w14:paraId="4EC35679"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d = os.path.dirname(API_KEYS_FILE) or "."</w:t>
            </w:r>
          </w:p>
          <w:p w14:paraId="36D933A7"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fd, tmp = tempfile.mkstemp(dir=d, prefix="._tmp_keys_")</w:t>
            </w:r>
          </w:p>
          <w:p w14:paraId="459F6363"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try:</w:t>
            </w:r>
          </w:p>
          <w:p w14:paraId="0EB49F04"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with os.fdopen(fd, "w", encoding="utf-8") as tf:</w:t>
            </w:r>
          </w:p>
          <w:p w14:paraId="42450BF5"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for k in keys:</w:t>
            </w:r>
          </w:p>
          <w:p w14:paraId="6DE895FC"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tf.write(k.strip() + "\n")</w:t>
            </w:r>
          </w:p>
          <w:p w14:paraId="0ECED88A"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os.replace(tmp, API_KEYS_FILE)</w:t>
            </w:r>
          </w:p>
          <w:p w14:paraId="3055E081"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except Exception as e:</w:t>
            </w:r>
          </w:p>
          <w:p w14:paraId="69927B72"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LOG.error("Không lưu được API keys atomically: %s", e)</w:t>
            </w:r>
          </w:p>
          <w:p w14:paraId="3396A24D"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w:t>
            </w:r>
          </w:p>
          <w:p w14:paraId="34DD2E4D"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def remove_key_at_index_safe(idx: int) -&gt; bool:</w:t>
            </w:r>
          </w:p>
          <w:p w14:paraId="24462102"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with API_KEYS_LOCK:</w:t>
            </w:r>
          </w:p>
          <w:p w14:paraId="316D05D2"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keys = load_api_keys()</w:t>
            </w:r>
          </w:p>
          <w:p w14:paraId="3E8516B1"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if 0 &lt;= idx &lt; len(keys):</w:t>
            </w:r>
          </w:p>
          <w:p w14:paraId="12C45022" w14:textId="77777777"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removed = keys.pop(idx)</w:t>
            </w:r>
          </w:p>
          <w:p w14:paraId="6EEFB195" w14:textId="687DCE1A"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save_api_keys_atomic(keys)</w:t>
            </w:r>
          </w:p>
          <w:p w14:paraId="7C7C9C62" w14:textId="4E20066A"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LOG.info("Removed API key at index %d (redacted)", idx)</w:t>
            </w:r>
          </w:p>
          <w:p w14:paraId="6B5E8BBA" w14:textId="6FE84D67" w:rsidR="00E73C8A" w:rsidRDefault="00307EDA" w:rsidP="00BB057C">
            <w:pPr>
              <w:spacing w:after="160" w:line="240" w:lineRule="auto"/>
              <w:ind w:firstLine="0"/>
              <w:jc w:val="left"/>
              <w:rPr>
                <w:sz w:val="24"/>
                <w:szCs w:val="24"/>
                <w:lang w:val="vi-VN"/>
              </w:rPr>
            </w:pPr>
            <w:r w:rsidRPr="007E68BF">
              <w:rPr>
                <w:sz w:val="24"/>
                <w:szCs w:val="24"/>
                <w:lang w:val="vi-VN"/>
              </w:rPr>
              <w:t xml:space="preserve">             return True</w:t>
            </w:r>
          </w:p>
          <w:p w14:paraId="3F8DA471" w14:textId="1C224FDD" w:rsidR="00307EDA" w:rsidRPr="007E68BF" w:rsidRDefault="00307EDA" w:rsidP="00BB057C">
            <w:pPr>
              <w:spacing w:after="160" w:line="240" w:lineRule="auto"/>
              <w:ind w:firstLine="0"/>
              <w:jc w:val="left"/>
              <w:rPr>
                <w:sz w:val="24"/>
                <w:szCs w:val="24"/>
                <w:lang w:val="vi-VN"/>
              </w:rPr>
            </w:pPr>
            <w:r w:rsidRPr="007E68BF">
              <w:rPr>
                <w:sz w:val="24"/>
                <w:szCs w:val="24"/>
                <w:lang w:val="vi-VN"/>
              </w:rPr>
              <w:t xml:space="preserve">    return False</w:t>
            </w:r>
          </w:p>
        </w:tc>
      </w:tr>
    </w:tbl>
    <w:p w14:paraId="635288E5" w14:textId="695DC1E7" w:rsidR="002766E7" w:rsidRPr="008E6609" w:rsidRDefault="002766E7" w:rsidP="002766E7">
      <w:pPr>
        <w:pStyle w:val="ListParagraph"/>
        <w:numPr>
          <w:ilvl w:val="0"/>
          <w:numId w:val="102"/>
        </w:numPr>
        <w:rPr>
          <w:lang w:val="vi-VN"/>
        </w:rPr>
      </w:pPr>
      <w:r w:rsidRPr="00F57D77">
        <w:rPr>
          <w:lang w:val="vi-VN"/>
        </w:rPr>
        <w:lastRenderedPageBreak/>
        <w:t xml:space="preserve">Chức năng: </w:t>
      </w:r>
      <w:r w:rsidRPr="002766E7">
        <w:rPr>
          <w:lang w:val="vi-VN"/>
        </w:rPr>
        <w:t>Quản lý danh sách API key dùng để gọi OpenAI (hoặc các dịch vụ AI khác).</w:t>
      </w:r>
    </w:p>
    <w:p w14:paraId="705A9A12" w14:textId="77777777" w:rsidR="002766E7" w:rsidRPr="00F57D77" w:rsidRDefault="002766E7" w:rsidP="002766E7">
      <w:pPr>
        <w:pStyle w:val="ListParagraph"/>
        <w:numPr>
          <w:ilvl w:val="0"/>
          <w:numId w:val="102"/>
        </w:numPr>
      </w:pPr>
      <w:r w:rsidRPr="00F57D77">
        <w:t>Giải thích:</w:t>
      </w:r>
    </w:p>
    <w:p w14:paraId="5ED59F6B" w14:textId="53358773" w:rsidR="002766E7" w:rsidRPr="00201949" w:rsidRDefault="00201949" w:rsidP="00201949">
      <w:pPr>
        <w:pStyle w:val="ListParagraph"/>
        <w:numPr>
          <w:ilvl w:val="0"/>
          <w:numId w:val="103"/>
        </w:numPr>
        <w:rPr>
          <w:lang w:val="vi-VN"/>
        </w:rPr>
      </w:pPr>
      <w:r>
        <w:t>Đọc</w:t>
      </w:r>
      <w:r>
        <w:rPr>
          <w:lang w:val="vi-VN"/>
        </w:rPr>
        <w:t xml:space="preserve"> </w:t>
      </w:r>
      <w:r w:rsidRPr="00201949">
        <w:rPr>
          <w:lang w:val="vi-VN"/>
        </w:rPr>
        <w:t>file api_keys.txt và trả về danh sách các dòng không rỗng</w:t>
      </w:r>
      <w:r w:rsidR="002766E7" w:rsidRPr="00201949">
        <w:rPr>
          <w:lang w:val="vi-VN"/>
        </w:rPr>
        <w:t>.</w:t>
      </w:r>
    </w:p>
    <w:p w14:paraId="4451C7E1" w14:textId="3659A8BC" w:rsidR="002766E7" w:rsidRPr="00F57D77" w:rsidRDefault="00945B01" w:rsidP="002766E7">
      <w:pPr>
        <w:pStyle w:val="ListParagraph"/>
        <w:numPr>
          <w:ilvl w:val="0"/>
          <w:numId w:val="103"/>
        </w:numPr>
        <w:rPr>
          <w:lang w:val="vi-VN"/>
        </w:rPr>
      </w:pPr>
      <w:r>
        <w:rPr>
          <w:lang w:val="vi-VN"/>
        </w:rPr>
        <w:t xml:space="preserve">Ghi </w:t>
      </w:r>
      <w:r w:rsidRPr="00945B01">
        <w:rPr>
          <w:lang w:val="vi-VN"/>
        </w:rPr>
        <w:t>danh sách key vào file tạm, sau đó thay thế file gốc bằng file tạm</w:t>
      </w:r>
      <w:r w:rsidR="002766E7" w:rsidRPr="00F57D77">
        <w:rPr>
          <w:lang w:val="vi-VN"/>
        </w:rPr>
        <w:t>.</w:t>
      </w:r>
    </w:p>
    <w:p w14:paraId="106DCDD2" w14:textId="2781BDCA" w:rsidR="002766E7" w:rsidRPr="00CE4B7E" w:rsidRDefault="002766E7" w:rsidP="00CE4B7E">
      <w:pPr>
        <w:pStyle w:val="ListParagraph"/>
        <w:numPr>
          <w:ilvl w:val="0"/>
          <w:numId w:val="103"/>
        </w:numPr>
        <w:rPr>
          <w:lang w:val="vi-VN"/>
        </w:rPr>
      </w:pPr>
      <w:r>
        <w:rPr>
          <w:lang w:val="vi-VN"/>
        </w:rPr>
        <w:t xml:space="preserve">Gắn </w:t>
      </w:r>
      <w:r w:rsidR="00CE4B7E">
        <w:rPr>
          <w:lang w:val="vi-VN"/>
        </w:rPr>
        <w:t xml:space="preserve">Xóa </w:t>
      </w:r>
      <w:r w:rsidR="00CE4B7E" w:rsidRPr="00CE4B7E">
        <w:rPr>
          <w:lang w:val="vi-VN"/>
        </w:rPr>
        <w:t>một key tại vị trí idx trong danh sách, ghi lại danh sách mới vào file</w:t>
      </w:r>
      <w:r w:rsidRPr="00CE4B7E">
        <w:rPr>
          <w:lang w:val="vi-VN"/>
        </w:rPr>
        <w:t>.</w:t>
      </w:r>
    </w:p>
    <w:p w14:paraId="5F7DA4EA" w14:textId="4284B8EA" w:rsidR="002766E7" w:rsidRPr="001A17B1" w:rsidRDefault="002766E7" w:rsidP="002766E7">
      <w:pPr>
        <w:pStyle w:val="ListParagraph"/>
        <w:numPr>
          <w:ilvl w:val="0"/>
          <w:numId w:val="102"/>
        </w:numPr>
        <w:rPr>
          <w:lang w:val="vi-VN"/>
        </w:rPr>
      </w:pPr>
      <w:r w:rsidRPr="001A17B1">
        <w:rPr>
          <w:lang w:val="vi-VN"/>
        </w:rPr>
        <w:t xml:space="preserve">Ý nghĩa: </w:t>
      </w:r>
      <w:r w:rsidRPr="002766E7">
        <w:rPr>
          <w:lang w:val="vi-VN"/>
        </w:rPr>
        <w:t>Đảm bảo hệ thống có thể đọc, ghi, và cập nhật danh sách key một cách an toàn, tránh lỗi ghi đè hoặc mất dữ liệu khi có nhiều tiến trình truy cập đồng thời.</w:t>
      </w:r>
    </w:p>
    <w:p w14:paraId="5294375C" w14:textId="1FD15E44" w:rsidR="003C0FF4" w:rsidRPr="003C0FF4" w:rsidRDefault="00F62927" w:rsidP="003C0FF4">
      <w:pPr>
        <w:rPr>
          <w:b/>
          <w:bCs/>
          <w:lang w:val="vi-VN"/>
        </w:rPr>
      </w:pPr>
      <w:r>
        <w:rPr>
          <w:b/>
          <w:bCs/>
          <w:lang w:val="vi-VN"/>
        </w:rPr>
        <w:t>Chức năng g</w:t>
      </w:r>
      <w:r w:rsidR="003C0FF4" w:rsidRPr="003C0FF4">
        <w:rPr>
          <w:b/>
          <w:bCs/>
          <w:lang w:val="vi-VN"/>
        </w:rPr>
        <w:t xml:space="preserve">ửi yêu cầu tới OpenAI với xử lý xoay vòng </w:t>
      </w:r>
      <w:r w:rsidR="003C0FF4">
        <w:rPr>
          <w:b/>
          <w:bCs/>
          <w:lang w:val="vi-VN"/>
        </w:rPr>
        <w:t>key:</w:t>
      </w:r>
    </w:p>
    <w:tbl>
      <w:tblPr>
        <w:tblW w:w="9024" w:type="dxa"/>
        <w:tblCellSpacing w:w="15" w:type="dxa"/>
        <w:tblInd w:w="329" w:type="dxa"/>
        <w:tblCellMar>
          <w:top w:w="15" w:type="dxa"/>
          <w:left w:w="15" w:type="dxa"/>
          <w:bottom w:w="15" w:type="dxa"/>
          <w:right w:w="15" w:type="dxa"/>
        </w:tblCellMar>
        <w:tblLook w:val="04A0" w:firstRow="1" w:lastRow="0" w:firstColumn="1" w:lastColumn="0" w:noHBand="0" w:noVBand="1"/>
      </w:tblPr>
      <w:tblGrid>
        <w:gridCol w:w="333"/>
        <w:gridCol w:w="8691"/>
      </w:tblGrid>
      <w:tr w:rsidR="00A46FF6" w:rsidRPr="00A46FF6" w14:paraId="15AA3EDD" w14:textId="77777777" w:rsidTr="00E7619F">
        <w:trPr>
          <w:tblCellSpacing w:w="15" w:type="dxa"/>
        </w:trPr>
        <w:tc>
          <w:tcPr>
            <w:tcW w:w="0" w:type="auto"/>
            <w:shd w:val="clear" w:color="auto" w:fill="D4D4D4"/>
            <w:vAlign w:val="center"/>
            <w:hideMark/>
          </w:tcPr>
          <w:p w14:paraId="69F3ECEC" w14:textId="628B21FC" w:rsidR="00A46FF6" w:rsidRDefault="00A46FF6" w:rsidP="00BB057C">
            <w:pPr>
              <w:spacing w:after="160" w:line="240" w:lineRule="auto"/>
              <w:ind w:firstLine="0"/>
              <w:jc w:val="center"/>
              <w:rPr>
                <w:sz w:val="24"/>
                <w:szCs w:val="24"/>
                <w:lang w:val="vi-VN"/>
              </w:rPr>
            </w:pPr>
            <w:r w:rsidRPr="00E73C8A">
              <w:rPr>
                <w:sz w:val="24"/>
                <w:szCs w:val="24"/>
                <w:lang w:val="vi-VN"/>
              </w:rPr>
              <w:t>1</w:t>
            </w:r>
          </w:p>
          <w:p w14:paraId="682E8A80" w14:textId="77777777" w:rsidR="00E73C8A" w:rsidRPr="00E73C8A" w:rsidRDefault="00E73C8A" w:rsidP="00BB057C">
            <w:pPr>
              <w:spacing w:after="160" w:line="240" w:lineRule="auto"/>
              <w:ind w:firstLine="0"/>
              <w:jc w:val="center"/>
              <w:rPr>
                <w:sz w:val="24"/>
                <w:szCs w:val="24"/>
                <w:lang w:val="vi-VN"/>
              </w:rPr>
            </w:pPr>
          </w:p>
          <w:p w14:paraId="66F676ED" w14:textId="5A088105" w:rsidR="00A46FF6" w:rsidRPr="00E73C8A" w:rsidRDefault="00A46FF6" w:rsidP="00BB057C">
            <w:pPr>
              <w:spacing w:after="160" w:line="240" w:lineRule="auto"/>
              <w:ind w:firstLine="0"/>
              <w:jc w:val="center"/>
              <w:rPr>
                <w:sz w:val="24"/>
                <w:szCs w:val="24"/>
                <w:lang w:val="vi-VN"/>
              </w:rPr>
            </w:pPr>
            <w:r w:rsidRPr="00E73C8A">
              <w:rPr>
                <w:sz w:val="24"/>
                <w:szCs w:val="24"/>
                <w:lang w:val="vi-VN"/>
              </w:rPr>
              <w:t>2</w:t>
            </w:r>
          </w:p>
          <w:p w14:paraId="183D5856" w14:textId="134A7563" w:rsidR="00A46FF6" w:rsidRPr="00E73C8A" w:rsidRDefault="00A46FF6" w:rsidP="00BB057C">
            <w:pPr>
              <w:spacing w:after="160" w:line="240" w:lineRule="auto"/>
              <w:ind w:firstLine="0"/>
              <w:jc w:val="center"/>
              <w:rPr>
                <w:sz w:val="24"/>
                <w:szCs w:val="24"/>
                <w:lang w:val="vi-VN"/>
              </w:rPr>
            </w:pPr>
            <w:r w:rsidRPr="00E73C8A">
              <w:rPr>
                <w:sz w:val="24"/>
                <w:szCs w:val="24"/>
                <w:lang w:val="vi-VN"/>
              </w:rPr>
              <w:t>3</w:t>
            </w:r>
          </w:p>
          <w:p w14:paraId="0472A6D9" w14:textId="2A8615E8" w:rsidR="00A46FF6" w:rsidRPr="00E73C8A" w:rsidRDefault="00A46FF6" w:rsidP="00BB057C">
            <w:pPr>
              <w:spacing w:after="160" w:line="240" w:lineRule="auto"/>
              <w:ind w:firstLine="0"/>
              <w:jc w:val="center"/>
              <w:rPr>
                <w:sz w:val="24"/>
                <w:szCs w:val="24"/>
                <w:lang w:val="vi-VN"/>
              </w:rPr>
            </w:pPr>
            <w:r w:rsidRPr="00E73C8A">
              <w:rPr>
                <w:sz w:val="24"/>
                <w:szCs w:val="24"/>
                <w:lang w:val="vi-VN"/>
              </w:rPr>
              <w:t>4</w:t>
            </w:r>
          </w:p>
          <w:p w14:paraId="3D7790E0" w14:textId="75032EEF" w:rsidR="00A46FF6" w:rsidRPr="00E73C8A" w:rsidRDefault="00A46FF6" w:rsidP="00BB057C">
            <w:pPr>
              <w:spacing w:after="160" w:line="240" w:lineRule="auto"/>
              <w:ind w:firstLine="0"/>
              <w:jc w:val="center"/>
              <w:rPr>
                <w:sz w:val="24"/>
                <w:szCs w:val="24"/>
                <w:lang w:val="vi-VN"/>
              </w:rPr>
            </w:pPr>
            <w:r w:rsidRPr="00E73C8A">
              <w:rPr>
                <w:sz w:val="24"/>
                <w:szCs w:val="24"/>
                <w:lang w:val="vi-VN"/>
              </w:rPr>
              <w:t>5</w:t>
            </w:r>
          </w:p>
          <w:p w14:paraId="2EFDA423" w14:textId="162C75DF" w:rsidR="00A46FF6" w:rsidRPr="00E73C8A" w:rsidRDefault="00A46FF6" w:rsidP="00BB057C">
            <w:pPr>
              <w:spacing w:after="160" w:line="240" w:lineRule="auto"/>
              <w:ind w:firstLine="0"/>
              <w:jc w:val="center"/>
              <w:rPr>
                <w:sz w:val="24"/>
                <w:szCs w:val="24"/>
                <w:lang w:val="vi-VN"/>
              </w:rPr>
            </w:pPr>
            <w:r w:rsidRPr="00E73C8A">
              <w:rPr>
                <w:sz w:val="24"/>
                <w:szCs w:val="24"/>
                <w:lang w:val="vi-VN"/>
              </w:rPr>
              <w:t>6</w:t>
            </w:r>
          </w:p>
          <w:p w14:paraId="538EA67C" w14:textId="42B2A6FB" w:rsidR="00A46FF6" w:rsidRPr="00E73C8A" w:rsidRDefault="00A46FF6" w:rsidP="00BB057C">
            <w:pPr>
              <w:spacing w:after="160" w:line="240" w:lineRule="auto"/>
              <w:ind w:firstLine="0"/>
              <w:jc w:val="center"/>
              <w:rPr>
                <w:sz w:val="24"/>
                <w:szCs w:val="24"/>
                <w:lang w:val="vi-VN"/>
              </w:rPr>
            </w:pPr>
            <w:r w:rsidRPr="00E73C8A">
              <w:rPr>
                <w:sz w:val="24"/>
                <w:szCs w:val="24"/>
                <w:lang w:val="vi-VN"/>
              </w:rPr>
              <w:t>7</w:t>
            </w:r>
          </w:p>
          <w:p w14:paraId="2295BFBC" w14:textId="5ABCC326" w:rsidR="00A46FF6" w:rsidRPr="00E73C8A" w:rsidRDefault="00A46FF6" w:rsidP="00BB057C">
            <w:pPr>
              <w:spacing w:after="160" w:line="240" w:lineRule="auto"/>
              <w:ind w:firstLine="0"/>
              <w:jc w:val="center"/>
              <w:rPr>
                <w:sz w:val="24"/>
                <w:szCs w:val="24"/>
                <w:lang w:val="vi-VN"/>
              </w:rPr>
            </w:pPr>
            <w:r w:rsidRPr="00E73C8A">
              <w:rPr>
                <w:sz w:val="24"/>
                <w:szCs w:val="24"/>
                <w:lang w:val="vi-VN"/>
              </w:rPr>
              <w:t>8</w:t>
            </w:r>
          </w:p>
          <w:p w14:paraId="65E95D38" w14:textId="16976C16" w:rsidR="00A46FF6" w:rsidRPr="00E73C8A" w:rsidRDefault="00A46FF6" w:rsidP="00BB057C">
            <w:pPr>
              <w:spacing w:after="160" w:line="240" w:lineRule="auto"/>
              <w:ind w:firstLine="0"/>
              <w:jc w:val="center"/>
              <w:rPr>
                <w:sz w:val="24"/>
                <w:szCs w:val="24"/>
                <w:lang w:val="vi-VN"/>
              </w:rPr>
            </w:pPr>
            <w:r w:rsidRPr="00E73C8A">
              <w:rPr>
                <w:sz w:val="24"/>
                <w:szCs w:val="24"/>
                <w:lang w:val="vi-VN"/>
              </w:rPr>
              <w:t>9</w:t>
            </w:r>
          </w:p>
          <w:p w14:paraId="44AA29F3" w14:textId="77777777" w:rsidR="00A46FF6" w:rsidRDefault="00A46FF6" w:rsidP="00BB057C">
            <w:pPr>
              <w:spacing w:after="160" w:line="240" w:lineRule="auto"/>
              <w:ind w:firstLine="0"/>
              <w:jc w:val="center"/>
              <w:rPr>
                <w:sz w:val="24"/>
                <w:szCs w:val="24"/>
                <w:lang w:val="vi-VN"/>
              </w:rPr>
            </w:pPr>
            <w:r w:rsidRPr="00E73C8A">
              <w:rPr>
                <w:sz w:val="24"/>
                <w:szCs w:val="24"/>
                <w:lang w:val="vi-VN"/>
              </w:rPr>
              <w:t>10</w:t>
            </w:r>
          </w:p>
          <w:p w14:paraId="63814CD1" w14:textId="77777777" w:rsidR="002E47E6" w:rsidRPr="00E73C8A" w:rsidRDefault="002E47E6" w:rsidP="00BB057C">
            <w:pPr>
              <w:spacing w:after="160" w:line="240" w:lineRule="auto"/>
              <w:ind w:firstLine="0"/>
              <w:jc w:val="center"/>
              <w:rPr>
                <w:sz w:val="24"/>
                <w:szCs w:val="24"/>
                <w:lang w:val="vi-VN"/>
              </w:rPr>
            </w:pPr>
          </w:p>
          <w:p w14:paraId="4F182BBD" w14:textId="2B98694E" w:rsidR="00A46FF6" w:rsidRDefault="00A46FF6" w:rsidP="00BB057C">
            <w:pPr>
              <w:spacing w:after="160" w:line="240" w:lineRule="auto"/>
              <w:ind w:firstLine="0"/>
              <w:jc w:val="center"/>
              <w:rPr>
                <w:sz w:val="24"/>
                <w:szCs w:val="24"/>
                <w:lang w:val="vi-VN"/>
              </w:rPr>
            </w:pPr>
            <w:r w:rsidRPr="00E73C8A">
              <w:rPr>
                <w:sz w:val="24"/>
                <w:szCs w:val="24"/>
                <w:lang w:val="vi-VN"/>
              </w:rPr>
              <w:t>11</w:t>
            </w:r>
          </w:p>
          <w:p w14:paraId="2E9DA38A" w14:textId="77777777" w:rsidR="002E47E6" w:rsidRPr="00E73C8A" w:rsidRDefault="002E47E6" w:rsidP="00BB057C">
            <w:pPr>
              <w:spacing w:after="160" w:line="240" w:lineRule="auto"/>
              <w:ind w:firstLine="0"/>
              <w:jc w:val="center"/>
              <w:rPr>
                <w:sz w:val="24"/>
                <w:szCs w:val="24"/>
                <w:lang w:val="vi-VN"/>
              </w:rPr>
            </w:pPr>
          </w:p>
          <w:p w14:paraId="6D52D10B" w14:textId="77777777" w:rsidR="00A46FF6" w:rsidRDefault="00A46FF6" w:rsidP="00BB057C">
            <w:pPr>
              <w:spacing w:after="160" w:line="240" w:lineRule="auto"/>
              <w:ind w:firstLine="0"/>
              <w:jc w:val="center"/>
              <w:rPr>
                <w:sz w:val="24"/>
                <w:szCs w:val="24"/>
                <w:lang w:val="vi-VN"/>
              </w:rPr>
            </w:pPr>
            <w:r w:rsidRPr="00E73C8A">
              <w:rPr>
                <w:sz w:val="24"/>
                <w:szCs w:val="24"/>
                <w:lang w:val="vi-VN"/>
              </w:rPr>
              <w:t>12</w:t>
            </w:r>
          </w:p>
          <w:p w14:paraId="494ABB68" w14:textId="77777777" w:rsidR="002E47E6" w:rsidRPr="00E73C8A" w:rsidRDefault="002E47E6" w:rsidP="00BB057C">
            <w:pPr>
              <w:spacing w:after="160" w:line="240" w:lineRule="auto"/>
              <w:ind w:firstLine="0"/>
              <w:jc w:val="center"/>
              <w:rPr>
                <w:sz w:val="24"/>
                <w:szCs w:val="24"/>
                <w:lang w:val="vi-VN"/>
              </w:rPr>
            </w:pPr>
          </w:p>
          <w:p w14:paraId="1D2A759B"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13</w:t>
            </w:r>
          </w:p>
          <w:p w14:paraId="00EE7049"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14</w:t>
            </w:r>
          </w:p>
          <w:p w14:paraId="5656641B"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15</w:t>
            </w:r>
          </w:p>
          <w:p w14:paraId="4B4B3381"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16</w:t>
            </w:r>
          </w:p>
          <w:p w14:paraId="1F03BD0C"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17</w:t>
            </w:r>
          </w:p>
          <w:p w14:paraId="6D783F63"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18</w:t>
            </w:r>
          </w:p>
          <w:p w14:paraId="3924A47D"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19</w:t>
            </w:r>
          </w:p>
          <w:p w14:paraId="4DC71C10"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20</w:t>
            </w:r>
          </w:p>
          <w:p w14:paraId="6A8C64AE"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21</w:t>
            </w:r>
          </w:p>
          <w:p w14:paraId="26FF635E"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22</w:t>
            </w:r>
          </w:p>
          <w:p w14:paraId="2E93E62A"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23</w:t>
            </w:r>
          </w:p>
          <w:p w14:paraId="7AF1AB00"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24</w:t>
            </w:r>
          </w:p>
          <w:p w14:paraId="243A25B9"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25</w:t>
            </w:r>
          </w:p>
          <w:p w14:paraId="65C5F476"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26</w:t>
            </w:r>
          </w:p>
          <w:p w14:paraId="76402CEE"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27</w:t>
            </w:r>
          </w:p>
          <w:p w14:paraId="17088D0A"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28</w:t>
            </w:r>
          </w:p>
          <w:p w14:paraId="3E1785BC"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29</w:t>
            </w:r>
          </w:p>
          <w:p w14:paraId="2772539E"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30</w:t>
            </w:r>
          </w:p>
          <w:p w14:paraId="67FE9176"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lastRenderedPageBreak/>
              <w:t>31</w:t>
            </w:r>
          </w:p>
          <w:p w14:paraId="2C1F5D7F"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32</w:t>
            </w:r>
          </w:p>
          <w:p w14:paraId="4A528DC1"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33</w:t>
            </w:r>
          </w:p>
          <w:p w14:paraId="5C14FCEE"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34</w:t>
            </w:r>
          </w:p>
          <w:p w14:paraId="2C380BCE"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35</w:t>
            </w:r>
          </w:p>
          <w:p w14:paraId="7D29B367" w14:textId="77777777" w:rsidR="00A46FF6" w:rsidRPr="00E73C8A" w:rsidRDefault="00A46FF6" w:rsidP="00BB057C">
            <w:pPr>
              <w:spacing w:after="160" w:line="240" w:lineRule="auto"/>
              <w:ind w:firstLine="0"/>
              <w:jc w:val="center"/>
              <w:rPr>
                <w:sz w:val="24"/>
                <w:szCs w:val="24"/>
                <w:lang w:val="vi-VN"/>
              </w:rPr>
            </w:pPr>
            <w:r w:rsidRPr="00E73C8A">
              <w:rPr>
                <w:sz w:val="24"/>
                <w:szCs w:val="24"/>
                <w:lang w:val="vi-VN"/>
              </w:rPr>
              <w:t>36</w:t>
            </w:r>
          </w:p>
          <w:p w14:paraId="227B94A8" w14:textId="10EBE8AA" w:rsidR="00A46FF6" w:rsidRPr="00E73C8A" w:rsidRDefault="00A46FF6" w:rsidP="00BB057C">
            <w:pPr>
              <w:spacing w:after="160" w:line="240" w:lineRule="auto"/>
              <w:ind w:firstLine="0"/>
              <w:jc w:val="center"/>
              <w:rPr>
                <w:sz w:val="24"/>
                <w:szCs w:val="24"/>
                <w:lang w:val="vi-VN"/>
              </w:rPr>
            </w:pPr>
            <w:r w:rsidRPr="00E73C8A">
              <w:rPr>
                <w:sz w:val="24"/>
                <w:szCs w:val="24"/>
                <w:lang w:val="vi-VN"/>
              </w:rPr>
              <w:t>37</w:t>
            </w:r>
          </w:p>
        </w:tc>
        <w:tc>
          <w:tcPr>
            <w:tcW w:w="0" w:type="auto"/>
            <w:shd w:val="clear" w:color="auto" w:fill="D4D4D4"/>
            <w:vAlign w:val="center"/>
            <w:hideMark/>
          </w:tcPr>
          <w:p w14:paraId="1BD59731" w14:textId="77777777" w:rsidR="00E73C8A" w:rsidRDefault="00A46FF6" w:rsidP="00BB057C">
            <w:pPr>
              <w:spacing w:after="160" w:line="240" w:lineRule="auto"/>
              <w:ind w:firstLine="0"/>
              <w:jc w:val="left"/>
              <w:rPr>
                <w:sz w:val="24"/>
                <w:szCs w:val="24"/>
                <w:lang w:val="vi-VN"/>
              </w:rPr>
            </w:pPr>
            <w:r w:rsidRPr="00E73C8A">
              <w:rPr>
                <w:sz w:val="24"/>
                <w:szCs w:val="24"/>
                <w:lang w:val="vi-VN"/>
              </w:rPr>
              <w:lastRenderedPageBreak/>
              <w:t xml:space="preserve">def ask_openai(prompt: str, model: str = "gpt-4o-mini", temperature: float = 0, </w:t>
            </w:r>
          </w:p>
          <w:p w14:paraId="56227638" w14:textId="6C15F69C" w:rsidR="00A46FF6" w:rsidRPr="00E73C8A" w:rsidRDefault="00A46FF6" w:rsidP="00BB057C">
            <w:pPr>
              <w:spacing w:after="160" w:line="240" w:lineRule="auto"/>
              <w:ind w:firstLine="0"/>
              <w:jc w:val="left"/>
              <w:rPr>
                <w:sz w:val="24"/>
                <w:szCs w:val="24"/>
                <w:lang w:val="vi-VN"/>
              </w:rPr>
            </w:pPr>
            <w:r w:rsidRPr="00E73C8A">
              <w:rPr>
                <w:sz w:val="24"/>
                <w:szCs w:val="24"/>
                <w:lang w:val="vi-VN"/>
              </w:rPr>
              <w:lastRenderedPageBreak/>
              <w:t>max_tokens: int = 2000, per_request_timeout: int = 5000) -&gt; Optional[str]:</w:t>
            </w:r>
          </w:p>
          <w:p w14:paraId="031E30DE"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keys = load_api_keys()</w:t>
            </w:r>
          </w:p>
          <w:p w14:paraId="59428A9A" w14:textId="7C9478A8"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if not keys:</w:t>
            </w:r>
          </w:p>
          <w:p w14:paraId="777AE435" w14:textId="15248806"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return None</w:t>
            </w:r>
          </w:p>
          <w:p w14:paraId="4091AF21"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session = requests.Session()</w:t>
            </w:r>
          </w:p>
          <w:p w14:paraId="64669330" w14:textId="35830ACC"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key_index = 0</w:t>
            </w:r>
          </w:p>
          <w:p w14:paraId="4E298C5A"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while keys:</w:t>
            </w:r>
          </w:p>
          <w:p w14:paraId="2AFA3276"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api_key = keys[key_index]</w:t>
            </w:r>
          </w:p>
          <w:p w14:paraId="3D0ACC86" w14:textId="77777777" w:rsidR="00E73C8A" w:rsidRDefault="00A46FF6" w:rsidP="00BB057C">
            <w:pPr>
              <w:spacing w:after="160" w:line="240" w:lineRule="auto"/>
              <w:ind w:firstLine="0"/>
              <w:jc w:val="left"/>
              <w:rPr>
                <w:sz w:val="24"/>
                <w:szCs w:val="24"/>
                <w:lang w:val="vi-VN"/>
              </w:rPr>
            </w:pPr>
            <w:r w:rsidRPr="00E73C8A">
              <w:rPr>
                <w:sz w:val="24"/>
                <w:szCs w:val="24"/>
                <w:lang w:val="vi-VN"/>
              </w:rPr>
              <w:t xml:space="preserve">        headers = {"Authorization": f"Bearer {api_key}", "Content-Type": </w:t>
            </w:r>
          </w:p>
          <w:p w14:paraId="5B6EA392" w14:textId="1B9EFADE" w:rsidR="00A46FF6" w:rsidRPr="00E73C8A" w:rsidRDefault="00A46FF6" w:rsidP="00BB057C">
            <w:pPr>
              <w:spacing w:after="160" w:line="240" w:lineRule="auto"/>
              <w:ind w:firstLine="0"/>
              <w:jc w:val="left"/>
              <w:rPr>
                <w:sz w:val="24"/>
                <w:szCs w:val="24"/>
                <w:lang w:val="vi-VN"/>
              </w:rPr>
            </w:pPr>
            <w:r w:rsidRPr="00E73C8A">
              <w:rPr>
                <w:sz w:val="24"/>
                <w:szCs w:val="24"/>
                <w:lang w:val="vi-VN"/>
              </w:rPr>
              <w:t>"application/json"}</w:t>
            </w:r>
          </w:p>
          <w:p w14:paraId="77F7F1C8" w14:textId="77777777" w:rsidR="00E73C8A" w:rsidRDefault="00A46FF6" w:rsidP="00BB057C">
            <w:pPr>
              <w:spacing w:after="160" w:line="240" w:lineRule="auto"/>
              <w:ind w:firstLine="0"/>
              <w:jc w:val="left"/>
              <w:rPr>
                <w:sz w:val="24"/>
                <w:szCs w:val="24"/>
                <w:lang w:val="vi-VN"/>
              </w:rPr>
            </w:pPr>
            <w:r w:rsidRPr="00E73C8A">
              <w:rPr>
                <w:sz w:val="24"/>
                <w:szCs w:val="24"/>
                <w:lang w:val="vi-VN"/>
              </w:rPr>
              <w:t xml:space="preserve">        payload = {"model": model, "messages": [{"role": "user", "content": prompt}],</w:t>
            </w:r>
            <w:r w:rsidR="00E73C8A">
              <w:rPr>
                <w:sz w:val="24"/>
                <w:szCs w:val="24"/>
                <w:lang w:val="vi-VN"/>
              </w:rPr>
              <w:t xml:space="preserve"> </w:t>
            </w:r>
          </w:p>
          <w:p w14:paraId="3429F013" w14:textId="7BFB437E" w:rsidR="00A46FF6" w:rsidRPr="00E73C8A" w:rsidRDefault="009C5F86" w:rsidP="00BB057C">
            <w:pPr>
              <w:spacing w:after="160" w:line="240" w:lineRule="auto"/>
              <w:ind w:firstLine="0"/>
              <w:jc w:val="left"/>
              <w:rPr>
                <w:sz w:val="24"/>
                <w:szCs w:val="24"/>
                <w:lang w:val="vi-VN"/>
              </w:rPr>
            </w:pPr>
            <w:r>
              <w:rPr>
                <w:sz w:val="24"/>
                <w:szCs w:val="24"/>
                <w:lang w:val="vi-VN"/>
              </w:rPr>
              <w:t>“t</w:t>
            </w:r>
            <w:r w:rsidR="00A46FF6" w:rsidRPr="00E73C8A">
              <w:rPr>
                <w:sz w:val="24"/>
                <w:szCs w:val="24"/>
                <w:lang w:val="vi-VN"/>
              </w:rPr>
              <w:t>emperature": temperature, "max_tokens": max_tokens}</w:t>
            </w:r>
          </w:p>
          <w:p w14:paraId="6934D9E7" w14:textId="52BC220A" w:rsidR="002E47E6" w:rsidRDefault="00A46FF6" w:rsidP="00BB057C">
            <w:pPr>
              <w:spacing w:after="160" w:line="240" w:lineRule="auto"/>
              <w:ind w:firstLine="0"/>
              <w:jc w:val="left"/>
              <w:rPr>
                <w:sz w:val="24"/>
                <w:szCs w:val="24"/>
                <w:lang w:val="vi-VN"/>
              </w:rPr>
            </w:pPr>
            <w:r w:rsidRPr="00E73C8A">
              <w:rPr>
                <w:sz w:val="24"/>
                <w:szCs w:val="24"/>
                <w:lang w:val="vi-VN"/>
              </w:rPr>
              <w:t xml:space="preserve">         resp = session.post("https://api.openai.com/v1/chat/completions",</w:t>
            </w:r>
            <w:r w:rsidR="00B34421" w:rsidRPr="00E73C8A">
              <w:rPr>
                <w:sz w:val="24"/>
                <w:szCs w:val="24"/>
                <w:lang w:val="vi-VN"/>
              </w:rPr>
              <w:t xml:space="preserve"> </w:t>
            </w:r>
            <w:r w:rsidRPr="00E73C8A">
              <w:rPr>
                <w:sz w:val="24"/>
                <w:szCs w:val="24"/>
                <w:lang w:val="vi-VN"/>
              </w:rPr>
              <w:t>headers=</w:t>
            </w:r>
          </w:p>
          <w:p w14:paraId="025966FD" w14:textId="7097A8A4" w:rsidR="00A46FF6" w:rsidRPr="00E73C8A" w:rsidRDefault="00A46FF6" w:rsidP="00BB057C">
            <w:pPr>
              <w:spacing w:after="160" w:line="240" w:lineRule="auto"/>
              <w:ind w:firstLine="0"/>
              <w:jc w:val="left"/>
              <w:rPr>
                <w:sz w:val="24"/>
                <w:szCs w:val="24"/>
                <w:lang w:val="vi-VN"/>
              </w:rPr>
            </w:pPr>
            <w:r w:rsidRPr="00E73C8A">
              <w:rPr>
                <w:sz w:val="24"/>
                <w:szCs w:val="24"/>
                <w:lang w:val="vi-VN"/>
              </w:rPr>
              <w:t>headers, json=payload, timeout=per_request_timeout)</w:t>
            </w:r>
          </w:p>
          <w:p w14:paraId="3AD09AAD"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status = resp.status_code</w:t>
            </w:r>
          </w:p>
          <w:p w14:paraId="6FCAC37A"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try:</w:t>
            </w:r>
          </w:p>
          <w:p w14:paraId="50BA0DFD"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body = resp.json()</w:t>
            </w:r>
          </w:p>
          <w:p w14:paraId="0CB787B1"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except Exception:</w:t>
            </w:r>
          </w:p>
          <w:p w14:paraId="0067A3AA" w14:textId="0AE40903"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body = resp.text</w:t>
            </w:r>
          </w:p>
          <w:p w14:paraId="15101B32" w14:textId="53045088"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if status == 200:</w:t>
            </w:r>
          </w:p>
          <w:p w14:paraId="691922D6" w14:textId="75F4A433"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return body["choices"][0]["message"]["content"].strip()</w:t>
            </w:r>
          </w:p>
          <w:p w14:paraId="045A5372"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 xử lý lỗi xác thực</w:t>
            </w:r>
          </w:p>
          <w:p w14:paraId="183FFEE1"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if status in (401, 403):</w:t>
            </w:r>
          </w:p>
          <w:p w14:paraId="6A21B5A2"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w:t>
            </w:r>
          </w:p>
          <w:p w14:paraId="2A41F506"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remove_key_at_index_safe(pos)</w:t>
            </w:r>
          </w:p>
          <w:p w14:paraId="3F61B39B"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keys = load_api_keys()</w:t>
            </w:r>
          </w:p>
          <w:p w14:paraId="223425A4"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key_index = 0</w:t>
            </w:r>
          </w:p>
          <w:p w14:paraId="76A4D466" w14:textId="71BD0D6D"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continue</w:t>
            </w:r>
          </w:p>
          <w:p w14:paraId="2C754FBB"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 xử lý rate-limit</w:t>
            </w:r>
          </w:p>
          <w:p w14:paraId="2B808A62"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if status == 429 or is_rate_limit:</w:t>
            </w:r>
          </w:p>
          <w:p w14:paraId="7D499615"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w:t>
            </w:r>
          </w:p>
          <w:p w14:paraId="0B0FA496"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key_index = (key_index + 1) % len(keys)</w:t>
            </w:r>
          </w:p>
          <w:p w14:paraId="44BE72E4" w14:textId="7CB8F40C"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continue</w:t>
            </w:r>
          </w:p>
          <w:p w14:paraId="594A62AD"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lastRenderedPageBreak/>
              <w:t xml:space="preserve">        # lỗi server</w:t>
            </w:r>
          </w:p>
          <w:p w14:paraId="15B87C7D"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if 500 &lt;= status &lt; 600:</w:t>
            </w:r>
          </w:p>
          <w:p w14:paraId="618C81A1"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key_index = (key_index + 1) % len(keys)</w:t>
            </w:r>
          </w:p>
          <w:p w14:paraId="13DA2C49" w14:textId="66E5BD24"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continue</w:t>
            </w:r>
          </w:p>
          <w:p w14:paraId="73E5F2BC" w14:textId="51809349"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return None</w:t>
            </w:r>
          </w:p>
          <w:p w14:paraId="579E0650"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LOG.error("Hết API key, không thành công.")</w:t>
            </w:r>
          </w:p>
          <w:p w14:paraId="64651A2E" w14:textId="77777777" w:rsidR="00A46FF6" w:rsidRPr="00E73C8A" w:rsidRDefault="00A46FF6" w:rsidP="00BB057C">
            <w:pPr>
              <w:spacing w:after="160" w:line="240" w:lineRule="auto"/>
              <w:ind w:firstLine="0"/>
              <w:jc w:val="left"/>
              <w:rPr>
                <w:sz w:val="24"/>
                <w:szCs w:val="24"/>
                <w:lang w:val="vi-VN"/>
              </w:rPr>
            </w:pPr>
            <w:r w:rsidRPr="00E73C8A">
              <w:rPr>
                <w:sz w:val="24"/>
                <w:szCs w:val="24"/>
                <w:lang w:val="vi-VN"/>
              </w:rPr>
              <w:t xml:space="preserve">    return None</w:t>
            </w:r>
          </w:p>
        </w:tc>
      </w:tr>
    </w:tbl>
    <w:p w14:paraId="58FB258B" w14:textId="19B2FC1A" w:rsidR="00C10107" w:rsidRPr="007F1EEC" w:rsidRDefault="00C10107" w:rsidP="007F1EEC">
      <w:pPr>
        <w:pStyle w:val="ListParagraph"/>
        <w:numPr>
          <w:ilvl w:val="0"/>
          <w:numId w:val="102"/>
        </w:numPr>
        <w:rPr>
          <w:lang w:val="vi-VN"/>
        </w:rPr>
      </w:pPr>
      <w:r w:rsidRPr="007F1EEC">
        <w:rPr>
          <w:lang w:val="vi-VN"/>
        </w:rPr>
        <w:lastRenderedPageBreak/>
        <w:t xml:space="preserve">Chức năng: </w:t>
      </w:r>
      <w:r w:rsidR="00293993" w:rsidRPr="007F1EEC">
        <w:rPr>
          <w:lang w:val="vi-VN"/>
        </w:rPr>
        <w:t>Gửi yêu cầu tới API của OpenAI để nhận phản hồi từ mô hình ngôn ngữ, đồng thời xử lý các lỗi mạng, xác thực, giới hạn tốc độ và xoay vòng API key khi cần.</w:t>
      </w:r>
    </w:p>
    <w:p w14:paraId="35DC28A1" w14:textId="77777777" w:rsidR="00C10107" w:rsidRPr="00F57D77" w:rsidRDefault="00C10107" w:rsidP="00C10107">
      <w:pPr>
        <w:pStyle w:val="ListParagraph"/>
        <w:numPr>
          <w:ilvl w:val="0"/>
          <w:numId w:val="102"/>
        </w:numPr>
      </w:pPr>
      <w:r w:rsidRPr="00F57D77">
        <w:t>Giải thích:</w:t>
      </w:r>
    </w:p>
    <w:p w14:paraId="5A0F67E0" w14:textId="5CD0F092" w:rsidR="00C10107" w:rsidRPr="00201949" w:rsidRDefault="00D070FD" w:rsidP="00C10107">
      <w:pPr>
        <w:pStyle w:val="ListParagraph"/>
        <w:numPr>
          <w:ilvl w:val="0"/>
          <w:numId w:val="103"/>
        </w:numPr>
        <w:rPr>
          <w:lang w:val="vi-VN"/>
        </w:rPr>
      </w:pPr>
      <w:r w:rsidRPr="00D070FD">
        <w:t>Kiểm tra xem có API key nào khả dụng không. Nếu không có, ghi log và dừng hàm</w:t>
      </w:r>
      <w:r w:rsidR="00C10107" w:rsidRPr="00201949">
        <w:rPr>
          <w:lang w:val="vi-VN"/>
        </w:rPr>
        <w:t>.</w:t>
      </w:r>
    </w:p>
    <w:p w14:paraId="1C10EFD8" w14:textId="075EEF86" w:rsidR="00C10107" w:rsidRPr="00F57D77" w:rsidRDefault="00D070FD" w:rsidP="00C10107">
      <w:pPr>
        <w:pStyle w:val="ListParagraph"/>
        <w:numPr>
          <w:ilvl w:val="0"/>
          <w:numId w:val="103"/>
        </w:numPr>
        <w:rPr>
          <w:lang w:val="vi-VN"/>
        </w:rPr>
      </w:pPr>
      <w:r w:rsidRPr="00D070FD">
        <w:rPr>
          <w:lang w:val="vi-VN"/>
        </w:rPr>
        <w:t>Tạo phiên làm việc để gửi request, bắt đầu từ key đầu tiên</w:t>
      </w:r>
      <w:r>
        <w:rPr>
          <w:lang w:val="vi-VN"/>
        </w:rPr>
        <w:t xml:space="preserve"> bằng </w:t>
      </w:r>
      <w:r w:rsidRPr="00D070FD">
        <w:rPr>
          <w:lang w:val="vi-VN"/>
        </w:rPr>
        <w:t>session = requests.Session()</w:t>
      </w:r>
      <w:r w:rsidR="00C10107" w:rsidRPr="00F57D77">
        <w:rPr>
          <w:lang w:val="vi-VN"/>
        </w:rPr>
        <w:t>.</w:t>
      </w:r>
    </w:p>
    <w:p w14:paraId="50CDE16C" w14:textId="76B99004" w:rsidR="00C10107" w:rsidRDefault="00D070FD" w:rsidP="00C10107">
      <w:pPr>
        <w:pStyle w:val="ListParagraph"/>
        <w:numPr>
          <w:ilvl w:val="0"/>
          <w:numId w:val="103"/>
        </w:numPr>
        <w:rPr>
          <w:lang w:val="vi-VN"/>
        </w:rPr>
      </w:pPr>
      <w:r w:rsidRPr="00647B89">
        <w:rPr>
          <w:lang w:val="vi-VN"/>
        </w:rPr>
        <w:t>Tạo</w:t>
      </w:r>
      <w:r>
        <w:rPr>
          <w:lang w:val="vi-VN"/>
        </w:rPr>
        <w:t xml:space="preserve"> </w:t>
      </w:r>
      <w:r w:rsidR="00647B89">
        <w:rPr>
          <w:lang w:val="vi-VN"/>
        </w:rPr>
        <w:t>v</w:t>
      </w:r>
      <w:r w:rsidRPr="00647B89">
        <w:rPr>
          <w:lang w:val="vi-VN"/>
        </w:rPr>
        <w:t>òng lặp gửi yêu cầu và xử lý lỗi</w:t>
      </w:r>
      <w:r w:rsidR="00C10107" w:rsidRPr="00CE4B7E">
        <w:rPr>
          <w:lang w:val="vi-VN"/>
        </w:rPr>
        <w:t>.</w:t>
      </w:r>
      <w:r w:rsidR="00647B89">
        <w:rPr>
          <w:lang w:val="vi-VN"/>
        </w:rPr>
        <w:t xml:space="preserve"> Trong vòng lặp sẽ gửi các request với </w:t>
      </w:r>
      <w:r w:rsidR="00DB4274">
        <w:rPr>
          <w:lang w:val="vi-VN"/>
        </w:rPr>
        <w:t>API</w:t>
      </w:r>
      <w:r w:rsidR="00647B89">
        <w:rPr>
          <w:lang w:val="vi-VN"/>
        </w:rPr>
        <w:t xml:space="preserve"> và </w:t>
      </w:r>
      <w:r w:rsidR="00DB4274">
        <w:rPr>
          <w:lang w:val="vi-VN"/>
        </w:rPr>
        <w:t xml:space="preserve">câu hỏi được gửi đến tới </w:t>
      </w:r>
      <w:r w:rsidR="005910B8">
        <w:rPr>
          <w:lang w:val="vi-VN"/>
        </w:rPr>
        <w:t>Open</w:t>
      </w:r>
      <w:r w:rsidR="00DB4274">
        <w:rPr>
          <w:lang w:val="vi-VN"/>
        </w:rPr>
        <w:t xml:space="preserve">AI. </w:t>
      </w:r>
    </w:p>
    <w:p w14:paraId="76D65BB8" w14:textId="65F1210A" w:rsidR="00DB4274" w:rsidRPr="00CE4B7E" w:rsidRDefault="00DB4274" w:rsidP="00C10107">
      <w:pPr>
        <w:pStyle w:val="ListParagraph"/>
        <w:numPr>
          <w:ilvl w:val="0"/>
          <w:numId w:val="103"/>
        </w:numPr>
        <w:rPr>
          <w:lang w:val="vi-VN"/>
        </w:rPr>
      </w:pPr>
      <w:r>
        <w:rPr>
          <w:lang w:val="vi-VN"/>
        </w:rPr>
        <w:t xml:space="preserve">Trong mỗi lần gửi yêu cầu đến </w:t>
      </w:r>
      <w:r w:rsidR="005910B8">
        <w:rPr>
          <w:lang w:val="vi-VN"/>
        </w:rPr>
        <w:t>Open</w:t>
      </w:r>
      <w:r w:rsidR="00E4317B">
        <w:rPr>
          <w:lang w:val="vi-VN"/>
        </w:rPr>
        <w:t xml:space="preserve">AI, nếu phản hồi trả về bị lỗi hoặc key bị giới hạn thời gian thì sẽ tự động quay vòng sang key khác. Còn trường hợp giới hạn thời gian quá lâu (trên 1 ngày) hoặc key hết hạn thì sẽ thực hiện xóa </w:t>
      </w:r>
      <w:r w:rsidR="0026619C">
        <w:rPr>
          <w:lang w:val="vi-VN"/>
        </w:rPr>
        <w:t>key và dừng nếu không còn key.</w:t>
      </w:r>
    </w:p>
    <w:p w14:paraId="054DCFAB" w14:textId="62B3E518" w:rsidR="00C10107" w:rsidRPr="001A17B1" w:rsidRDefault="00C10107" w:rsidP="00C10107">
      <w:pPr>
        <w:pStyle w:val="ListParagraph"/>
        <w:numPr>
          <w:ilvl w:val="0"/>
          <w:numId w:val="102"/>
        </w:numPr>
        <w:rPr>
          <w:lang w:val="vi-VN"/>
        </w:rPr>
      </w:pPr>
      <w:r w:rsidRPr="001A17B1">
        <w:rPr>
          <w:lang w:val="vi-VN"/>
        </w:rPr>
        <w:t xml:space="preserve">Ý nghĩa: </w:t>
      </w:r>
      <w:r w:rsidR="00293993" w:rsidRPr="00293993">
        <w:rPr>
          <w:lang w:val="vi-VN"/>
        </w:rPr>
        <w:t>Đây là hàm trung tâm trong hệ thống AI của dự án, đảm bảo việc gọi OpenAI diễn ra ổn định, liên tục và không bị gián đoạn khi một key bị lỗi hoặc hết hạn</w:t>
      </w:r>
      <w:r w:rsidRPr="002766E7">
        <w:rPr>
          <w:lang w:val="vi-VN"/>
        </w:rPr>
        <w:t>.</w:t>
      </w:r>
    </w:p>
    <w:p w14:paraId="00DF34D1" w14:textId="10936D89" w:rsidR="00F40E5F" w:rsidRPr="0026619C" w:rsidRDefault="004913BE" w:rsidP="0026619C">
      <w:pPr>
        <w:pStyle w:val="Heading3"/>
        <w:rPr>
          <w:lang w:val="de-DE"/>
        </w:rPr>
      </w:pPr>
      <w:bookmarkStart w:id="57" w:name="_Toc214386348"/>
      <w:r>
        <w:rPr>
          <w:lang w:val="de-DE"/>
        </w:rPr>
        <w:t>Mô hình</w:t>
      </w:r>
      <w:r w:rsidR="0026619C" w:rsidRPr="0026619C">
        <w:rPr>
          <w:lang w:val="de-DE"/>
        </w:rPr>
        <w:t xml:space="preserve"> Enrich Bằng AI</w:t>
      </w:r>
      <w:bookmarkEnd w:id="57"/>
      <w:r w:rsidR="0026619C" w:rsidRPr="0026619C">
        <w:rPr>
          <w:lang w:val="de-DE"/>
        </w:rPr>
        <w:t xml:space="preserve"> </w:t>
      </w:r>
    </w:p>
    <w:p w14:paraId="754F595E" w14:textId="11ABB781" w:rsidR="00876E21" w:rsidRDefault="004913BE" w:rsidP="00876E21">
      <w:pPr>
        <w:rPr>
          <w:lang w:val="vi-VN"/>
        </w:rPr>
      </w:pPr>
      <w:r>
        <w:rPr>
          <w:lang w:val="de-DE"/>
        </w:rPr>
        <w:t>Mô hình</w:t>
      </w:r>
      <w:r w:rsidR="00876E21" w:rsidRPr="00876E21">
        <w:rPr>
          <w:lang w:val="de-DE"/>
        </w:rPr>
        <w:t xml:space="preserve"> enrich AI có nhiệm vụ phân tích sâu các kết quả quét bảo mật (Nmap, Nikto, Nuclei) bằng cách sử dụng mô hình ngôn ngữ lớn (LLM) như GPT để</w:t>
      </w:r>
      <w:r w:rsidR="00876E21">
        <w:rPr>
          <w:lang w:val="vi-VN"/>
        </w:rPr>
        <w:t xml:space="preserve"> c</w:t>
      </w:r>
      <w:r w:rsidR="00876E21" w:rsidRPr="00876E21">
        <w:rPr>
          <w:lang w:val="de-DE"/>
        </w:rPr>
        <w:t>huẩn hóa thông tin dịch vụ (product, version, cpe)</w:t>
      </w:r>
      <w:r w:rsidR="00876E21">
        <w:rPr>
          <w:lang w:val="vi-VN"/>
        </w:rPr>
        <w:t>, t</w:t>
      </w:r>
      <w:r w:rsidR="00876E21" w:rsidRPr="00876E21">
        <w:rPr>
          <w:lang w:val="de-DE"/>
        </w:rPr>
        <w:t xml:space="preserve">ruy xuất CVE liên quan đến dịch vụ đang </w:t>
      </w:r>
      <w:r w:rsidR="00876E21">
        <w:rPr>
          <w:lang w:val="de-DE"/>
        </w:rPr>
        <w:t>chạy</w:t>
      </w:r>
      <w:r w:rsidR="00876E21">
        <w:rPr>
          <w:lang w:val="vi-VN"/>
        </w:rPr>
        <w:t>, d</w:t>
      </w:r>
      <w:r w:rsidR="00876E21" w:rsidRPr="00876E21">
        <w:rPr>
          <w:lang w:val="de-DE"/>
        </w:rPr>
        <w:t xml:space="preserve">iễn giải các phát hiện từ công cụ quét web dưới dạng JSON có cấu </w:t>
      </w:r>
      <w:r w:rsidR="00876E21">
        <w:rPr>
          <w:lang w:val="de-DE"/>
        </w:rPr>
        <w:t>trúc</w:t>
      </w:r>
      <w:r w:rsidR="00876E21">
        <w:rPr>
          <w:lang w:val="vi-VN"/>
        </w:rPr>
        <w:t>, p</w:t>
      </w:r>
      <w:r w:rsidR="00876E21" w:rsidRPr="00876E21">
        <w:rPr>
          <w:lang w:val="de-DE"/>
        </w:rPr>
        <w:t>hân tích phản hồi web để phát hiện endpoint, tham số và gợi ý lỗ hổng tiềm năng.</w:t>
      </w:r>
    </w:p>
    <w:p w14:paraId="2DDD8B07" w14:textId="22C1DC1D" w:rsidR="00055C59" w:rsidRPr="00055C59" w:rsidRDefault="00055C59" w:rsidP="00377593">
      <w:pPr>
        <w:rPr>
          <w:lang w:val="vi-VN"/>
        </w:rPr>
      </w:pPr>
      <w:r w:rsidRPr="00055C59">
        <w:rPr>
          <w:lang w:val="vi-VN"/>
        </w:rPr>
        <w:t>Việc enrich giúp tăng độ chính xác, độ sâu và khả năng tự động hóa trong phân tích bảo mật, đồng thời tạo đầu vào cho các bước đánh giá rủi ro, đề xuất khắc phục và báo cáo.</w:t>
      </w:r>
    </w:p>
    <w:p w14:paraId="4890164E" w14:textId="174CF7D7" w:rsidR="00BA4596" w:rsidRPr="00BA4596" w:rsidRDefault="00055C59" w:rsidP="00876E21">
      <w:pPr>
        <w:pStyle w:val="Heading4"/>
        <w:rPr>
          <w:lang w:val="vi-VN"/>
        </w:rPr>
      </w:pPr>
      <w:r w:rsidRPr="009D0B9D">
        <w:lastRenderedPageBreak/>
        <w:t>Enrich từ Nmap</w:t>
      </w:r>
    </w:p>
    <w:p w14:paraId="75BF96D9" w14:textId="65DEC0E2" w:rsidR="00BA4596" w:rsidRPr="00514CAA" w:rsidRDefault="00876E21" w:rsidP="00876E21">
      <w:pPr>
        <w:rPr>
          <w:lang w:val="vi-VN"/>
        </w:rPr>
      </w:pPr>
      <w:r w:rsidRPr="00876E21">
        <w:rPr>
          <w:lang w:val="vi-VN"/>
        </w:rPr>
        <w:t>Hàm enrich_from_parsed_nmap có nhiệm vụ phân tích sâu kết quả quét mạng từ Nmap bằng cách</w:t>
      </w:r>
      <w:r>
        <w:rPr>
          <w:lang w:val="vi-VN"/>
        </w:rPr>
        <w:t xml:space="preserve"> </w:t>
      </w:r>
      <w:r w:rsidRPr="00876E21">
        <w:rPr>
          <w:lang w:val="vi-VN"/>
        </w:rPr>
        <w:t>chuẩn hóa thông tin dịch vụ (service, product, version, cpe)</w:t>
      </w:r>
      <w:r>
        <w:rPr>
          <w:lang w:val="vi-VN"/>
        </w:rPr>
        <w:t xml:space="preserve"> t</w:t>
      </w:r>
      <w:r w:rsidRPr="00876E21">
        <w:rPr>
          <w:lang w:val="vi-VN"/>
        </w:rPr>
        <w:t>ruy xuất các lỗ hổng bảo mật (CVE) liên quan đến từng dịch vụ</w:t>
      </w:r>
      <w:r>
        <w:rPr>
          <w:lang w:val="vi-VN"/>
        </w:rPr>
        <w:t xml:space="preserve"> </w:t>
      </w:r>
      <w:r w:rsidRPr="00876E21">
        <w:rPr>
          <w:lang w:val="vi-VN"/>
        </w:rPr>
        <w:t>trả về danh sách các bản ghi enrich có cấu trúc rõ ràng để phục vụ hiển thị, đánh giá rủi ro và báo cáo.</w:t>
      </w:r>
      <w:r>
        <w:rPr>
          <w:lang w:val="vi-VN"/>
        </w:rPr>
        <w:t xml:space="preserve"> </w:t>
      </w:r>
      <w:r w:rsidRPr="00BA4596">
        <w:rPr>
          <w:lang w:val="vi-VN"/>
        </w:rPr>
        <w:t>Hàm này được gọi trực tiếp từ orchestrator sau khi Nmap quét xong từng IP, giúp enrich theo từng host một cách tuần tự và dễ kiểm soát.</w:t>
      </w:r>
    </w:p>
    <w:p w14:paraId="520AF180" w14:textId="430EFE66" w:rsidR="00BA4596" w:rsidRPr="00412F6F" w:rsidRDefault="00BA4596" w:rsidP="00BA4596">
      <w:pPr>
        <w:rPr>
          <w:lang w:val="vi-VN"/>
        </w:rPr>
      </w:pPr>
      <w:r w:rsidRPr="00514CAA">
        <w:rPr>
          <w:lang w:val="vi-VN"/>
        </w:rPr>
        <w:t xml:space="preserve">Luồng hoạt </w:t>
      </w:r>
      <w:r w:rsidR="00412F6F" w:rsidRPr="00514CAA">
        <w:rPr>
          <w:lang w:val="vi-VN"/>
        </w:rPr>
        <w:t>động</w:t>
      </w:r>
      <w:r w:rsidR="00412F6F">
        <w:rPr>
          <w:lang w:val="vi-VN"/>
        </w:rPr>
        <w:t xml:space="preserve"> tổng quát:</w:t>
      </w:r>
    </w:p>
    <w:p w14:paraId="08DFA048" w14:textId="77777777" w:rsidR="00BA4596" w:rsidRPr="00514CAA" w:rsidRDefault="00BA4596" w:rsidP="00055C59">
      <w:pPr>
        <w:numPr>
          <w:ilvl w:val="0"/>
          <w:numId w:val="117"/>
        </w:numPr>
        <w:tabs>
          <w:tab w:val="clear" w:pos="720"/>
          <w:tab w:val="num" w:pos="1069"/>
        </w:tabs>
        <w:spacing w:after="160" w:line="259" w:lineRule="auto"/>
        <w:ind w:left="1069"/>
        <w:jc w:val="left"/>
        <w:rPr>
          <w:lang w:val="vi-VN"/>
        </w:rPr>
      </w:pPr>
      <w:r w:rsidRPr="00514CAA">
        <w:rPr>
          <w:lang w:val="vi-VN"/>
        </w:rPr>
        <w:t>Nhận đầu vào là dict parsed từ hàm run_nmap_and_store, chứa danh sách dịch vụ.</w:t>
      </w:r>
    </w:p>
    <w:p w14:paraId="0614A966" w14:textId="77777777" w:rsidR="00BA4596" w:rsidRPr="00514CAA" w:rsidRDefault="00BA4596" w:rsidP="00055C59">
      <w:pPr>
        <w:numPr>
          <w:ilvl w:val="0"/>
          <w:numId w:val="117"/>
        </w:numPr>
        <w:tabs>
          <w:tab w:val="clear" w:pos="720"/>
          <w:tab w:val="num" w:pos="1069"/>
        </w:tabs>
        <w:spacing w:after="160" w:line="259" w:lineRule="auto"/>
        <w:ind w:left="1069"/>
        <w:jc w:val="left"/>
        <w:rPr>
          <w:lang w:val="vi-VN"/>
        </w:rPr>
      </w:pPr>
      <w:r w:rsidRPr="00514CAA">
        <w:rPr>
          <w:lang w:val="vi-VN"/>
        </w:rPr>
        <w:t>Duyệt từng dịch vụ, chuẩn hóa thông tin bằng cách gọi AI (qua ai_find_cves_for_service).</w:t>
      </w:r>
    </w:p>
    <w:p w14:paraId="61B36D38" w14:textId="77777777" w:rsidR="00BA4596" w:rsidRPr="00514CAA" w:rsidRDefault="00BA4596" w:rsidP="00055C59">
      <w:pPr>
        <w:numPr>
          <w:ilvl w:val="0"/>
          <w:numId w:val="117"/>
        </w:numPr>
        <w:tabs>
          <w:tab w:val="clear" w:pos="720"/>
          <w:tab w:val="num" w:pos="1069"/>
        </w:tabs>
        <w:spacing w:after="160" w:line="259" w:lineRule="auto"/>
        <w:ind w:left="1069"/>
        <w:jc w:val="left"/>
        <w:rPr>
          <w:lang w:val="vi-VN"/>
        </w:rPr>
      </w:pPr>
      <w:r w:rsidRPr="00514CAA">
        <w:rPr>
          <w:lang w:val="vi-VN"/>
        </w:rPr>
        <w:t>Với mỗi CVE được AI trả về:</w:t>
      </w:r>
    </w:p>
    <w:p w14:paraId="3B71DBE7" w14:textId="1EA57982" w:rsidR="00BA4596" w:rsidRPr="009D0B9D" w:rsidRDefault="00BA4596" w:rsidP="00055C59">
      <w:pPr>
        <w:pStyle w:val="ListParagraph"/>
        <w:numPr>
          <w:ilvl w:val="0"/>
          <w:numId w:val="119"/>
        </w:numPr>
        <w:spacing w:after="160" w:line="259" w:lineRule="auto"/>
        <w:jc w:val="left"/>
      </w:pPr>
      <w:r w:rsidRPr="009D0B9D">
        <w:t>Trích xuất các trường: id, cve_url, exploit_url, msf_</w:t>
      </w:r>
      <w:r w:rsidR="000268DE">
        <w:t>module</w:t>
      </w:r>
      <w:r w:rsidRPr="009D0B9D">
        <w:t>, complexity, short_description.</w:t>
      </w:r>
    </w:p>
    <w:p w14:paraId="1A0E0F9A" w14:textId="77777777" w:rsidR="00BA4596" w:rsidRPr="009D0B9D" w:rsidRDefault="00BA4596" w:rsidP="00055C59">
      <w:pPr>
        <w:pStyle w:val="ListParagraph"/>
        <w:numPr>
          <w:ilvl w:val="0"/>
          <w:numId w:val="119"/>
        </w:numPr>
        <w:spacing w:after="160" w:line="259" w:lineRule="auto"/>
        <w:jc w:val="left"/>
      </w:pPr>
      <w:r w:rsidRPr="009D0B9D">
        <w:t>Gắn thêm thông tin IP và sản phẩm.</w:t>
      </w:r>
    </w:p>
    <w:p w14:paraId="287942E4" w14:textId="77777777" w:rsidR="00BA4596" w:rsidRPr="009D0B9D" w:rsidRDefault="00BA4596" w:rsidP="00055C59">
      <w:pPr>
        <w:numPr>
          <w:ilvl w:val="0"/>
          <w:numId w:val="117"/>
        </w:numPr>
        <w:tabs>
          <w:tab w:val="clear" w:pos="720"/>
          <w:tab w:val="num" w:pos="1069"/>
        </w:tabs>
        <w:spacing w:after="160" w:line="259" w:lineRule="auto"/>
        <w:ind w:left="1069"/>
        <w:jc w:val="left"/>
      </w:pPr>
      <w:r w:rsidRPr="009D0B9D">
        <w:t>Gom toàn bộ bản ghi enrich vào danh sách và trả về.</w:t>
      </w:r>
    </w:p>
    <w:p w14:paraId="4F07E44B" w14:textId="2840D156" w:rsidR="00BA4596" w:rsidRDefault="00BA4596" w:rsidP="00BA360D">
      <w:pPr>
        <w:rPr>
          <w:lang w:val="vi-VN"/>
        </w:rPr>
      </w:pPr>
      <w:r w:rsidRPr="009D0B9D">
        <w:t xml:space="preserve">Trích mã nguồn và phân tích chức </w:t>
      </w:r>
      <w:r w:rsidR="00BA360D">
        <w:t>năng</w:t>
      </w:r>
    </w:p>
    <w:p w14:paraId="332F544E" w14:textId="619B5796" w:rsidR="00BA360D" w:rsidRPr="00BA360D" w:rsidRDefault="00BA360D" w:rsidP="00BA360D">
      <w:pPr>
        <w:rPr>
          <w:lang w:val="vi-VN"/>
        </w:rPr>
      </w:pPr>
      <w:r w:rsidRPr="009D0B9D">
        <w:t>Hàm chính: enrich_from_parsed_</w:t>
      </w:r>
      <w:r>
        <w:t>nmap</w:t>
      </w:r>
      <w:r>
        <w:rPr>
          <w:lang w:val="vi-VN"/>
        </w:rPr>
        <w:t xml:space="preserve">: </w:t>
      </w:r>
    </w:p>
    <w:tbl>
      <w:tblPr>
        <w:tblW w:w="9024"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318"/>
        <w:gridCol w:w="8706"/>
      </w:tblGrid>
      <w:tr w:rsidR="002D2D97" w:rsidRPr="00DE638E" w14:paraId="36EABB00" w14:textId="77777777" w:rsidTr="00E80F95">
        <w:trPr>
          <w:tblCellSpacing w:w="15" w:type="dxa"/>
        </w:trPr>
        <w:tc>
          <w:tcPr>
            <w:tcW w:w="0" w:type="auto"/>
            <w:shd w:val="clear" w:color="auto" w:fill="D4D4D4"/>
            <w:vAlign w:val="center"/>
            <w:hideMark/>
          </w:tcPr>
          <w:p w14:paraId="461CD9DD" w14:textId="77777777" w:rsidR="00DE638E" w:rsidRPr="00DE638E" w:rsidRDefault="00DE638E" w:rsidP="00BB057C">
            <w:pPr>
              <w:spacing w:after="160" w:line="240" w:lineRule="auto"/>
              <w:ind w:firstLine="0"/>
              <w:jc w:val="center"/>
              <w:rPr>
                <w:sz w:val="24"/>
                <w:szCs w:val="24"/>
                <w:lang w:val="vi-VN"/>
              </w:rPr>
            </w:pPr>
            <w:r w:rsidRPr="00DE638E">
              <w:rPr>
                <w:sz w:val="24"/>
                <w:szCs w:val="24"/>
                <w:lang w:val="vi-VN"/>
              </w:rPr>
              <w:t>1</w:t>
            </w:r>
          </w:p>
          <w:p w14:paraId="5BDED331" w14:textId="4A1A5551" w:rsidR="00DE638E" w:rsidRPr="00DE638E" w:rsidRDefault="00DE638E" w:rsidP="00BB057C">
            <w:pPr>
              <w:spacing w:after="160" w:line="240" w:lineRule="auto"/>
              <w:ind w:firstLine="0"/>
              <w:jc w:val="center"/>
              <w:rPr>
                <w:sz w:val="24"/>
                <w:szCs w:val="24"/>
                <w:lang w:val="vi-VN"/>
              </w:rPr>
            </w:pPr>
            <w:r w:rsidRPr="00DE638E">
              <w:rPr>
                <w:sz w:val="24"/>
                <w:szCs w:val="24"/>
                <w:lang w:val="vi-VN"/>
              </w:rPr>
              <w:t>2</w:t>
            </w:r>
          </w:p>
          <w:p w14:paraId="0E58EBD3" w14:textId="6F47EFA5" w:rsidR="00DE638E" w:rsidRPr="00DE638E" w:rsidRDefault="00DE638E" w:rsidP="00BB057C">
            <w:pPr>
              <w:spacing w:after="160" w:line="240" w:lineRule="auto"/>
              <w:ind w:firstLine="0"/>
              <w:jc w:val="center"/>
              <w:rPr>
                <w:sz w:val="24"/>
                <w:szCs w:val="24"/>
                <w:lang w:val="vi-VN"/>
              </w:rPr>
            </w:pPr>
            <w:r w:rsidRPr="00DE638E">
              <w:rPr>
                <w:sz w:val="24"/>
                <w:szCs w:val="24"/>
                <w:lang w:val="vi-VN"/>
              </w:rPr>
              <w:t>3</w:t>
            </w:r>
          </w:p>
          <w:p w14:paraId="045BBC26" w14:textId="35C18A5F" w:rsidR="00DE638E" w:rsidRPr="00DE638E" w:rsidRDefault="00DE638E" w:rsidP="00BB057C">
            <w:pPr>
              <w:spacing w:after="160" w:line="240" w:lineRule="auto"/>
              <w:ind w:firstLine="0"/>
              <w:jc w:val="center"/>
              <w:rPr>
                <w:sz w:val="24"/>
                <w:szCs w:val="24"/>
                <w:lang w:val="vi-VN"/>
              </w:rPr>
            </w:pPr>
            <w:r w:rsidRPr="00DE638E">
              <w:rPr>
                <w:sz w:val="24"/>
                <w:szCs w:val="24"/>
                <w:lang w:val="vi-VN"/>
              </w:rPr>
              <w:t>4</w:t>
            </w:r>
          </w:p>
          <w:p w14:paraId="4E4D9DA6" w14:textId="5CE63B0C" w:rsidR="00DE638E" w:rsidRPr="00DE638E" w:rsidRDefault="00DE638E" w:rsidP="00BB057C">
            <w:pPr>
              <w:spacing w:after="160" w:line="240" w:lineRule="auto"/>
              <w:ind w:firstLine="0"/>
              <w:jc w:val="center"/>
              <w:rPr>
                <w:sz w:val="24"/>
                <w:szCs w:val="24"/>
                <w:lang w:val="vi-VN"/>
              </w:rPr>
            </w:pPr>
            <w:r w:rsidRPr="00DE638E">
              <w:rPr>
                <w:sz w:val="24"/>
                <w:szCs w:val="24"/>
                <w:lang w:val="vi-VN"/>
              </w:rPr>
              <w:t>5</w:t>
            </w:r>
          </w:p>
          <w:p w14:paraId="12A5CAB7" w14:textId="077421B7" w:rsidR="00DE638E" w:rsidRPr="00DE638E" w:rsidRDefault="00DE638E" w:rsidP="00BB057C">
            <w:pPr>
              <w:spacing w:after="160" w:line="240" w:lineRule="auto"/>
              <w:ind w:firstLine="0"/>
              <w:jc w:val="center"/>
              <w:rPr>
                <w:sz w:val="24"/>
                <w:szCs w:val="24"/>
                <w:lang w:val="vi-VN"/>
              </w:rPr>
            </w:pPr>
            <w:r w:rsidRPr="00DE638E">
              <w:rPr>
                <w:sz w:val="24"/>
                <w:szCs w:val="24"/>
                <w:lang w:val="vi-VN"/>
              </w:rPr>
              <w:t>6</w:t>
            </w:r>
          </w:p>
          <w:p w14:paraId="7D5E870C" w14:textId="0D3E219B" w:rsidR="00DE638E" w:rsidRPr="00DE638E" w:rsidRDefault="00DE638E" w:rsidP="00BB057C">
            <w:pPr>
              <w:spacing w:after="160" w:line="240" w:lineRule="auto"/>
              <w:ind w:firstLine="0"/>
              <w:jc w:val="center"/>
              <w:rPr>
                <w:sz w:val="24"/>
                <w:szCs w:val="24"/>
                <w:lang w:val="vi-VN"/>
              </w:rPr>
            </w:pPr>
            <w:r w:rsidRPr="00DE638E">
              <w:rPr>
                <w:sz w:val="24"/>
                <w:szCs w:val="24"/>
                <w:lang w:val="vi-VN"/>
              </w:rPr>
              <w:t>7</w:t>
            </w:r>
          </w:p>
          <w:p w14:paraId="2E6FDCE2" w14:textId="239BECA9" w:rsidR="00DE638E" w:rsidRPr="00DE638E" w:rsidRDefault="00DE638E" w:rsidP="00BB057C">
            <w:pPr>
              <w:spacing w:after="160" w:line="240" w:lineRule="auto"/>
              <w:ind w:firstLine="0"/>
              <w:jc w:val="center"/>
              <w:rPr>
                <w:sz w:val="24"/>
                <w:szCs w:val="24"/>
                <w:lang w:val="vi-VN"/>
              </w:rPr>
            </w:pPr>
            <w:r w:rsidRPr="00DE638E">
              <w:rPr>
                <w:sz w:val="24"/>
                <w:szCs w:val="24"/>
                <w:lang w:val="vi-VN"/>
              </w:rPr>
              <w:t>8</w:t>
            </w:r>
          </w:p>
          <w:p w14:paraId="147997F4" w14:textId="2FD2CF76" w:rsidR="00DE638E" w:rsidRPr="00DE638E" w:rsidRDefault="00DE638E" w:rsidP="00BB057C">
            <w:pPr>
              <w:spacing w:after="160" w:line="240" w:lineRule="auto"/>
              <w:ind w:firstLine="0"/>
              <w:jc w:val="center"/>
              <w:rPr>
                <w:sz w:val="24"/>
                <w:szCs w:val="24"/>
                <w:lang w:val="vi-VN"/>
              </w:rPr>
            </w:pPr>
            <w:r w:rsidRPr="00DE638E">
              <w:rPr>
                <w:sz w:val="24"/>
                <w:szCs w:val="24"/>
                <w:lang w:val="vi-VN"/>
              </w:rPr>
              <w:t>9</w:t>
            </w:r>
          </w:p>
          <w:p w14:paraId="17C73AEB" w14:textId="77777777" w:rsidR="00DE638E" w:rsidRPr="00DE638E" w:rsidRDefault="00DE638E" w:rsidP="00BB057C">
            <w:pPr>
              <w:spacing w:after="160" w:line="240" w:lineRule="auto"/>
              <w:ind w:firstLine="0"/>
              <w:jc w:val="center"/>
              <w:rPr>
                <w:sz w:val="24"/>
                <w:szCs w:val="24"/>
                <w:lang w:val="vi-VN"/>
              </w:rPr>
            </w:pPr>
            <w:r w:rsidRPr="00DE638E">
              <w:rPr>
                <w:sz w:val="24"/>
                <w:szCs w:val="24"/>
                <w:lang w:val="vi-VN"/>
              </w:rPr>
              <w:t>10</w:t>
            </w:r>
          </w:p>
          <w:p w14:paraId="512C0397" w14:textId="77777777" w:rsidR="00DE638E" w:rsidRPr="00DE638E" w:rsidRDefault="00DE638E" w:rsidP="00BB057C">
            <w:pPr>
              <w:spacing w:after="160" w:line="240" w:lineRule="auto"/>
              <w:ind w:firstLine="0"/>
              <w:jc w:val="center"/>
              <w:rPr>
                <w:sz w:val="24"/>
                <w:szCs w:val="24"/>
                <w:lang w:val="vi-VN"/>
              </w:rPr>
            </w:pPr>
            <w:r w:rsidRPr="00DE638E">
              <w:rPr>
                <w:sz w:val="24"/>
                <w:szCs w:val="24"/>
                <w:lang w:val="vi-VN"/>
              </w:rPr>
              <w:t>11</w:t>
            </w:r>
          </w:p>
          <w:p w14:paraId="209296DE" w14:textId="77777777" w:rsidR="00DE638E" w:rsidRPr="00DE638E" w:rsidRDefault="00DE638E" w:rsidP="00BB057C">
            <w:pPr>
              <w:spacing w:after="160" w:line="240" w:lineRule="auto"/>
              <w:ind w:firstLine="0"/>
              <w:jc w:val="center"/>
              <w:rPr>
                <w:sz w:val="24"/>
                <w:szCs w:val="24"/>
                <w:lang w:val="vi-VN"/>
              </w:rPr>
            </w:pPr>
            <w:r w:rsidRPr="00DE638E">
              <w:rPr>
                <w:sz w:val="24"/>
                <w:szCs w:val="24"/>
                <w:lang w:val="vi-VN"/>
              </w:rPr>
              <w:t>12</w:t>
            </w:r>
          </w:p>
          <w:p w14:paraId="32B2826A" w14:textId="77777777" w:rsidR="00DE638E" w:rsidRPr="00DE638E" w:rsidRDefault="00DE638E" w:rsidP="00BB057C">
            <w:pPr>
              <w:spacing w:after="160" w:line="240" w:lineRule="auto"/>
              <w:ind w:firstLine="0"/>
              <w:jc w:val="center"/>
              <w:rPr>
                <w:sz w:val="24"/>
                <w:szCs w:val="24"/>
                <w:lang w:val="vi-VN"/>
              </w:rPr>
            </w:pPr>
            <w:r w:rsidRPr="00DE638E">
              <w:rPr>
                <w:sz w:val="24"/>
                <w:szCs w:val="24"/>
                <w:lang w:val="vi-VN"/>
              </w:rPr>
              <w:t>13</w:t>
            </w:r>
          </w:p>
          <w:p w14:paraId="0541E617" w14:textId="77777777" w:rsidR="00DE638E" w:rsidRPr="00DE638E" w:rsidRDefault="00DE638E" w:rsidP="00BB057C">
            <w:pPr>
              <w:spacing w:after="160" w:line="240" w:lineRule="auto"/>
              <w:ind w:firstLine="0"/>
              <w:jc w:val="center"/>
              <w:rPr>
                <w:sz w:val="24"/>
                <w:szCs w:val="24"/>
                <w:lang w:val="vi-VN"/>
              </w:rPr>
            </w:pPr>
            <w:r w:rsidRPr="00DE638E">
              <w:rPr>
                <w:sz w:val="24"/>
                <w:szCs w:val="24"/>
                <w:lang w:val="vi-VN"/>
              </w:rPr>
              <w:t>14</w:t>
            </w:r>
          </w:p>
          <w:p w14:paraId="4C24C211" w14:textId="77777777" w:rsidR="00DE638E" w:rsidRPr="00DE638E" w:rsidRDefault="00DE638E" w:rsidP="00BB057C">
            <w:pPr>
              <w:spacing w:after="160" w:line="240" w:lineRule="auto"/>
              <w:ind w:firstLine="0"/>
              <w:jc w:val="center"/>
              <w:rPr>
                <w:sz w:val="24"/>
                <w:szCs w:val="24"/>
                <w:lang w:val="vi-VN"/>
              </w:rPr>
            </w:pPr>
            <w:r w:rsidRPr="00DE638E">
              <w:rPr>
                <w:sz w:val="24"/>
                <w:szCs w:val="24"/>
                <w:lang w:val="vi-VN"/>
              </w:rPr>
              <w:lastRenderedPageBreak/>
              <w:t>15</w:t>
            </w:r>
          </w:p>
          <w:p w14:paraId="3935EB7B" w14:textId="77777777" w:rsidR="00DE638E" w:rsidRPr="00DE638E" w:rsidRDefault="00DE638E" w:rsidP="00BB057C">
            <w:pPr>
              <w:spacing w:after="160" w:line="240" w:lineRule="auto"/>
              <w:ind w:firstLine="0"/>
              <w:jc w:val="center"/>
              <w:rPr>
                <w:sz w:val="24"/>
                <w:szCs w:val="24"/>
                <w:lang w:val="vi-VN"/>
              </w:rPr>
            </w:pPr>
            <w:r w:rsidRPr="00DE638E">
              <w:rPr>
                <w:sz w:val="24"/>
                <w:szCs w:val="24"/>
                <w:lang w:val="vi-VN"/>
              </w:rPr>
              <w:t>16</w:t>
            </w:r>
          </w:p>
          <w:p w14:paraId="64979756" w14:textId="77777777" w:rsidR="00DE638E" w:rsidRPr="00DE638E" w:rsidRDefault="00DE638E" w:rsidP="00BB057C">
            <w:pPr>
              <w:spacing w:after="160" w:line="240" w:lineRule="auto"/>
              <w:ind w:firstLine="0"/>
              <w:jc w:val="center"/>
              <w:rPr>
                <w:sz w:val="24"/>
                <w:szCs w:val="24"/>
                <w:lang w:val="vi-VN"/>
              </w:rPr>
            </w:pPr>
            <w:r w:rsidRPr="00DE638E">
              <w:rPr>
                <w:sz w:val="24"/>
                <w:szCs w:val="24"/>
                <w:lang w:val="vi-VN"/>
              </w:rPr>
              <w:t>17</w:t>
            </w:r>
          </w:p>
          <w:p w14:paraId="2695AD4A" w14:textId="77777777" w:rsidR="00DE638E" w:rsidRPr="00DE638E" w:rsidRDefault="00DE638E" w:rsidP="00BB057C">
            <w:pPr>
              <w:spacing w:after="160" w:line="240" w:lineRule="auto"/>
              <w:ind w:firstLine="0"/>
              <w:jc w:val="center"/>
              <w:rPr>
                <w:sz w:val="24"/>
                <w:szCs w:val="24"/>
                <w:lang w:val="vi-VN"/>
              </w:rPr>
            </w:pPr>
            <w:r w:rsidRPr="00DE638E">
              <w:rPr>
                <w:sz w:val="24"/>
                <w:szCs w:val="24"/>
                <w:lang w:val="vi-VN"/>
              </w:rPr>
              <w:t>18</w:t>
            </w:r>
          </w:p>
          <w:p w14:paraId="5725AAB3" w14:textId="77777777" w:rsidR="00DE638E" w:rsidRPr="00DE638E" w:rsidRDefault="00DE638E" w:rsidP="00BB057C">
            <w:pPr>
              <w:spacing w:after="160" w:line="240" w:lineRule="auto"/>
              <w:ind w:firstLine="0"/>
              <w:jc w:val="center"/>
              <w:rPr>
                <w:sz w:val="24"/>
                <w:szCs w:val="24"/>
                <w:lang w:val="vi-VN"/>
              </w:rPr>
            </w:pPr>
            <w:r w:rsidRPr="00DE638E">
              <w:rPr>
                <w:sz w:val="24"/>
                <w:szCs w:val="24"/>
                <w:lang w:val="vi-VN"/>
              </w:rPr>
              <w:t>19</w:t>
            </w:r>
          </w:p>
          <w:p w14:paraId="5B12856B" w14:textId="77777777" w:rsidR="00DE638E" w:rsidRPr="00DE638E" w:rsidRDefault="00DE638E" w:rsidP="00BB057C">
            <w:pPr>
              <w:spacing w:after="160" w:line="240" w:lineRule="auto"/>
              <w:ind w:firstLine="0"/>
              <w:jc w:val="center"/>
              <w:rPr>
                <w:sz w:val="24"/>
                <w:szCs w:val="24"/>
                <w:lang w:val="vi-VN"/>
              </w:rPr>
            </w:pPr>
            <w:r w:rsidRPr="00DE638E">
              <w:rPr>
                <w:sz w:val="24"/>
                <w:szCs w:val="24"/>
                <w:lang w:val="vi-VN"/>
              </w:rPr>
              <w:t>20</w:t>
            </w:r>
          </w:p>
          <w:p w14:paraId="70954564" w14:textId="77777777" w:rsidR="00DE638E" w:rsidRPr="00DE638E" w:rsidRDefault="00DE638E" w:rsidP="00BB057C">
            <w:pPr>
              <w:spacing w:after="160" w:line="240" w:lineRule="auto"/>
              <w:ind w:firstLine="0"/>
              <w:jc w:val="center"/>
              <w:rPr>
                <w:sz w:val="24"/>
                <w:szCs w:val="24"/>
                <w:lang w:val="vi-VN"/>
              </w:rPr>
            </w:pPr>
            <w:r w:rsidRPr="00DE638E">
              <w:rPr>
                <w:sz w:val="24"/>
                <w:szCs w:val="24"/>
                <w:lang w:val="vi-VN"/>
              </w:rPr>
              <w:t>21</w:t>
            </w:r>
          </w:p>
          <w:p w14:paraId="29940045" w14:textId="77777777" w:rsidR="00DE638E" w:rsidRPr="00DE638E" w:rsidRDefault="00DE638E" w:rsidP="00BB057C">
            <w:pPr>
              <w:spacing w:after="160" w:line="240" w:lineRule="auto"/>
              <w:ind w:firstLine="0"/>
              <w:jc w:val="center"/>
              <w:rPr>
                <w:sz w:val="24"/>
                <w:szCs w:val="24"/>
                <w:lang w:val="vi-VN"/>
              </w:rPr>
            </w:pPr>
            <w:r w:rsidRPr="00DE638E">
              <w:rPr>
                <w:sz w:val="24"/>
                <w:szCs w:val="24"/>
                <w:lang w:val="vi-VN"/>
              </w:rPr>
              <w:t>22</w:t>
            </w:r>
          </w:p>
          <w:p w14:paraId="2DDB231F" w14:textId="77777777" w:rsidR="00DE638E" w:rsidRPr="00DE638E" w:rsidRDefault="00DE638E" w:rsidP="00BB057C">
            <w:pPr>
              <w:spacing w:after="160" w:line="240" w:lineRule="auto"/>
              <w:ind w:firstLine="0"/>
              <w:jc w:val="center"/>
              <w:rPr>
                <w:sz w:val="24"/>
                <w:szCs w:val="24"/>
                <w:lang w:val="vi-VN"/>
              </w:rPr>
            </w:pPr>
            <w:r w:rsidRPr="00DE638E">
              <w:rPr>
                <w:sz w:val="24"/>
                <w:szCs w:val="24"/>
                <w:lang w:val="vi-VN"/>
              </w:rPr>
              <w:t>23</w:t>
            </w:r>
          </w:p>
          <w:p w14:paraId="4ADF1DC0" w14:textId="77777777" w:rsidR="00DE638E" w:rsidRPr="00DE638E" w:rsidRDefault="00DE638E" w:rsidP="00BB057C">
            <w:pPr>
              <w:spacing w:after="160" w:line="240" w:lineRule="auto"/>
              <w:ind w:firstLine="0"/>
              <w:jc w:val="center"/>
              <w:rPr>
                <w:sz w:val="24"/>
                <w:szCs w:val="24"/>
                <w:lang w:val="vi-VN"/>
              </w:rPr>
            </w:pPr>
            <w:r w:rsidRPr="00DE638E">
              <w:rPr>
                <w:sz w:val="24"/>
                <w:szCs w:val="24"/>
                <w:lang w:val="vi-VN"/>
              </w:rPr>
              <w:t>24</w:t>
            </w:r>
          </w:p>
          <w:p w14:paraId="6C851F25" w14:textId="77777777" w:rsidR="00DE638E" w:rsidRPr="00DE638E" w:rsidRDefault="00DE638E" w:rsidP="00BB057C">
            <w:pPr>
              <w:spacing w:after="160" w:line="240" w:lineRule="auto"/>
              <w:ind w:firstLine="0"/>
              <w:jc w:val="center"/>
              <w:rPr>
                <w:sz w:val="24"/>
                <w:szCs w:val="24"/>
                <w:lang w:val="vi-VN"/>
              </w:rPr>
            </w:pPr>
            <w:r w:rsidRPr="00DE638E">
              <w:rPr>
                <w:sz w:val="24"/>
                <w:szCs w:val="24"/>
                <w:lang w:val="vi-VN"/>
              </w:rPr>
              <w:t>25</w:t>
            </w:r>
          </w:p>
          <w:p w14:paraId="0815AC00" w14:textId="32F3B1F7" w:rsidR="00DE638E" w:rsidRPr="00DE638E" w:rsidRDefault="00DE638E" w:rsidP="00BB057C">
            <w:pPr>
              <w:spacing w:after="160" w:line="240" w:lineRule="auto"/>
              <w:ind w:firstLine="0"/>
              <w:jc w:val="center"/>
              <w:rPr>
                <w:sz w:val="24"/>
                <w:szCs w:val="24"/>
                <w:lang w:val="vi-VN"/>
              </w:rPr>
            </w:pPr>
            <w:r w:rsidRPr="00DE638E">
              <w:rPr>
                <w:sz w:val="24"/>
                <w:szCs w:val="24"/>
                <w:lang w:val="vi-VN"/>
              </w:rPr>
              <w:t>26</w:t>
            </w:r>
          </w:p>
        </w:tc>
        <w:tc>
          <w:tcPr>
            <w:tcW w:w="0" w:type="auto"/>
            <w:shd w:val="clear" w:color="auto" w:fill="D4D4D4"/>
            <w:vAlign w:val="center"/>
            <w:hideMark/>
          </w:tcPr>
          <w:p w14:paraId="28D6B6E5" w14:textId="77777777" w:rsidR="0030055F" w:rsidRDefault="00DE638E" w:rsidP="00BB057C">
            <w:pPr>
              <w:spacing w:after="160" w:line="240" w:lineRule="auto"/>
              <w:ind w:firstLine="0"/>
              <w:jc w:val="left"/>
              <w:rPr>
                <w:sz w:val="24"/>
                <w:szCs w:val="24"/>
                <w:lang w:val="vi-VN"/>
              </w:rPr>
            </w:pPr>
            <w:r w:rsidRPr="00DE638E">
              <w:rPr>
                <w:sz w:val="24"/>
                <w:szCs w:val="24"/>
                <w:lang w:val="vi-VN"/>
              </w:rPr>
              <w:lastRenderedPageBreak/>
              <w:t xml:space="preserve">def enrich_from_parsed_nmap(parsed: Dict[str, Any], ip: str, model: str = "gpt-4o-mini", </w:t>
            </w:r>
          </w:p>
          <w:p w14:paraId="42741E05" w14:textId="4C3859B8" w:rsidR="00DE638E" w:rsidRPr="00DE638E" w:rsidRDefault="00DE638E" w:rsidP="00BB057C">
            <w:pPr>
              <w:spacing w:after="160" w:line="240" w:lineRule="auto"/>
              <w:ind w:firstLine="0"/>
              <w:jc w:val="left"/>
              <w:rPr>
                <w:sz w:val="24"/>
                <w:szCs w:val="24"/>
                <w:lang w:val="vi-VN"/>
              </w:rPr>
            </w:pPr>
            <w:r w:rsidRPr="00DE638E">
              <w:rPr>
                <w:sz w:val="24"/>
                <w:szCs w:val="24"/>
                <w:lang w:val="vi-VN"/>
              </w:rPr>
              <w:t>max_cves_per_service: int = 10) -&gt; List[Dict[str, Any]]:</w:t>
            </w:r>
          </w:p>
          <w:p w14:paraId="3A0A8524" w14:textId="50333ADE" w:rsidR="00DE638E" w:rsidRPr="00DE638E" w:rsidRDefault="00DE638E" w:rsidP="00BB057C">
            <w:pPr>
              <w:spacing w:after="160" w:line="240" w:lineRule="auto"/>
              <w:ind w:firstLine="0"/>
              <w:jc w:val="left"/>
              <w:rPr>
                <w:sz w:val="24"/>
                <w:szCs w:val="24"/>
                <w:lang w:val="vi-VN"/>
              </w:rPr>
            </w:pPr>
            <w:r w:rsidRPr="00DE638E">
              <w:rPr>
                <w:sz w:val="24"/>
                <w:szCs w:val="24"/>
                <w:lang w:val="vi-VN"/>
              </w:rPr>
              <w:t xml:space="preserve">    if not parsed:</w:t>
            </w:r>
          </w:p>
          <w:p w14:paraId="34252253" w14:textId="1D3281A2" w:rsidR="00DE638E" w:rsidRPr="00DE638E" w:rsidRDefault="00DE638E" w:rsidP="00BB057C">
            <w:pPr>
              <w:spacing w:after="160" w:line="240" w:lineRule="auto"/>
              <w:ind w:firstLine="0"/>
              <w:jc w:val="left"/>
              <w:rPr>
                <w:sz w:val="24"/>
                <w:szCs w:val="24"/>
                <w:lang w:val="vi-VN"/>
              </w:rPr>
            </w:pPr>
            <w:r w:rsidRPr="00DE638E">
              <w:rPr>
                <w:sz w:val="24"/>
                <w:szCs w:val="24"/>
                <w:lang w:val="vi-VN"/>
              </w:rPr>
              <w:t xml:space="preserve">        return []</w:t>
            </w:r>
          </w:p>
          <w:p w14:paraId="0FA29BC1" w14:textId="77777777" w:rsidR="00DE638E" w:rsidRPr="00DE638E" w:rsidRDefault="00DE638E" w:rsidP="00BB057C">
            <w:pPr>
              <w:spacing w:after="160" w:line="240" w:lineRule="auto"/>
              <w:ind w:firstLine="0"/>
              <w:jc w:val="left"/>
              <w:rPr>
                <w:sz w:val="24"/>
                <w:szCs w:val="24"/>
                <w:lang w:val="vi-VN"/>
              </w:rPr>
            </w:pPr>
            <w:r w:rsidRPr="00DE638E">
              <w:rPr>
                <w:sz w:val="24"/>
                <w:szCs w:val="24"/>
                <w:lang w:val="vi-VN"/>
              </w:rPr>
              <w:t xml:space="preserve">    services_raw = parsed.get("services", [])</w:t>
            </w:r>
          </w:p>
          <w:p w14:paraId="1DDA5555" w14:textId="58664205" w:rsidR="00DE638E" w:rsidRPr="00DE638E" w:rsidRDefault="00DE638E" w:rsidP="00BB057C">
            <w:pPr>
              <w:spacing w:after="160" w:line="240" w:lineRule="auto"/>
              <w:ind w:firstLine="0"/>
              <w:jc w:val="left"/>
              <w:rPr>
                <w:sz w:val="24"/>
                <w:szCs w:val="24"/>
                <w:lang w:val="vi-VN"/>
              </w:rPr>
            </w:pPr>
            <w:r w:rsidRPr="00DE638E">
              <w:rPr>
                <w:sz w:val="24"/>
                <w:szCs w:val="24"/>
                <w:lang w:val="vi-VN"/>
              </w:rPr>
              <w:t xml:space="preserve">    if not services_raw:</w:t>
            </w:r>
          </w:p>
          <w:p w14:paraId="49BDB859" w14:textId="35A3D7C7" w:rsidR="00DE638E" w:rsidRPr="00DE638E" w:rsidRDefault="00DE638E" w:rsidP="00BB057C">
            <w:pPr>
              <w:spacing w:after="160" w:line="240" w:lineRule="auto"/>
              <w:ind w:firstLine="0"/>
              <w:jc w:val="left"/>
              <w:rPr>
                <w:sz w:val="24"/>
                <w:szCs w:val="24"/>
                <w:lang w:val="vi-VN"/>
              </w:rPr>
            </w:pPr>
            <w:r w:rsidRPr="00DE638E">
              <w:rPr>
                <w:sz w:val="24"/>
                <w:szCs w:val="24"/>
                <w:lang w:val="vi-VN"/>
              </w:rPr>
              <w:t xml:space="preserve">        return []</w:t>
            </w:r>
          </w:p>
          <w:p w14:paraId="0E55F957" w14:textId="77777777" w:rsidR="00DE638E" w:rsidRPr="00DE638E" w:rsidRDefault="00DE638E" w:rsidP="00BB057C">
            <w:pPr>
              <w:spacing w:after="160" w:line="240" w:lineRule="auto"/>
              <w:ind w:firstLine="0"/>
              <w:jc w:val="left"/>
              <w:rPr>
                <w:sz w:val="24"/>
                <w:szCs w:val="24"/>
                <w:lang w:val="vi-VN"/>
              </w:rPr>
            </w:pPr>
            <w:r w:rsidRPr="00DE638E">
              <w:rPr>
                <w:sz w:val="24"/>
                <w:szCs w:val="24"/>
                <w:lang w:val="vi-VN"/>
              </w:rPr>
              <w:t xml:space="preserve">    svc_list: List[Dict[str, Any]] = []</w:t>
            </w:r>
          </w:p>
          <w:p w14:paraId="134B2B44" w14:textId="77777777" w:rsidR="00DE638E" w:rsidRPr="00DE638E" w:rsidRDefault="00DE638E" w:rsidP="00BB057C">
            <w:pPr>
              <w:spacing w:after="160" w:line="240" w:lineRule="auto"/>
              <w:ind w:firstLine="0"/>
              <w:jc w:val="left"/>
              <w:rPr>
                <w:sz w:val="24"/>
                <w:szCs w:val="24"/>
                <w:lang w:val="vi-VN"/>
              </w:rPr>
            </w:pPr>
            <w:r w:rsidRPr="00DE638E">
              <w:rPr>
                <w:sz w:val="24"/>
                <w:szCs w:val="24"/>
                <w:lang w:val="vi-VN"/>
              </w:rPr>
              <w:t xml:space="preserve">    for svc in services_raw:</w:t>
            </w:r>
          </w:p>
          <w:p w14:paraId="137BBC51" w14:textId="72FEF27D" w:rsidR="00DE638E" w:rsidRPr="00DE638E" w:rsidRDefault="00DE638E" w:rsidP="00BB057C">
            <w:pPr>
              <w:spacing w:after="160" w:line="240" w:lineRule="auto"/>
              <w:ind w:firstLine="0"/>
              <w:jc w:val="left"/>
              <w:rPr>
                <w:sz w:val="24"/>
                <w:szCs w:val="24"/>
                <w:lang w:val="vi-VN"/>
              </w:rPr>
            </w:pPr>
            <w:r w:rsidRPr="00DE638E">
              <w:rPr>
                <w:sz w:val="24"/>
                <w:szCs w:val="24"/>
                <w:lang w:val="vi-VN"/>
              </w:rPr>
              <w:t xml:space="preserve">        s = {"ip": ip,</w:t>
            </w:r>
          </w:p>
          <w:p w14:paraId="0CF41B90" w14:textId="77777777" w:rsidR="00DE638E" w:rsidRPr="00DE638E" w:rsidRDefault="00DE638E" w:rsidP="00BB057C">
            <w:pPr>
              <w:spacing w:after="160" w:line="240" w:lineRule="auto"/>
              <w:ind w:firstLine="0"/>
              <w:jc w:val="left"/>
              <w:rPr>
                <w:sz w:val="24"/>
                <w:szCs w:val="24"/>
                <w:lang w:val="vi-VN"/>
              </w:rPr>
            </w:pPr>
            <w:r w:rsidRPr="00DE638E">
              <w:rPr>
                <w:sz w:val="24"/>
                <w:szCs w:val="24"/>
                <w:lang w:val="vi-VN"/>
              </w:rPr>
              <w:t xml:space="preserve">            "port": svc.get("port"),</w:t>
            </w:r>
          </w:p>
          <w:p w14:paraId="0BD21644" w14:textId="77777777" w:rsidR="00DE638E" w:rsidRPr="00DE638E" w:rsidRDefault="00DE638E" w:rsidP="00BB057C">
            <w:pPr>
              <w:spacing w:after="160" w:line="240" w:lineRule="auto"/>
              <w:ind w:firstLine="0"/>
              <w:jc w:val="left"/>
              <w:rPr>
                <w:sz w:val="24"/>
                <w:szCs w:val="24"/>
                <w:lang w:val="vi-VN"/>
              </w:rPr>
            </w:pPr>
            <w:r w:rsidRPr="00DE638E">
              <w:rPr>
                <w:sz w:val="24"/>
                <w:szCs w:val="24"/>
                <w:lang w:val="vi-VN"/>
              </w:rPr>
              <w:t xml:space="preserve">            "service": svc.get("service") or "",</w:t>
            </w:r>
          </w:p>
          <w:p w14:paraId="15ACF5F6" w14:textId="77777777" w:rsidR="00DE638E" w:rsidRPr="00DE638E" w:rsidRDefault="00DE638E" w:rsidP="00BB057C">
            <w:pPr>
              <w:spacing w:after="160" w:line="240" w:lineRule="auto"/>
              <w:ind w:firstLine="0"/>
              <w:jc w:val="left"/>
              <w:rPr>
                <w:sz w:val="24"/>
                <w:szCs w:val="24"/>
                <w:lang w:val="vi-VN"/>
              </w:rPr>
            </w:pPr>
            <w:r w:rsidRPr="00DE638E">
              <w:rPr>
                <w:sz w:val="24"/>
                <w:szCs w:val="24"/>
                <w:lang w:val="vi-VN"/>
              </w:rPr>
              <w:t xml:space="preserve">            "product": svc.get("product") or "",</w:t>
            </w:r>
          </w:p>
          <w:p w14:paraId="2764AE3E" w14:textId="77777777" w:rsidR="00DE638E" w:rsidRPr="00DE638E" w:rsidRDefault="00DE638E" w:rsidP="00BB057C">
            <w:pPr>
              <w:spacing w:after="160" w:line="240" w:lineRule="auto"/>
              <w:ind w:firstLine="0"/>
              <w:jc w:val="left"/>
              <w:rPr>
                <w:sz w:val="24"/>
                <w:szCs w:val="24"/>
                <w:lang w:val="vi-VN"/>
              </w:rPr>
            </w:pPr>
            <w:r w:rsidRPr="00DE638E">
              <w:rPr>
                <w:sz w:val="24"/>
                <w:szCs w:val="24"/>
                <w:lang w:val="vi-VN"/>
              </w:rPr>
              <w:t xml:space="preserve">            "version": svc.get("version") or "",</w:t>
            </w:r>
          </w:p>
          <w:p w14:paraId="4DDE4C07" w14:textId="40DA45B7" w:rsidR="00DE638E" w:rsidRPr="00DE638E" w:rsidRDefault="00DE638E" w:rsidP="00BB057C">
            <w:pPr>
              <w:spacing w:after="160" w:line="240" w:lineRule="auto"/>
              <w:ind w:firstLine="0"/>
              <w:jc w:val="left"/>
              <w:rPr>
                <w:sz w:val="24"/>
                <w:szCs w:val="24"/>
                <w:lang w:val="vi-VN"/>
              </w:rPr>
            </w:pPr>
            <w:r w:rsidRPr="00DE638E">
              <w:rPr>
                <w:sz w:val="24"/>
                <w:szCs w:val="24"/>
                <w:lang w:val="vi-VN"/>
              </w:rPr>
              <w:lastRenderedPageBreak/>
              <w:t xml:space="preserve">            "cpe": svc.get("cpe") or []</w:t>
            </w:r>
            <w:r w:rsidR="002D2D97">
              <w:rPr>
                <w:sz w:val="24"/>
                <w:szCs w:val="24"/>
                <w:lang w:val="vi-VN"/>
              </w:rPr>
              <w:t xml:space="preserve"> </w:t>
            </w:r>
            <w:r w:rsidRPr="00DE638E">
              <w:rPr>
                <w:sz w:val="24"/>
                <w:szCs w:val="24"/>
                <w:lang w:val="vi-VN"/>
              </w:rPr>
              <w:t>}</w:t>
            </w:r>
          </w:p>
          <w:p w14:paraId="773C20E3" w14:textId="691FCA36" w:rsidR="00DE638E" w:rsidRPr="00DE638E" w:rsidRDefault="00DE638E" w:rsidP="00BB057C">
            <w:pPr>
              <w:spacing w:after="160" w:line="240" w:lineRule="auto"/>
              <w:ind w:firstLine="0"/>
              <w:jc w:val="left"/>
              <w:rPr>
                <w:sz w:val="24"/>
                <w:szCs w:val="24"/>
                <w:lang w:val="vi-VN"/>
              </w:rPr>
            </w:pPr>
            <w:r w:rsidRPr="00DE638E">
              <w:rPr>
                <w:sz w:val="24"/>
                <w:szCs w:val="24"/>
                <w:lang w:val="vi-VN"/>
              </w:rPr>
              <w:t xml:space="preserve">        svc_list.append(s)</w:t>
            </w:r>
          </w:p>
          <w:p w14:paraId="58C6A783" w14:textId="77777777" w:rsidR="00DE638E" w:rsidRPr="00DE638E" w:rsidRDefault="00DE638E" w:rsidP="00BB057C">
            <w:pPr>
              <w:spacing w:after="160" w:line="240" w:lineRule="auto"/>
              <w:ind w:firstLine="0"/>
              <w:jc w:val="left"/>
              <w:rPr>
                <w:sz w:val="24"/>
                <w:szCs w:val="24"/>
                <w:lang w:val="vi-VN"/>
              </w:rPr>
            </w:pPr>
            <w:r w:rsidRPr="00DE638E">
              <w:rPr>
                <w:sz w:val="24"/>
                <w:szCs w:val="24"/>
                <w:lang w:val="vi-VN"/>
              </w:rPr>
              <w:t xml:space="preserve">    services = merge_services(svc_list)</w:t>
            </w:r>
          </w:p>
          <w:p w14:paraId="581540F4" w14:textId="77777777" w:rsidR="00DE638E" w:rsidRPr="00DE638E" w:rsidRDefault="00DE638E" w:rsidP="00BB057C">
            <w:pPr>
              <w:spacing w:after="160" w:line="240" w:lineRule="auto"/>
              <w:ind w:firstLine="0"/>
              <w:jc w:val="left"/>
              <w:rPr>
                <w:sz w:val="24"/>
                <w:szCs w:val="24"/>
                <w:lang w:val="vi-VN"/>
              </w:rPr>
            </w:pPr>
            <w:r w:rsidRPr="00DE638E">
              <w:rPr>
                <w:sz w:val="24"/>
                <w:szCs w:val="24"/>
                <w:lang w:val="vi-VN"/>
              </w:rPr>
              <w:t xml:space="preserve">    enriched: List[Dict[str, Any]] = []</w:t>
            </w:r>
          </w:p>
          <w:p w14:paraId="4269ADDA" w14:textId="77777777" w:rsidR="00DE638E" w:rsidRPr="00DE638E" w:rsidRDefault="00DE638E" w:rsidP="00BB057C">
            <w:pPr>
              <w:spacing w:after="160" w:line="240" w:lineRule="auto"/>
              <w:ind w:firstLine="0"/>
              <w:jc w:val="left"/>
              <w:rPr>
                <w:sz w:val="24"/>
                <w:szCs w:val="24"/>
                <w:lang w:val="vi-VN"/>
              </w:rPr>
            </w:pPr>
            <w:r w:rsidRPr="00DE638E">
              <w:rPr>
                <w:sz w:val="24"/>
                <w:szCs w:val="24"/>
                <w:lang w:val="vi-VN"/>
              </w:rPr>
              <w:t xml:space="preserve">    total = len(services)</w:t>
            </w:r>
          </w:p>
          <w:p w14:paraId="6B3F5C89" w14:textId="77777777" w:rsidR="00DE638E" w:rsidRPr="00DE638E" w:rsidRDefault="00DE638E" w:rsidP="00BB057C">
            <w:pPr>
              <w:spacing w:after="160" w:line="240" w:lineRule="auto"/>
              <w:ind w:firstLine="0"/>
              <w:jc w:val="left"/>
              <w:rPr>
                <w:sz w:val="24"/>
                <w:szCs w:val="24"/>
                <w:lang w:val="vi-VN"/>
              </w:rPr>
            </w:pPr>
            <w:r w:rsidRPr="00DE638E">
              <w:rPr>
                <w:sz w:val="24"/>
                <w:szCs w:val="24"/>
                <w:lang w:val="vi-VN"/>
              </w:rPr>
              <w:t xml:space="preserve">    for i, svc in enumerate(services, start=1):</w:t>
            </w:r>
          </w:p>
          <w:p w14:paraId="78CDD386" w14:textId="4C731E62" w:rsidR="00DE638E" w:rsidRPr="00DE638E" w:rsidRDefault="00DE638E" w:rsidP="00BB057C">
            <w:pPr>
              <w:spacing w:after="160" w:line="240" w:lineRule="auto"/>
              <w:ind w:firstLine="0"/>
              <w:jc w:val="left"/>
              <w:rPr>
                <w:sz w:val="24"/>
                <w:szCs w:val="24"/>
                <w:lang w:val="vi-VN"/>
              </w:rPr>
            </w:pPr>
            <w:r w:rsidRPr="00DE638E">
              <w:rPr>
                <w:sz w:val="24"/>
                <w:szCs w:val="24"/>
                <w:lang w:val="vi-VN"/>
              </w:rPr>
              <w:t xml:space="preserve">        print(f"[NMAP] Enriching {svc.get('service')}:{svc.get('port')}")</w:t>
            </w:r>
          </w:p>
          <w:p w14:paraId="23D4A2F2" w14:textId="77777777" w:rsidR="002D2D97" w:rsidRDefault="00DE638E" w:rsidP="00BB057C">
            <w:pPr>
              <w:spacing w:after="160" w:line="240" w:lineRule="auto"/>
              <w:ind w:firstLine="0"/>
              <w:jc w:val="left"/>
              <w:rPr>
                <w:sz w:val="24"/>
                <w:szCs w:val="24"/>
                <w:lang w:val="vi-VN"/>
              </w:rPr>
            </w:pPr>
            <w:r w:rsidRPr="00DE638E">
              <w:rPr>
                <w:sz w:val="24"/>
                <w:szCs w:val="24"/>
                <w:lang w:val="vi-VN"/>
              </w:rPr>
              <w:t xml:space="preserve">        cves = ai_find_cves_for_service(svc, model=model, max_</w:t>
            </w:r>
            <w:r w:rsidR="00952E5E" w:rsidRPr="0030055F">
              <w:rPr>
                <w:sz w:val="24"/>
                <w:szCs w:val="24"/>
                <w:lang w:val="vi-VN"/>
              </w:rPr>
              <w:t xml:space="preserve">cves= </w:t>
            </w:r>
          </w:p>
          <w:p w14:paraId="1B0682FB" w14:textId="5C4D7D81" w:rsidR="00DE638E" w:rsidRPr="00DE638E" w:rsidRDefault="00DE638E" w:rsidP="00BB057C">
            <w:pPr>
              <w:spacing w:after="160" w:line="240" w:lineRule="auto"/>
              <w:ind w:firstLine="0"/>
              <w:jc w:val="left"/>
              <w:rPr>
                <w:sz w:val="24"/>
                <w:szCs w:val="24"/>
                <w:lang w:val="vi-VN"/>
              </w:rPr>
            </w:pPr>
            <w:r w:rsidRPr="00DE638E">
              <w:rPr>
                <w:sz w:val="24"/>
                <w:szCs w:val="24"/>
                <w:lang w:val="vi-VN"/>
              </w:rPr>
              <w:t>max_cves_per_service)</w:t>
            </w:r>
          </w:p>
          <w:p w14:paraId="2A813DF6" w14:textId="271BB214" w:rsidR="00DE638E" w:rsidRPr="00DE638E" w:rsidRDefault="00DE638E" w:rsidP="00BB057C">
            <w:pPr>
              <w:spacing w:after="160" w:line="240" w:lineRule="auto"/>
              <w:ind w:firstLine="0"/>
              <w:jc w:val="left"/>
              <w:rPr>
                <w:sz w:val="24"/>
                <w:szCs w:val="24"/>
                <w:lang w:val="vi-VN"/>
              </w:rPr>
            </w:pPr>
            <w:r w:rsidRPr="00DE638E">
              <w:rPr>
                <w:sz w:val="24"/>
                <w:szCs w:val="24"/>
                <w:lang w:val="vi-VN"/>
              </w:rPr>
              <w:t xml:space="preserve">        for c in cves:</w:t>
            </w:r>
          </w:p>
          <w:p w14:paraId="3B32D9B0" w14:textId="650FF57E" w:rsidR="00DE638E" w:rsidRPr="00DE638E" w:rsidRDefault="00DE638E" w:rsidP="00BB057C">
            <w:pPr>
              <w:spacing w:after="160" w:line="240" w:lineRule="auto"/>
              <w:ind w:firstLine="0"/>
              <w:jc w:val="left"/>
              <w:rPr>
                <w:sz w:val="24"/>
                <w:szCs w:val="24"/>
                <w:lang w:val="vi-VN"/>
              </w:rPr>
            </w:pPr>
            <w:r w:rsidRPr="00DE638E">
              <w:rPr>
                <w:sz w:val="24"/>
                <w:szCs w:val="24"/>
                <w:lang w:val="vi-VN"/>
              </w:rPr>
              <w:t xml:space="preserve">            enriched.append(</w:t>
            </w:r>
            <w:r w:rsidR="002171B3" w:rsidRPr="0030055F">
              <w:rPr>
                <w:sz w:val="24"/>
                <w:szCs w:val="24"/>
                <w:lang w:val="vi-VN"/>
              </w:rPr>
              <w:t>c</w:t>
            </w:r>
            <w:r w:rsidRPr="00DE638E">
              <w:rPr>
                <w:sz w:val="24"/>
                <w:szCs w:val="24"/>
                <w:lang w:val="vi-VN"/>
              </w:rPr>
              <w:t>)</w:t>
            </w:r>
          </w:p>
          <w:p w14:paraId="28D60E2E" w14:textId="77777777" w:rsidR="00DE638E" w:rsidRPr="00DE638E" w:rsidRDefault="00DE638E" w:rsidP="00BB057C">
            <w:pPr>
              <w:spacing w:after="160" w:line="240" w:lineRule="auto"/>
              <w:ind w:firstLine="0"/>
              <w:jc w:val="left"/>
              <w:rPr>
                <w:sz w:val="24"/>
                <w:szCs w:val="24"/>
                <w:lang w:val="vi-VN"/>
              </w:rPr>
            </w:pPr>
            <w:r w:rsidRPr="00DE638E">
              <w:rPr>
                <w:sz w:val="24"/>
                <w:szCs w:val="24"/>
                <w:lang w:val="vi-VN"/>
              </w:rPr>
              <w:t xml:space="preserve">    return enriched</w:t>
            </w:r>
          </w:p>
        </w:tc>
      </w:tr>
    </w:tbl>
    <w:p w14:paraId="4F962CD4" w14:textId="4548F78B" w:rsidR="007F1EEC" w:rsidRPr="008E6609" w:rsidRDefault="007F1EEC" w:rsidP="007F1EEC">
      <w:pPr>
        <w:pStyle w:val="ListParagraph"/>
        <w:numPr>
          <w:ilvl w:val="0"/>
          <w:numId w:val="102"/>
        </w:numPr>
        <w:rPr>
          <w:lang w:val="vi-VN"/>
        </w:rPr>
      </w:pPr>
      <w:r w:rsidRPr="00F57D77">
        <w:rPr>
          <w:lang w:val="vi-VN"/>
        </w:rPr>
        <w:lastRenderedPageBreak/>
        <w:t xml:space="preserve">Chức năng: </w:t>
      </w:r>
      <w:r w:rsidR="00197C55" w:rsidRPr="00197C55">
        <w:rPr>
          <w:lang w:val="vi-VN"/>
        </w:rPr>
        <w:t>Hàm này thực hiện phân tích sâu các dịch vụ</w:t>
      </w:r>
      <w:r w:rsidR="00EE013C">
        <w:rPr>
          <w:lang w:val="vi-VN"/>
        </w:rPr>
        <w:t xml:space="preserve"> đi cùng phiên bản của chúng</w:t>
      </w:r>
      <w:r w:rsidR="00197C55" w:rsidRPr="00197C55">
        <w:rPr>
          <w:lang w:val="vi-VN"/>
        </w:rPr>
        <w:t xml:space="preserve"> đã được quét bởi Nmap, </w:t>
      </w:r>
      <w:r w:rsidR="00EE013C">
        <w:rPr>
          <w:lang w:val="vi-VN"/>
        </w:rPr>
        <w:t xml:space="preserve">từ các kết quả quét của nmap công cụ sẽ </w:t>
      </w:r>
      <w:r w:rsidR="00197C55" w:rsidRPr="00197C55">
        <w:rPr>
          <w:lang w:val="vi-VN"/>
        </w:rPr>
        <w:t>sử dụng AI để tìm kiếm các lỗ hổng bảo mật (CVE)</w:t>
      </w:r>
      <w:r w:rsidR="00EE013C">
        <w:rPr>
          <w:lang w:val="vi-VN"/>
        </w:rPr>
        <w:t>, mã khai thác và msf module (nếu có)</w:t>
      </w:r>
      <w:r w:rsidR="00197C55" w:rsidRPr="00197C55">
        <w:rPr>
          <w:lang w:val="vi-VN"/>
        </w:rPr>
        <w:t xml:space="preserve"> liên quan đến từng dịch vụ</w:t>
      </w:r>
      <w:r w:rsidR="00EE013C">
        <w:rPr>
          <w:lang w:val="vi-VN"/>
        </w:rPr>
        <w:t xml:space="preserve"> và phiên bản đi kèm</w:t>
      </w:r>
      <w:r w:rsidRPr="00293993">
        <w:rPr>
          <w:lang w:val="vi-VN"/>
        </w:rPr>
        <w:t>.</w:t>
      </w:r>
    </w:p>
    <w:p w14:paraId="4F42A1D3" w14:textId="77777777" w:rsidR="007F1EEC" w:rsidRPr="00F57D77" w:rsidRDefault="007F1EEC" w:rsidP="007F1EEC">
      <w:pPr>
        <w:pStyle w:val="ListParagraph"/>
        <w:numPr>
          <w:ilvl w:val="0"/>
          <w:numId w:val="102"/>
        </w:numPr>
      </w:pPr>
      <w:r w:rsidRPr="00F57D77">
        <w:t>Giải thích:</w:t>
      </w:r>
    </w:p>
    <w:p w14:paraId="4A46E934" w14:textId="07CAB536" w:rsidR="007F1EEC" w:rsidRPr="00201949" w:rsidRDefault="00197C55" w:rsidP="007F1EEC">
      <w:pPr>
        <w:pStyle w:val="ListParagraph"/>
        <w:numPr>
          <w:ilvl w:val="0"/>
          <w:numId w:val="103"/>
        </w:numPr>
        <w:rPr>
          <w:lang w:val="vi-VN"/>
        </w:rPr>
      </w:pPr>
      <w:r w:rsidRPr="009D0B9D">
        <w:t>if not parsed..., services_raw = parsed.get("services", [])</w:t>
      </w:r>
      <w:r>
        <w:rPr>
          <w:lang w:val="vi-VN"/>
        </w:rPr>
        <w:t xml:space="preserve"> </w:t>
      </w:r>
      <w:r w:rsidRPr="009D0B9D">
        <w:t>kiểm tra dữ liệu đầu vào có hợp lệ không; nếu không có dịch vụ thì trả về rỗng</w:t>
      </w:r>
      <w:r w:rsidR="007F1EEC" w:rsidRPr="00201949">
        <w:rPr>
          <w:lang w:val="vi-VN"/>
        </w:rPr>
        <w:t>.</w:t>
      </w:r>
    </w:p>
    <w:p w14:paraId="04AF7CBD" w14:textId="3A3D29CE" w:rsidR="007F1EEC" w:rsidRDefault="00510081" w:rsidP="007F1EEC">
      <w:pPr>
        <w:pStyle w:val="ListParagraph"/>
        <w:numPr>
          <w:ilvl w:val="0"/>
          <w:numId w:val="103"/>
        </w:numPr>
        <w:rPr>
          <w:lang w:val="vi-VN"/>
        </w:rPr>
      </w:pPr>
      <w:r>
        <w:rPr>
          <w:lang w:val="vi-VN"/>
        </w:rPr>
        <w:t>V</w:t>
      </w:r>
      <w:r w:rsidRPr="00510081">
        <w:rPr>
          <w:lang w:val="vi-VN"/>
        </w:rPr>
        <w:t>òng for svc in services_raw, tạo svc_list</w:t>
      </w:r>
      <w:r w:rsidRPr="00647B89">
        <w:rPr>
          <w:lang w:val="vi-VN"/>
        </w:rPr>
        <w:t xml:space="preserve"> </w:t>
      </w:r>
      <w:r w:rsidR="007F1EEC" w:rsidRPr="00647B89">
        <w:rPr>
          <w:lang w:val="vi-VN"/>
        </w:rPr>
        <w:t>Tạo</w:t>
      </w:r>
      <w:r w:rsidR="007F1EEC">
        <w:rPr>
          <w:lang w:val="vi-VN"/>
        </w:rPr>
        <w:t xml:space="preserve"> v</w:t>
      </w:r>
      <w:r w:rsidR="007F1EEC" w:rsidRPr="00647B89">
        <w:rPr>
          <w:lang w:val="vi-VN"/>
        </w:rPr>
        <w:t>òng lặp gửi yêu cầu và xử lý lỗi</w:t>
      </w:r>
      <w:r w:rsidR="007F1EEC" w:rsidRPr="00CE4B7E">
        <w:rPr>
          <w:lang w:val="vi-VN"/>
        </w:rPr>
        <w:t>.</w:t>
      </w:r>
      <w:r w:rsidR="007F1EEC">
        <w:rPr>
          <w:lang w:val="vi-VN"/>
        </w:rPr>
        <w:t xml:space="preserve"> </w:t>
      </w:r>
      <w:r w:rsidR="00656B89">
        <w:rPr>
          <w:lang w:val="vi-VN"/>
        </w:rPr>
        <w:t>G</w:t>
      </w:r>
      <w:r w:rsidRPr="00510081">
        <w:rPr>
          <w:lang w:val="vi-VN"/>
        </w:rPr>
        <w:t>om thông tin từng dịch vụ thành dict chuẩn gồm ip, port, service, product, version, cpe</w:t>
      </w:r>
      <w:r w:rsidR="007F1EEC">
        <w:rPr>
          <w:lang w:val="vi-VN"/>
        </w:rPr>
        <w:t xml:space="preserve">. </w:t>
      </w:r>
    </w:p>
    <w:p w14:paraId="5B5115CE" w14:textId="6B1E55B5" w:rsidR="007F1EEC" w:rsidRDefault="00656B89" w:rsidP="007F1EEC">
      <w:pPr>
        <w:pStyle w:val="ListParagraph"/>
        <w:numPr>
          <w:ilvl w:val="0"/>
          <w:numId w:val="103"/>
        </w:numPr>
        <w:rPr>
          <w:lang w:val="vi-VN"/>
        </w:rPr>
      </w:pPr>
      <w:r>
        <w:rPr>
          <w:lang w:val="vi-VN"/>
        </w:rPr>
        <w:t xml:space="preserve">Dùng </w:t>
      </w:r>
      <w:r w:rsidRPr="00656B89">
        <w:rPr>
          <w:lang w:val="vi-VN"/>
        </w:rPr>
        <w:t>merge_services</w:t>
      </w:r>
      <w:r>
        <w:rPr>
          <w:lang w:val="vi-VN"/>
        </w:rPr>
        <w:t xml:space="preserve">() để gộp các </w:t>
      </w:r>
      <w:r w:rsidRPr="00656B89">
        <w:rPr>
          <w:lang w:val="vi-VN"/>
        </w:rPr>
        <w:t>dịch vụ trùng IP + port + product để tránh enrich trùng lặp.</w:t>
      </w:r>
    </w:p>
    <w:p w14:paraId="57AB8BDA" w14:textId="56C15561" w:rsidR="00656B89" w:rsidRDefault="002579B7" w:rsidP="007F1EEC">
      <w:pPr>
        <w:pStyle w:val="ListParagraph"/>
        <w:numPr>
          <w:ilvl w:val="0"/>
          <w:numId w:val="103"/>
        </w:numPr>
        <w:rPr>
          <w:lang w:val="vi-VN"/>
        </w:rPr>
      </w:pPr>
      <w:r>
        <w:rPr>
          <w:lang w:val="vi-VN"/>
        </w:rPr>
        <w:t xml:space="preserve">Chạy vòng for với các services lấy được và sử dụng hàm </w:t>
      </w:r>
      <w:r w:rsidRPr="002579B7">
        <w:rPr>
          <w:lang w:val="vi-VN"/>
        </w:rPr>
        <w:t>ai_find_cves_for_</w:t>
      </w:r>
      <w:r>
        <w:rPr>
          <w:lang w:val="vi-VN"/>
        </w:rPr>
        <w:t>service() để g</w:t>
      </w:r>
      <w:r w:rsidRPr="002579B7">
        <w:rPr>
          <w:lang w:val="vi-VN"/>
        </w:rPr>
        <w:t>ọi AI để tìm các CVE liên quan đến từng dịch vụ. Nếu có kết quả, in ra để kiểm tra.</w:t>
      </w:r>
    </w:p>
    <w:p w14:paraId="50C26874" w14:textId="1F592866" w:rsidR="002579B7" w:rsidRPr="00CE4B7E" w:rsidRDefault="002E56A7" w:rsidP="007F1EEC">
      <w:pPr>
        <w:pStyle w:val="ListParagraph"/>
        <w:numPr>
          <w:ilvl w:val="0"/>
          <w:numId w:val="103"/>
        </w:numPr>
        <w:rPr>
          <w:lang w:val="vi-VN"/>
        </w:rPr>
      </w:pPr>
      <w:r>
        <w:rPr>
          <w:lang w:val="vi-VN"/>
        </w:rPr>
        <w:t xml:space="preserve">Chuẩn hóa </w:t>
      </w:r>
      <w:r w:rsidRPr="002E56A7">
        <w:rPr>
          <w:lang w:val="vi-VN"/>
        </w:rPr>
        <w:t>từng CVE thành một bản ghi có cấu trúc rõ ràng để lưu trữ hoặc hiển thị.</w:t>
      </w:r>
    </w:p>
    <w:p w14:paraId="325F19C5" w14:textId="53AFBFC8" w:rsidR="00636E17" w:rsidRPr="00EE013C" w:rsidRDefault="007F1EEC" w:rsidP="00EE013C">
      <w:pPr>
        <w:pStyle w:val="ListParagraph"/>
        <w:numPr>
          <w:ilvl w:val="0"/>
          <w:numId w:val="102"/>
        </w:numPr>
        <w:rPr>
          <w:lang w:val="vi-VN"/>
        </w:rPr>
      </w:pPr>
      <w:r w:rsidRPr="001A17B1">
        <w:rPr>
          <w:lang w:val="vi-VN"/>
        </w:rPr>
        <w:t xml:space="preserve">Ý nghĩa: </w:t>
      </w:r>
      <w:r w:rsidR="00197C55" w:rsidRPr="00197C55">
        <w:rPr>
          <w:lang w:val="vi-VN"/>
        </w:rPr>
        <w:t xml:space="preserve">Đây là bước chuyển đổi từ dữ liệu kỹ thuật (port, service, version, CPE) sang thông tin bảo mật có giá </w:t>
      </w:r>
      <w:r w:rsidR="00197C55">
        <w:rPr>
          <w:lang w:val="vi-VN"/>
        </w:rPr>
        <w:t xml:space="preserve">trị, </w:t>
      </w:r>
      <w:r w:rsidR="00197C55" w:rsidRPr="00197C55">
        <w:rPr>
          <w:lang w:val="vi-VN"/>
        </w:rPr>
        <w:t>giúp xác định mức độ nguy hiểm, khả năng khai thác, và liên kết với các công cụ như Metasploit</w:t>
      </w:r>
      <w:r w:rsidRPr="002766E7">
        <w:rPr>
          <w:lang w:val="vi-VN"/>
        </w:rPr>
        <w:t>.</w:t>
      </w:r>
    </w:p>
    <w:p w14:paraId="5F7B78A6" w14:textId="43C68813" w:rsidR="00636E17" w:rsidRDefault="002E56A7" w:rsidP="00636E17">
      <w:pPr>
        <w:rPr>
          <w:lang w:val="vi-VN"/>
        </w:rPr>
      </w:pPr>
      <w:r w:rsidRPr="009D0B9D">
        <w:lastRenderedPageBreak/>
        <w:t xml:space="preserve">Hàm </w:t>
      </w:r>
      <w:r>
        <w:t>phụ</w:t>
      </w:r>
      <w:r w:rsidRPr="009D0B9D">
        <w:t xml:space="preserve">: </w:t>
      </w:r>
      <w:r w:rsidRPr="002E56A7">
        <w:t>ai_find_cves_for_service</w:t>
      </w:r>
      <w:r>
        <w:rPr>
          <w:lang w:val="vi-VN"/>
        </w:rPr>
        <w:t xml:space="preserve">: </w:t>
      </w:r>
    </w:p>
    <w:tbl>
      <w:tblPr>
        <w:tblW w:w="9022"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344"/>
        <w:gridCol w:w="8678"/>
      </w:tblGrid>
      <w:tr w:rsidR="002D2D97" w:rsidRPr="003F69CE" w14:paraId="6493771F" w14:textId="77777777" w:rsidTr="00E80F95">
        <w:trPr>
          <w:tblCellSpacing w:w="15" w:type="dxa"/>
        </w:trPr>
        <w:tc>
          <w:tcPr>
            <w:tcW w:w="0" w:type="auto"/>
            <w:shd w:val="clear" w:color="auto" w:fill="D4D4D4"/>
            <w:vAlign w:val="center"/>
            <w:hideMark/>
          </w:tcPr>
          <w:p w14:paraId="0C241886" w14:textId="77777777" w:rsidR="003F69CE" w:rsidRPr="003F69CE" w:rsidRDefault="003F69CE" w:rsidP="00BB057C">
            <w:pPr>
              <w:spacing w:after="160" w:line="240" w:lineRule="auto"/>
              <w:ind w:firstLine="0"/>
              <w:jc w:val="center"/>
              <w:rPr>
                <w:sz w:val="24"/>
                <w:szCs w:val="24"/>
                <w:lang w:val="vi-VN"/>
              </w:rPr>
            </w:pPr>
            <w:r w:rsidRPr="003F69CE">
              <w:rPr>
                <w:sz w:val="24"/>
                <w:szCs w:val="24"/>
                <w:lang w:val="vi-VN"/>
              </w:rPr>
              <w:t>1</w:t>
            </w:r>
          </w:p>
          <w:p w14:paraId="5FCD918A" w14:textId="456DA0F5" w:rsidR="003F69CE" w:rsidRPr="003F69CE" w:rsidRDefault="003F69CE" w:rsidP="00BB057C">
            <w:pPr>
              <w:spacing w:after="160" w:line="240" w:lineRule="auto"/>
              <w:ind w:firstLine="0"/>
              <w:jc w:val="center"/>
              <w:rPr>
                <w:sz w:val="24"/>
                <w:szCs w:val="24"/>
                <w:lang w:val="vi-VN"/>
              </w:rPr>
            </w:pPr>
            <w:r w:rsidRPr="003F69CE">
              <w:rPr>
                <w:sz w:val="24"/>
                <w:szCs w:val="24"/>
                <w:lang w:val="vi-VN"/>
              </w:rPr>
              <w:t>2</w:t>
            </w:r>
          </w:p>
          <w:p w14:paraId="6C553232" w14:textId="19C4AE99" w:rsidR="003F69CE" w:rsidRPr="003F69CE" w:rsidRDefault="003F69CE" w:rsidP="00BB057C">
            <w:pPr>
              <w:spacing w:after="160" w:line="240" w:lineRule="auto"/>
              <w:ind w:firstLine="0"/>
              <w:jc w:val="center"/>
              <w:rPr>
                <w:sz w:val="24"/>
                <w:szCs w:val="24"/>
                <w:lang w:val="vi-VN"/>
              </w:rPr>
            </w:pPr>
            <w:r w:rsidRPr="003F69CE">
              <w:rPr>
                <w:sz w:val="24"/>
                <w:szCs w:val="24"/>
                <w:lang w:val="vi-VN"/>
              </w:rPr>
              <w:t>3</w:t>
            </w:r>
          </w:p>
          <w:p w14:paraId="1B73AAEB" w14:textId="296AE406" w:rsidR="003F69CE" w:rsidRPr="003F69CE" w:rsidRDefault="003F69CE" w:rsidP="00BB057C">
            <w:pPr>
              <w:spacing w:after="160" w:line="240" w:lineRule="auto"/>
              <w:ind w:firstLine="0"/>
              <w:jc w:val="center"/>
              <w:rPr>
                <w:sz w:val="24"/>
                <w:szCs w:val="24"/>
                <w:lang w:val="vi-VN"/>
              </w:rPr>
            </w:pPr>
            <w:r w:rsidRPr="003F69CE">
              <w:rPr>
                <w:sz w:val="24"/>
                <w:szCs w:val="24"/>
                <w:lang w:val="vi-VN"/>
              </w:rPr>
              <w:t>4</w:t>
            </w:r>
          </w:p>
          <w:p w14:paraId="3F70AB80" w14:textId="04BA75C0" w:rsidR="003F69CE" w:rsidRPr="003F69CE" w:rsidRDefault="003F69CE" w:rsidP="00BB057C">
            <w:pPr>
              <w:spacing w:after="160" w:line="240" w:lineRule="auto"/>
              <w:ind w:firstLine="0"/>
              <w:jc w:val="center"/>
              <w:rPr>
                <w:sz w:val="24"/>
                <w:szCs w:val="24"/>
                <w:lang w:val="vi-VN"/>
              </w:rPr>
            </w:pPr>
            <w:r w:rsidRPr="003F69CE">
              <w:rPr>
                <w:sz w:val="24"/>
                <w:szCs w:val="24"/>
                <w:lang w:val="vi-VN"/>
              </w:rPr>
              <w:t>5</w:t>
            </w:r>
          </w:p>
          <w:p w14:paraId="607014D5" w14:textId="004409BD" w:rsidR="003F69CE" w:rsidRPr="003F69CE" w:rsidRDefault="003F69CE" w:rsidP="00BB057C">
            <w:pPr>
              <w:spacing w:after="160" w:line="240" w:lineRule="auto"/>
              <w:ind w:firstLine="0"/>
              <w:jc w:val="center"/>
              <w:rPr>
                <w:sz w:val="24"/>
                <w:szCs w:val="24"/>
                <w:lang w:val="vi-VN"/>
              </w:rPr>
            </w:pPr>
            <w:r w:rsidRPr="003F69CE">
              <w:rPr>
                <w:sz w:val="24"/>
                <w:szCs w:val="24"/>
                <w:lang w:val="vi-VN"/>
              </w:rPr>
              <w:t>6</w:t>
            </w:r>
          </w:p>
          <w:p w14:paraId="46DC0639" w14:textId="4D3659F9" w:rsidR="003F69CE" w:rsidRPr="003F69CE" w:rsidRDefault="003F69CE" w:rsidP="00BB057C">
            <w:pPr>
              <w:spacing w:after="160" w:line="240" w:lineRule="auto"/>
              <w:ind w:firstLine="0"/>
              <w:jc w:val="center"/>
              <w:rPr>
                <w:sz w:val="24"/>
                <w:szCs w:val="24"/>
                <w:lang w:val="vi-VN"/>
              </w:rPr>
            </w:pPr>
            <w:r w:rsidRPr="003F69CE">
              <w:rPr>
                <w:sz w:val="24"/>
                <w:szCs w:val="24"/>
                <w:lang w:val="vi-VN"/>
              </w:rPr>
              <w:t>7</w:t>
            </w:r>
          </w:p>
          <w:p w14:paraId="01E78031" w14:textId="392675C8" w:rsidR="003F69CE" w:rsidRPr="003F69CE" w:rsidRDefault="003F69CE" w:rsidP="00BB057C">
            <w:pPr>
              <w:spacing w:after="160" w:line="240" w:lineRule="auto"/>
              <w:ind w:firstLine="0"/>
              <w:jc w:val="center"/>
              <w:rPr>
                <w:sz w:val="24"/>
                <w:szCs w:val="24"/>
                <w:lang w:val="vi-VN"/>
              </w:rPr>
            </w:pPr>
            <w:r w:rsidRPr="003F69CE">
              <w:rPr>
                <w:sz w:val="24"/>
                <w:szCs w:val="24"/>
                <w:lang w:val="vi-VN"/>
              </w:rPr>
              <w:t>8</w:t>
            </w:r>
          </w:p>
          <w:p w14:paraId="292D9638" w14:textId="13815718" w:rsidR="003F69CE" w:rsidRPr="003F69CE" w:rsidRDefault="003F69CE" w:rsidP="00BB057C">
            <w:pPr>
              <w:spacing w:after="160" w:line="240" w:lineRule="auto"/>
              <w:ind w:firstLine="0"/>
              <w:jc w:val="center"/>
              <w:rPr>
                <w:sz w:val="24"/>
                <w:szCs w:val="24"/>
                <w:lang w:val="vi-VN"/>
              </w:rPr>
            </w:pPr>
            <w:r w:rsidRPr="003F69CE">
              <w:rPr>
                <w:sz w:val="24"/>
                <w:szCs w:val="24"/>
                <w:lang w:val="vi-VN"/>
              </w:rPr>
              <w:t>9</w:t>
            </w:r>
          </w:p>
          <w:p w14:paraId="54E8A196" w14:textId="77777777" w:rsidR="003F69CE" w:rsidRPr="003F69CE" w:rsidRDefault="003F69CE" w:rsidP="00BB057C">
            <w:pPr>
              <w:spacing w:after="160" w:line="240" w:lineRule="auto"/>
              <w:ind w:firstLine="0"/>
              <w:jc w:val="center"/>
              <w:rPr>
                <w:sz w:val="24"/>
                <w:szCs w:val="24"/>
                <w:lang w:val="vi-VN"/>
              </w:rPr>
            </w:pPr>
            <w:r w:rsidRPr="003F69CE">
              <w:rPr>
                <w:sz w:val="24"/>
                <w:szCs w:val="24"/>
                <w:lang w:val="vi-VN"/>
              </w:rPr>
              <w:t>10</w:t>
            </w:r>
          </w:p>
          <w:p w14:paraId="7B8BCDA8" w14:textId="77777777" w:rsidR="003F69CE" w:rsidRPr="003F69CE" w:rsidRDefault="003F69CE" w:rsidP="00BB057C">
            <w:pPr>
              <w:spacing w:after="160" w:line="240" w:lineRule="auto"/>
              <w:ind w:firstLine="0"/>
              <w:jc w:val="center"/>
              <w:rPr>
                <w:sz w:val="24"/>
                <w:szCs w:val="24"/>
                <w:lang w:val="vi-VN"/>
              </w:rPr>
            </w:pPr>
            <w:r w:rsidRPr="003F69CE">
              <w:rPr>
                <w:sz w:val="24"/>
                <w:szCs w:val="24"/>
                <w:lang w:val="vi-VN"/>
              </w:rPr>
              <w:t>11</w:t>
            </w:r>
          </w:p>
          <w:p w14:paraId="3D5DA1E3" w14:textId="77777777" w:rsidR="003F69CE" w:rsidRPr="003F69CE" w:rsidRDefault="003F69CE" w:rsidP="00BB057C">
            <w:pPr>
              <w:spacing w:after="160" w:line="240" w:lineRule="auto"/>
              <w:ind w:firstLine="0"/>
              <w:jc w:val="center"/>
              <w:rPr>
                <w:sz w:val="24"/>
                <w:szCs w:val="24"/>
                <w:lang w:val="vi-VN"/>
              </w:rPr>
            </w:pPr>
            <w:r w:rsidRPr="003F69CE">
              <w:rPr>
                <w:sz w:val="24"/>
                <w:szCs w:val="24"/>
                <w:lang w:val="vi-VN"/>
              </w:rPr>
              <w:t>12</w:t>
            </w:r>
          </w:p>
          <w:p w14:paraId="4C18650B" w14:textId="77777777" w:rsidR="003F69CE" w:rsidRPr="003F69CE" w:rsidRDefault="003F69CE" w:rsidP="00BB057C">
            <w:pPr>
              <w:spacing w:after="160" w:line="240" w:lineRule="auto"/>
              <w:ind w:firstLine="0"/>
              <w:jc w:val="center"/>
              <w:rPr>
                <w:sz w:val="24"/>
                <w:szCs w:val="24"/>
                <w:lang w:val="vi-VN"/>
              </w:rPr>
            </w:pPr>
            <w:r w:rsidRPr="003F69CE">
              <w:rPr>
                <w:sz w:val="24"/>
                <w:szCs w:val="24"/>
                <w:lang w:val="vi-VN"/>
              </w:rPr>
              <w:t>13</w:t>
            </w:r>
          </w:p>
          <w:p w14:paraId="5EE94032" w14:textId="77777777" w:rsidR="003F69CE" w:rsidRPr="003F69CE" w:rsidRDefault="003F69CE" w:rsidP="00BB057C">
            <w:pPr>
              <w:spacing w:after="160" w:line="240" w:lineRule="auto"/>
              <w:ind w:firstLine="0"/>
              <w:jc w:val="center"/>
              <w:rPr>
                <w:sz w:val="24"/>
                <w:szCs w:val="24"/>
                <w:lang w:val="vi-VN"/>
              </w:rPr>
            </w:pPr>
            <w:r w:rsidRPr="003F69CE">
              <w:rPr>
                <w:sz w:val="24"/>
                <w:szCs w:val="24"/>
                <w:lang w:val="vi-VN"/>
              </w:rPr>
              <w:t>14</w:t>
            </w:r>
          </w:p>
          <w:p w14:paraId="355098E7" w14:textId="77777777" w:rsidR="003F69CE" w:rsidRPr="003F69CE" w:rsidRDefault="003F69CE" w:rsidP="00BB057C">
            <w:pPr>
              <w:spacing w:after="160" w:line="240" w:lineRule="auto"/>
              <w:ind w:firstLine="0"/>
              <w:jc w:val="center"/>
              <w:rPr>
                <w:sz w:val="24"/>
                <w:szCs w:val="24"/>
                <w:lang w:val="vi-VN"/>
              </w:rPr>
            </w:pPr>
            <w:r w:rsidRPr="003F69CE">
              <w:rPr>
                <w:sz w:val="24"/>
                <w:szCs w:val="24"/>
                <w:lang w:val="vi-VN"/>
              </w:rPr>
              <w:t>15</w:t>
            </w:r>
          </w:p>
          <w:p w14:paraId="7006AE7B" w14:textId="77777777" w:rsidR="003F69CE" w:rsidRPr="003F69CE" w:rsidRDefault="003F69CE" w:rsidP="00BB057C">
            <w:pPr>
              <w:spacing w:after="160" w:line="240" w:lineRule="auto"/>
              <w:ind w:firstLine="0"/>
              <w:jc w:val="center"/>
              <w:rPr>
                <w:sz w:val="24"/>
                <w:szCs w:val="24"/>
                <w:lang w:val="vi-VN"/>
              </w:rPr>
            </w:pPr>
            <w:r w:rsidRPr="003F69CE">
              <w:rPr>
                <w:sz w:val="24"/>
                <w:szCs w:val="24"/>
                <w:lang w:val="vi-VN"/>
              </w:rPr>
              <w:t>16</w:t>
            </w:r>
          </w:p>
          <w:p w14:paraId="4B609959" w14:textId="77777777" w:rsidR="003F69CE" w:rsidRPr="003F69CE" w:rsidRDefault="003F69CE" w:rsidP="00BB057C">
            <w:pPr>
              <w:spacing w:after="160" w:line="240" w:lineRule="auto"/>
              <w:ind w:firstLine="0"/>
              <w:jc w:val="center"/>
              <w:rPr>
                <w:sz w:val="24"/>
                <w:szCs w:val="24"/>
                <w:lang w:val="vi-VN"/>
              </w:rPr>
            </w:pPr>
            <w:r w:rsidRPr="003F69CE">
              <w:rPr>
                <w:sz w:val="24"/>
                <w:szCs w:val="24"/>
                <w:lang w:val="vi-VN"/>
              </w:rPr>
              <w:t>17</w:t>
            </w:r>
          </w:p>
          <w:p w14:paraId="53E7BE20" w14:textId="77777777" w:rsidR="003F69CE" w:rsidRPr="003F69CE" w:rsidRDefault="003F69CE" w:rsidP="00BB057C">
            <w:pPr>
              <w:spacing w:after="160" w:line="240" w:lineRule="auto"/>
              <w:ind w:firstLine="0"/>
              <w:jc w:val="center"/>
              <w:rPr>
                <w:sz w:val="24"/>
                <w:szCs w:val="24"/>
                <w:lang w:val="vi-VN"/>
              </w:rPr>
            </w:pPr>
            <w:r w:rsidRPr="003F69CE">
              <w:rPr>
                <w:sz w:val="24"/>
                <w:szCs w:val="24"/>
                <w:lang w:val="vi-VN"/>
              </w:rPr>
              <w:t>18</w:t>
            </w:r>
          </w:p>
          <w:p w14:paraId="7C75C6CF" w14:textId="77777777" w:rsidR="003F69CE" w:rsidRPr="003F69CE" w:rsidRDefault="003F69CE" w:rsidP="00BB057C">
            <w:pPr>
              <w:spacing w:after="160" w:line="240" w:lineRule="auto"/>
              <w:ind w:firstLine="0"/>
              <w:jc w:val="center"/>
              <w:rPr>
                <w:sz w:val="24"/>
                <w:szCs w:val="24"/>
                <w:lang w:val="vi-VN"/>
              </w:rPr>
            </w:pPr>
            <w:r w:rsidRPr="003F69CE">
              <w:rPr>
                <w:sz w:val="24"/>
                <w:szCs w:val="24"/>
                <w:lang w:val="vi-VN"/>
              </w:rPr>
              <w:t>19</w:t>
            </w:r>
          </w:p>
          <w:p w14:paraId="4D58F6B3" w14:textId="77777777" w:rsidR="003F69CE" w:rsidRPr="003F69CE" w:rsidRDefault="003F69CE" w:rsidP="00BB057C">
            <w:pPr>
              <w:spacing w:after="160" w:line="240" w:lineRule="auto"/>
              <w:ind w:firstLine="0"/>
              <w:jc w:val="center"/>
              <w:rPr>
                <w:sz w:val="24"/>
                <w:szCs w:val="24"/>
                <w:lang w:val="vi-VN"/>
              </w:rPr>
            </w:pPr>
            <w:r w:rsidRPr="003F69CE">
              <w:rPr>
                <w:sz w:val="24"/>
                <w:szCs w:val="24"/>
                <w:lang w:val="vi-VN"/>
              </w:rPr>
              <w:t>20</w:t>
            </w:r>
          </w:p>
          <w:p w14:paraId="68FD0279" w14:textId="77777777" w:rsidR="003F69CE" w:rsidRPr="003F69CE" w:rsidRDefault="003F69CE" w:rsidP="00BB057C">
            <w:pPr>
              <w:spacing w:after="160" w:line="240" w:lineRule="auto"/>
              <w:ind w:firstLine="0"/>
              <w:jc w:val="center"/>
              <w:rPr>
                <w:sz w:val="24"/>
                <w:szCs w:val="24"/>
                <w:lang w:val="vi-VN"/>
              </w:rPr>
            </w:pPr>
            <w:r w:rsidRPr="003F69CE">
              <w:rPr>
                <w:sz w:val="24"/>
                <w:szCs w:val="24"/>
                <w:lang w:val="vi-VN"/>
              </w:rPr>
              <w:t>21</w:t>
            </w:r>
          </w:p>
          <w:p w14:paraId="4D54C6CE" w14:textId="77777777" w:rsidR="003F69CE" w:rsidRPr="003F69CE" w:rsidRDefault="003F69CE" w:rsidP="00BB057C">
            <w:pPr>
              <w:spacing w:after="160" w:line="240" w:lineRule="auto"/>
              <w:ind w:firstLine="0"/>
              <w:jc w:val="center"/>
              <w:rPr>
                <w:sz w:val="24"/>
                <w:szCs w:val="24"/>
                <w:lang w:val="vi-VN"/>
              </w:rPr>
            </w:pPr>
            <w:r w:rsidRPr="003F69CE">
              <w:rPr>
                <w:sz w:val="24"/>
                <w:szCs w:val="24"/>
                <w:lang w:val="vi-VN"/>
              </w:rPr>
              <w:t>22</w:t>
            </w:r>
          </w:p>
          <w:p w14:paraId="485BA76D" w14:textId="77777777" w:rsidR="003F69CE" w:rsidRPr="003F69CE" w:rsidRDefault="003F69CE" w:rsidP="00BB057C">
            <w:pPr>
              <w:spacing w:after="160" w:line="240" w:lineRule="auto"/>
              <w:ind w:firstLine="0"/>
              <w:jc w:val="center"/>
              <w:rPr>
                <w:sz w:val="24"/>
                <w:szCs w:val="24"/>
                <w:lang w:val="vi-VN"/>
              </w:rPr>
            </w:pPr>
            <w:r w:rsidRPr="003F69CE">
              <w:rPr>
                <w:sz w:val="24"/>
                <w:szCs w:val="24"/>
                <w:lang w:val="vi-VN"/>
              </w:rPr>
              <w:t>23</w:t>
            </w:r>
          </w:p>
          <w:p w14:paraId="7F32CB39" w14:textId="77777777" w:rsidR="003F69CE" w:rsidRPr="003F69CE" w:rsidRDefault="003F69CE" w:rsidP="00BB057C">
            <w:pPr>
              <w:spacing w:after="160" w:line="240" w:lineRule="auto"/>
              <w:ind w:firstLine="0"/>
              <w:jc w:val="center"/>
              <w:rPr>
                <w:sz w:val="24"/>
                <w:szCs w:val="24"/>
                <w:lang w:val="vi-VN"/>
              </w:rPr>
            </w:pPr>
            <w:r w:rsidRPr="003F69CE">
              <w:rPr>
                <w:sz w:val="24"/>
                <w:szCs w:val="24"/>
                <w:lang w:val="vi-VN"/>
              </w:rPr>
              <w:t>24</w:t>
            </w:r>
          </w:p>
          <w:p w14:paraId="0A47D23A" w14:textId="6FA2E6C2" w:rsidR="003F69CE" w:rsidRPr="003F69CE" w:rsidRDefault="003F69CE" w:rsidP="00BB057C">
            <w:pPr>
              <w:spacing w:after="160" w:line="240" w:lineRule="auto"/>
              <w:ind w:firstLine="0"/>
              <w:jc w:val="center"/>
              <w:rPr>
                <w:sz w:val="24"/>
                <w:szCs w:val="24"/>
                <w:lang w:val="vi-VN"/>
              </w:rPr>
            </w:pPr>
            <w:r w:rsidRPr="003F69CE">
              <w:rPr>
                <w:sz w:val="24"/>
                <w:szCs w:val="24"/>
                <w:lang w:val="vi-VN"/>
              </w:rPr>
              <w:t>25</w:t>
            </w:r>
          </w:p>
        </w:tc>
        <w:tc>
          <w:tcPr>
            <w:tcW w:w="0" w:type="auto"/>
            <w:shd w:val="clear" w:color="auto" w:fill="D4D4D4"/>
            <w:vAlign w:val="center"/>
            <w:hideMark/>
          </w:tcPr>
          <w:p w14:paraId="21DC4E73" w14:textId="77777777" w:rsidR="002D2D97" w:rsidRDefault="003F69CE" w:rsidP="00BB057C">
            <w:pPr>
              <w:spacing w:after="160" w:line="240" w:lineRule="auto"/>
              <w:ind w:firstLine="0"/>
              <w:jc w:val="left"/>
              <w:rPr>
                <w:sz w:val="24"/>
                <w:szCs w:val="24"/>
                <w:lang w:val="vi-VN"/>
              </w:rPr>
            </w:pPr>
            <w:r w:rsidRPr="003F69CE">
              <w:rPr>
                <w:sz w:val="24"/>
                <w:szCs w:val="24"/>
                <w:lang w:val="vi-VN"/>
              </w:rPr>
              <w:t xml:space="preserve">def ai_find_cves_for_service(service: Dict[str, Any], model: str = "gpt-4o-mini", </w:t>
            </w:r>
          </w:p>
          <w:p w14:paraId="6397B4C4" w14:textId="2C24FBCA" w:rsidR="003F69CE" w:rsidRPr="003F69CE" w:rsidRDefault="003F69CE" w:rsidP="00BB057C">
            <w:pPr>
              <w:spacing w:after="160" w:line="240" w:lineRule="auto"/>
              <w:ind w:firstLine="0"/>
              <w:jc w:val="left"/>
              <w:rPr>
                <w:sz w:val="24"/>
                <w:szCs w:val="24"/>
                <w:lang w:val="vi-VN"/>
              </w:rPr>
            </w:pPr>
            <w:r w:rsidRPr="003F69CE">
              <w:rPr>
                <w:sz w:val="24"/>
                <w:szCs w:val="24"/>
                <w:lang w:val="vi-VN"/>
              </w:rPr>
              <w:t>max_cves: int = 100) -&gt; List[Dict[str, Any]]:</w:t>
            </w:r>
          </w:p>
          <w:p w14:paraId="3CA1E622" w14:textId="1BBA51FE" w:rsidR="003F69CE" w:rsidRPr="003F69CE" w:rsidRDefault="003F69CE" w:rsidP="00BB057C">
            <w:pPr>
              <w:spacing w:after="160" w:line="240" w:lineRule="auto"/>
              <w:ind w:firstLine="0"/>
              <w:jc w:val="left"/>
              <w:rPr>
                <w:sz w:val="24"/>
                <w:szCs w:val="24"/>
                <w:lang w:val="vi-VN"/>
              </w:rPr>
            </w:pPr>
            <w:r w:rsidRPr="003F69CE">
              <w:rPr>
                <w:sz w:val="24"/>
                <w:szCs w:val="24"/>
                <w:lang w:val="vi-VN"/>
              </w:rPr>
              <w:t xml:space="preserve">    ctx = {"ip": service.get("ip"),</w:t>
            </w:r>
          </w:p>
          <w:p w14:paraId="2A066B23" w14:textId="77777777" w:rsidR="003F69CE" w:rsidRPr="003F69CE" w:rsidRDefault="003F69CE" w:rsidP="00BB057C">
            <w:pPr>
              <w:spacing w:after="160" w:line="240" w:lineRule="auto"/>
              <w:ind w:firstLine="0"/>
              <w:jc w:val="left"/>
              <w:rPr>
                <w:sz w:val="24"/>
                <w:szCs w:val="24"/>
                <w:lang w:val="vi-VN"/>
              </w:rPr>
            </w:pPr>
            <w:r w:rsidRPr="003F69CE">
              <w:rPr>
                <w:sz w:val="24"/>
                <w:szCs w:val="24"/>
                <w:lang w:val="vi-VN"/>
              </w:rPr>
              <w:t xml:space="preserve">        "port": service.get("port"),</w:t>
            </w:r>
          </w:p>
          <w:p w14:paraId="5348EDD0" w14:textId="77777777" w:rsidR="003F69CE" w:rsidRPr="003F69CE" w:rsidRDefault="003F69CE" w:rsidP="00BB057C">
            <w:pPr>
              <w:spacing w:after="160" w:line="240" w:lineRule="auto"/>
              <w:ind w:firstLine="0"/>
              <w:jc w:val="left"/>
              <w:rPr>
                <w:sz w:val="24"/>
                <w:szCs w:val="24"/>
                <w:lang w:val="vi-VN"/>
              </w:rPr>
            </w:pPr>
            <w:r w:rsidRPr="003F69CE">
              <w:rPr>
                <w:sz w:val="24"/>
                <w:szCs w:val="24"/>
                <w:lang w:val="vi-VN"/>
              </w:rPr>
              <w:t xml:space="preserve">        "product": service.get("product") or service.get("service"),</w:t>
            </w:r>
          </w:p>
          <w:p w14:paraId="2FD82512" w14:textId="77777777" w:rsidR="003F69CE" w:rsidRPr="003F69CE" w:rsidRDefault="003F69CE" w:rsidP="00BB057C">
            <w:pPr>
              <w:spacing w:after="160" w:line="240" w:lineRule="auto"/>
              <w:ind w:firstLine="0"/>
              <w:jc w:val="left"/>
              <w:rPr>
                <w:sz w:val="24"/>
                <w:szCs w:val="24"/>
                <w:lang w:val="vi-VN"/>
              </w:rPr>
            </w:pPr>
            <w:r w:rsidRPr="003F69CE">
              <w:rPr>
                <w:sz w:val="24"/>
                <w:szCs w:val="24"/>
                <w:lang w:val="vi-VN"/>
              </w:rPr>
              <w:t xml:space="preserve">        "version": service.get("version"),</w:t>
            </w:r>
          </w:p>
          <w:p w14:paraId="7D4A4703" w14:textId="4B773B52" w:rsidR="003F69CE" w:rsidRPr="003F69CE" w:rsidRDefault="003F69CE" w:rsidP="00BB057C">
            <w:pPr>
              <w:spacing w:after="160" w:line="240" w:lineRule="auto"/>
              <w:ind w:firstLine="0"/>
              <w:jc w:val="left"/>
              <w:rPr>
                <w:sz w:val="24"/>
                <w:szCs w:val="24"/>
                <w:lang w:val="vi-VN"/>
              </w:rPr>
            </w:pPr>
            <w:r w:rsidRPr="003F69CE">
              <w:rPr>
                <w:sz w:val="24"/>
                <w:szCs w:val="24"/>
                <w:lang w:val="vi-VN"/>
              </w:rPr>
              <w:t xml:space="preserve">        "cpe": service.get("cpe", [])</w:t>
            </w:r>
            <w:r w:rsidR="002D2D97">
              <w:rPr>
                <w:sz w:val="24"/>
                <w:szCs w:val="24"/>
                <w:lang w:val="vi-VN"/>
              </w:rPr>
              <w:t xml:space="preserve"> </w:t>
            </w:r>
            <w:r w:rsidRPr="003F69CE">
              <w:rPr>
                <w:sz w:val="24"/>
                <w:szCs w:val="24"/>
                <w:lang w:val="vi-VN"/>
              </w:rPr>
              <w:t>}</w:t>
            </w:r>
          </w:p>
          <w:p w14:paraId="7AC03C46" w14:textId="77777777" w:rsidR="002D2D97" w:rsidRDefault="003F69CE" w:rsidP="00BB057C">
            <w:pPr>
              <w:spacing w:after="160" w:line="240" w:lineRule="auto"/>
              <w:ind w:firstLine="0"/>
              <w:jc w:val="left"/>
              <w:rPr>
                <w:sz w:val="24"/>
                <w:szCs w:val="24"/>
                <w:lang w:val="vi-VN"/>
              </w:rPr>
            </w:pPr>
            <w:r w:rsidRPr="003F69CE">
              <w:rPr>
                <w:sz w:val="24"/>
                <w:szCs w:val="24"/>
                <w:lang w:val="vi-VN"/>
              </w:rPr>
              <w:t xml:space="preserve">    prompt = SERVICE_CVE_PROMPT_VN.format(input=json.dumps(ctx, </w:t>
            </w:r>
          </w:p>
          <w:p w14:paraId="1A4B71B5" w14:textId="7CB3047D" w:rsidR="003F69CE" w:rsidRPr="003F69CE" w:rsidRDefault="003F69CE" w:rsidP="00BB057C">
            <w:pPr>
              <w:spacing w:after="160" w:line="240" w:lineRule="auto"/>
              <w:ind w:firstLine="0"/>
              <w:jc w:val="left"/>
              <w:rPr>
                <w:sz w:val="24"/>
                <w:szCs w:val="24"/>
                <w:lang w:val="vi-VN"/>
              </w:rPr>
            </w:pPr>
            <w:r w:rsidRPr="003F69CE">
              <w:rPr>
                <w:sz w:val="24"/>
                <w:szCs w:val="24"/>
                <w:lang w:val="vi-VN"/>
              </w:rPr>
              <w:t>ensure_ascii=False))</w:t>
            </w:r>
          </w:p>
          <w:p w14:paraId="5B55E0E7" w14:textId="77777777" w:rsidR="003F69CE" w:rsidRPr="003F69CE" w:rsidRDefault="003F69CE" w:rsidP="00BB057C">
            <w:pPr>
              <w:spacing w:after="160" w:line="240" w:lineRule="auto"/>
              <w:ind w:firstLine="0"/>
              <w:jc w:val="left"/>
              <w:rPr>
                <w:sz w:val="24"/>
                <w:szCs w:val="24"/>
                <w:lang w:val="vi-VN"/>
              </w:rPr>
            </w:pPr>
            <w:r w:rsidRPr="003F69CE">
              <w:rPr>
                <w:sz w:val="24"/>
                <w:szCs w:val="24"/>
                <w:lang w:val="vi-VN"/>
              </w:rPr>
              <w:t xml:space="preserve">    ai_res = _call_ai_json(prompt, model=model, max_tokens=1600)</w:t>
            </w:r>
          </w:p>
          <w:p w14:paraId="08A1E7F2" w14:textId="77777777" w:rsidR="003F69CE" w:rsidRPr="003F69CE" w:rsidRDefault="003F69CE" w:rsidP="00BB057C">
            <w:pPr>
              <w:spacing w:after="160" w:line="240" w:lineRule="auto"/>
              <w:ind w:firstLine="0"/>
              <w:jc w:val="left"/>
              <w:rPr>
                <w:sz w:val="24"/>
                <w:szCs w:val="24"/>
                <w:lang w:val="vi-VN"/>
              </w:rPr>
            </w:pPr>
            <w:r w:rsidRPr="003F69CE">
              <w:rPr>
                <w:sz w:val="24"/>
                <w:szCs w:val="24"/>
                <w:lang w:val="vi-VN"/>
              </w:rPr>
              <w:t xml:space="preserve">    out: List[Dict[str, Any]] = []</w:t>
            </w:r>
          </w:p>
          <w:p w14:paraId="464BE337" w14:textId="77777777" w:rsidR="003F69CE" w:rsidRPr="003F69CE" w:rsidRDefault="003F69CE" w:rsidP="00BB057C">
            <w:pPr>
              <w:spacing w:after="160" w:line="240" w:lineRule="auto"/>
              <w:ind w:firstLine="0"/>
              <w:jc w:val="left"/>
              <w:rPr>
                <w:sz w:val="24"/>
                <w:szCs w:val="24"/>
                <w:lang w:val="vi-VN"/>
              </w:rPr>
            </w:pPr>
            <w:r w:rsidRPr="003F69CE">
              <w:rPr>
                <w:sz w:val="24"/>
                <w:szCs w:val="24"/>
                <w:lang w:val="vi-VN"/>
              </w:rPr>
              <w:t xml:space="preserve">    if isinstance(ai_res, list):</w:t>
            </w:r>
          </w:p>
          <w:p w14:paraId="68588693" w14:textId="77777777" w:rsidR="003F69CE" w:rsidRPr="003F69CE" w:rsidRDefault="003F69CE" w:rsidP="00BB057C">
            <w:pPr>
              <w:spacing w:after="160" w:line="240" w:lineRule="auto"/>
              <w:ind w:firstLine="0"/>
              <w:jc w:val="left"/>
              <w:rPr>
                <w:sz w:val="24"/>
                <w:szCs w:val="24"/>
                <w:lang w:val="vi-VN"/>
              </w:rPr>
            </w:pPr>
            <w:r w:rsidRPr="003F69CE">
              <w:rPr>
                <w:sz w:val="24"/>
                <w:szCs w:val="24"/>
                <w:lang w:val="vi-VN"/>
              </w:rPr>
              <w:t xml:space="preserve">        for item in ai_res[:max_cves]:</w:t>
            </w:r>
          </w:p>
          <w:p w14:paraId="272FAE30" w14:textId="77777777" w:rsidR="003F69CE" w:rsidRPr="003F69CE" w:rsidRDefault="003F69CE" w:rsidP="00BB057C">
            <w:pPr>
              <w:spacing w:after="160" w:line="240" w:lineRule="auto"/>
              <w:ind w:firstLine="0"/>
              <w:jc w:val="left"/>
              <w:rPr>
                <w:sz w:val="24"/>
                <w:szCs w:val="24"/>
                <w:lang w:val="vi-VN"/>
              </w:rPr>
            </w:pPr>
            <w:r w:rsidRPr="003F69CE">
              <w:rPr>
                <w:sz w:val="24"/>
                <w:szCs w:val="24"/>
                <w:lang w:val="vi-VN"/>
              </w:rPr>
              <w:t xml:space="preserve">            if not isinstance(item, dict): continue</w:t>
            </w:r>
          </w:p>
          <w:p w14:paraId="6B3A39C8" w14:textId="77777777" w:rsidR="003F69CE" w:rsidRPr="003F69CE" w:rsidRDefault="003F69CE" w:rsidP="00BB057C">
            <w:pPr>
              <w:spacing w:after="160" w:line="240" w:lineRule="auto"/>
              <w:ind w:firstLine="0"/>
              <w:jc w:val="left"/>
              <w:rPr>
                <w:sz w:val="24"/>
                <w:szCs w:val="24"/>
                <w:lang w:val="vi-VN"/>
              </w:rPr>
            </w:pPr>
            <w:r w:rsidRPr="003F69CE">
              <w:rPr>
                <w:sz w:val="24"/>
                <w:szCs w:val="24"/>
                <w:lang w:val="vi-VN"/>
              </w:rPr>
              <w:t xml:space="preserve">            cid = item.get("id") </w:t>
            </w:r>
          </w:p>
          <w:p w14:paraId="33C79F66" w14:textId="77777777" w:rsidR="003F69CE" w:rsidRPr="003F69CE" w:rsidRDefault="003F69CE" w:rsidP="00BB057C">
            <w:pPr>
              <w:spacing w:after="160" w:line="240" w:lineRule="auto"/>
              <w:ind w:firstLine="0"/>
              <w:jc w:val="left"/>
              <w:rPr>
                <w:sz w:val="24"/>
                <w:szCs w:val="24"/>
                <w:lang w:val="vi-VN"/>
              </w:rPr>
            </w:pPr>
            <w:r w:rsidRPr="003F69CE">
              <w:rPr>
                <w:sz w:val="24"/>
                <w:szCs w:val="24"/>
                <w:lang w:val="vi-VN"/>
              </w:rPr>
              <w:t xml:space="preserve">            ip = item.get("ip") </w:t>
            </w:r>
          </w:p>
          <w:p w14:paraId="0C3ADBB5" w14:textId="77777777" w:rsidR="003F69CE" w:rsidRPr="003F69CE" w:rsidRDefault="003F69CE" w:rsidP="00BB057C">
            <w:pPr>
              <w:spacing w:after="160" w:line="240" w:lineRule="auto"/>
              <w:ind w:firstLine="0"/>
              <w:jc w:val="left"/>
              <w:rPr>
                <w:sz w:val="24"/>
                <w:szCs w:val="24"/>
                <w:lang w:val="vi-VN"/>
              </w:rPr>
            </w:pPr>
            <w:r w:rsidRPr="003F69CE">
              <w:rPr>
                <w:sz w:val="24"/>
                <w:szCs w:val="24"/>
                <w:lang w:val="vi-VN"/>
              </w:rPr>
              <w:t xml:space="preserve">            product= item.get("product") </w:t>
            </w:r>
          </w:p>
          <w:p w14:paraId="490B6574" w14:textId="77777777" w:rsidR="003F69CE" w:rsidRPr="003F69CE" w:rsidRDefault="003F69CE" w:rsidP="00BB057C">
            <w:pPr>
              <w:spacing w:after="160" w:line="240" w:lineRule="auto"/>
              <w:ind w:firstLine="0"/>
              <w:jc w:val="left"/>
              <w:rPr>
                <w:sz w:val="24"/>
                <w:szCs w:val="24"/>
                <w:lang w:val="vi-VN"/>
              </w:rPr>
            </w:pPr>
            <w:r w:rsidRPr="003F69CE">
              <w:rPr>
                <w:sz w:val="24"/>
                <w:szCs w:val="24"/>
                <w:lang w:val="vi-VN"/>
              </w:rPr>
              <w:t xml:space="preserve">            cve_url = item.get("cve_url") </w:t>
            </w:r>
          </w:p>
          <w:p w14:paraId="553FDD8B" w14:textId="77777777" w:rsidR="003F69CE" w:rsidRPr="003F69CE" w:rsidRDefault="003F69CE" w:rsidP="00BB057C">
            <w:pPr>
              <w:spacing w:after="160" w:line="240" w:lineRule="auto"/>
              <w:ind w:firstLine="0"/>
              <w:jc w:val="left"/>
              <w:rPr>
                <w:sz w:val="24"/>
                <w:szCs w:val="24"/>
                <w:lang w:val="vi-VN"/>
              </w:rPr>
            </w:pPr>
            <w:r w:rsidRPr="003F69CE">
              <w:rPr>
                <w:sz w:val="24"/>
                <w:szCs w:val="24"/>
                <w:lang w:val="vi-VN"/>
              </w:rPr>
              <w:t xml:space="preserve">            exploit_url = item.get("exploit_url") or "Không có"</w:t>
            </w:r>
          </w:p>
          <w:p w14:paraId="0E230580" w14:textId="02D8718B" w:rsidR="003F69CE" w:rsidRPr="003F69CE" w:rsidRDefault="003F69CE" w:rsidP="00BB057C">
            <w:pPr>
              <w:spacing w:after="160" w:line="240" w:lineRule="auto"/>
              <w:ind w:firstLine="0"/>
              <w:jc w:val="left"/>
              <w:rPr>
                <w:sz w:val="24"/>
                <w:szCs w:val="24"/>
                <w:lang w:val="vi-VN"/>
              </w:rPr>
            </w:pPr>
            <w:r w:rsidRPr="003F69CE">
              <w:rPr>
                <w:sz w:val="24"/>
                <w:szCs w:val="24"/>
                <w:lang w:val="vi-VN"/>
              </w:rPr>
              <w:t xml:space="preserve">            msf_</w:t>
            </w:r>
            <w:r w:rsidR="000268DE">
              <w:rPr>
                <w:sz w:val="24"/>
                <w:szCs w:val="24"/>
                <w:lang w:val="vi-VN"/>
              </w:rPr>
              <w:t>module</w:t>
            </w:r>
            <w:r w:rsidRPr="003F69CE">
              <w:rPr>
                <w:sz w:val="24"/>
                <w:szCs w:val="24"/>
                <w:lang w:val="vi-VN"/>
              </w:rPr>
              <w:t>= item.get("msf_</w:t>
            </w:r>
            <w:r w:rsidR="000268DE">
              <w:rPr>
                <w:sz w:val="24"/>
                <w:szCs w:val="24"/>
                <w:lang w:val="vi-VN"/>
              </w:rPr>
              <w:t>module</w:t>
            </w:r>
            <w:r w:rsidRPr="003F69CE">
              <w:rPr>
                <w:sz w:val="24"/>
                <w:szCs w:val="24"/>
                <w:lang w:val="vi-VN"/>
              </w:rPr>
              <w:t>") or "Không có"</w:t>
            </w:r>
          </w:p>
          <w:p w14:paraId="7096B778" w14:textId="77777777" w:rsidR="003F69CE" w:rsidRPr="003F69CE" w:rsidRDefault="003F69CE" w:rsidP="00BB057C">
            <w:pPr>
              <w:spacing w:after="160" w:line="240" w:lineRule="auto"/>
              <w:ind w:firstLine="0"/>
              <w:jc w:val="left"/>
              <w:rPr>
                <w:sz w:val="24"/>
                <w:szCs w:val="24"/>
                <w:lang w:val="vi-VN"/>
              </w:rPr>
            </w:pPr>
            <w:r w:rsidRPr="003F69CE">
              <w:rPr>
                <w:sz w:val="24"/>
                <w:szCs w:val="24"/>
                <w:lang w:val="vi-VN"/>
              </w:rPr>
              <w:t xml:space="preserve">            complexity = item.get("complexity") or "Không rõ"</w:t>
            </w:r>
          </w:p>
          <w:p w14:paraId="61096ABB" w14:textId="77777777" w:rsidR="003F69CE" w:rsidRPr="003F69CE" w:rsidRDefault="003F69CE" w:rsidP="00BB057C">
            <w:pPr>
              <w:spacing w:after="160" w:line="240" w:lineRule="auto"/>
              <w:ind w:firstLine="0"/>
              <w:jc w:val="left"/>
              <w:rPr>
                <w:sz w:val="24"/>
                <w:szCs w:val="24"/>
                <w:lang w:val="vi-VN"/>
              </w:rPr>
            </w:pPr>
            <w:r w:rsidRPr="003F69CE">
              <w:rPr>
                <w:sz w:val="24"/>
                <w:szCs w:val="24"/>
                <w:lang w:val="vi-VN"/>
              </w:rPr>
              <w:t xml:space="preserve">            short_desc = item.get("short_description")</w:t>
            </w:r>
          </w:p>
          <w:p w14:paraId="22D54779" w14:textId="6D10B389" w:rsidR="003F69CE" w:rsidRPr="003F69CE" w:rsidRDefault="003F69CE" w:rsidP="00BB057C">
            <w:pPr>
              <w:spacing w:after="160" w:line="240" w:lineRule="auto"/>
              <w:ind w:firstLine="0"/>
              <w:jc w:val="left"/>
              <w:rPr>
                <w:sz w:val="24"/>
                <w:szCs w:val="24"/>
                <w:lang w:val="vi-VN"/>
              </w:rPr>
            </w:pPr>
            <w:r w:rsidRPr="003F69CE">
              <w:rPr>
                <w:sz w:val="24"/>
                <w:szCs w:val="24"/>
                <w:lang w:val="vi-VN"/>
              </w:rPr>
              <w:t xml:space="preserve">            out.append({</w:t>
            </w:r>
            <w:r w:rsidR="00771822">
              <w:rPr>
                <w:sz w:val="24"/>
                <w:szCs w:val="24"/>
                <w:lang w:val="vi-VN"/>
              </w:rPr>
              <w:t>...</w:t>
            </w:r>
          </w:p>
          <w:p w14:paraId="6B23B0EA" w14:textId="77777777" w:rsidR="003F69CE" w:rsidRPr="003F69CE" w:rsidRDefault="003F69CE" w:rsidP="00BB057C">
            <w:pPr>
              <w:spacing w:after="160" w:line="240" w:lineRule="auto"/>
              <w:ind w:firstLine="0"/>
              <w:jc w:val="left"/>
              <w:rPr>
                <w:sz w:val="24"/>
                <w:szCs w:val="24"/>
                <w:lang w:val="vi-VN"/>
              </w:rPr>
            </w:pPr>
            <w:r w:rsidRPr="003F69CE">
              <w:rPr>
                <w:sz w:val="24"/>
                <w:szCs w:val="24"/>
                <w:lang w:val="vi-VN"/>
              </w:rPr>
              <w:t xml:space="preserve">        return out</w:t>
            </w:r>
          </w:p>
          <w:p w14:paraId="5346F78B" w14:textId="77777777" w:rsidR="003F69CE" w:rsidRPr="003F69CE" w:rsidRDefault="003F69CE" w:rsidP="00BB057C">
            <w:pPr>
              <w:spacing w:after="160" w:line="240" w:lineRule="auto"/>
              <w:ind w:firstLine="0"/>
              <w:jc w:val="left"/>
              <w:rPr>
                <w:sz w:val="24"/>
                <w:szCs w:val="24"/>
                <w:lang w:val="vi-VN"/>
              </w:rPr>
            </w:pPr>
            <w:r w:rsidRPr="003F69CE">
              <w:rPr>
                <w:sz w:val="24"/>
                <w:szCs w:val="24"/>
                <w:lang w:val="vi-VN"/>
              </w:rPr>
              <w:t xml:space="preserve">    return []</w:t>
            </w:r>
          </w:p>
        </w:tc>
      </w:tr>
    </w:tbl>
    <w:p w14:paraId="6936A2D1" w14:textId="4DA9EAF1" w:rsidR="00C3134B" w:rsidRPr="008E6609" w:rsidRDefault="00C3134B" w:rsidP="00C3134B">
      <w:pPr>
        <w:pStyle w:val="ListParagraph"/>
        <w:numPr>
          <w:ilvl w:val="0"/>
          <w:numId w:val="102"/>
        </w:numPr>
        <w:rPr>
          <w:lang w:val="vi-VN"/>
        </w:rPr>
      </w:pPr>
      <w:r w:rsidRPr="00F57D77">
        <w:rPr>
          <w:lang w:val="vi-VN"/>
        </w:rPr>
        <w:t xml:space="preserve">Chức năng: </w:t>
      </w:r>
      <w:r w:rsidR="00EC2382" w:rsidRPr="00EC2382">
        <w:rPr>
          <w:lang w:val="vi-VN"/>
        </w:rPr>
        <w:t>Hàm này sử dụng AI để phân tích thông tin về một dịch vụ (service, product, version, CPE) và trả về danh sách các lỗ hổng bảo mật (CVE) liên quan.</w:t>
      </w:r>
    </w:p>
    <w:p w14:paraId="70110C95" w14:textId="77777777" w:rsidR="00C3134B" w:rsidRPr="00F57D77" w:rsidRDefault="00C3134B" w:rsidP="00C3134B">
      <w:pPr>
        <w:pStyle w:val="ListParagraph"/>
        <w:numPr>
          <w:ilvl w:val="0"/>
          <w:numId w:val="102"/>
        </w:numPr>
      </w:pPr>
      <w:r w:rsidRPr="00F57D77">
        <w:t>Giải thích:</w:t>
      </w:r>
    </w:p>
    <w:p w14:paraId="591C961B" w14:textId="7E25902D" w:rsidR="00C3134B" w:rsidRPr="00201949" w:rsidRDefault="00C36C5D" w:rsidP="00C3134B">
      <w:pPr>
        <w:pStyle w:val="ListParagraph"/>
        <w:numPr>
          <w:ilvl w:val="0"/>
          <w:numId w:val="103"/>
        </w:numPr>
        <w:rPr>
          <w:lang w:val="vi-VN"/>
        </w:rPr>
      </w:pPr>
      <w:r w:rsidRPr="00C36C5D">
        <w:t>Tạo ngữ cảnh đầu vào cho AI dưới dạng JSON, bao gồm thông tin kỹ thuật của dịch vụ</w:t>
      </w:r>
      <w:r>
        <w:rPr>
          <w:lang w:val="vi-VN"/>
        </w:rPr>
        <w:t xml:space="preserve"> vào biến ctx</w:t>
      </w:r>
      <w:r w:rsidR="00C3134B" w:rsidRPr="00201949">
        <w:rPr>
          <w:lang w:val="vi-VN"/>
        </w:rPr>
        <w:t>.</w:t>
      </w:r>
    </w:p>
    <w:p w14:paraId="38B76BE4" w14:textId="15779CB3" w:rsidR="00C3134B" w:rsidRDefault="00C36C5D" w:rsidP="00C3134B">
      <w:pPr>
        <w:pStyle w:val="ListParagraph"/>
        <w:numPr>
          <w:ilvl w:val="0"/>
          <w:numId w:val="103"/>
        </w:numPr>
        <w:rPr>
          <w:lang w:val="vi-VN"/>
        </w:rPr>
      </w:pPr>
      <w:r>
        <w:rPr>
          <w:lang w:val="vi-VN"/>
        </w:rPr>
        <w:lastRenderedPageBreak/>
        <w:t xml:space="preserve">Dùng hàm </w:t>
      </w:r>
      <w:r w:rsidRPr="00C36C5D">
        <w:rPr>
          <w:lang w:val="vi-VN"/>
        </w:rPr>
        <w:t>call_ai_</w:t>
      </w:r>
      <w:r>
        <w:rPr>
          <w:lang w:val="vi-VN"/>
        </w:rPr>
        <w:t xml:space="preserve">json() để gọi AI phân tích </w:t>
      </w:r>
      <w:r w:rsidRPr="006423E5">
        <w:rPr>
          <w:lang w:val="vi-VN"/>
        </w:rPr>
        <w:t>và trả về danh sách CVE dưới dạng JSON</w:t>
      </w:r>
      <w:r w:rsidR="00C3134B">
        <w:rPr>
          <w:lang w:val="vi-VN"/>
        </w:rPr>
        <w:t xml:space="preserve">. </w:t>
      </w:r>
    </w:p>
    <w:p w14:paraId="62A79328" w14:textId="0A23492A" w:rsidR="00E1533B" w:rsidRPr="00E1533B" w:rsidRDefault="0094318F" w:rsidP="00E1533B">
      <w:pPr>
        <w:pStyle w:val="ListParagraph"/>
        <w:numPr>
          <w:ilvl w:val="0"/>
          <w:numId w:val="103"/>
        </w:numPr>
        <w:rPr>
          <w:lang w:val="vi-VN"/>
        </w:rPr>
      </w:pPr>
      <w:r>
        <w:rPr>
          <w:lang w:val="vi-VN"/>
        </w:rPr>
        <w:t>Sau khi có</w:t>
      </w:r>
      <w:r w:rsidR="006423E5" w:rsidRPr="006423E5">
        <w:rPr>
          <w:lang w:val="vi-VN"/>
        </w:rPr>
        <w:t xml:space="preserve"> kết quả là danh sách các CVE, chuẩn hóa từng bản ghi và trả về. </w:t>
      </w:r>
      <w:r w:rsidR="006423E5" w:rsidRPr="0094318F">
        <w:rPr>
          <w:lang w:val="vi-VN"/>
        </w:rPr>
        <w:t>Nếu không, trả về danh sách rỗng</w:t>
      </w:r>
      <w:r w:rsidR="00C3134B" w:rsidRPr="00656B89">
        <w:rPr>
          <w:lang w:val="vi-VN"/>
        </w:rPr>
        <w:t>.</w:t>
      </w:r>
      <w:r w:rsidR="00377593">
        <w:rPr>
          <w:lang w:val="vi-VN"/>
        </w:rPr>
        <w:t xml:space="preserve"> </w:t>
      </w:r>
    </w:p>
    <w:p w14:paraId="3B9DE5EE" w14:textId="4302173A" w:rsidR="00E1533B" w:rsidRPr="00EE013C" w:rsidRDefault="00E1533B" w:rsidP="00EE013C">
      <w:pPr>
        <w:pStyle w:val="ListParagraph"/>
        <w:numPr>
          <w:ilvl w:val="0"/>
          <w:numId w:val="102"/>
        </w:numPr>
        <w:rPr>
          <w:lang w:val="vi-VN"/>
        </w:rPr>
      </w:pPr>
      <w:r w:rsidRPr="001A17B1">
        <w:rPr>
          <w:lang w:val="vi-VN"/>
        </w:rPr>
        <w:t xml:space="preserve">Ý nghĩa: </w:t>
      </w:r>
      <w:r w:rsidRPr="00E1533B">
        <w:rPr>
          <w:lang w:val="vi-VN"/>
        </w:rPr>
        <w:t xml:space="preserve">Đây là bước quan trọng trong việc enrich dữ liệu kỹ thuật thành thông tin bảo mật có giá trị, giúp xác định mức độ nguy hiểm, khả năng khai thác, và liên kết với các công cụ như </w:t>
      </w:r>
      <w:r>
        <w:rPr>
          <w:lang w:val="vi-VN"/>
        </w:rPr>
        <w:t>Metasploit.</w:t>
      </w:r>
    </w:p>
    <w:p w14:paraId="3C0F9E04" w14:textId="7432F9D7" w:rsidR="0094318F" w:rsidRPr="00EE013C" w:rsidRDefault="00131952" w:rsidP="00131952">
      <w:pPr>
        <w:rPr>
          <w:b/>
          <w:bCs/>
          <w:lang w:val="vi-VN"/>
        </w:rPr>
      </w:pPr>
      <w:r w:rsidRPr="00EE013C">
        <w:rPr>
          <w:b/>
          <w:bCs/>
        </w:rPr>
        <w:t>PROMPT</w:t>
      </w:r>
      <w:r w:rsidR="0094318F" w:rsidRPr="00EE013C">
        <w:rPr>
          <w:b/>
          <w:bCs/>
        </w:rPr>
        <w:t>:</w:t>
      </w:r>
      <w:r w:rsidRPr="00EE013C">
        <w:rPr>
          <w:b/>
          <w:bCs/>
          <w:lang w:val="vi-VN"/>
        </w:rPr>
        <w:t xml:space="preserve"> SERVICE_CVE_PROMPT_VN</w:t>
      </w:r>
      <w:r w:rsidR="0094318F" w:rsidRPr="00EE013C">
        <w:rPr>
          <w:b/>
          <w:bCs/>
          <w:lang w:val="vi-VN"/>
        </w:rPr>
        <w:t xml:space="preserve">: </w:t>
      </w:r>
    </w:p>
    <w:tbl>
      <w:tblPr>
        <w:tblW w:w="8930"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8930"/>
      </w:tblGrid>
      <w:tr w:rsidR="00C3134B" w:rsidRPr="009F4E17" w14:paraId="5B23C759" w14:textId="77777777" w:rsidTr="00E80F95">
        <w:trPr>
          <w:tblCellSpacing w:w="15" w:type="dxa"/>
        </w:trPr>
        <w:tc>
          <w:tcPr>
            <w:tcW w:w="8870" w:type="dxa"/>
            <w:shd w:val="clear" w:color="auto" w:fill="D4D4D4"/>
            <w:vAlign w:val="center"/>
            <w:hideMark/>
          </w:tcPr>
          <w:p w14:paraId="196A6ED4" w14:textId="20BE4A50" w:rsidR="00C3134B" w:rsidRPr="004E1047" w:rsidRDefault="0048518A" w:rsidP="00BB057C">
            <w:pPr>
              <w:spacing w:after="160" w:line="240" w:lineRule="auto"/>
              <w:ind w:firstLine="0"/>
              <w:jc w:val="left"/>
              <w:rPr>
                <w:sz w:val="24"/>
                <w:szCs w:val="24"/>
                <w:lang w:val="vi-VN"/>
              </w:rPr>
            </w:pPr>
            <w:r w:rsidRPr="00771822">
              <w:rPr>
                <w:sz w:val="24"/>
                <w:szCs w:val="24"/>
                <w:lang w:val="vi-VN"/>
              </w:rPr>
              <w:t xml:space="preserve">      </w:t>
            </w:r>
            <w:r w:rsidR="00C3134B" w:rsidRPr="004E1047">
              <w:rPr>
                <w:sz w:val="24"/>
                <w:szCs w:val="24"/>
                <w:lang w:val="vi-VN"/>
              </w:rPr>
              <w:t>Bạn là trợ lý phân tích bảo mật. Tôi cung cấp thông tin sản phẩm và phiên bản dưới dạng JSON: product, service, version, cpe.</w:t>
            </w:r>
            <w:r w:rsidR="00131952" w:rsidRPr="00771822">
              <w:rPr>
                <w:sz w:val="24"/>
                <w:szCs w:val="24"/>
                <w:lang w:val="vi-VN"/>
              </w:rPr>
              <w:t xml:space="preserve"> </w:t>
            </w:r>
            <w:r w:rsidR="00C3134B" w:rsidRPr="004E1047">
              <w:rPr>
                <w:sz w:val="24"/>
                <w:szCs w:val="24"/>
                <w:lang w:val="vi-VN"/>
              </w:rPr>
              <w:t>HÃY TRẢ VỀ MỘT đối tượng JSON (chỉ JSON) gồm các đối tượng CVE. Mỗi đối tượng CVE phải có các trường sau:</w:t>
            </w:r>
          </w:p>
          <w:p w14:paraId="232A6F51" w14:textId="1022B816" w:rsidR="00C3134B" w:rsidRPr="004E1047" w:rsidRDefault="00C3134B" w:rsidP="00BB057C">
            <w:pPr>
              <w:spacing w:after="160" w:line="240" w:lineRule="auto"/>
              <w:ind w:firstLine="0"/>
              <w:jc w:val="left"/>
              <w:rPr>
                <w:sz w:val="24"/>
                <w:szCs w:val="24"/>
                <w:lang w:val="vi-VN"/>
              </w:rPr>
            </w:pPr>
            <w:r w:rsidRPr="004E1047">
              <w:rPr>
                <w:sz w:val="24"/>
                <w:szCs w:val="24"/>
                <w:lang w:val="vi-VN"/>
              </w:rPr>
              <w:t xml:space="preserve">    - ip:port: chua ip va port duoc dua vao(ví dụ:10.10.10.10:22), tất cả giá trị ở trường này đều như nhau trong mỗi đối tượng CVE\n"</w:t>
            </w:r>
          </w:p>
          <w:p w14:paraId="2DFD4806" w14:textId="031957D8" w:rsidR="00C3134B" w:rsidRPr="00771822" w:rsidRDefault="00C3134B" w:rsidP="00BB057C">
            <w:pPr>
              <w:spacing w:after="160" w:line="240" w:lineRule="auto"/>
              <w:ind w:firstLine="0"/>
              <w:jc w:val="left"/>
              <w:rPr>
                <w:sz w:val="24"/>
                <w:szCs w:val="24"/>
                <w:lang w:val="vi-VN"/>
              </w:rPr>
            </w:pPr>
            <w:r w:rsidRPr="004E1047">
              <w:rPr>
                <w:sz w:val="24"/>
                <w:szCs w:val="24"/>
                <w:lang w:val="vi-VN"/>
              </w:rPr>
              <w:t xml:space="preserve">    - pro+ver: chứa cả product + version được đưa vào(ví dụ OpenSSH </w:t>
            </w:r>
          </w:p>
          <w:p w14:paraId="68C0E099" w14:textId="77777777" w:rsidR="00C3134B" w:rsidRPr="00771822" w:rsidRDefault="00C3134B" w:rsidP="00BB057C">
            <w:pPr>
              <w:spacing w:after="160" w:line="240" w:lineRule="auto"/>
              <w:ind w:firstLine="0"/>
              <w:jc w:val="left"/>
              <w:rPr>
                <w:sz w:val="24"/>
                <w:szCs w:val="24"/>
                <w:lang w:val="vi-VN"/>
              </w:rPr>
            </w:pPr>
            <w:r w:rsidRPr="004E1047">
              <w:rPr>
                <w:sz w:val="24"/>
                <w:szCs w:val="24"/>
                <w:lang w:val="vi-VN"/>
              </w:rPr>
              <w:t xml:space="preserve">8.2p1 Ubuntu 4ubuntu0.11), tất cả giá trị ở trường này đều như nhau trong </w:t>
            </w:r>
          </w:p>
          <w:p w14:paraId="4A75464B" w14:textId="1512BF94" w:rsidR="00C3134B" w:rsidRPr="004E1047" w:rsidRDefault="00C3134B" w:rsidP="00BB057C">
            <w:pPr>
              <w:spacing w:after="160" w:line="240" w:lineRule="auto"/>
              <w:ind w:firstLine="0"/>
              <w:jc w:val="left"/>
              <w:rPr>
                <w:sz w:val="24"/>
                <w:szCs w:val="24"/>
                <w:lang w:val="vi-VN"/>
              </w:rPr>
            </w:pPr>
            <w:r w:rsidRPr="004E1047">
              <w:rPr>
                <w:sz w:val="24"/>
                <w:szCs w:val="24"/>
                <w:lang w:val="vi-VN"/>
              </w:rPr>
              <w:t>mỗi đối tượng CVE</w:t>
            </w:r>
          </w:p>
          <w:p w14:paraId="101676A1" w14:textId="1152A30E" w:rsidR="00C3134B" w:rsidRPr="004E1047" w:rsidRDefault="00C3134B" w:rsidP="00BB057C">
            <w:pPr>
              <w:spacing w:after="160" w:line="240" w:lineRule="auto"/>
              <w:ind w:firstLine="0"/>
              <w:jc w:val="left"/>
              <w:rPr>
                <w:sz w:val="24"/>
                <w:szCs w:val="24"/>
                <w:lang w:val="vi-VN"/>
              </w:rPr>
            </w:pPr>
            <w:r w:rsidRPr="004E1047">
              <w:rPr>
                <w:sz w:val="24"/>
                <w:szCs w:val="24"/>
                <w:lang w:val="vi-VN"/>
              </w:rPr>
              <w:t xml:space="preserve">    - id: chuỗi CVE (ví dụ CVE-2021-12345)</w:t>
            </w:r>
          </w:p>
          <w:p w14:paraId="48D1A7A0" w14:textId="236F84BD" w:rsidR="00C3134B" w:rsidRPr="004E1047" w:rsidRDefault="00C3134B" w:rsidP="00BB057C">
            <w:pPr>
              <w:spacing w:after="160" w:line="240" w:lineRule="auto"/>
              <w:ind w:firstLine="0"/>
              <w:jc w:val="left"/>
              <w:rPr>
                <w:sz w:val="24"/>
                <w:szCs w:val="24"/>
                <w:lang w:val="vi-VN"/>
              </w:rPr>
            </w:pPr>
            <w:r w:rsidRPr="004E1047">
              <w:rPr>
                <w:sz w:val="24"/>
                <w:szCs w:val="24"/>
                <w:lang w:val="vi-VN"/>
              </w:rPr>
              <w:t xml:space="preserve">   </w:t>
            </w:r>
            <w:r w:rsidR="00131952" w:rsidRPr="00771822">
              <w:rPr>
                <w:sz w:val="24"/>
                <w:szCs w:val="24"/>
                <w:lang w:val="vi-VN"/>
              </w:rPr>
              <w:t xml:space="preserve"> </w:t>
            </w:r>
            <w:r w:rsidRPr="004E1047">
              <w:rPr>
                <w:sz w:val="24"/>
                <w:szCs w:val="24"/>
                <w:lang w:val="vi-VN"/>
              </w:rPr>
              <w:t>- cve_url: đường dẫn chi tiết CVE</w:t>
            </w:r>
          </w:p>
          <w:p w14:paraId="2E187440" w14:textId="0689FBBE" w:rsidR="00C3134B" w:rsidRPr="004E1047" w:rsidRDefault="00C3134B" w:rsidP="00BB057C">
            <w:pPr>
              <w:spacing w:after="160" w:line="240" w:lineRule="auto"/>
              <w:ind w:firstLine="0"/>
              <w:jc w:val="left"/>
              <w:rPr>
                <w:sz w:val="24"/>
                <w:szCs w:val="24"/>
                <w:lang w:val="vi-VN"/>
              </w:rPr>
            </w:pPr>
            <w:r w:rsidRPr="004E1047">
              <w:rPr>
                <w:sz w:val="24"/>
                <w:szCs w:val="24"/>
                <w:lang w:val="vi-VN"/>
              </w:rPr>
              <w:t xml:space="preserve">   </w:t>
            </w:r>
            <w:r w:rsidR="00131952" w:rsidRPr="00771822">
              <w:rPr>
                <w:sz w:val="24"/>
                <w:szCs w:val="24"/>
                <w:lang w:val="vi-VN"/>
              </w:rPr>
              <w:t xml:space="preserve"> </w:t>
            </w:r>
            <w:r w:rsidRPr="004E1047">
              <w:rPr>
                <w:sz w:val="24"/>
                <w:szCs w:val="24"/>
                <w:lang w:val="vi-VN"/>
              </w:rPr>
              <w:t>- exploit_url: link tới mã khai thác nếu có, nếu không có thì điền Không có</w:t>
            </w:r>
          </w:p>
          <w:p w14:paraId="7B308DE5" w14:textId="2AE1F84C" w:rsidR="00C3134B" w:rsidRPr="004E1047" w:rsidRDefault="00C3134B" w:rsidP="00BB057C">
            <w:pPr>
              <w:spacing w:after="160" w:line="240" w:lineRule="auto"/>
              <w:ind w:firstLine="0"/>
              <w:jc w:val="left"/>
              <w:rPr>
                <w:sz w:val="24"/>
                <w:szCs w:val="24"/>
                <w:lang w:val="vi-VN"/>
              </w:rPr>
            </w:pPr>
            <w:r w:rsidRPr="004E1047">
              <w:rPr>
                <w:sz w:val="24"/>
                <w:szCs w:val="24"/>
                <w:lang w:val="vi-VN"/>
              </w:rPr>
              <w:t xml:space="preserve">    - msf_</w:t>
            </w:r>
            <w:r w:rsidR="006252BF">
              <w:rPr>
                <w:sz w:val="24"/>
                <w:szCs w:val="24"/>
                <w:lang w:val="vi-VN"/>
              </w:rPr>
              <w:t>module</w:t>
            </w:r>
            <w:r w:rsidRPr="004E1047">
              <w:rPr>
                <w:sz w:val="24"/>
                <w:szCs w:val="24"/>
                <w:lang w:val="vi-VN"/>
              </w:rPr>
              <w:t xml:space="preserve">: link hoặc tên </w:t>
            </w:r>
            <w:r w:rsidR="006252BF">
              <w:rPr>
                <w:sz w:val="24"/>
                <w:szCs w:val="24"/>
                <w:lang w:val="vi-VN"/>
              </w:rPr>
              <w:t>m</w:t>
            </w:r>
            <w:r w:rsidR="004913BE">
              <w:rPr>
                <w:sz w:val="24"/>
                <w:szCs w:val="24"/>
                <w:lang w:val="vi-VN"/>
              </w:rPr>
              <w:t>ô hình</w:t>
            </w:r>
            <w:r w:rsidRPr="004E1047">
              <w:rPr>
                <w:sz w:val="24"/>
                <w:szCs w:val="24"/>
                <w:lang w:val="vi-VN"/>
              </w:rPr>
              <w:t xml:space="preserve"> Metasploit nếu có, nếu không có thì điền Không có</w:t>
            </w:r>
          </w:p>
          <w:p w14:paraId="10C07172" w14:textId="43BE20E3" w:rsidR="00C3134B" w:rsidRPr="004E1047" w:rsidRDefault="00C3134B" w:rsidP="00BB057C">
            <w:pPr>
              <w:spacing w:after="160" w:line="240" w:lineRule="auto"/>
              <w:ind w:firstLine="0"/>
              <w:jc w:val="left"/>
              <w:rPr>
                <w:sz w:val="24"/>
                <w:szCs w:val="24"/>
                <w:lang w:val="vi-VN"/>
              </w:rPr>
            </w:pPr>
            <w:r w:rsidRPr="004E1047">
              <w:rPr>
                <w:sz w:val="24"/>
                <w:szCs w:val="24"/>
                <w:lang w:val="vi-VN"/>
              </w:rPr>
              <w:t xml:space="preserve">    - complexity: mức độ khó/độ phức tạp khai thác (thấp/trung bình/cao)</w:t>
            </w:r>
          </w:p>
          <w:p w14:paraId="41CCE194" w14:textId="3E7D8903" w:rsidR="00C3134B" w:rsidRPr="004E1047" w:rsidRDefault="00C3134B" w:rsidP="00BB057C">
            <w:pPr>
              <w:spacing w:after="160" w:line="240" w:lineRule="auto"/>
              <w:ind w:firstLine="0"/>
              <w:jc w:val="left"/>
              <w:rPr>
                <w:sz w:val="24"/>
                <w:szCs w:val="24"/>
                <w:lang w:val="vi-VN"/>
              </w:rPr>
            </w:pPr>
            <w:r w:rsidRPr="004E1047">
              <w:rPr>
                <w:sz w:val="24"/>
                <w:szCs w:val="24"/>
                <w:lang w:val="vi-VN"/>
              </w:rPr>
              <w:t xml:space="preserve">    - short_description: mô tả ngắn 1-2 câu</w:t>
            </w:r>
          </w:p>
          <w:p w14:paraId="6BF6C953" w14:textId="7AD6249E" w:rsidR="00C3134B" w:rsidRPr="004E1047" w:rsidRDefault="00C3134B" w:rsidP="00BB057C">
            <w:pPr>
              <w:spacing w:after="160" w:line="240" w:lineRule="auto"/>
              <w:ind w:firstLine="0"/>
              <w:jc w:val="left"/>
              <w:rPr>
                <w:sz w:val="24"/>
                <w:szCs w:val="24"/>
                <w:lang w:val="vi-VN"/>
              </w:rPr>
            </w:pPr>
            <w:r w:rsidRPr="004E1047">
              <w:rPr>
                <w:sz w:val="24"/>
                <w:szCs w:val="24"/>
                <w:lang w:val="vi-VN"/>
              </w:rPr>
              <w:t xml:space="preserve">    Nếu không tìm thấy CVE phù hợp thì trả về mảng rỗng [].</w:t>
            </w:r>
          </w:p>
          <w:p w14:paraId="23B468C3" w14:textId="3CC4B414" w:rsidR="00C3134B" w:rsidRPr="004E1047" w:rsidRDefault="00C3134B" w:rsidP="00BB057C">
            <w:pPr>
              <w:spacing w:after="160" w:line="240" w:lineRule="auto"/>
              <w:ind w:firstLine="0"/>
              <w:jc w:val="left"/>
              <w:rPr>
                <w:lang w:val="vi-VN"/>
              </w:rPr>
            </w:pPr>
            <w:r w:rsidRPr="004E1047">
              <w:rPr>
                <w:sz w:val="24"/>
                <w:szCs w:val="24"/>
                <w:lang w:val="vi-VN"/>
              </w:rPr>
              <w:t xml:space="preserve">    Dữ liệu đầu vào:\n{input}\n\nChỉ trả về JSON hợp lệ</w:t>
            </w:r>
          </w:p>
        </w:tc>
      </w:tr>
    </w:tbl>
    <w:p w14:paraId="72C58737" w14:textId="2DE50151" w:rsidR="00C3134B" w:rsidRPr="00D42129" w:rsidRDefault="00D42129" w:rsidP="00D42129">
      <w:pPr>
        <w:pStyle w:val="Heading4"/>
        <w:rPr>
          <w:lang w:val="de-DE"/>
        </w:rPr>
      </w:pPr>
      <w:r w:rsidRPr="00D42129">
        <w:rPr>
          <w:lang w:val="de-DE"/>
        </w:rPr>
        <w:t xml:space="preserve">Enrich từ Nuclei </w:t>
      </w:r>
    </w:p>
    <w:p w14:paraId="6BEBB199" w14:textId="43C76495" w:rsidR="00D42129" w:rsidRPr="00D42129" w:rsidRDefault="00D42129" w:rsidP="00D42129">
      <w:pPr>
        <w:rPr>
          <w:lang w:val="vi-VN"/>
        </w:rPr>
      </w:pPr>
      <w:r w:rsidRPr="00D42129">
        <w:rPr>
          <w:lang w:val="de-DE"/>
        </w:rPr>
        <w:t xml:space="preserve">Hàm  có nhiệm vụ phân tích nội dung raw từ công cụ quét web Nuclei bằng cách sử dụng AI </w:t>
      </w:r>
      <w:r>
        <w:rPr>
          <w:lang w:val="de-DE"/>
        </w:rPr>
        <w:t>để</w:t>
      </w:r>
      <w:r>
        <w:rPr>
          <w:lang w:val="vi-VN"/>
        </w:rPr>
        <w:t xml:space="preserve"> t</w:t>
      </w:r>
      <w:r w:rsidRPr="00D42129">
        <w:rPr>
          <w:lang w:val="de-DE"/>
        </w:rPr>
        <w:t xml:space="preserve">rích xuất các phát hiện bảo mật dưới dạng JSON có cấu </w:t>
      </w:r>
      <w:r>
        <w:rPr>
          <w:lang w:val="de-DE"/>
        </w:rPr>
        <w:t>trúc</w:t>
      </w:r>
      <w:r>
        <w:rPr>
          <w:lang w:val="vi-VN"/>
        </w:rPr>
        <w:t xml:space="preserve">; chuẩn </w:t>
      </w:r>
      <w:r w:rsidRPr="00D42129">
        <w:rPr>
          <w:lang w:val="de-DE"/>
        </w:rPr>
        <w:t>hóa thông tin như template, severity, confidence, evidence, description, r</w:t>
      </w:r>
      <w:r>
        <w:rPr>
          <w:lang w:val="de-DE"/>
        </w:rPr>
        <w:t>emediation</w:t>
      </w:r>
      <w:r>
        <w:rPr>
          <w:lang w:val="vi-VN"/>
        </w:rPr>
        <w:t>;</w:t>
      </w:r>
      <w:r w:rsidRPr="00D42129">
        <w:rPr>
          <w:lang w:val="de-DE"/>
        </w:rPr>
        <w:t xml:space="preserve"> </w:t>
      </w:r>
      <w:r>
        <w:rPr>
          <w:lang w:val="de-DE"/>
        </w:rPr>
        <w:t>t</w:t>
      </w:r>
      <w:r w:rsidRPr="00D42129">
        <w:rPr>
          <w:lang w:val="de-DE"/>
        </w:rPr>
        <w:t>ạo đầu vào rõ ràng cho các bước đánh giá rủi ro, hiển thị UI và báo cáo.</w:t>
      </w:r>
      <w:r>
        <w:rPr>
          <w:lang w:val="vi-VN"/>
        </w:rPr>
        <w:t xml:space="preserve"> </w:t>
      </w:r>
      <w:r w:rsidRPr="00D42129">
        <w:rPr>
          <w:lang w:val="vi-VN"/>
        </w:rPr>
        <w:t>Hàm này giúp chuyển đổi output thô từ Nuclei thành dữ liệu có thể xử lý tự động, dễ đọc và dễ phân tích.</w:t>
      </w:r>
    </w:p>
    <w:p w14:paraId="4C0918D7" w14:textId="055187A6" w:rsidR="00D42129" w:rsidRPr="00D42129" w:rsidRDefault="00D42129" w:rsidP="00D42129">
      <w:pPr>
        <w:rPr>
          <w:lang w:val="vi-VN"/>
        </w:rPr>
      </w:pPr>
      <w:r w:rsidRPr="00D42129">
        <w:rPr>
          <w:lang w:val="vi-VN"/>
        </w:rPr>
        <w:t xml:space="preserve">Luồng hoạt </w:t>
      </w:r>
      <w:r w:rsidR="00412F6F">
        <w:rPr>
          <w:lang w:val="vi-VN"/>
        </w:rPr>
        <w:t>động tổng quát:</w:t>
      </w:r>
    </w:p>
    <w:p w14:paraId="140ADD6E" w14:textId="11CFE81A" w:rsidR="00D42129" w:rsidRPr="00BA024B" w:rsidRDefault="00D42129" w:rsidP="00BA024B">
      <w:pPr>
        <w:pStyle w:val="ListParagraph"/>
        <w:numPr>
          <w:ilvl w:val="1"/>
          <w:numId w:val="122"/>
        </w:numPr>
        <w:rPr>
          <w:lang w:val="vi-VN"/>
        </w:rPr>
      </w:pPr>
      <w:r w:rsidRPr="00BA024B">
        <w:rPr>
          <w:lang w:val="vi-VN"/>
        </w:rPr>
        <w:t xml:space="preserve">Đọc file JSONL chứa các bản ghi raw từ </w:t>
      </w:r>
      <w:r w:rsidR="000719A5">
        <w:rPr>
          <w:lang w:val="vi-VN"/>
        </w:rPr>
        <w:t xml:space="preserve">việc quét trên công cụ </w:t>
      </w:r>
      <w:r w:rsidRPr="00BA024B">
        <w:rPr>
          <w:lang w:val="vi-VN"/>
        </w:rPr>
        <w:t>Nuclei (nuclei_results.jsonl).</w:t>
      </w:r>
    </w:p>
    <w:p w14:paraId="7FDD78F5" w14:textId="1B2BF084" w:rsidR="00D42129" w:rsidRPr="00BA024B" w:rsidRDefault="00D42129" w:rsidP="00BA024B">
      <w:pPr>
        <w:pStyle w:val="ListParagraph"/>
        <w:numPr>
          <w:ilvl w:val="1"/>
          <w:numId w:val="122"/>
        </w:numPr>
        <w:rPr>
          <w:lang w:val="vi-VN"/>
        </w:rPr>
      </w:pPr>
      <w:r w:rsidRPr="00BA024B">
        <w:rPr>
          <w:lang w:val="vi-VN"/>
        </w:rPr>
        <w:lastRenderedPageBreak/>
        <w:t>Với mỗi bản ghi:</w:t>
      </w:r>
    </w:p>
    <w:p w14:paraId="6E765174" w14:textId="6DD24489" w:rsidR="00D42129" w:rsidRPr="00BA024B" w:rsidRDefault="00D42129" w:rsidP="00BA024B">
      <w:pPr>
        <w:pStyle w:val="ListParagraph"/>
        <w:numPr>
          <w:ilvl w:val="0"/>
          <w:numId w:val="123"/>
        </w:numPr>
        <w:rPr>
          <w:lang w:val="vi-VN"/>
        </w:rPr>
      </w:pPr>
      <w:r w:rsidRPr="00BA024B">
        <w:rPr>
          <w:lang w:val="vi-VN"/>
        </w:rPr>
        <w:t>Trích targer và raw .</w:t>
      </w:r>
    </w:p>
    <w:p w14:paraId="4C1FB21F" w14:textId="78DA67C4" w:rsidR="00D42129" w:rsidRPr="00BA024B" w:rsidRDefault="00D42129" w:rsidP="00BA024B">
      <w:pPr>
        <w:pStyle w:val="ListParagraph"/>
        <w:numPr>
          <w:ilvl w:val="0"/>
          <w:numId w:val="123"/>
        </w:numPr>
        <w:rPr>
          <w:lang w:val="vi-VN"/>
        </w:rPr>
      </w:pPr>
      <w:r w:rsidRPr="00BA024B">
        <w:rPr>
          <w:lang w:val="vi-VN"/>
        </w:rPr>
        <w:t>Tạo prompt tiếng Việt yêu cầu AI phân tích và trích xuất findings.</w:t>
      </w:r>
    </w:p>
    <w:p w14:paraId="77012726" w14:textId="2C5531B3" w:rsidR="00D42129" w:rsidRDefault="00D42129" w:rsidP="00BA024B">
      <w:pPr>
        <w:pStyle w:val="ListParagraph"/>
        <w:numPr>
          <w:ilvl w:val="0"/>
          <w:numId w:val="123"/>
        </w:numPr>
      </w:pPr>
      <w:r>
        <w:t>Gửi prompt tới OpenAI qua ask_openai.</w:t>
      </w:r>
    </w:p>
    <w:p w14:paraId="0247DF7C" w14:textId="6AEDA840" w:rsidR="00D42129" w:rsidRDefault="00D42129" w:rsidP="00BA024B">
      <w:pPr>
        <w:pStyle w:val="ListParagraph"/>
        <w:numPr>
          <w:ilvl w:val="0"/>
          <w:numId w:val="123"/>
        </w:numPr>
      </w:pPr>
      <w:r>
        <w:t>Parse kết quả JSON trả về.</w:t>
      </w:r>
    </w:p>
    <w:p w14:paraId="1A554322" w14:textId="71EA3F90" w:rsidR="00D42129" w:rsidRDefault="00D42129" w:rsidP="00BA024B">
      <w:pPr>
        <w:pStyle w:val="ListParagraph"/>
        <w:numPr>
          <w:ilvl w:val="1"/>
          <w:numId w:val="122"/>
        </w:numPr>
      </w:pPr>
      <w:r>
        <w:t>Nếu kết quả hợp lệ và có kết quả enrich, thêm vào danh sách enrich.</w:t>
      </w:r>
    </w:p>
    <w:p w14:paraId="33BA8A56" w14:textId="41F3722D" w:rsidR="00D42129" w:rsidRPr="00BA024B" w:rsidRDefault="00D42129" w:rsidP="00BA024B">
      <w:pPr>
        <w:pStyle w:val="ListParagraph"/>
        <w:numPr>
          <w:ilvl w:val="1"/>
          <w:numId w:val="122"/>
        </w:numPr>
      </w:pPr>
      <w:r>
        <w:t>về danh sách các bản ghi enrich đã chuẩn hóa.</w:t>
      </w:r>
    </w:p>
    <w:p w14:paraId="1659C6CF" w14:textId="77777777" w:rsidR="00D42129" w:rsidRDefault="00D42129" w:rsidP="00BA024B">
      <w:r>
        <w:t>Trích mã nguồn và phân tích chức năng</w:t>
      </w:r>
    </w:p>
    <w:p w14:paraId="0D2CA435" w14:textId="77777777" w:rsidR="00D42129" w:rsidRDefault="00D42129" w:rsidP="00BA024B">
      <w:r w:rsidRPr="00324B87">
        <w:t>Hàm chính: enrich_nuclei_</w:t>
      </w:r>
      <w:r>
        <w:t>findings</w:t>
      </w:r>
    </w:p>
    <w:tbl>
      <w:tblPr>
        <w:tblW w:w="9022"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318"/>
        <w:gridCol w:w="8704"/>
      </w:tblGrid>
      <w:tr w:rsidR="00771822" w:rsidRPr="00926562" w14:paraId="6E8606B1" w14:textId="77777777" w:rsidTr="00E80F95">
        <w:trPr>
          <w:tblCellSpacing w:w="15" w:type="dxa"/>
        </w:trPr>
        <w:tc>
          <w:tcPr>
            <w:tcW w:w="0" w:type="auto"/>
            <w:shd w:val="clear" w:color="auto" w:fill="D4D4D4"/>
            <w:vAlign w:val="center"/>
            <w:hideMark/>
          </w:tcPr>
          <w:p w14:paraId="1768EE41" w14:textId="77777777" w:rsidR="00926562" w:rsidRPr="00771822" w:rsidRDefault="00926562" w:rsidP="00BB057C">
            <w:pPr>
              <w:spacing w:after="160" w:line="240" w:lineRule="auto"/>
              <w:ind w:firstLine="0"/>
              <w:jc w:val="center"/>
              <w:rPr>
                <w:sz w:val="24"/>
                <w:szCs w:val="24"/>
                <w:lang w:val="vi-VN"/>
              </w:rPr>
            </w:pPr>
            <w:r w:rsidRPr="00926562">
              <w:rPr>
                <w:sz w:val="24"/>
                <w:szCs w:val="24"/>
                <w:lang w:val="vi-VN"/>
              </w:rPr>
              <w:t>1</w:t>
            </w:r>
          </w:p>
          <w:p w14:paraId="314BD44E" w14:textId="77777777" w:rsidR="0039019E" w:rsidRPr="00926562" w:rsidRDefault="0039019E" w:rsidP="00BB057C">
            <w:pPr>
              <w:spacing w:after="160" w:line="240" w:lineRule="auto"/>
              <w:ind w:firstLine="0"/>
              <w:jc w:val="center"/>
              <w:rPr>
                <w:sz w:val="24"/>
                <w:szCs w:val="24"/>
                <w:lang w:val="vi-VN"/>
              </w:rPr>
            </w:pPr>
          </w:p>
          <w:p w14:paraId="2F88E42B" w14:textId="63F6FA99" w:rsidR="00926562" w:rsidRPr="00926562" w:rsidRDefault="00926562" w:rsidP="00BB057C">
            <w:pPr>
              <w:spacing w:after="160" w:line="240" w:lineRule="auto"/>
              <w:ind w:firstLine="0"/>
              <w:jc w:val="center"/>
              <w:rPr>
                <w:sz w:val="24"/>
                <w:szCs w:val="24"/>
                <w:lang w:val="vi-VN"/>
              </w:rPr>
            </w:pPr>
            <w:r w:rsidRPr="00926562">
              <w:rPr>
                <w:sz w:val="24"/>
                <w:szCs w:val="24"/>
                <w:lang w:val="vi-VN"/>
              </w:rPr>
              <w:t>2</w:t>
            </w:r>
          </w:p>
          <w:p w14:paraId="31A61412" w14:textId="14F8B958" w:rsidR="00926562" w:rsidRPr="00926562" w:rsidRDefault="00926562" w:rsidP="00BB057C">
            <w:pPr>
              <w:spacing w:after="160" w:line="240" w:lineRule="auto"/>
              <w:ind w:firstLine="0"/>
              <w:jc w:val="center"/>
              <w:rPr>
                <w:sz w:val="24"/>
                <w:szCs w:val="24"/>
                <w:lang w:val="vi-VN"/>
              </w:rPr>
            </w:pPr>
            <w:r w:rsidRPr="00926562">
              <w:rPr>
                <w:sz w:val="24"/>
                <w:szCs w:val="24"/>
                <w:lang w:val="vi-VN"/>
              </w:rPr>
              <w:t>3</w:t>
            </w:r>
          </w:p>
          <w:p w14:paraId="4B5CD732" w14:textId="24EB1ED1" w:rsidR="00926562" w:rsidRPr="00926562" w:rsidRDefault="00926562" w:rsidP="00BB057C">
            <w:pPr>
              <w:spacing w:after="160" w:line="240" w:lineRule="auto"/>
              <w:ind w:firstLine="0"/>
              <w:jc w:val="center"/>
              <w:rPr>
                <w:sz w:val="24"/>
                <w:szCs w:val="24"/>
                <w:lang w:val="vi-VN"/>
              </w:rPr>
            </w:pPr>
            <w:r w:rsidRPr="00926562">
              <w:rPr>
                <w:sz w:val="24"/>
                <w:szCs w:val="24"/>
                <w:lang w:val="vi-VN"/>
              </w:rPr>
              <w:t>4</w:t>
            </w:r>
          </w:p>
          <w:p w14:paraId="43B87F24" w14:textId="6B09F417" w:rsidR="00926562" w:rsidRPr="00926562" w:rsidRDefault="00926562" w:rsidP="00BB057C">
            <w:pPr>
              <w:spacing w:after="160" w:line="240" w:lineRule="auto"/>
              <w:ind w:firstLine="0"/>
              <w:jc w:val="center"/>
              <w:rPr>
                <w:sz w:val="24"/>
                <w:szCs w:val="24"/>
                <w:lang w:val="vi-VN"/>
              </w:rPr>
            </w:pPr>
            <w:r w:rsidRPr="00926562">
              <w:rPr>
                <w:sz w:val="24"/>
                <w:szCs w:val="24"/>
                <w:lang w:val="vi-VN"/>
              </w:rPr>
              <w:t>5</w:t>
            </w:r>
          </w:p>
          <w:p w14:paraId="17F26A16" w14:textId="77E61116" w:rsidR="00926562" w:rsidRPr="00926562" w:rsidRDefault="00926562" w:rsidP="00BB057C">
            <w:pPr>
              <w:spacing w:after="160" w:line="240" w:lineRule="auto"/>
              <w:ind w:firstLine="0"/>
              <w:jc w:val="center"/>
              <w:rPr>
                <w:sz w:val="24"/>
                <w:szCs w:val="24"/>
                <w:lang w:val="vi-VN"/>
              </w:rPr>
            </w:pPr>
            <w:r w:rsidRPr="00926562">
              <w:rPr>
                <w:sz w:val="24"/>
                <w:szCs w:val="24"/>
                <w:lang w:val="vi-VN"/>
              </w:rPr>
              <w:t>6</w:t>
            </w:r>
          </w:p>
          <w:p w14:paraId="49DC97F2" w14:textId="502A6736" w:rsidR="00926562" w:rsidRPr="00926562" w:rsidRDefault="00926562" w:rsidP="00BB057C">
            <w:pPr>
              <w:spacing w:after="160" w:line="240" w:lineRule="auto"/>
              <w:ind w:firstLine="0"/>
              <w:jc w:val="center"/>
              <w:rPr>
                <w:sz w:val="24"/>
                <w:szCs w:val="24"/>
                <w:lang w:val="vi-VN"/>
              </w:rPr>
            </w:pPr>
            <w:r w:rsidRPr="00926562">
              <w:rPr>
                <w:sz w:val="24"/>
                <w:szCs w:val="24"/>
                <w:lang w:val="vi-VN"/>
              </w:rPr>
              <w:t>7</w:t>
            </w:r>
          </w:p>
          <w:p w14:paraId="2EBE0378" w14:textId="05C663F4" w:rsidR="00926562" w:rsidRPr="00926562" w:rsidRDefault="00926562" w:rsidP="00BB057C">
            <w:pPr>
              <w:spacing w:after="160" w:line="240" w:lineRule="auto"/>
              <w:ind w:firstLine="0"/>
              <w:jc w:val="center"/>
              <w:rPr>
                <w:sz w:val="24"/>
                <w:szCs w:val="24"/>
                <w:lang w:val="vi-VN"/>
              </w:rPr>
            </w:pPr>
            <w:r w:rsidRPr="00926562">
              <w:rPr>
                <w:sz w:val="24"/>
                <w:szCs w:val="24"/>
                <w:lang w:val="vi-VN"/>
              </w:rPr>
              <w:t>8</w:t>
            </w:r>
          </w:p>
          <w:p w14:paraId="4A97E34B" w14:textId="26F5393F" w:rsidR="00926562" w:rsidRPr="00926562" w:rsidRDefault="00926562" w:rsidP="00BB057C">
            <w:pPr>
              <w:spacing w:after="160" w:line="240" w:lineRule="auto"/>
              <w:ind w:firstLine="0"/>
              <w:jc w:val="center"/>
              <w:rPr>
                <w:sz w:val="24"/>
                <w:szCs w:val="24"/>
                <w:lang w:val="vi-VN"/>
              </w:rPr>
            </w:pPr>
            <w:r w:rsidRPr="00926562">
              <w:rPr>
                <w:sz w:val="24"/>
                <w:szCs w:val="24"/>
                <w:lang w:val="vi-VN"/>
              </w:rPr>
              <w:t>9</w:t>
            </w:r>
          </w:p>
          <w:p w14:paraId="3FF77FC6" w14:textId="77777777" w:rsidR="00926562" w:rsidRPr="00926562" w:rsidRDefault="00926562" w:rsidP="00BB057C">
            <w:pPr>
              <w:spacing w:after="160" w:line="240" w:lineRule="auto"/>
              <w:ind w:firstLine="0"/>
              <w:jc w:val="center"/>
              <w:rPr>
                <w:sz w:val="24"/>
                <w:szCs w:val="24"/>
                <w:lang w:val="vi-VN"/>
              </w:rPr>
            </w:pPr>
            <w:r w:rsidRPr="00926562">
              <w:rPr>
                <w:sz w:val="24"/>
                <w:szCs w:val="24"/>
                <w:lang w:val="vi-VN"/>
              </w:rPr>
              <w:t>10</w:t>
            </w:r>
          </w:p>
          <w:p w14:paraId="14EDAC5E" w14:textId="77777777" w:rsidR="00926562" w:rsidRPr="00771822" w:rsidRDefault="00926562" w:rsidP="00BB057C">
            <w:pPr>
              <w:spacing w:after="160" w:line="240" w:lineRule="auto"/>
              <w:ind w:firstLine="0"/>
              <w:jc w:val="center"/>
              <w:rPr>
                <w:sz w:val="24"/>
                <w:szCs w:val="24"/>
                <w:lang w:val="vi-VN"/>
              </w:rPr>
            </w:pPr>
            <w:r w:rsidRPr="00926562">
              <w:rPr>
                <w:sz w:val="24"/>
                <w:szCs w:val="24"/>
                <w:lang w:val="vi-VN"/>
              </w:rPr>
              <w:t>11</w:t>
            </w:r>
          </w:p>
          <w:p w14:paraId="709607E6" w14:textId="77777777" w:rsidR="0039019E" w:rsidRPr="00926562" w:rsidRDefault="0039019E" w:rsidP="00BB057C">
            <w:pPr>
              <w:spacing w:after="160" w:line="240" w:lineRule="auto"/>
              <w:ind w:firstLine="0"/>
              <w:jc w:val="center"/>
              <w:rPr>
                <w:sz w:val="24"/>
                <w:szCs w:val="24"/>
                <w:lang w:val="vi-VN"/>
              </w:rPr>
            </w:pPr>
          </w:p>
          <w:p w14:paraId="7CFA5907" w14:textId="77777777" w:rsidR="00926562" w:rsidRPr="00926562" w:rsidRDefault="00926562" w:rsidP="00BB057C">
            <w:pPr>
              <w:spacing w:after="160" w:line="240" w:lineRule="auto"/>
              <w:ind w:firstLine="0"/>
              <w:jc w:val="center"/>
              <w:rPr>
                <w:sz w:val="24"/>
                <w:szCs w:val="24"/>
                <w:lang w:val="vi-VN"/>
              </w:rPr>
            </w:pPr>
            <w:r w:rsidRPr="00926562">
              <w:rPr>
                <w:sz w:val="24"/>
                <w:szCs w:val="24"/>
                <w:lang w:val="vi-VN"/>
              </w:rPr>
              <w:t>12</w:t>
            </w:r>
          </w:p>
          <w:p w14:paraId="2B365B4E" w14:textId="77777777" w:rsidR="00926562" w:rsidRPr="00926562" w:rsidRDefault="00926562" w:rsidP="00BB057C">
            <w:pPr>
              <w:spacing w:after="160" w:line="240" w:lineRule="auto"/>
              <w:ind w:firstLine="0"/>
              <w:jc w:val="center"/>
              <w:rPr>
                <w:sz w:val="24"/>
                <w:szCs w:val="24"/>
                <w:lang w:val="vi-VN"/>
              </w:rPr>
            </w:pPr>
            <w:r w:rsidRPr="00926562">
              <w:rPr>
                <w:sz w:val="24"/>
                <w:szCs w:val="24"/>
                <w:lang w:val="vi-VN"/>
              </w:rPr>
              <w:t>13</w:t>
            </w:r>
          </w:p>
          <w:p w14:paraId="5F597941" w14:textId="77777777" w:rsidR="00926562" w:rsidRPr="00926562" w:rsidRDefault="00926562" w:rsidP="00BB057C">
            <w:pPr>
              <w:spacing w:after="160" w:line="240" w:lineRule="auto"/>
              <w:ind w:firstLine="0"/>
              <w:jc w:val="center"/>
              <w:rPr>
                <w:sz w:val="24"/>
                <w:szCs w:val="24"/>
                <w:lang w:val="vi-VN"/>
              </w:rPr>
            </w:pPr>
            <w:r w:rsidRPr="00926562">
              <w:rPr>
                <w:sz w:val="24"/>
                <w:szCs w:val="24"/>
                <w:lang w:val="vi-VN"/>
              </w:rPr>
              <w:t>14</w:t>
            </w:r>
          </w:p>
          <w:p w14:paraId="068D9C1E" w14:textId="77777777" w:rsidR="00926562" w:rsidRPr="00771822" w:rsidRDefault="00926562" w:rsidP="00BB057C">
            <w:pPr>
              <w:spacing w:after="160" w:line="240" w:lineRule="auto"/>
              <w:ind w:firstLine="0"/>
              <w:jc w:val="center"/>
              <w:rPr>
                <w:sz w:val="24"/>
                <w:szCs w:val="24"/>
                <w:lang w:val="vi-VN"/>
              </w:rPr>
            </w:pPr>
            <w:r w:rsidRPr="00926562">
              <w:rPr>
                <w:sz w:val="24"/>
                <w:szCs w:val="24"/>
                <w:lang w:val="vi-VN"/>
              </w:rPr>
              <w:t>15</w:t>
            </w:r>
          </w:p>
          <w:p w14:paraId="553D979D" w14:textId="77777777" w:rsidR="0039019E" w:rsidRPr="00926562" w:rsidRDefault="0039019E" w:rsidP="00BB057C">
            <w:pPr>
              <w:spacing w:after="160" w:line="240" w:lineRule="auto"/>
              <w:ind w:firstLine="0"/>
              <w:jc w:val="center"/>
              <w:rPr>
                <w:sz w:val="24"/>
                <w:szCs w:val="24"/>
                <w:lang w:val="vi-VN"/>
              </w:rPr>
            </w:pPr>
          </w:p>
          <w:p w14:paraId="01AAD4CA" w14:textId="77777777" w:rsidR="00926562" w:rsidRPr="00771822" w:rsidRDefault="00926562" w:rsidP="00BB057C">
            <w:pPr>
              <w:spacing w:after="160" w:line="240" w:lineRule="auto"/>
              <w:ind w:firstLine="0"/>
              <w:jc w:val="center"/>
              <w:rPr>
                <w:sz w:val="24"/>
                <w:szCs w:val="24"/>
                <w:lang w:val="vi-VN"/>
              </w:rPr>
            </w:pPr>
            <w:r w:rsidRPr="00926562">
              <w:rPr>
                <w:sz w:val="24"/>
                <w:szCs w:val="24"/>
                <w:lang w:val="vi-VN"/>
              </w:rPr>
              <w:t>16</w:t>
            </w:r>
          </w:p>
          <w:p w14:paraId="292A1388" w14:textId="77777777" w:rsidR="0039019E" w:rsidRPr="00926562" w:rsidRDefault="0039019E" w:rsidP="00BB057C">
            <w:pPr>
              <w:spacing w:after="160" w:line="240" w:lineRule="auto"/>
              <w:ind w:firstLine="0"/>
              <w:jc w:val="center"/>
              <w:rPr>
                <w:sz w:val="24"/>
                <w:szCs w:val="24"/>
                <w:lang w:val="vi-VN"/>
              </w:rPr>
            </w:pPr>
          </w:p>
          <w:p w14:paraId="11B1EB1B" w14:textId="77777777" w:rsidR="00926562" w:rsidRPr="00926562" w:rsidRDefault="00926562" w:rsidP="00BB057C">
            <w:pPr>
              <w:spacing w:after="160" w:line="240" w:lineRule="auto"/>
              <w:ind w:firstLine="0"/>
              <w:jc w:val="center"/>
              <w:rPr>
                <w:sz w:val="24"/>
                <w:szCs w:val="24"/>
                <w:lang w:val="vi-VN"/>
              </w:rPr>
            </w:pPr>
            <w:r w:rsidRPr="00926562">
              <w:rPr>
                <w:sz w:val="24"/>
                <w:szCs w:val="24"/>
                <w:lang w:val="vi-VN"/>
              </w:rPr>
              <w:t>17</w:t>
            </w:r>
          </w:p>
          <w:p w14:paraId="7195143E" w14:textId="77777777" w:rsidR="00926562" w:rsidRPr="00926562" w:rsidRDefault="00926562" w:rsidP="00BB057C">
            <w:pPr>
              <w:spacing w:after="160" w:line="240" w:lineRule="auto"/>
              <w:ind w:firstLine="0"/>
              <w:jc w:val="center"/>
              <w:rPr>
                <w:sz w:val="24"/>
                <w:szCs w:val="24"/>
                <w:lang w:val="vi-VN"/>
              </w:rPr>
            </w:pPr>
            <w:r w:rsidRPr="00926562">
              <w:rPr>
                <w:sz w:val="24"/>
                <w:szCs w:val="24"/>
                <w:lang w:val="vi-VN"/>
              </w:rPr>
              <w:t>18</w:t>
            </w:r>
          </w:p>
          <w:p w14:paraId="7F369085" w14:textId="77777777" w:rsidR="00926562" w:rsidRPr="00926562" w:rsidRDefault="00926562" w:rsidP="00BB057C">
            <w:pPr>
              <w:spacing w:after="160" w:line="240" w:lineRule="auto"/>
              <w:ind w:firstLine="0"/>
              <w:jc w:val="center"/>
              <w:rPr>
                <w:sz w:val="24"/>
                <w:szCs w:val="24"/>
                <w:lang w:val="vi-VN"/>
              </w:rPr>
            </w:pPr>
            <w:r w:rsidRPr="00926562">
              <w:rPr>
                <w:sz w:val="24"/>
                <w:szCs w:val="24"/>
                <w:lang w:val="vi-VN"/>
              </w:rPr>
              <w:t>19</w:t>
            </w:r>
          </w:p>
          <w:p w14:paraId="6B534436" w14:textId="77777777" w:rsidR="00926562" w:rsidRPr="00926562" w:rsidRDefault="00926562" w:rsidP="00BB057C">
            <w:pPr>
              <w:spacing w:after="160" w:line="240" w:lineRule="auto"/>
              <w:ind w:firstLine="0"/>
              <w:jc w:val="center"/>
              <w:rPr>
                <w:sz w:val="24"/>
                <w:szCs w:val="24"/>
                <w:lang w:val="vi-VN"/>
              </w:rPr>
            </w:pPr>
            <w:r w:rsidRPr="00926562">
              <w:rPr>
                <w:sz w:val="24"/>
                <w:szCs w:val="24"/>
                <w:lang w:val="vi-VN"/>
              </w:rPr>
              <w:t>20</w:t>
            </w:r>
          </w:p>
          <w:p w14:paraId="0A7E23F0" w14:textId="6696023C" w:rsidR="0039019E" w:rsidRPr="00926562" w:rsidRDefault="00926562" w:rsidP="00BB057C">
            <w:pPr>
              <w:spacing w:after="160" w:line="240" w:lineRule="auto"/>
              <w:ind w:firstLine="0"/>
              <w:jc w:val="center"/>
              <w:rPr>
                <w:sz w:val="24"/>
                <w:szCs w:val="24"/>
                <w:lang w:val="vi-VN"/>
              </w:rPr>
            </w:pPr>
            <w:r w:rsidRPr="00926562">
              <w:rPr>
                <w:sz w:val="24"/>
                <w:szCs w:val="24"/>
                <w:lang w:val="vi-VN"/>
              </w:rPr>
              <w:lastRenderedPageBreak/>
              <w:t>21</w:t>
            </w:r>
          </w:p>
        </w:tc>
        <w:tc>
          <w:tcPr>
            <w:tcW w:w="0" w:type="auto"/>
            <w:shd w:val="clear" w:color="auto" w:fill="D4D4D4"/>
            <w:vAlign w:val="center"/>
            <w:hideMark/>
          </w:tcPr>
          <w:p w14:paraId="53D8BE07" w14:textId="77777777" w:rsidR="00771822" w:rsidRDefault="00926562" w:rsidP="00BB057C">
            <w:pPr>
              <w:spacing w:after="160" w:line="240" w:lineRule="auto"/>
              <w:ind w:firstLine="0"/>
              <w:jc w:val="left"/>
              <w:rPr>
                <w:sz w:val="24"/>
                <w:szCs w:val="24"/>
                <w:lang w:val="vi-VN"/>
              </w:rPr>
            </w:pPr>
            <w:r w:rsidRPr="00926562">
              <w:rPr>
                <w:sz w:val="24"/>
                <w:szCs w:val="24"/>
                <w:lang w:val="vi-VN"/>
              </w:rPr>
              <w:lastRenderedPageBreak/>
              <w:t xml:space="preserve">def enrich_nuclei_findings(nuclei_jsonl: str, model: str = "gpt-4o-mini") -&gt; </w:t>
            </w:r>
          </w:p>
          <w:p w14:paraId="24357572" w14:textId="66CCA4BC" w:rsidR="00926562" w:rsidRPr="00926562" w:rsidRDefault="00926562" w:rsidP="00BB057C">
            <w:pPr>
              <w:spacing w:after="160" w:line="240" w:lineRule="auto"/>
              <w:ind w:firstLine="0"/>
              <w:jc w:val="left"/>
              <w:rPr>
                <w:sz w:val="24"/>
                <w:szCs w:val="24"/>
                <w:lang w:val="vi-VN"/>
              </w:rPr>
            </w:pPr>
            <w:r w:rsidRPr="00926562">
              <w:rPr>
                <w:sz w:val="24"/>
                <w:szCs w:val="24"/>
                <w:lang w:val="vi-VN"/>
              </w:rPr>
              <w:t>List[Dict[str, Any]]:</w:t>
            </w:r>
          </w:p>
          <w:p w14:paraId="31E7664A" w14:textId="77777777" w:rsidR="00926562" w:rsidRPr="00926562" w:rsidRDefault="00926562" w:rsidP="00BB057C">
            <w:pPr>
              <w:spacing w:after="160" w:line="240" w:lineRule="auto"/>
              <w:ind w:firstLine="0"/>
              <w:jc w:val="left"/>
              <w:rPr>
                <w:sz w:val="24"/>
                <w:szCs w:val="24"/>
                <w:lang w:val="vi-VN"/>
              </w:rPr>
            </w:pPr>
            <w:r w:rsidRPr="00926562">
              <w:rPr>
                <w:sz w:val="24"/>
                <w:szCs w:val="24"/>
                <w:lang w:val="vi-VN"/>
              </w:rPr>
              <w:t xml:space="preserve">    findings = load_nuclei_findings(nuclei_jsonl)</w:t>
            </w:r>
          </w:p>
          <w:p w14:paraId="154BF07D" w14:textId="77777777" w:rsidR="00926562" w:rsidRPr="00926562" w:rsidRDefault="00926562" w:rsidP="00BB057C">
            <w:pPr>
              <w:spacing w:after="160" w:line="240" w:lineRule="auto"/>
              <w:ind w:firstLine="0"/>
              <w:jc w:val="left"/>
              <w:rPr>
                <w:sz w:val="24"/>
                <w:szCs w:val="24"/>
                <w:lang w:val="vi-VN"/>
              </w:rPr>
            </w:pPr>
            <w:r w:rsidRPr="00926562">
              <w:rPr>
                <w:sz w:val="24"/>
                <w:szCs w:val="24"/>
                <w:lang w:val="vi-VN"/>
              </w:rPr>
              <w:t xml:space="preserve">    summaries = []</w:t>
            </w:r>
          </w:p>
          <w:p w14:paraId="1D55A974" w14:textId="77777777" w:rsidR="00926562" w:rsidRPr="00926562" w:rsidRDefault="00926562" w:rsidP="00BB057C">
            <w:pPr>
              <w:spacing w:after="160" w:line="240" w:lineRule="auto"/>
              <w:ind w:firstLine="0"/>
              <w:jc w:val="left"/>
              <w:rPr>
                <w:sz w:val="24"/>
                <w:szCs w:val="24"/>
                <w:lang w:val="vi-VN"/>
              </w:rPr>
            </w:pPr>
            <w:r w:rsidRPr="00926562">
              <w:rPr>
                <w:sz w:val="24"/>
                <w:szCs w:val="24"/>
                <w:lang w:val="vi-VN"/>
              </w:rPr>
              <w:t xml:space="preserve">    for i, rec in enumerate(findings, start=1):</w:t>
            </w:r>
          </w:p>
          <w:p w14:paraId="7A5289E6" w14:textId="77777777" w:rsidR="00926562" w:rsidRPr="00926562" w:rsidRDefault="00926562" w:rsidP="00BB057C">
            <w:pPr>
              <w:spacing w:after="160" w:line="240" w:lineRule="auto"/>
              <w:ind w:firstLine="0"/>
              <w:jc w:val="left"/>
              <w:rPr>
                <w:sz w:val="24"/>
                <w:szCs w:val="24"/>
                <w:lang w:val="vi-VN"/>
              </w:rPr>
            </w:pPr>
            <w:r w:rsidRPr="00926562">
              <w:rPr>
                <w:sz w:val="24"/>
                <w:szCs w:val="24"/>
                <w:lang w:val="vi-VN"/>
              </w:rPr>
              <w:t xml:space="preserve">        target = rec.get("target") or rec.get("primary_target") or ""</w:t>
            </w:r>
          </w:p>
          <w:p w14:paraId="4B8136B0" w14:textId="77777777" w:rsidR="00926562" w:rsidRPr="00926562" w:rsidRDefault="00926562" w:rsidP="00BB057C">
            <w:pPr>
              <w:spacing w:after="160" w:line="240" w:lineRule="auto"/>
              <w:ind w:firstLine="0"/>
              <w:jc w:val="left"/>
              <w:rPr>
                <w:sz w:val="24"/>
                <w:szCs w:val="24"/>
                <w:lang w:val="vi-VN"/>
              </w:rPr>
            </w:pPr>
            <w:r w:rsidRPr="00926562">
              <w:rPr>
                <w:sz w:val="24"/>
                <w:szCs w:val="24"/>
                <w:lang w:val="vi-VN"/>
              </w:rPr>
              <w:t xml:space="preserve">        raw = rec.get("raw") or ""</w:t>
            </w:r>
          </w:p>
          <w:p w14:paraId="371BDAC6" w14:textId="77777777" w:rsidR="00926562" w:rsidRPr="00926562" w:rsidRDefault="00926562" w:rsidP="00BB057C">
            <w:pPr>
              <w:spacing w:after="160" w:line="240" w:lineRule="auto"/>
              <w:ind w:firstLine="0"/>
              <w:jc w:val="left"/>
              <w:rPr>
                <w:sz w:val="24"/>
                <w:szCs w:val="24"/>
                <w:lang w:val="vi-VN"/>
              </w:rPr>
            </w:pPr>
            <w:r w:rsidRPr="00926562">
              <w:rPr>
                <w:sz w:val="24"/>
                <w:szCs w:val="24"/>
                <w:lang w:val="vi-VN"/>
              </w:rPr>
              <w:t xml:space="preserve">        if not raw.strip():</w:t>
            </w:r>
          </w:p>
          <w:p w14:paraId="42A4B9CB" w14:textId="77777777" w:rsidR="00926562" w:rsidRPr="00926562" w:rsidRDefault="00926562" w:rsidP="00BB057C">
            <w:pPr>
              <w:spacing w:after="160" w:line="240" w:lineRule="auto"/>
              <w:ind w:firstLine="0"/>
              <w:jc w:val="left"/>
              <w:rPr>
                <w:sz w:val="24"/>
                <w:szCs w:val="24"/>
                <w:lang w:val="vi-VN"/>
              </w:rPr>
            </w:pPr>
            <w:r w:rsidRPr="00926562">
              <w:rPr>
                <w:sz w:val="24"/>
                <w:szCs w:val="24"/>
                <w:lang w:val="vi-VN"/>
              </w:rPr>
              <w:t xml:space="preserve">            continue</w:t>
            </w:r>
          </w:p>
          <w:p w14:paraId="44786EBF" w14:textId="77777777" w:rsidR="00926562" w:rsidRPr="00926562" w:rsidRDefault="00926562" w:rsidP="00BB057C">
            <w:pPr>
              <w:spacing w:after="160" w:line="240" w:lineRule="auto"/>
              <w:ind w:firstLine="0"/>
              <w:jc w:val="left"/>
              <w:rPr>
                <w:sz w:val="24"/>
                <w:szCs w:val="24"/>
                <w:lang w:val="vi-VN"/>
              </w:rPr>
            </w:pPr>
            <w:r w:rsidRPr="00926562">
              <w:rPr>
                <w:sz w:val="24"/>
                <w:szCs w:val="24"/>
                <w:lang w:val="vi-VN"/>
              </w:rPr>
              <w:t xml:space="preserve">        print(f"[NUCLEI] Phân tích raw {i}/{len(findings)} cho {target}")</w:t>
            </w:r>
          </w:p>
          <w:p w14:paraId="429D1BE4" w14:textId="3CFEE471" w:rsidR="00926562" w:rsidRPr="00771822" w:rsidRDefault="00926562" w:rsidP="00BB057C">
            <w:pPr>
              <w:spacing w:after="160" w:line="240" w:lineRule="auto"/>
              <w:ind w:firstLine="0"/>
              <w:jc w:val="left"/>
              <w:rPr>
                <w:sz w:val="24"/>
                <w:szCs w:val="24"/>
                <w:lang w:val="vi-VN"/>
              </w:rPr>
            </w:pPr>
            <w:r w:rsidRPr="00926562">
              <w:rPr>
                <w:sz w:val="24"/>
                <w:szCs w:val="24"/>
                <w:lang w:val="vi-VN"/>
              </w:rPr>
              <w:t xml:space="preserve">        prompt = (f"Bạn là trợ lý phân tích bảo mật. Tôi cung cấp nội dung raw từ công </w:t>
            </w:r>
          </w:p>
          <w:p w14:paraId="5F622FEC" w14:textId="08B27E1F" w:rsidR="00926562" w:rsidRPr="00926562" w:rsidRDefault="00926562" w:rsidP="00BB057C">
            <w:pPr>
              <w:spacing w:after="160" w:line="240" w:lineRule="auto"/>
              <w:ind w:firstLine="0"/>
              <w:jc w:val="left"/>
              <w:rPr>
                <w:sz w:val="24"/>
                <w:szCs w:val="24"/>
                <w:lang w:val="vi-VN"/>
              </w:rPr>
            </w:pPr>
            <w:r w:rsidRPr="00926562">
              <w:rPr>
                <w:sz w:val="24"/>
                <w:szCs w:val="24"/>
                <w:lang w:val="vi-VN"/>
              </w:rPr>
              <w:t>cụ Nuclei quét web:\n\n"</w:t>
            </w:r>
          </w:p>
          <w:p w14:paraId="54D5507E" w14:textId="77777777" w:rsidR="00926562" w:rsidRPr="00926562" w:rsidRDefault="00926562" w:rsidP="00BB057C">
            <w:pPr>
              <w:spacing w:after="160" w:line="240" w:lineRule="auto"/>
              <w:ind w:firstLine="0"/>
              <w:jc w:val="left"/>
              <w:rPr>
                <w:sz w:val="24"/>
                <w:szCs w:val="24"/>
                <w:lang w:val="vi-VN"/>
              </w:rPr>
            </w:pPr>
            <w:r w:rsidRPr="00926562">
              <w:rPr>
                <w:sz w:val="24"/>
                <w:szCs w:val="24"/>
                <w:lang w:val="vi-VN"/>
              </w:rPr>
              <w:t xml:space="preserve">            f"Target: {target}\n\n"</w:t>
            </w:r>
          </w:p>
          <w:p w14:paraId="167DD0DC" w14:textId="77777777" w:rsidR="00926562" w:rsidRPr="00926562" w:rsidRDefault="00926562" w:rsidP="00BB057C">
            <w:pPr>
              <w:spacing w:after="160" w:line="240" w:lineRule="auto"/>
              <w:ind w:firstLine="0"/>
              <w:jc w:val="left"/>
              <w:rPr>
                <w:sz w:val="24"/>
                <w:szCs w:val="24"/>
                <w:lang w:val="vi-VN"/>
              </w:rPr>
            </w:pPr>
            <w:r w:rsidRPr="00926562">
              <w:rPr>
                <w:sz w:val="24"/>
                <w:szCs w:val="24"/>
                <w:lang w:val="vi-VN"/>
              </w:rPr>
              <w:t xml:space="preserve">            f"Raw:\n{raw}\n\n"</w:t>
            </w:r>
          </w:p>
          <w:p w14:paraId="73C24EA7" w14:textId="77777777" w:rsidR="00926562" w:rsidRPr="00926562" w:rsidRDefault="00926562" w:rsidP="00BB057C">
            <w:pPr>
              <w:spacing w:after="160" w:line="240" w:lineRule="auto"/>
              <w:ind w:firstLine="0"/>
              <w:jc w:val="left"/>
              <w:rPr>
                <w:sz w:val="24"/>
                <w:szCs w:val="24"/>
                <w:lang w:val="vi-VN"/>
              </w:rPr>
            </w:pPr>
            <w:r w:rsidRPr="00926562">
              <w:rPr>
                <w:sz w:val="24"/>
                <w:szCs w:val="24"/>
                <w:lang w:val="vi-VN"/>
              </w:rPr>
              <w:t xml:space="preserve">            f"Hãy trích xuất các phát hiện bảo mật dưới dạng JSON như sau:\n"</w:t>
            </w:r>
          </w:p>
          <w:p w14:paraId="2A5AF7F1" w14:textId="77777777" w:rsidR="005B209A" w:rsidRDefault="00926562" w:rsidP="00BB057C">
            <w:pPr>
              <w:spacing w:after="160" w:line="240" w:lineRule="auto"/>
              <w:ind w:firstLine="0"/>
              <w:jc w:val="left"/>
              <w:rPr>
                <w:sz w:val="24"/>
                <w:szCs w:val="24"/>
                <w:lang w:val="vi-VN"/>
              </w:rPr>
            </w:pPr>
            <w:r w:rsidRPr="00926562">
              <w:rPr>
                <w:sz w:val="24"/>
                <w:szCs w:val="24"/>
                <w:lang w:val="vi-VN"/>
              </w:rPr>
              <w:t xml:space="preserve">            f"{{\n  \"primary_target\": \"{target}\",\n  \"findings\": [\n{{\n      \"template\": </w:t>
            </w:r>
          </w:p>
          <w:p w14:paraId="2E7BF060" w14:textId="77777777" w:rsidR="005B209A" w:rsidRDefault="00926562" w:rsidP="00BB057C">
            <w:pPr>
              <w:spacing w:after="160" w:line="240" w:lineRule="auto"/>
              <w:ind w:firstLine="0"/>
              <w:jc w:val="left"/>
              <w:rPr>
                <w:sz w:val="24"/>
                <w:szCs w:val="24"/>
                <w:lang w:val="vi-VN"/>
              </w:rPr>
            </w:pPr>
            <w:r w:rsidRPr="00926562">
              <w:rPr>
                <w:sz w:val="24"/>
                <w:szCs w:val="24"/>
                <w:lang w:val="vi-VN"/>
              </w:rPr>
              <w:t>\"...\",\n\"severity\": \"...\",\n\"confidence\": \"...\" ,\n</w:t>
            </w:r>
            <w:r w:rsidR="00F3336C" w:rsidRPr="00771822">
              <w:rPr>
                <w:sz w:val="24"/>
                <w:szCs w:val="24"/>
                <w:lang w:val="vi-VN"/>
              </w:rPr>
              <w:t xml:space="preserve"> </w:t>
            </w:r>
            <w:r w:rsidRPr="00926562">
              <w:rPr>
                <w:sz w:val="24"/>
                <w:szCs w:val="24"/>
                <w:lang w:val="vi-VN"/>
              </w:rPr>
              <w:t xml:space="preserve">\"evidence\": \"đưa bằng chứng là 1 </w:t>
            </w:r>
          </w:p>
          <w:p w14:paraId="0050487E" w14:textId="63C16A77" w:rsidR="00926562" w:rsidRPr="00926562" w:rsidRDefault="00926562" w:rsidP="00BB057C">
            <w:pPr>
              <w:spacing w:after="160" w:line="240" w:lineRule="auto"/>
              <w:ind w:firstLine="0"/>
              <w:jc w:val="left"/>
              <w:rPr>
                <w:sz w:val="24"/>
                <w:szCs w:val="24"/>
                <w:lang w:val="vi-VN"/>
              </w:rPr>
            </w:pPr>
            <w:r w:rsidRPr="00926562">
              <w:rPr>
                <w:sz w:val="24"/>
                <w:szCs w:val="24"/>
                <w:lang w:val="vi-VN"/>
              </w:rPr>
              <w:t>lời giai thich \",\n      \"description\":</w:t>
            </w:r>
            <w:r w:rsidR="00F3336C" w:rsidRPr="00771822">
              <w:rPr>
                <w:sz w:val="24"/>
                <w:szCs w:val="24"/>
                <w:lang w:val="vi-VN"/>
              </w:rPr>
              <w:t xml:space="preserve"> </w:t>
            </w:r>
            <w:r w:rsidRPr="00926562">
              <w:rPr>
                <w:sz w:val="24"/>
                <w:szCs w:val="24"/>
                <w:lang w:val="vi-VN"/>
              </w:rPr>
              <w:t>\"...\",\n \"remediation\": \"...\"\n}}\n  ]\n}}\n"</w:t>
            </w:r>
          </w:p>
          <w:p w14:paraId="31C6ED18" w14:textId="77777777" w:rsidR="005B209A" w:rsidRDefault="00926562" w:rsidP="00BB057C">
            <w:pPr>
              <w:spacing w:after="160" w:line="240" w:lineRule="auto"/>
              <w:ind w:firstLine="0"/>
              <w:jc w:val="left"/>
              <w:rPr>
                <w:sz w:val="24"/>
                <w:szCs w:val="24"/>
                <w:lang w:val="vi-VN"/>
              </w:rPr>
            </w:pPr>
            <w:r w:rsidRPr="00926562">
              <w:rPr>
                <w:sz w:val="24"/>
                <w:szCs w:val="24"/>
                <w:lang w:val="vi-VN"/>
              </w:rPr>
              <w:t xml:space="preserve">            f"Trả về JSON hợp lệ dung y nhu tren bao gom primary_target va findings. Nếu </w:t>
            </w:r>
          </w:p>
          <w:p w14:paraId="64117893" w14:textId="22AA273B" w:rsidR="00926562" w:rsidRPr="00926562" w:rsidRDefault="00926562" w:rsidP="00BB057C">
            <w:pPr>
              <w:spacing w:after="160" w:line="240" w:lineRule="auto"/>
              <w:ind w:firstLine="0"/>
              <w:jc w:val="left"/>
              <w:rPr>
                <w:sz w:val="24"/>
                <w:szCs w:val="24"/>
                <w:lang w:val="vi-VN"/>
              </w:rPr>
            </w:pPr>
            <w:r w:rsidRPr="00926562">
              <w:rPr>
                <w:sz w:val="24"/>
                <w:szCs w:val="24"/>
                <w:lang w:val="vi-VN"/>
              </w:rPr>
              <w:t>không có phát hiện thì trả về mảng findings rỗng.")</w:t>
            </w:r>
          </w:p>
          <w:p w14:paraId="0D4B8515" w14:textId="77777777" w:rsidR="00926562" w:rsidRPr="00926562" w:rsidRDefault="00926562" w:rsidP="00BB057C">
            <w:pPr>
              <w:spacing w:after="160" w:line="240" w:lineRule="auto"/>
              <w:ind w:firstLine="0"/>
              <w:jc w:val="left"/>
              <w:rPr>
                <w:sz w:val="24"/>
                <w:szCs w:val="24"/>
                <w:lang w:val="vi-VN"/>
              </w:rPr>
            </w:pPr>
            <w:r w:rsidRPr="00926562">
              <w:rPr>
                <w:sz w:val="24"/>
                <w:szCs w:val="24"/>
                <w:lang w:val="vi-VN"/>
              </w:rPr>
              <w:t xml:space="preserve">        parsed = _call_ai_json(prompt, model=model, max_tokens=1500)</w:t>
            </w:r>
          </w:p>
          <w:p w14:paraId="253D3CC4" w14:textId="77777777" w:rsidR="00926562" w:rsidRPr="00926562" w:rsidRDefault="00926562" w:rsidP="00BB057C">
            <w:pPr>
              <w:spacing w:after="160" w:line="240" w:lineRule="auto"/>
              <w:ind w:firstLine="0"/>
              <w:jc w:val="left"/>
              <w:rPr>
                <w:sz w:val="24"/>
                <w:szCs w:val="24"/>
                <w:lang w:val="vi-VN"/>
              </w:rPr>
            </w:pPr>
            <w:r w:rsidRPr="00926562">
              <w:rPr>
                <w:sz w:val="24"/>
                <w:szCs w:val="24"/>
                <w:lang w:val="vi-VN"/>
              </w:rPr>
              <w:t xml:space="preserve">        if isinstance(parsed, dict) and parsed.get("findings"):</w:t>
            </w:r>
          </w:p>
          <w:p w14:paraId="3950DF47" w14:textId="77777777" w:rsidR="00926562" w:rsidRPr="00926562" w:rsidRDefault="00926562" w:rsidP="00BB057C">
            <w:pPr>
              <w:spacing w:after="160" w:line="240" w:lineRule="auto"/>
              <w:ind w:firstLine="0"/>
              <w:jc w:val="left"/>
              <w:rPr>
                <w:sz w:val="24"/>
                <w:szCs w:val="24"/>
                <w:lang w:val="vi-VN"/>
              </w:rPr>
            </w:pPr>
            <w:r w:rsidRPr="00926562">
              <w:rPr>
                <w:sz w:val="24"/>
                <w:szCs w:val="24"/>
                <w:lang w:val="vi-VN"/>
              </w:rPr>
              <w:t xml:space="preserve">            summaries.append(parsed)</w:t>
            </w:r>
          </w:p>
          <w:p w14:paraId="6E9289D8" w14:textId="77777777" w:rsidR="00926562" w:rsidRPr="00926562" w:rsidRDefault="00926562" w:rsidP="00BB057C">
            <w:pPr>
              <w:spacing w:after="160" w:line="240" w:lineRule="auto"/>
              <w:ind w:firstLine="0"/>
              <w:jc w:val="left"/>
              <w:rPr>
                <w:sz w:val="24"/>
                <w:szCs w:val="24"/>
                <w:lang w:val="vi-VN"/>
              </w:rPr>
            </w:pPr>
            <w:r w:rsidRPr="00926562">
              <w:rPr>
                <w:sz w:val="24"/>
                <w:szCs w:val="24"/>
                <w:lang w:val="vi-VN"/>
              </w:rPr>
              <w:t xml:space="preserve">            print(json.dumps(parsed, ensure_ascii=False, indent=2))</w:t>
            </w:r>
          </w:p>
          <w:p w14:paraId="06BF289F" w14:textId="77777777" w:rsidR="00926562" w:rsidRPr="00926562" w:rsidRDefault="00926562" w:rsidP="00BB057C">
            <w:pPr>
              <w:spacing w:after="160" w:line="240" w:lineRule="auto"/>
              <w:ind w:firstLine="0"/>
              <w:jc w:val="left"/>
              <w:rPr>
                <w:sz w:val="24"/>
                <w:szCs w:val="24"/>
                <w:lang w:val="vi-VN"/>
              </w:rPr>
            </w:pPr>
            <w:r w:rsidRPr="00926562">
              <w:rPr>
                <w:sz w:val="24"/>
                <w:szCs w:val="24"/>
                <w:lang w:val="vi-VN"/>
              </w:rPr>
              <w:lastRenderedPageBreak/>
              <w:t xml:space="preserve">    return summaries</w:t>
            </w:r>
          </w:p>
        </w:tc>
      </w:tr>
    </w:tbl>
    <w:p w14:paraId="476E1327" w14:textId="7BB644E2" w:rsidR="00D01CBB" w:rsidRPr="008E6609" w:rsidRDefault="00D01CBB" w:rsidP="00D01CBB">
      <w:pPr>
        <w:pStyle w:val="ListParagraph"/>
        <w:numPr>
          <w:ilvl w:val="0"/>
          <w:numId w:val="102"/>
        </w:numPr>
        <w:rPr>
          <w:lang w:val="vi-VN"/>
        </w:rPr>
      </w:pPr>
      <w:r w:rsidRPr="00F57D77">
        <w:rPr>
          <w:lang w:val="vi-VN"/>
        </w:rPr>
        <w:lastRenderedPageBreak/>
        <w:t xml:space="preserve">Chức năng: </w:t>
      </w:r>
      <w:r w:rsidR="00E07D9D" w:rsidRPr="00E07D9D">
        <w:rPr>
          <w:lang w:val="vi-VN"/>
        </w:rPr>
        <w:t>Hàm này sử dụng AI để phân tích kết quả quét thô từ công cụ Nuclei, trích xuất các phát hiện bảo mật và chuẩn hóa chúng thành định dạng JSON có cấu trúc.</w:t>
      </w:r>
    </w:p>
    <w:p w14:paraId="64E195B5" w14:textId="77777777" w:rsidR="00D01CBB" w:rsidRPr="00F57D77" w:rsidRDefault="00D01CBB" w:rsidP="00D01CBB">
      <w:pPr>
        <w:pStyle w:val="ListParagraph"/>
        <w:numPr>
          <w:ilvl w:val="0"/>
          <w:numId w:val="102"/>
        </w:numPr>
      </w:pPr>
      <w:r w:rsidRPr="00F57D77">
        <w:t>Giải thích:</w:t>
      </w:r>
    </w:p>
    <w:p w14:paraId="3D393917" w14:textId="3462F374" w:rsidR="00D01CBB" w:rsidRPr="00E07D9D" w:rsidRDefault="00E07D9D" w:rsidP="00E07D9D">
      <w:pPr>
        <w:pStyle w:val="ListParagraph"/>
        <w:numPr>
          <w:ilvl w:val="0"/>
          <w:numId w:val="103"/>
        </w:numPr>
        <w:rPr>
          <w:lang w:val="vi-VN"/>
        </w:rPr>
      </w:pPr>
      <w:r w:rsidRPr="00E07D9D">
        <w:rPr>
          <w:lang w:val="vi-VN"/>
        </w:rPr>
        <w:t>Đọc toàn bộ kết quả quét từ file nuclei_results.jsonl và khởi tạo danh sách lưu kết quả enrich</w:t>
      </w:r>
      <w:r w:rsidR="00D01CBB" w:rsidRPr="00E07D9D">
        <w:rPr>
          <w:lang w:val="vi-VN"/>
        </w:rPr>
        <w:t>.</w:t>
      </w:r>
    </w:p>
    <w:p w14:paraId="31A6FFB8" w14:textId="63BD52DF" w:rsidR="00D01CBB" w:rsidRDefault="00862DC4" w:rsidP="00D01CBB">
      <w:pPr>
        <w:pStyle w:val="ListParagraph"/>
        <w:numPr>
          <w:ilvl w:val="0"/>
          <w:numId w:val="103"/>
        </w:numPr>
        <w:rPr>
          <w:lang w:val="vi-VN"/>
        </w:rPr>
      </w:pPr>
      <w:r>
        <w:rPr>
          <w:lang w:val="vi-VN"/>
        </w:rPr>
        <w:t>T</w:t>
      </w:r>
      <w:r w:rsidRPr="00862DC4">
        <w:rPr>
          <w:lang w:val="vi-VN"/>
        </w:rPr>
        <w:t>rích target và raw, tạo prompt tiếng Việt yêu cầu AI phân tích</w:t>
      </w:r>
      <w:r>
        <w:rPr>
          <w:lang w:val="vi-VN"/>
        </w:rPr>
        <w:t xml:space="preserve"> </w:t>
      </w:r>
      <w:r w:rsidRPr="000434F2">
        <w:rPr>
          <w:lang w:val="vi-VN"/>
        </w:rPr>
        <w:t>với mỗi bản ghi</w:t>
      </w:r>
      <w:r w:rsidRPr="00862DC4">
        <w:rPr>
          <w:lang w:val="vi-VN"/>
        </w:rPr>
        <w:t>.</w:t>
      </w:r>
    </w:p>
    <w:p w14:paraId="7E5C93F8" w14:textId="0C6FD939" w:rsidR="00D01CBB" w:rsidRPr="00CE4B7E" w:rsidRDefault="000434F2" w:rsidP="00D01CBB">
      <w:pPr>
        <w:pStyle w:val="ListParagraph"/>
        <w:numPr>
          <w:ilvl w:val="0"/>
          <w:numId w:val="103"/>
        </w:numPr>
        <w:rPr>
          <w:lang w:val="vi-VN"/>
        </w:rPr>
      </w:pPr>
      <w:r>
        <w:rPr>
          <w:lang w:val="vi-VN"/>
        </w:rPr>
        <w:t xml:space="preserve">Dùng hàm </w:t>
      </w:r>
      <w:r w:rsidRPr="00C36C5D">
        <w:rPr>
          <w:lang w:val="vi-VN"/>
        </w:rPr>
        <w:t>call_ai_</w:t>
      </w:r>
      <w:r>
        <w:rPr>
          <w:lang w:val="vi-VN"/>
        </w:rPr>
        <w:t xml:space="preserve">json() để gọi AI phân tích </w:t>
      </w:r>
      <w:r w:rsidRPr="006423E5">
        <w:rPr>
          <w:lang w:val="vi-VN"/>
        </w:rPr>
        <w:t xml:space="preserve">và trả về danh sách dưới dạng </w:t>
      </w:r>
      <w:r w:rsidR="00BB1612">
        <w:rPr>
          <w:lang w:val="vi-VN"/>
        </w:rPr>
        <w:t xml:space="preserve">JSON, sau đó </w:t>
      </w:r>
      <w:r w:rsidR="00BB1612" w:rsidRPr="00BB1612">
        <w:rPr>
          <w:lang w:val="vi-VN"/>
        </w:rPr>
        <w:t xml:space="preserve">thêm vào danh sách </w:t>
      </w:r>
      <w:r w:rsidR="00BB1612">
        <w:rPr>
          <w:lang w:val="vi-VN"/>
        </w:rPr>
        <w:t>enrich.</w:t>
      </w:r>
    </w:p>
    <w:p w14:paraId="40A592CB" w14:textId="25BD81FF" w:rsidR="00D01CBB" w:rsidRPr="002E56A7" w:rsidRDefault="00D01CBB" w:rsidP="00D01CBB">
      <w:pPr>
        <w:pStyle w:val="ListParagraph"/>
        <w:numPr>
          <w:ilvl w:val="0"/>
          <w:numId w:val="102"/>
        </w:numPr>
        <w:rPr>
          <w:lang w:val="vi-VN"/>
        </w:rPr>
      </w:pPr>
      <w:r w:rsidRPr="001A17B1">
        <w:rPr>
          <w:lang w:val="vi-VN"/>
        </w:rPr>
        <w:t xml:space="preserve">Ý nghĩa: </w:t>
      </w:r>
      <w:r w:rsidR="00E07D9D" w:rsidRPr="00E07D9D">
        <w:rPr>
          <w:lang w:val="vi-VN"/>
        </w:rPr>
        <w:t>Đây là bước enrich quan trọng giúp chuyển đổi dữ liệu quét web thô thành thông tin bảo mật có giá trị, dễ hiểu và có thể sử dụng trong báo cáo, cảnh báo hoặc phân tích sâu.</w:t>
      </w:r>
    </w:p>
    <w:p w14:paraId="196B2582" w14:textId="35A89ACA" w:rsidR="00FB6F51" w:rsidRDefault="009D02BC" w:rsidP="009D02BC">
      <w:pPr>
        <w:pStyle w:val="Heading4"/>
        <w:rPr>
          <w:lang w:val="vi-VN"/>
        </w:rPr>
      </w:pPr>
      <w:r w:rsidRPr="009D02BC">
        <w:rPr>
          <w:lang w:val="de-DE"/>
        </w:rPr>
        <w:t xml:space="preserve">Enrich từ Nikto </w:t>
      </w:r>
    </w:p>
    <w:p w14:paraId="3B80FC62" w14:textId="012F81B3" w:rsidR="009D02BC" w:rsidRPr="0068752B" w:rsidRDefault="009D02BC" w:rsidP="0068752B">
      <w:pPr>
        <w:rPr>
          <w:lang w:val="vi-VN"/>
        </w:rPr>
      </w:pPr>
      <w:r w:rsidRPr="009D02BC">
        <w:rPr>
          <w:lang w:val="vi-VN"/>
        </w:rPr>
        <w:t>Hàm enrich_nikto_findings có nhiệm vụ phân tích nội dung raw từ công cụ quét web Nikto bằng cách sử dụng AI để</w:t>
      </w:r>
      <w:r>
        <w:rPr>
          <w:lang w:val="vi-VN"/>
        </w:rPr>
        <w:t xml:space="preserve"> trich</w:t>
      </w:r>
      <w:r w:rsidRPr="009D02BC">
        <w:rPr>
          <w:lang w:val="vi-VN"/>
        </w:rPr>
        <w:t xml:space="preserve"> xuất các phát hiện bảo mật dưới dạng JSON có cấu </w:t>
      </w:r>
      <w:r>
        <w:rPr>
          <w:lang w:val="vi-VN"/>
        </w:rPr>
        <w:t>trúc; c</w:t>
      </w:r>
      <w:r w:rsidRPr="009D02BC">
        <w:rPr>
          <w:lang w:val="vi-VN"/>
        </w:rPr>
        <w:t xml:space="preserve">huẩn hóa thông tin như path, title, severity, confidence, evidence, impact, exploitability, remediation, </w:t>
      </w:r>
      <w:r>
        <w:rPr>
          <w:lang w:val="vi-VN"/>
        </w:rPr>
        <w:t xml:space="preserve">references; </w:t>
      </w:r>
      <w:r w:rsidR="0068752B">
        <w:rPr>
          <w:lang w:val="vi-VN"/>
        </w:rPr>
        <w:t>t</w:t>
      </w:r>
      <w:r w:rsidRPr="009D02BC">
        <w:rPr>
          <w:lang w:val="vi-VN"/>
        </w:rPr>
        <w:t xml:space="preserve">ạo đầu vào rõ ràng cho các bước đánh giá rủi ro, hiển thị </w:t>
      </w:r>
      <w:r w:rsidR="002D0955">
        <w:rPr>
          <w:lang w:val="vi-VN"/>
        </w:rPr>
        <w:t>giao diện</w:t>
      </w:r>
      <w:r w:rsidRPr="009D02BC">
        <w:rPr>
          <w:lang w:val="vi-VN"/>
        </w:rPr>
        <w:t xml:space="preserve"> và báo cáo.</w:t>
      </w:r>
      <w:r w:rsidR="0068752B">
        <w:rPr>
          <w:lang w:val="vi-VN"/>
        </w:rPr>
        <w:t xml:space="preserve"> </w:t>
      </w:r>
      <w:r w:rsidRPr="0068752B">
        <w:rPr>
          <w:lang w:val="vi-VN"/>
        </w:rPr>
        <w:t>Hàm này giúp chuyển đổi output thô từ Nikto thành dữ liệu có thể xử lý tự động, dễ đọc và dễ phân tích.</w:t>
      </w:r>
    </w:p>
    <w:p w14:paraId="5E5EFC90" w14:textId="165488B2" w:rsidR="009D02BC" w:rsidRPr="00412F6F" w:rsidRDefault="009D02BC" w:rsidP="009D02BC">
      <w:pPr>
        <w:rPr>
          <w:lang w:val="vi-VN"/>
        </w:rPr>
      </w:pPr>
      <w:r w:rsidRPr="00412F6F">
        <w:rPr>
          <w:lang w:val="vi-VN"/>
        </w:rPr>
        <w:t xml:space="preserve">Luồng hoạt </w:t>
      </w:r>
      <w:r w:rsidR="00412F6F" w:rsidRPr="00412F6F">
        <w:rPr>
          <w:lang w:val="vi-VN"/>
        </w:rPr>
        <w:t>động</w:t>
      </w:r>
      <w:r w:rsidR="00412F6F">
        <w:rPr>
          <w:lang w:val="vi-VN"/>
        </w:rPr>
        <w:t xml:space="preserve"> tổng quát:</w:t>
      </w:r>
    </w:p>
    <w:p w14:paraId="7D0C0CA8" w14:textId="77777777" w:rsidR="009D02BC" w:rsidRPr="00514CAA" w:rsidRDefault="009D02BC" w:rsidP="009D02BC">
      <w:pPr>
        <w:numPr>
          <w:ilvl w:val="0"/>
          <w:numId w:val="125"/>
        </w:numPr>
        <w:spacing w:after="160" w:line="259" w:lineRule="auto"/>
        <w:jc w:val="left"/>
        <w:rPr>
          <w:lang w:val="vi-VN"/>
        </w:rPr>
      </w:pPr>
      <w:r w:rsidRPr="00514CAA">
        <w:rPr>
          <w:lang w:val="vi-VN"/>
        </w:rPr>
        <w:t>Đọc file JSONL chứa các bản ghi raw từ Nikto (nikto_results.jsonl).</w:t>
      </w:r>
    </w:p>
    <w:p w14:paraId="524E7BE5" w14:textId="77777777" w:rsidR="009D02BC" w:rsidRPr="00E55395" w:rsidRDefault="009D02BC" w:rsidP="009D02BC">
      <w:pPr>
        <w:numPr>
          <w:ilvl w:val="0"/>
          <w:numId w:val="125"/>
        </w:numPr>
        <w:spacing w:after="160" w:line="259" w:lineRule="auto"/>
        <w:jc w:val="left"/>
      </w:pPr>
      <w:r w:rsidRPr="00E55395">
        <w:t>Với mỗi bản ghi:</w:t>
      </w:r>
    </w:p>
    <w:p w14:paraId="27F3EB91" w14:textId="77777777" w:rsidR="009D02BC" w:rsidRPr="00E55395" w:rsidRDefault="009D02BC" w:rsidP="0068752B">
      <w:pPr>
        <w:pStyle w:val="ListParagraph"/>
        <w:numPr>
          <w:ilvl w:val="0"/>
          <w:numId w:val="126"/>
        </w:numPr>
      </w:pPr>
      <w:r w:rsidRPr="00E55395">
        <w:t>Trích target và raw.</w:t>
      </w:r>
    </w:p>
    <w:p w14:paraId="53A0D851" w14:textId="77777777" w:rsidR="009D02BC" w:rsidRPr="00E55395" w:rsidRDefault="009D02BC" w:rsidP="0068752B">
      <w:pPr>
        <w:pStyle w:val="ListParagraph"/>
        <w:numPr>
          <w:ilvl w:val="0"/>
          <w:numId w:val="126"/>
        </w:numPr>
      </w:pPr>
      <w:r w:rsidRPr="00E55395">
        <w:t>Tạo prompt tiếng Việt yêu cầu AI phân tích và trích xuất findings.</w:t>
      </w:r>
    </w:p>
    <w:p w14:paraId="5C976F92" w14:textId="77777777" w:rsidR="009D02BC" w:rsidRPr="00E55395" w:rsidRDefault="009D02BC" w:rsidP="0068752B">
      <w:pPr>
        <w:pStyle w:val="ListParagraph"/>
        <w:numPr>
          <w:ilvl w:val="0"/>
          <w:numId w:val="126"/>
        </w:numPr>
      </w:pPr>
      <w:r w:rsidRPr="00E55395">
        <w:t>Gửi prompt tới OpenAI qua ask_openai.</w:t>
      </w:r>
    </w:p>
    <w:p w14:paraId="38A00D34" w14:textId="77777777" w:rsidR="009D02BC" w:rsidRPr="00E55395" w:rsidRDefault="009D02BC" w:rsidP="0068752B">
      <w:pPr>
        <w:pStyle w:val="ListParagraph"/>
        <w:numPr>
          <w:ilvl w:val="0"/>
          <w:numId w:val="126"/>
        </w:numPr>
      </w:pPr>
      <w:r w:rsidRPr="00E55395">
        <w:t>Parse kết quả JSON trả về.</w:t>
      </w:r>
    </w:p>
    <w:p w14:paraId="6F276392" w14:textId="77777777" w:rsidR="009D02BC" w:rsidRPr="00E55395" w:rsidRDefault="009D02BC" w:rsidP="009D02BC">
      <w:pPr>
        <w:numPr>
          <w:ilvl w:val="0"/>
          <w:numId w:val="125"/>
        </w:numPr>
        <w:spacing w:after="160" w:line="259" w:lineRule="auto"/>
        <w:jc w:val="left"/>
      </w:pPr>
      <w:r w:rsidRPr="00E55395">
        <w:t>Nếu kết quả hợp lệ và có findings, thêm vào danh sách enrich.</w:t>
      </w:r>
    </w:p>
    <w:p w14:paraId="24874A7B" w14:textId="09659665" w:rsidR="009D02BC" w:rsidRPr="0068752B" w:rsidRDefault="009D02BC" w:rsidP="0068752B">
      <w:pPr>
        <w:numPr>
          <w:ilvl w:val="0"/>
          <w:numId w:val="125"/>
        </w:numPr>
        <w:spacing w:after="160" w:line="259" w:lineRule="auto"/>
        <w:jc w:val="left"/>
      </w:pPr>
      <w:r w:rsidRPr="00E55395">
        <w:t>Trả về danh sách các bản ghi enrich đã chuẩn hóa.</w:t>
      </w:r>
    </w:p>
    <w:p w14:paraId="225AA96D" w14:textId="77777777" w:rsidR="0068752B" w:rsidRPr="0068752B" w:rsidRDefault="0068752B" w:rsidP="0068752B">
      <w:pPr>
        <w:rPr>
          <w:lang w:val="vi-VN"/>
        </w:rPr>
      </w:pPr>
      <w:r w:rsidRPr="0068752B">
        <w:rPr>
          <w:lang w:val="vi-VN"/>
        </w:rPr>
        <w:t>Trích mã nguồn và phân tích chức năng</w:t>
      </w:r>
    </w:p>
    <w:p w14:paraId="0B22775E" w14:textId="355D0429" w:rsidR="0068752B" w:rsidRPr="00931598" w:rsidRDefault="0068752B" w:rsidP="0068752B">
      <w:pPr>
        <w:rPr>
          <w:lang w:val="de-DE"/>
        </w:rPr>
      </w:pPr>
      <w:r w:rsidRPr="00931598">
        <w:rPr>
          <w:lang w:val="de-DE"/>
        </w:rPr>
        <w:t>Hàm chính: enrich_</w:t>
      </w:r>
      <w:r w:rsidR="00E80F95" w:rsidRPr="00931598">
        <w:rPr>
          <w:lang w:val="de-DE"/>
        </w:rPr>
        <w:t>nikto</w:t>
      </w:r>
      <w:r w:rsidRPr="00931598">
        <w:rPr>
          <w:lang w:val="de-DE"/>
        </w:rPr>
        <w:t>_findings</w:t>
      </w:r>
    </w:p>
    <w:tbl>
      <w:tblPr>
        <w:tblW w:w="9022"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321"/>
        <w:gridCol w:w="8701"/>
      </w:tblGrid>
      <w:tr w:rsidR="00AE37BF" w:rsidRPr="00931598" w14:paraId="1E47AE5B" w14:textId="77777777" w:rsidTr="00931598">
        <w:trPr>
          <w:tblCellSpacing w:w="15" w:type="dxa"/>
        </w:trPr>
        <w:tc>
          <w:tcPr>
            <w:tcW w:w="0" w:type="auto"/>
            <w:shd w:val="clear" w:color="auto" w:fill="D4D4D4"/>
            <w:vAlign w:val="center"/>
            <w:hideMark/>
          </w:tcPr>
          <w:p w14:paraId="053FE46D" w14:textId="77777777" w:rsidR="00931598" w:rsidRPr="00F62236" w:rsidRDefault="00931598" w:rsidP="00BB057C">
            <w:pPr>
              <w:spacing w:after="160" w:line="240" w:lineRule="auto"/>
              <w:ind w:firstLine="0"/>
              <w:jc w:val="center"/>
              <w:rPr>
                <w:sz w:val="24"/>
                <w:szCs w:val="24"/>
                <w:lang w:val="vi-VN"/>
              </w:rPr>
            </w:pPr>
            <w:r w:rsidRPr="00931598">
              <w:rPr>
                <w:sz w:val="24"/>
                <w:szCs w:val="24"/>
                <w:lang w:val="vi-VN"/>
              </w:rPr>
              <w:t>1</w:t>
            </w:r>
          </w:p>
          <w:p w14:paraId="581216D0" w14:textId="77777777" w:rsidR="00931598" w:rsidRPr="00931598" w:rsidRDefault="00931598" w:rsidP="00BB057C">
            <w:pPr>
              <w:spacing w:after="160" w:line="240" w:lineRule="auto"/>
              <w:ind w:firstLine="0"/>
              <w:jc w:val="center"/>
              <w:rPr>
                <w:sz w:val="24"/>
                <w:szCs w:val="24"/>
                <w:lang w:val="vi-VN"/>
              </w:rPr>
            </w:pPr>
          </w:p>
          <w:p w14:paraId="7F2ACA90" w14:textId="28A1E2CE" w:rsidR="00931598" w:rsidRPr="00931598" w:rsidRDefault="00931598" w:rsidP="00BB057C">
            <w:pPr>
              <w:spacing w:after="160" w:line="240" w:lineRule="auto"/>
              <w:ind w:firstLine="0"/>
              <w:jc w:val="center"/>
              <w:rPr>
                <w:sz w:val="24"/>
                <w:szCs w:val="24"/>
                <w:lang w:val="vi-VN"/>
              </w:rPr>
            </w:pPr>
            <w:r w:rsidRPr="00931598">
              <w:rPr>
                <w:sz w:val="24"/>
                <w:szCs w:val="24"/>
                <w:lang w:val="vi-VN"/>
              </w:rPr>
              <w:t>2</w:t>
            </w:r>
          </w:p>
          <w:p w14:paraId="27A9F385" w14:textId="6586C629" w:rsidR="00931598" w:rsidRPr="00931598" w:rsidRDefault="00931598" w:rsidP="00BB057C">
            <w:pPr>
              <w:spacing w:after="160" w:line="240" w:lineRule="auto"/>
              <w:ind w:firstLine="0"/>
              <w:jc w:val="center"/>
              <w:rPr>
                <w:sz w:val="24"/>
                <w:szCs w:val="24"/>
                <w:lang w:val="vi-VN"/>
              </w:rPr>
            </w:pPr>
            <w:r w:rsidRPr="00931598">
              <w:rPr>
                <w:sz w:val="24"/>
                <w:szCs w:val="24"/>
                <w:lang w:val="vi-VN"/>
              </w:rPr>
              <w:t>3</w:t>
            </w:r>
          </w:p>
          <w:p w14:paraId="3DEFFCE0" w14:textId="7E6CFE1D" w:rsidR="00931598" w:rsidRPr="00931598" w:rsidRDefault="00931598" w:rsidP="00BB057C">
            <w:pPr>
              <w:spacing w:after="160" w:line="240" w:lineRule="auto"/>
              <w:ind w:firstLine="0"/>
              <w:jc w:val="center"/>
              <w:rPr>
                <w:sz w:val="24"/>
                <w:szCs w:val="24"/>
                <w:lang w:val="vi-VN"/>
              </w:rPr>
            </w:pPr>
            <w:r w:rsidRPr="00931598">
              <w:rPr>
                <w:sz w:val="24"/>
                <w:szCs w:val="24"/>
                <w:lang w:val="vi-VN"/>
              </w:rPr>
              <w:t>4</w:t>
            </w:r>
          </w:p>
          <w:p w14:paraId="3AC4E2C2" w14:textId="365D9BF7" w:rsidR="00931598" w:rsidRPr="00931598" w:rsidRDefault="00931598" w:rsidP="00BB057C">
            <w:pPr>
              <w:spacing w:after="160" w:line="240" w:lineRule="auto"/>
              <w:ind w:firstLine="0"/>
              <w:jc w:val="center"/>
              <w:rPr>
                <w:sz w:val="24"/>
                <w:szCs w:val="24"/>
                <w:lang w:val="vi-VN"/>
              </w:rPr>
            </w:pPr>
            <w:r w:rsidRPr="00931598">
              <w:rPr>
                <w:sz w:val="24"/>
                <w:szCs w:val="24"/>
                <w:lang w:val="vi-VN"/>
              </w:rPr>
              <w:t>5</w:t>
            </w:r>
          </w:p>
          <w:p w14:paraId="2E3C0DF6" w14:textId="40352F44" w:rsidR="00931598" w:rsidRPr="00931598" w:rsidRDefault="00931598" w:rsidP="00BB057C">
            <w:pPr>
              <w:spacing w:after="160" w:line="240" w:lineRule="auto"/>
              <w:ind w:firstLine="0"/>
              <w:jc w:val="center"/>
              <w:rPr>
                <w:sz w:val="24"/>
                <w:szCs w:val="24"/>
                <w:lang w:val="vi-VN"/>
              </w:rPr>
            </w:pPr>
            <w:r w:rsidRPr="00931598">
              <w:rPr>
                <w:sz w:val="24"/>
                <w:szCs w:val="24"/>
                <w:lang w:val="vi-VN"/>
              </w:rPr>
              <w:t>6</w:t>
            </w:r>
          </w:p>
          <w:p w14:paraId="50F055E8" w14:textId="53632A0E" w:rsidR="00931598" w:rsidRPr="00931598" w:rsidRDefault="00931598" w:rsidP="00BB057C">
            <w:pPr>
              <w:spacing w:after="160" w:line="240" w:lineRule="auto"/>
              <w:ind w:firstLine="0"/>
              <w:jc w:val="center"/>
              <w:rPr>
                <w:sz w:val="24"/>
                <w:szCs w:val="24"/>
                <w:lang w:val="vi-VN"/>
              </w:rPr>
            </w:pPr>
            <w:r w:rsidRPr="00931598">
              <w:rPr>
                <w:sz w:val="24"/>
                <w:szCs w:val="24"/>
                <w:lang w:val="vi-VN"/>
              </w:rPr>
              <w:t>7</w:t>
            </w:r>
          </w:p>
          <w:p w14:paraId="2F1C8052" w14:textId="1E513993" w:rsidR="00931598" w:rsidRPr="00931598" w:rsidRDefault="00931598" w:rsidP="00BB057C">
            <w:pPr>
              <w:spacing w:after="160" w:line="240" w:lineRule="auto"/>
              <w:ind w:firstLine="0"/>
              <w:jc w:val="center"/>
              <w:rPr>
                <w:sz w:val="24"/>
                <w:szCs w:val="24"/>
                <w:lang w:val="vi-VN"/>
              </w:rPr>
            </w:pPr>
            <w:r w:rsidRPr="00931598">
              <w:rPr>
                <w:sz w:val="24"/>
                <w:szCs w:val="24"/>
                <w:lang w:val="vi-VN"/>
              </w:rPr>
              <w:t>8</w:t>
            </w:r>
          </w:p>
          <w:p w14:paraId="737397DD" w14:textId="2D1A71C1" w:rsidR="00931598" w:rsidRPr="00931598" w:rsidRDefault="00931598" w:rsidP="00BB057C">
            <w:pPr>
              <w:spacing w:after="160" w:line="240" w:lineRule="auto"/>
              <w:ind w:firstLine="0"/>
              <w:jc w:val="center"/>
              <w:rPr>
                <w:sz w:val="24"/>
                <w:szCs w:val="24"/>
                <w:lang w:val="vi-VN"/>
              </w:rPr>
            </w:pPr>
            <w:r w:rsidRPr="00931598">
              <w:rPr>
                <w:sz w:val="24"/>
                <w:szCs w:val="24"/>
                <w:lang w:val="vi-VN"/>
              </w:rPr>
              <w:t>9</w:t>
            </w:r>
          </w:p>
          <w:p w14:paraId="3495DD77" w14:textId="77777777" w:rsidR="00931598" w:rsidRPr="00F62236" w:rsidRDefault="00931598" w:rsidP="00BB057C">
            <w:pPr>
              <w:spacing w:after="160" w:line="240" w:lineRule="auto"/>
              <w:ind w:firstLine="0"/>
              <w:jc w:val="center"/>
              <w:rPr>
                <w:sz w:val="24"/>
                <w:szCs w:val="24"/>
                <w:lang w:val="vi-VN"/>
              </w:rPr>
            </w:pPr>
            <w:r w:rsidRPr="00931598">
              <w:rPr>
                <w:sz w:val="24"/>
                <w:szCs w:val="24"/>
                <w:lang w:val="vi-VN"/>
              </w:rPr>
              <w:t>10</w:t>
            </w:r>
          </w:p>
          <w:p w14:paraId="13AFC4EB" w14:textId="77777777" w:rsidR="0089365E" w:rsidRPr="00931598" w:rsidRDefault="0089365E" w:rsidP="00BB057C">
            <w:pPr>
              <w:spacing w:after="160" w:line="240" w:lineRule="auto"/>
              <w:ind w:firstLine="0"/>
              <w:jc w:val="center"/>
              <w:rPr>
                <w:sz w:val="24"/>
                <w:szCs w:val="24"/>
                <w:lang w:val="vi-VN"/>
              </w:rPr>
            </w:pPr>
          </w:p>
          <w:p w14:paraId="745DF286" w14:textId="77777777" w:rsidR="00931598" w:rsidRPr="00931598" w:rsidRDefault="00931598" w:rsidP="00BB057C">
            <w:pPr>
              <w:spacing w:after="160" w:line="240" w:lineRule="auto"/>
              <w:ind w:firstLine="0"/>
              <w:jc w:val="center"/>
              <w:rPr>
                <w:sz w:val="24"/>
                <w:szCs w:val="24"/>
                <w:lang w:val="vi-VN"/>
              </w:rPr>
            </w:pPr>
            <w:r w:rsidRPr="00931598">
              <w:rPr>
                <w:sz w:val="24"/>
                <w:szCs w:val="24"/>
                <w:lang w:val="vi-VN"/>
              </w:rPr>
              <w:t>11</w:t>
            </w:r>
          </w:p>
          <w:p w14:paraId="532DE5C8" w14:textId="77777777" w:rsidR="00931598" w:rsidRPr="00931598" w:rsidRDefault="00931598" w:rsidP="00BB057C">
            <w:pPr>
              <w:spacing w:after="160" w:line="240" w:lineRule="auto"/>
              <w:ind w:firstLine="0"/>
              <w:jc w:val="center"/>
              <w:rPr>
                <w:sz w:val="24"/>
                <w:szCs w:val="24"/>
                <w:lang w:val="vi-VN"/>
              </w:rPr>
            </w:pPr>
            <w:r w:rsidRPr="00931598">
              <w:rPr>
                <w:sz w:val="24"/>
                <w:szCs w:val="24"/>
                <w:lang w:val="vi-VN"/>
              </w:rPr>
              <w:t>12</w:t>
            </w:r>
          </w:p>
          <w:p w14:paraId="22D5011A" w14:textId="77777777" w:rsidR="00931598" w:rsidRPr="00931598" w:rsidRDefault="00931598" w:rsidP="00BB057C">
            <w:pPr>
              <w:spacing w:after="160" w:line="240" w:lineRule="auto"/>
              <w:ind w:firstLine="0"/>
              <w:jc w:val="center"/>
              <w:rPr>
                <w:sz w:val="24"/>
                <w:szCs w:val="24"/>
                <w:lang w:val="vi-VN"/>
              </w:rPr>
            </w:pPr>
            <w:r w:rsidRPr="00931598">
              <w:rPr>
                <w:sz w:val="24"/>
                <w:szCs w:val="24"/>
                <w:lang w:val="vi-VN"/>
              </w:rPr>
              <w:t>13</w:t>
            </w:r>
          </w:p>
          <w:p w14:paraId="3E128066" w14:textId="77777777" w:rsidR="00AE37BF" w:rsidRDefault="00AE37BF" w:rsidP="00BB057C">
            <w:pPr>
              <w:spacing w:after="160" w:line="240" w:lineRule="auto"/>
              <w:ind w:firstLine="0"/>
              <w:jc w:val="center"/>
              <w:rPr>
                <w:sz w:val="24"/>
                <w:szCs w:val="24"/>
                <w:lang w:val="vi-VN"/>
              </w:rPr>
            </w:pPr>
          </w:p>
          <w:p w14:paraId="35CE3850" w14:textId="77777777" w:rsidR="00AE37BF" w:rsidRDefault="00AE37BF" w:rsidP="00BB057C">
            <w:pPr>
              <w:spacing w:after="160" w:line="240" w:lineRule="auto"/>
              <w:ind w:firstLine="0"/>
              <w:jc w:val="center"/>
              <w:rPr>
                <w:sz w:val="24"/>
                <w:szCs w:val="24"/>
                <w:lang w:val="vi-VN"/>
              </w:rPr>
            </w:pPr>
          </w:p>
          <w:p w14:paraId="332CF969" w14:textId="77777777" w:rsidR="00FB485D" w:rsidRDefault="00FB485D" w:rsidP="00BB057C">
            <w:pPr>
              <w:spacing w:after="160" w:line="240" w:lineRule="auto"/>
              <w:ind w:firstLine="0"/>
              <w:jc w:val="center"/>
              <w:rPr>
                <w:sz w:val="24"/>
                <w:szCs w:val="24"/>
                <w:lang w:val="vi-VN"/>
              </w:rPr>
            </w:pPr>
          </w:p>
          <w:p w14:paraId="7F41E6EE" w14:textId="5F6906B6" w:rsidR="0089365E" w:rsidRPr="00931598" w:rsidRDefault="00931598" w:rsidP="00BB057C">
            <w:pPr>
              <w:spacing w:after="160" w:line="240" w:lineRule="auto"/>
              <w:ind w:firstLine="0"/>
              <w:jc w:val="center"/>
              <w:rPr>
                <w:sz w:val="24"/>
                <w:szCs w:val="24"/>
                <w:lang w:val="vi-VN"/>
              </w:rPr>
            </w:pPr>
            <w:r w:rsidRPr="00931598">
              <w:rPr>
                <w:sz w:val="24"/>
                <w:szCs w:val="24"/>
                <w:lang w:val="vi-VN"/>
              </w:rPr>
              <w:t>14</w:t>
            </w:r>
          </w:p>
          <w:p w14:paraId="3F17C786" w14:textId="794C2281" w:rsidR="0089365E" w:rsidRPr="00931598" w:rsidRDefault="00931598" w:rsidP="00BB057C">
            <w:pPr>
              <w:spacing w:after="160" w:line="240" w:lineRule="auto"/>
              <w:ind w:firstLine="0"/>
              <w:jc w:val="center"/>
              <w:rPr>
                <w:sz w:val="24"/>
                <w:szCs w:val="24"/>
                <w:lang w:val="vi-VN"/>
              </w:rPr>
            </w:pPr>
            <w:r w:rsidRPr="00931598">
              <w:rPr>
                <w:sz w:val="24"/>
                <w:szCs w:val="24"/>
                <w:lang w:val="vi-VN"/>
              </w:rPr>
              <w:t>15</w:t>
            </w:r>
          </w:p>
          <w:p w14:paraId="5B347E97" w14:textId="77777777" w:rsidR="00931598" w:rsidRPr="00931598" w:rsidRDefault="00931598" w:rsidP="00BB057C">
            <w:pPr>
              <w:spacing w:after="160" w:line="240" w:lineRule="auto"/>
              <w:ind w:firstLine="0"/>
              <w:jc w:val="center"/>
              <w:rPr>
                <w:sz w:val="24"/>
                <w:szCs w:val="24"/>
                <w:lang w:val="vi-VN"/>
              </w:rPr>
            </w:pPr>
            <w:r w:rsidRPr="00931598">
              <w:rPr>
                <w:sz w:val="24"/>
                <w:szCs w:val="24"/>
                <w:lang w:val="vi-VN"/>
              </w:rPr>
              <w:t>16</w:t>
            </w:r>
          </w:p>
          <w:p w14:paraId="07E95694" w14:textId="77777777" w:rsidR="00931598" w:rsidRPr="00931598" w:rsidRDefault="00931598" w:rsidP="00BB057C">
            <w:pPr>
              <w:spacing w:after="160" w:line="240" w:lineRule="auto"/>
              <w:ind w:firstLine="0"/>
              <w:jc w:val="center"/>
              <w:rPr>
                <w:sz w:val="24"/>
                <w:szCs w:val="24"/>
                <w:lang w:val="vi-VN"/>
              </w:rPr>
            </w:pPr>
            <w:r w:rsidRPr="00931598">
              <w:rPr>
                <w:sz w:val="24"/>
                <w:szCs w:val="24"/>
                <w:lang w:val="vi-VN"/>
              </w:rPr>
              <w:t>17</w:t>
            </w:r>
          </w:p>
          <w:p w14:paraId="1DAB1893" w14:textId="77777777" w:rsidR="00931598" w:rsidRPr="00931598" w:rsidRDefault="00931598" w:rsidP="00BB057C">
            <w:pPr>
              <w:spacing w:after="160" w:line="240" w:lineRule="auto"/>
              <w:ind w:firstLine="0"/>
              <w:jc w:val="center"/>
              <w:rPr>
                <w:sz w:val="24"/>
                <w:szCs w:val="24"/>
                <w:lang w:val="vi-VN"/>
              </w:rPr>
            </w:pPr>
            <w:r w:rsidRPr="00931598">
              <w:rPr>
                <w:sz w:val="24"/>
                <w:szCs w:val="24"/>
                <w:lang w:val="vi-VN"/>
              </w:rPr>
              <w:t>18</w:t>
            </w:r>
          </w:p>
          <w:p w14:paraId="3B6FE27A" w14:textId="119D98E4" w:rsidR="00931598" w:rsidRPr="00931598" w:rsidRDefault="00931598" w:rsidP="00BB057C">
            <w:pPr>
              <w:spacing w:after="160" w:line="240" w:lineRule="auto"/>
              <w:ind w:firstLine="0"/>
              <w:jc w:val="center"/>
              <w:rPr>
                <w:sz w:val="24"/>
                <w:szCs w:val="24"/>
                <w:lang w:val="vi-VN"/>
              </w:rPr>
            </w:pPr>
            <w:r w:rsidRPr="00931598">
              <w:rPr>
                <w:sz w:val="24"/>
                <w:szCs w:val="24"/>
                <w:lang w:val="vi-VN"/>
              </w:rPr>
              <w:t>19</w:t>
            </w:r>
          </w:p>
        </w:tc>
        <w:tc>
          <w:tcPr>
            <w:tcW w:w="0" w:type="auto"/>
            <w:shd w:val="clear" w:color="auto" w:fill="D4D4D4"/>
            <w:vAlign w:val="center"/>
            <w:hideMark/>
          </w:tcPr>
          <w:p w14:paraId="2F81A2E5" w14:textId="77777777" w:rsidR="00931598" w:rsidRPr="00F62236" w:rsidRDefault="00931598" w:rsidP="00BB057C">
            <w:pPr>
              <w:spacing w:after="160" w:line="240" w:lineRule="auto"/>
              <w:ind w:firstLine="0"/>
              <w:jc w:val="left"/>
              <w:rPr>
                <w:sz w:val="24"/>
                <w:szCs w:val="24"/>
                <w:lang w:val="vi-VN"/>
              </w:rPr>
            </w:pPr>
            <w:r w:rsidRPr="00931598">
              <w:rPr>
                <w:sz w:val="24"/>
                <w:szCs w:val="24"/>
                <w:lang w:val="vi-VN"/>
              </w:rPr>
              <w:lastRenderedPageBreak/>
              <w:t xml:space="preserve">def enrich_nikto_findings(nikto_jsonl: str, model: str = "gpt-4o-mini") -&gt; </w:t>
            </w:r>
          </w:p>
          <w:p w14:paraId="4E5026BB" w14:textId="5064363D" w:rsidR="00931598" w:rsidRPr="00931598" w:rsidRDefault="00931598" w:rsidP="00BB057C">
            <w:pPr>
              <w:spacing w:after="160" w:line="240" w:lineRule="auto"/>
              <w:ind w:firstLine="0"/>
              <w:jc w:val="left"/>
              <w:rPr>
                <w:sz w:val="24"/>
                <w:szCs w:val="24"/>
                <w:lang w:val="vi-VN"/>
              </w:rPr>
            </w:pPr>
            <w:r w:rsidRPr="00931598">
              <w:rPr>
                <w:sz w:val="24"/>
                <w:szCs w:val="24"/>
                <w:lang w:val="vi-VN"/>
              </w:rPr>
              <w:lastRenderedPageBreak/>
              <w:t>List[Dict[str, Any]]:</w:t>
            </w:r>
          </w:p>
          <w:p w14:paraId="73EAA78D" w14:textId="77777777" w:rsidR="00931598" w:rsidRPr="00931598" w:rsidRDefault="00931598" w:rsidP="00BB057C">
            <w:pPr>
              <w:spacing w:after="160" w:line="240" w:lineRule="auto"/>
              <w:ind w:firstLine="0"/>
              <w:jc w:val="left"/>
              <w:rPr>
                <w:sz w:val="24"/>
                <w:szCs w:val="24"/>
                <w:lang w:val="vi-VN"/>
              </w:rPr>
            </w:pPr>
            <w:r w:rsidRPr="00931598">
              <w:rPr>
                <w:sz w:val="24"/>
                <w:szCs w:val="24"/>
                <w:lang w:val="vi-VN"/>
              </w:rPr>
              <w:t xml:space="preserve">    findings = load_nikto_findings(nikto_jsonl)</w:t>
            </w:r>
          </w:p>
          <w:p w14:paraId="0C2AC157" w14:textId="77777777" w:rsidR="00931598" w:rsidRPr="00931598" w:rsidRDefault="00931598" w:rsidP="00BB057C">
            <w:pPr>
              <w:spacing w:after="160" w:line="240" w:lineRule="auto"/>
              <w:ind w:firstLine="0"/>
              <w:jc w:val="left"/>
              <w:rPr>
                <w:sz w:val="24"/>
                <w:szCs w:val="24"/>
                <w:lang w:val="vi-VN"/>
              </w:rPr>
            </w:pPr>
            <w:r w:rsidRPr="00931598">
              <w:rPr>
                <w:sz w:val="24"/>
                <w:szCs w:val="24"/>
                <w:lang w:val="vi-VN"/>
              </w:rPr>
              <w:t xml:space="preserve">    summaries = []</w:t>
            </w:r>
          </w:p>
          <w:p w14:paraId="5F47D67C" w14:textId="77777777" w:rsidR="00931598" w:rsidRPr="00931598" w:rsidRDefault="00931598" w:rsidP="00BB057C">
            <w:pPr>
              <w:spacing w:after="160" w:line="240" w:lineRule="auto"/>
              <w:ind w:firstLine="0"/>
              <w:jc w:val="left"/>
              <w:rPr>
                <w:sz w:val="24"/>
                <w:szCs w:val="24"/>
                <w:lang w:val="vi-VN"/>
              </w:rPr>
            </w:pPr>
            <w:r w:rsidRPr="00931598">
              <w:rPr>
                <w:sz w:val="24"/>
                <w:szCs w:val="24"/>
                <w:lang w:val="vi-VN"/>
              </w:rPr>
              <w:t xml:space="preserve">    for i, rec in enumerate(findings, start=1):</w:t>
            </w:r>
          </w:p>
          <w:p w14:paraId="61FC2F82" w14:textId="77777777" w:rsidR="00931598" w:rsidRPr="00931598" w:rsidRDefault="00931598" w:rsidP="00BB057C">
            <w:pPr>
              <w:spacing w:after="160" w:line="240" w:lineRule="auto"/>
              <w:ind w:firstLine="0"/>
              <w:jc w:val="left"/>
              <w:rPr>
                <w:sz w:val="24"/>
                <w:szCs w:val="24"/>
                <w:lang w:val="vi-VN"/>
              </w:rPr>
            </w:pPr>
            <w:r w:rsidRPr="00931598">
              <w:rPr>
                <w:sz w:val="24"/>
                <w:szCs w:val="24"/>
                <w:lang w:val="vi-VN"/>
              </w:rPr>
              <w:t xml:space="preserve">        target = rec.get("target") or rec.get("primary_target") or ""</w:t>
            </w:r>
          </w:p>
          <w:p w14:paraId="22B76D9D" w14:textId="77777777" w:rsidR="00931598" w:rsidRPr="00931598" w:rsidRDefault="00931598" w:rsidP="00BB057C">
            <w:pPr>
              <w:spacing w:after="160" w:line="240" w:lineRule="auto"/>
              <w:ind w:firstLine="0"/>
              <w:jc w:val="left"/>
              <w:rPr>
                <w:sz w:val="24"/>
                <w:szCs w:val="24"/>
                <w:lang w:val="vi-VN"/>
              </w:rPr>
            </w:pPr>
            <w:r w:rsidRPr="00931598">
              <w:rPr>
                <w:sz w:val="24"/>
                <w:szCs w:val="24"/>
                <w:lang w:val="vi-VN"/>
              </w:rPr>
              <w:t xml:space="preserve">        raw = rec.get("raw") or ""</w:t>
            </w:r>
          </w:p>
          <w:p w14:paraId="71F4DC46" w14:textId="77777777" w:rsidR="00931598" w:rsidRPr="00931598" w:rsidRDefault="00931598" w:rsidP="00BB057C">
            <w:pPr>
              <w:spacing w:after="160" w:line="240" w:lineRule="auto"/>
              <w:ind w:firstLine="0"/>
              <w:jc w:val="left"/>
              <w:rPr>
                <w:sz w:val="24"/>
                <w:szCs w:val="24"/>
                <w:lang w:val="vi-VN"/>
              </w:rPr>
            </w:pPr>
            <w:r w:rsidRPr="00931598">
              <w:rPr>
                <w:sz w:val="24"/>
                <w:szCs w:val="24"/>
                <w:lang w:val="vi-VN"/>
              </w:rPr>
              <w:t xml:space="preserve">        if not raw.strip():</w:t>
            </w:r>
          </w:p>
          <w:p w14:paraId="59B36B21" w14:textId="77777777" w:rsidR="00931598" w:rsidRPr="00931598" w:rsidRDefault="00931598" w:rsidP="00BB057C">
            <w:pPr>
              <w:spacing w:after="160" w:line="240" w:lineRule="auto"/>
              <w:ind w:firstLine="0"/>
              <w:jc w:val="left"/>
              <w:rPr>
                <w:sz w:val="24"/>
                <w:szCs w:val="24"/>
                <w:lang w:val="vi-VN"/>
              </w:rPr>
            </w:pPr>
            <w:r w:rsidRPr="00931598">
              <w:rPr>
                <w:sz w:val="24"/>
                <w:szCs w:val="24"/>
                <w:lang w:val="vi-VN"/>
              </w:rPr>
              <w:t xml:space="preserve">            continue</w:t>
            </w:r>
          </w:p>
          <w:p w14:paraId="5321BB03" w14:textId="77777777" w:rsidR="00931598" w:rsidRPr="00931598" w:rsidRDefault="00931598" w:rsidP="00BB057C">
            <w:pPr>
              <w:spacing w:after="160" w:line="240" w:lineRule="auto"/>
              <w:ind w:firstLine="0"/>
              <w:jc w:val="left"/>
              <w:rPr>
                <w:sz w:val="24"/>
                <w:szCs w:val="24"/>
                <w:lang w:val="vi-VN"/>
              </w:rPr>
            </w:pPr>
            <w:r w:rsidRPr="00931598">
              <w:rPr>
                <w:sz w:val="24"/>
                <w:szCs w:val="24"/>
                <w:lang w:val="vi-VN"/>
              </w:rPr>
              <w:t xml:space="preserve">        print(f"[NIKTO] Phân tích raw {i}/{len(findings)} cho {target}")</w:t>
            </w:r>
          </w:p>
          <w:p w14:paraId="442F4B36" w14:textId="77777777" w:rsidR="00F62236" w:rsidRDefault="00931598" w:rsidP="00BB057C">
            <w:pPr>
              <w:spacing w:after="160" w:line="240" w:lineRule="auto"/>
              <w:ind w:firstLine="0"/>
              <w:jc w:val="left"/>
              <w:rPr>
                <w:sz w:val="24"/>
                <w:szCs w:val="24"/>
                <w:lang w:val="vi-VN"/>
              </w:rPr>
            </w:pPr>
            <w:r w:rsidRPr="00931598">
              <w:rPr>
                <w:sz w:val="24"/>
                <w:szCs w:val="24"/>
                <w:lang w:val="vi-VN"/>
              </w:rPr>
              <w:t xml:space="preserve">        prompt = (f"Bạn là trợ lý phân tích bảo mật. Tôi cung cấp nội dung raw từ công cụ </w:t>
            </w:r>
          </w:p>
          <w:p w14:paraId="19F789B6" w14:textId="6C52EBDC" w:rsidR="00931598" w:rsidRPr="00931598" w:rsidRDefault="00931598" w:rsidP="00BB057C">
            <w:pPr>
              <w:spacing w:after="160" w:line="240" w:lineRule="auto"/>
              <w:ind w:firstLine="0"/>
              <w:jc w:val="left"/>
              <w:rPr>
                <w:sz w:val="24"/>
                <w:szCs w:val="24"/>
                <w:lang w:val="vi-VN"/>
              </w:rPr>
            </w:pPr>
            <w:r w:rsidRPr="00931598">
              <w:rPr>
                <w:sz w:val="24"/>
                <w:szCs w:val="24"/>
                <w:lang w:val="vi-VN"/>
              </w:rPr>
              <w:t>Nikto quét web:\n\n"</w:t>
            </w:r>
          </w:p>
          <w:p w14:paraId="46C1C97B" w14:textId="0B3F9BB5" w:rsidR="00931598" w:rsidRPr="00931598" w:rsidRDefault="00931598" w:rsidP="00BB057C">
            <w:pPr>
              <w:spacing w:after="160" w:line="240" w:lineRule="auto"/>
              <w:ind w:firstLine="0"/>
              <w:jc w:val="left"/>
              <w:rPr>
                <w:sz w:val="24"/>
                <w:szCs w:val="24"/>
                <w:lang w:val="vi-VN"/>
              </w:rPr>
            </w:pPr>
            <w:r w:rsidRPr="00931598">
              <w:rPr>
                <w:sz w:val="24"/>
                <w:szCs w:val="24"/>
                <w:lang w:val="vi-VN"/>
              </w:rPr>
              <w:t xml:space="preserve">            f"Target: {target}\n\n</w:t>
            </w:r>
            <w:r w:rsidR="00F62236" w:rsidRPr="00931598">
              <w:rPr>
                <w:sz w:val="24"/>
                <w:szCs w:val="24"/>
                <w:lang w:val="vi-VN"/>
              </w:rPr>
              <w:t xml:space="preserve"> Raw:\n{raw}\n\n </w:t>
            </w:r>
            <w:r w:rsidRPr="00931598">
              <w:rPr>
                <w:sz w:val="24"/>
                <w:szCs w:val="24"/>
                <w:lang w:val="vi-VN"/>
              </w:rPr>
              <w:t>"</w:t>
            </w:r>
          </w:p>
          <w:p w14:paraId="135B3F11" w14:textId="77777777" w:rsidR="00931598" w:rsidRPr="00931598" w:rsidRDefault="00931598" w:rsidP="00BB057C">
            <w:pPr>
              <w:spacing w:after="160" w:line="240" w:lineRule="auto"/>
              <w:ind w:firstLine="0"/>
              <w:jc w:val="left"/>
              <w:rPr>
                <w:sz w:val="24"/>
                <w:szCs w:val="24"/>
                <w:lang w:val="vi-VN"/>
              </w:rPr>
            </w:pPr>
            <w:r w:rsidRPr="00931598">
              <w:rPr>
                <w:sz w:val="24"/>
                <w:szCs w:val="24"/>
                <w:lang w:val="vi-VN"/>
              </w:rPr>
              <w:t xml:space="preserve">            f"Hãy trích xuất các phát hiện bảo mật dưới dạng JSON như sau:\n"</w:t>
            </w:r>
          </w:p>
          <w:p w14:paraId="7DDFC003" w14:textId="77777777" w:rsidR="00FB485D" w:rsidRDefault="00931598" w:rsidP="00BB057C">
            <w:pPr>
              <w:spacing w:after="160" w:line="240" w:lineRule="auto"/>
              <w:ind w:firstLine="0"/>
              <w:jc w:val="left"/>
              <w:rPr>
                <w:sz w:val="24"/>
                <w:szCs w:val="24"/>
                <w:lang w:val="vi-VN"/>
              </w:rPr>
            </w:pPr>
            <w:r w:rsidRPr="00931598">
              <w:rPr>
                <w:sz w:val="24"/>
                <w:szCs w:val="24"/>
                <w:lang w:val="vi-VN"/>
              </w:rPr>
              <w:t xml:space="preserve">            f"{{\n \"primary_target\": \"{target}\",\n \"findings\": [\n  {{\n \"path\": \"...\",\n      </w:t>
            </w:r>
          </w:p>
          <w:p w14:paraId="3FE5C3F3" w14:textId="4C874E9D" w:rsidR="00AE37BF" w:rsidRDefault="00931598" w:rsidP="00BB057C">
            <w:pPr>
              <w:spacing w:after="160" w:line="240" w:lineRule="auto"/>
              <w:ind w:firstLine="0"/>
              <w:jc w:val="left"/>
              <w:rPr>
                <w:sz w:val="24"/>
                <w:szCs w:val="24"/>
                <w:lang w:val="vi-VN"/>
              </w:rPr>
            </w:pPr>
            <w:r w:rsidRPr="00931598">
              <w:rPr>
                <w:sz w:val="24"/>
                <w:szCs w:val="24"/>
                <w:lang w:val="vi-VN"/>
              </w:rPr>
              <w:t>\"title\": \"...\",\n  \"severity\": \"...\",\n  \"confidence\": \"...\",\n \"description\": \"...\",</w:t>
            </w:r>
          </w:p>
          <w:p w14:paraId="7B5988BB" w14:textId="489E51CE" w:rsidR="00AE37BF" w:rsidRDefault="00931598" w:rsidP="00BB057C">
            <w:pPr>
              <w:spacing w:after="160" w:line="240" w:lineRule="auto"/>
              <w:ind w:firstLine="0"/>
              <w:jc w:val="left"/>
              <w:rPr>
                <w:sz w:val="24"/>
                <w:szCs w:val="24"/>
                <w:lang w:val="vi-VN"/>
              </w:rPr>
            </w:pPr>
            <w:r w:rsidRPr="00931598">
              <w:rPr>
                <w:sz w:val="24"/>
                <w:szCs w:val="24"/>
                <w:lang w:val="vi-VN"/>
              </w:rPr>
              <w:t xml:space="preserve">\n\"evidence\": \"chua bang chung\",\n \"impact\": \"...\",\n  \"exploitability\": \"...\",\n      </w:t>
            </w:r>
          </w:p>
          <w:p w14:paraId="2E8F1850" w14:textId="6DC11F71" w:rsidR="00931598" w:rsidRPr="00931598" w:rsidRDefault="00931598" w:rsidP="00BB057C">
            <w:pPr>
              <w:spacing w:after="160" w:line="240" w:lineRule="auto"/>
              <w:ind w:firstLine="0"/>
              <w:jc w:val="left"/>
              <w:rPr>
                <w:sz w:val="24"/>
                <w:szCs w:val="24"/>
                <w:lang w:val="vi-VN"/>
              </w:rPr>
            </w:pPr>
            <w:r w:rsidRPr="00931598">
              <w:rPr>
                <w:sz w:val="24"/>
                <w:szCs w:val="24"/>
                <w:lang w:val="vi-VN"/>
              </w:rPr>
              <w:t>\"remediation\": \"...\",\n      \"references\": \"...\"\n    }}\n  ]\n}}\n"</w:t>
            </w:r>
          </w:p>
          <w:p w14:paraId="3C6FF815" w14:textId="5F475FB3" w:rsidR="00931598" w:rsidRPr="00931598" w:rsidRDefault="00931598" w:rsidP="00BB057C">
            <w:pPr>
              <w:spacing w:after="160" w:line="240" w:lineRule="auto"/>
              <w:ind w:firstLine="0"/>
              <w:jc w:val="left"/>
              <w:rPr>
                <w:sz w:val="24"/>
                <w:szCs w:val="24"/>
                <w:lang w:val="vi-VN"/>
              </w:rPr>
            </w:pPr>
            <w:r w:rsidRPr="00931598">
              <w:rPr>
                <w:sz w:val="24"/>
                <w:szCs w:val="24"/>
                <w:lang w:val="vi-VN"/>
              </w:rPr>
              <w:t xml:space="preserve">            f"Trả về JSON hợp </w:t>
            </w:r>
            <w:r w:rsidR="00F62236">
              <w:rPr>
                <w:sz w:val="24"/>
                <w:szCs w:val="24"/>
                <w:lang w:val="vi-VN"/>
              </w:rPr>
              <w:t xml:space="preserve">lệ. </w:t>
            </w:r>
            <w:r w:rsidRPr="00931598">
              <w:rPr>
                <w:sz w:val="24"/>
                <w:szCs w:val="24"/>
                <w:lang w:val="vi-VN"/>
              </w:rPr>
              <w:t xml:space="preserve">Nếu không có phát hiện thì trả về mảng findings </w:t>
            </w:r>
            <w:r w:rsidR="00AE37BF">
              <w:rPr>
                <w:sz w:val="24"/>
                <w:szCs w:val="24"/>
                <w:lang w:val="vi-VN"/>
              </w:rPr>
              <w:t>rỗng” )</w:t>
            </w:r>
          </w:p>
          <w:p w14:paraId="2E8D24E2" w14:textId="77777777" w:rsidR="00931598" w:rsidRPr="00931598" w:rsidRDefault="00931598" w:rsidP="00BB057C">
            <w:pPr>
              <w:spacing w:after="160" w:line="240" w:lineRule="auto"/>
              <w:ind w:firstLine="0"/>
              <w:jc w:val="left"/>
              <w:rPr>
                <w:sz w:val="24"/>
                <w:szCs w:val="24"/>
                <w:lang w:val="vi-VN"/>
              </w:rPr>
            </w:pPr>
            <w:r w:rsidRPr="00931598">
              <w:rPr>
                <w:sz w:val="24"/>
                <w:szCs w:val="24"/>
                <w:lang w:val="vi-VN"/>
              </w:rPr>
              <w:t xml:space="preserve">        parsed = _call_ai_json(prompt, model=model, max_tokens=1500)</w:t>
            </w:r>
          </w:p>
          <w:p w14:paraId="77CCB11D" w14:textId="77777777" w:rsidR="00931598" w:rsidRPr="00931598" w:rsidRDefault="00931598" w:rsidP="00BB057C">
            <w:pPr>
              <w:spacing w:after="160" w:line="240" w:lineRule="auto"/>
              <w:ind w:firstLine="0"/>
              <w:jc w:val="left"/>
              <w:rPr>
                <w:sz w:val="24"/>
                <w:szCs w:val="24"/>
                <w:lang w:val="vi-VN"/>
              </w:rPr>
            </w:pPr>
            <w:r w:rsidRPr="00931598">
              <w:rPr>
                <w:sz w:val="24"/>
                <w:szCs w:val="24"/>
                <w:lang w:val="vi-VN"/>
              </w:rPr>
              <w:t xml:space="preserve">        if isinstance(parsed, dict) and parsed.get("findings"):</w:t>
            </w:r>
          </w:p>
          <w:p w14:paraId="02B39C86" w14:textId="77777777" w:rsidR="00931598" w:rsidRPr="00931598" w:rsidRDefault="00931598" w:rsidP="00BB057C">
            <w:pPr>
              <w:spacing w:after="160" w:line="240" w:lineRule="auto"/>
              <w:ind w:firstLine="0"/>
              <w:jc w:val="left"/>
              <w:rPr>
                <w:sz w:val="24"/>
                <w:szCs w:val="24"/>
                <w:lang w:val="vi-VN"/>
              </w:rPr>
            </w:pPr>
            <w:r w:rsidRPr="00931598">
              <w:rPr>
                <w:sz w:val="24"/>
                <w:szCs w:val="24"/>
                <w:lang w:val="vi-VN"/>
              </w:rPr>
              <w:t xml:space="preserve">            summaries.append(parsed)</w:t>
            </w:r>
          </w:p>
          <w:p w14:paraId="3F88853D" w14:textId="77777777" w:rsidR="00931598" w:rsidRPr="00931598" w:rsidRDefault="00931598" w:rsidP="00BB057C">
            <w:pPr>
              <w:spacing w:after="160" w:line="240" w:lineRule="auto"/>
              <w:ind w:firstLine="0"/>
              <w:jc w:val="left"/>
              <w:rPr>
                <w:sz w:val="24"/>
                <w:szCs w:val="24"/>
                <w:lang w:val="vi-VN"/>
              </w:rPr>
            </w:pPr>
            <w:r w:rsidRPr="00931598">
              <w:rPr>
                <w:sz w:val="24"/>
                <w:szCs w:val="24"/>
                <w:lang w:val="vi-VN"/>
              </w:rPr>
              <w:t xml:space="preserve">            print(json.dumps(parsed, ensure_ascii=False, indent=2))</w:t>
            </w:r>
          </w:p>
          <w:p w14:paraId="736C56B7" w14:textId="77777777" w:rsidR="00931598" w:rsidRPr="00931598" w:rsidRDefault="00931598" w:rsidP="00BB057C">
            <w:pPr>
              <w:spacing w:after="160" w:line="240" w:lineRule="auto"/>
              <w:ind w:firstLine="0"/>
              <w:jc w:val="left"/>
              <w:rPr>
                <w:sz w:val="24"/>
                <w:szCs w:val="24"/>
                <w:lang w:val="vi-VN"/>
              </w:rPr>
            </w:pPr>
            <w:r w:rsidRPr="00931598">
              <w:rPr>
                <w:sz w:val="24"/>
                <w:szCs w:val="24"/>
                <w:lang w:val="vi-VN"/>
              </w:rPr>
              <w:t xml:space="preserve">    return summaries</w:t>
            </w:r>
          </w:p>
        </w:tc>
      </w:tr>
    </w:tbl>
    <w:p w14:paraId="3D34F420" w14:textId="68725E5E" w:rsidR="00F353F8" w:rsidRPr="008E6609" w:rsidRDefault="00F353F8" w:rsidP="00F353F8">
      <w:pPr>
        <w:pStyle w:val="ListParagraph"/>
        <w:numPr>
          <w:ilvl w:val="0"/>
          <w:numId w:val="102"/>
        </w:numPr>
        <w:rPr>
          <w:lang w:val="vi-VN"/>
        </w:rPr>
      </w:pPr>
      <w:r w:rsidRPr="00F57D77">
        <w:rPr>
          <w:lang w:val="vi-VN"/>
        </w:rPr>
        <w:t xml:space="preserve">Chức năng: </w:t>
      </w:r>
      <w:r w:rsidRPr="00E07D9D">
        <w:rPr>
          <w:lang w:val="vi-VN"/>
        </w:rPr>
        <w:t xml:space="preserve">Hàm này sử dụng AI để phân tích kết quả quét thô từ công cụ </w:t>
      </w:r>
      <w:r>
        <w:rPr>
          <w:lang w:val="vi-VN"/>
        </w:rPr>
        <w:t>Nikto</w:t>
      </w:r>
      <w:r w:rsidRPr="00E07D9D">
        <w:rPr>
          <w:lang w:val="vi-VN"/>
        </w:rPr>
        <w:t>, trích xuất các phát hiện bảo mật và chuẩn hóa chúng thành định dạng JSON có cấu trúc.</w:t>
      </w:r>
    </w:p>
    <w:p w14:paraId="33863935" w14:textId="77777777" w:rsidR="00F353F8" w:rsidRPr="00F57D77" w:rsidRDefault="00F353F8" w:rsidP="00F353F8">
      <w:pPr>
        <w:pStyle w:val="ListParagraph"/>
        <w:numPr>
          <w:ilvl w:val="0"/>
          <w:numId w:val="102"/>
        </w:numPr>
      </w:pPr>
      <w:r w:rsidRPr="00F57D77">
        <w:t>Giải thích:</w:t>
      </w:r>
    </w:p>
    <w:p w14:paraId="3F4D67F7" w14:textId="77777777" w:rsidR="00F353F8" w:rsidRPr="00E07D9D" w:rsidRDefault="00F353F8" w:rsidP="00F353F8">
      <w:pPr>
        <w:pStyle w:val="ListParagraph"/>
        <w:numPr>
          <w:ilvl w:val="0"/>
          <w:numId w:val="103"/>
        </w:numPr>
        <w:rPr>
          <w:lang w:val="vi-VN"/>
        </w:rPr>
      </w:pPr>
      <w:r w:rsidRPr="00E07D9D">
        <w:rPr>
          <w:lang w:val="vi-VN"/>
        </w:rPr>
        <w:t>Đọc toàn bộ kết quả quét từ file nuclei_results.jsonl và khởi tạo danh sách lưu kết quả enrich.</w:t>
      </w:r>
    </w:p>
    <w:p w14:paraId="179A5409" w14:textId="77777777" w:rsidR="00F353F8" w:rsidRDefault="00F353F8" w:rsidP="00F353F8">
      <w:pPr>
        <w:pStyle w:val="ListParagraph"/>
        <w:numPr>
          <w:ilvl w:val="0"/>
          <w:numId w:val="103"/>
        </w:numPr>
        <w:rPr>
          <w:lang w:val="vi-VN"/>
        </w:rPr>
      </w:pPr>
      <w:r>
        <w:rPr>
          <w:lang w:val="vi-VN"/>
        </w:rPr>
        <w:t>T</w:t>
      </w:r>
      <w:r w:rsidRPr="00862DC4">
        <w:rPr>
          <w:lang w:val="vi-VN"/>
        </w:rPr>
        <w:t>rích target và raw, tạo prompt tiếng Việt yêu cầu AI phân tích</w:t>
      </w:r>
      <w:r>
        <w:rPr>
          <w:lang w:val="vi-VN"/>
        </w:rPr>
        <w:t xml:space="preserve"> </w:t>
      </w:r>
      <w:r w:rsidRPr="000434F2">
        <w:rPr>
          <w:lang w:val="vi-VN"/>
        </w:rPr>
        <w:t>với mỗi bản ghi</w:t>
      </w:r>
      <w:r w:rsidRPr="00862DC4">
        <w:rPr>
          <w:lang w:val="vi-VN"/>
        </w:rPr>
        <w:t>.</w:t>
      </w:r>
    </w:p>
    <w:p w14:paraId="1696A6ED" w14:textId="77777777" w:rsidR="00F353F8" w:rsidRPr="00CE4B7E" w:rsidRDefault="00F353F8" w:rsidP="00F353F8">
      <w:pPr>
        <w:pStyle w:val="ListParagraph"/>
        <w:numPr>
          <w:ilvl w:val="0"/>
          <w:numId w:val="103"/>
        </w:numPr>
        <w:rPr>
          <w:lang w:val="vi-VN"/>
        </w:rPr>
      </w:pPr>
      <w:r>
        <w:rPr>
          <w:lang w:val="vi-VN"/>
        </w:rPr>
        <w:t xml:space="preserve">Dùng hàm </w:t>
      </w:r>
      <w:r w:rsidRPr="00C36C5D">
        <w:rPr>
          <w:lang w:val="vi-VN"/>
        </w:rPr>
        <w:t>call_ai_</w:t>
      </w:r>
      <w:r>
        <w:rPr>
          <w:lang w:val="vi-VN"/>
        </w:rPr>
        <w:t xml:space="preserve">json() để gọi AI phân tích </w:t>
      </w:r>
      <w:r w:rsidRPr="006423E5">
        <w:rPr>
          <w:lang w:val="vi-VN"/>
        </w:rPr>
        <w:t xml:space="preserve">và trả về danh sách dưới dạng </w:t>
      </w:r>
      <w:r>
        <w:rPr>
          <w:lang w:val="vi-VN"/>
        </w:rPr>
        <w:t xml:space="preserve">JSON, sau đó </w:t>
      </w:r>
      <w:r w:rsidRPr="00BB1612">
        <w:rPr>
          <w:lang w:val="vi-VN"/>
        </w:rPr>
        <w:t xml:space="preserve">thêm vào danh sách </w:t>
      </w:r>
      <w:r>
        <w:rPr>
          <w:lang w:val="vi-VN"/>
        </w:rPr>
        <w:t>enrich.</w:t>
      </w:r>
    </w:p>
    <w:p w14:paraId="4EF212A7" w14:textId="1E26F622" w:rsidR="00B367B6" w:rsidRPr="00B367B6" w:rsidRDefault="00F353F8" w:rsidP="00B367B6">
      <w:pPr>
        <w:pStyle w:val="ListParagraph"/>
        <w:numPr>
          <w:ilvl w:val="0"/>
          <w:numId w:val="102"/>
        </w:numPr>
        <w:rPr>
          <w:lang w:val="vi-VN"/>
        </w:rPr>
      </w:pPr>
      <w:r w:rsidRPr="001A17B1">
        <w:rPr>
          <w:lang w:val="vi-VN"/>
        </w:rPr>
        <w:lastRenderedPageBreak/>
        <w:t xml:space="preserve">Ý nghĩa: </w:t>
      </w:r>
      <w:r w:rsidRPr="00E07D9D">
        <w:rPr>
          <w:lang w:val="vi-VN"/>
        </w:rPr>
        <w:t>Đây là bước enrich quan trọng giúp chuyển đổi dữ liệu quét web thô thành thông tin bảo mật có giá trị, dễ hiểu và có thể sử dụng trong báo cáo, cảnh báo hoặc phân tích sâu.</w:t>
      </w:r>
    </w:p>
    <w:p w14:paraId="1D4A1EB0" w14:textId="47B529A5" w:rsidR="00B367B6" w:rsidRDefault="004913BE" w:rsidP="00B367B6">
      <w:pPr>
        <w:pStyle w:val="Heading3"/>
        <w:rPr>
          <w:lang w:val="vi-VN"/>
        </w:rPr>
      </w:pPr>
      <w:bookmarkStart w:id="58" w:name="_Toc214386349"/>
      <w:r>
        <w:rPr>
          <w:lang w:val="vi-VN"/>
        </w:rPr>
        <w:t>Mô hình</w:t>
      </w:r>
      <w:r w:rsidR="00B367B6" w:rsidRPr="00B367B6">
        <w:rPr>
          <w:lang w:val="vi-VN"/>
        </w:rPr>
        <w:t xml:space="preserve"> Phân Tích Endpoint Và Lỗ Hổng Tiềm Năng</w:t>
      </w:r>
      <w:bookmarkEnd w:id="58"/>
    </w:p>
    <w:p w14:paraId="32C67488" w14:textId="30E00E6A" w:rsidR="00B367B6" w:rsidRPr="00B367B6" w:rsidRDefault="004913BE" w:rsidP="00B367B6">
      <w:pPr>
        <w:rPr>
          <w:lang w:val="vi-VN"/>
        </w:rPr>
      </w:pPr>
      <w:r>
        <w:rPr>
          <w:lang w:val="vi-VN"/>
        </w:rPr>
        <w:t>Mô hình</w:t>
      </w:r>
      <w:r w:rsidR="00B367B6" w:rsidRPr="00B367B6">
        <w:rPr>
          <w:lang w:val="vi-VN"/>
        </w:rPr>
        <w:t xml:space="preserve"> ai_recursive_probe.py có nhiệm vụ phân tích động các ứng dụng web bằng cách:</w:t>
      </w:r>
    </w:p>
    <w:p w14:paraId="02716492" w14:textId="77777777" w:rsidR="00B367B6" w:rsidRPr="00B367B6" w:rsidRDefault="00B367B6" w:rsidP="00B367B6">
      <w:pPr>
        <w:pStyle w:val="ListParagraph"/>
        <w:numPr>
          <w:ilvl w:val="0"/>
          <w:numId w:val="129"/>
        </w:numPr>
        <w:rPr>
          <w:lang w:val="vi-VN"/>
        </w:rPr>
      </w:pPr>
      <w:r w:rsidRPr="00B367B6">
        <w:rPr>
          <w:lang w:val="vi-VN"/>
        </w:rPr>
        <w:t>Phát hiện endpoint và tham số từ HTML hoặc URL đầu vào.</w:t>
      </w:r>
    </w:p>
    <w:p w14:paraId="532BE7E1" w14:textId="2B550726" w:rsidR="00B367B6" w:rsidRPr="00B367B6" w:rsidRDefault="00B367B6" w:rsidP="00B367B6">
      <w:pPr>
        <w:pStyle w:val="ListParagraph"/>
        <w:numPr>
          <w:ilvl w:val="0"/>
          <w:numId w:val="129"/>
        </w:numPr>
        <w:rPr>
          <w:lang w:val="vi-VN"/>
        </w:rPr>
      </w:pPr>
      <w:r w:rsidRPr="00B367B6">
        <w:rPr>
          <w:lang w:val="vi-VN"/>
        </w:rPr>
        <w:t xml:space="preserve">Gợi ý các lỗ hổng tiềm năng theo từng tham số (XSS, SQLi, </w:t>
      </w:r>
      <w:r w:rsidR="00676DA4">
        <w:rPr>
          <w:lang w:val="vi-VN"/>
        </w:rPr>
        <w:t xml:space="preserve">Path </w:t>
      </w:r>
      <w:r w:rsidR="004646DF">
        <w:rPr>
          <w:lang w:val="vi-VN"/>
        </w:rPr>
        <w:t>traversal</w:t>
      </w:r>
      <w:r w:rsidRPr="00B367B6">
        <w:rPr>
          <w:lang w:val="vi-VN"/>
        </w:rPr>
        <w:t>, v.v.).</w:t>
      </w:r>
    </w:p>
    <w:p w14:paraId="566B72BA" w14:textId="77777777" w:rsidR="00B367B6" w:rsidRPr="00B367B6" w:rsidRDefault="00B367B6" w:rsidP="00B367B6">
      <w:pPr>
        <w:pStyle w:val="ListParagraph"/>
        <w:numPr>
          <w:ilvl w:val="0"/>
          <w:numId w:val="129"/>
        </w:numPr>
        <w:rPr>
          <w:lang w:val="vi-VN"/>
        </w:rPr>
      </w:pPr>
      <w:r w:rsidRPr="00B367B6">
        <w:rPr>
          <w:lang w:val="vi-VN"/>
        </w:rPr>
        <w:t>Gửi payload thử nghiệm và đánh giá khả năng khai thác bằng AI.</w:t>
      </w:r>
    </w:p>
    <w:p w14:paraId="731D2368" w14:textId="77777777" w:rsidR="00B367B6" w:rsidRPr="00B367B6" w:rsidRDefault="00B367B6" w:rsidP="00B367B6">
      <w:pPr>
        <w:pStyle w:val="ListParagraph"/>
        <w:numPr>
          <w:ilvl w:val="0"/>
          <w:numId w:val="129"/>
        </w:numPr>
        <w:rPr>
          <w:lang w:val="vi-VN"/>
        </w:rPr>
      </w:pPr>
      <w:r w:rsidRPr="00B367B6">
        <w:rPr>
          <w:lang w:val="vi-VN"/>
        </w:rPr>
        <w:t>Trả về danh sách endpoint, tham số, payload và mức độ rủi ro.</w:t>
      </w:r>
    </w:p>
    <w:p w14:paraId="3FE444D1" w14:textId="77777777" w:rsidR="00B367B6" w:rsidRPr="00B367B6" w:rsidRDefault="00B367B6" w:rsidP="00B367B6">
      <w:pPr>
        <w:rPr>
          <w:lang w:val="vi-VN"/>
        </w:rPr>
      </w:pPr>
      <w:r w:rsidRPr="00B367B6">
        <w:rPr>
          <w:lang w:val="vi-VN"/>
        </w:rPr>
        <w:t>Đây là bước kiểm thử nâng cao, giúp phát hiện các điểm yếu logic hoặc lỗ hổng chưa được công cụ quét truyền thống nhận diện.</w:t>
      </w:r>
    </w:p>
    <w:p w14:paraId="3330DF77" w14:textId="4E402367" w:rsidR="00B367B6" w:rsidRPr="00532F0E" w:rsidRDefault="00B367B6" w:rsidP="00B367B6">
      <w:pPr>
        <w:rPr>
          <w:lang w:val="vi-VN"/>
        </w:rPr>
      </w:pPr>
      <w:r w:rsidRPr="00532F0E">
        <w:rPr>
          <w:lang w:val="vi-VN"/>
        </w:rPr>
        <w:t xml:space="preserve">Luồng hoạt động tổng </w:t>
      </w:r>
      <w:r w:rsidR="00532F0E" w:rsidRPr="00532F0E">
        <w:rPr>
          <w:lang w:val="vi-VN"/>
        </w:rPr>
        <w:t>quát</w:t>
      </w:r>
      <w:r w:rsidR="00532F0E">
        <w:rPr>
          <w:lang w:val="vi-VN"/>
        </w:rPr>
        <w:t>:</w:t>
      </w:r>
    </w:p>
    <w:p w14:paraId="74F9B464" w14:textId="77777777" w:rsidR="00B367B6" w:rsidRPr="000A744F" w:rsidRDefault="00B367B6" w:rsidP="00B32E87">
      <w:pPr>
        <w:numPr>
          <w:ilvl w:val="0"/>
          <w:numId w:val="128"/>
        </w:numPr>
        <w:tabs>
          <w:tab w:val="clear" w:pos="720"/>
          <w:tab w:val="num" w:pos="1069"/>
        </w:tabs>
        <w:spacing w:after="160" w:line="259" w:lineRule="auto"/>
        <w:ind w:left="1069"/>
        <w:jc w:val="left"/>
      </w:pPr>
      <w:r w:rsidRPr="000A744F">
        <w:t>Nhận URL đầu vào từ orchestrator hoặc CLI.</w:t>
      </w:r>
    </w:p>
    <w:p w14:paraId="2A8A4A34" w14:textId="77777777" w:rsidR="00B367B6" w:rsidRPr="000A744F" w:rsidRDefault="00B367B6" w:rsidP="00B32E87">
      <w:pPr>
        <w:numPr>
          <w:ilvl w:val="0"/>
          <w:numId w:val="128"/>
        </w:numPr>
        <w:tabs>
          <w:tab w:val="clear" w:pos="720"/>
          <w:tab w:val="num" w:pos="1069"/>
        </w:tabs>
        <w:spacing w:after="160" w:line="259" w:lineRule="auto"/>
        <w:ind w:left="1069"/>
        <w:jc w:val="left"/>
      </w:pPr>
      <w:r w:rsidRPr="000A744F">
        <w:t>Tách endpoint và tham số từ URL nếu có.</w:t>
      </w:r>
    </w:p>
    <w:p w14:paraId="164D79B2" w14:textId="77777777" w:rsidR="00B367B6" w:rsidRPr="000A744F" w:rsidRDefault="00B367B6" w:rsidP="00B32E87">
      <w:pPr>
        <w:numPr>
          <w:ilvl w:val="0"/>
          <w:numId w:val="128"/>
        </w:numPr>
        <w:tabs>
          <w:tab w:val="clear" w:pos="720"/>
          <w:tab w:val="num" w:pos="1069"/>
        </w:tabs>
        <w:spacing w:after="160" w:line="259" w:lineRule="auto"/>
        <w:ind w:left="1069"/>
        <w:jc w:val="left"/>
      </w:pPr>
      <w:r w:rsidRPr="000A744F">
        <w:t>Gửi request tới trang chủ để lấy HTML.</w:t>
      </w:r>
    </w:p>
    <w:p w14:paraId="35425C1C" w14:textId="77777777" w:rsidR="00B367B6" w:rsidRPr="000A744F" w:rsidRDefault="00B367B6" w:rsidP="00B32E87">
      <w:pPr>
        <w:numPr>
          <w:ilvl w:val="0"/>
          <w:numId w:val="128"/>
        </w:numPr>
        <w:tabs>
          <w:tab w:val="clear" w:pos="720"/>
          <w:tab w:val="num" w:pos="1069"/>
        </w:tabs>
        <w:spacing w:after="160" w:line="259" w:lineRule="auto"/>
        <w:ind w:left="1069"/>
        <w:jc w:val="left"/>
      </w:pPr>
      <w:r w:rsidRPr="000A744F">
        <w:t>Gọi AI để phân tích HTML và tìm endpoint + tham số.</w:t>
      </w:r>
    </w:p>
    <w:p w14:paraId="4DD46BB9" w14:textId="77777777" w:rsidR="00B367B6" w:rsidRPr="000A744F" w:rsidRDefault="00B367B6" w:rsidP="00B32E87">
      <w:pPr>
        <w:numPr>
          <w:ilvl w:val="0"/>
          <w:numId w:val="128"/>
        </w:numPr>
        <w:tabs>
          <w:tab w:val="clear" w:pos="720"/>
          <w:tab w:val="num" w:pos="1069"/>
        </w:tabs>
        <w:spacing w:after="160" w:line="259" w:lineRule="auto"/>
        <w:ind w:left="1069"/>
        <w:jc w:val="left"/>
      </w:pPr>
      <w:r w:rsidRPr="000A744F">
        <w:t>Gộp endpoint từ URL và từ AI.</w:t>
      </w:r>
    </w:p>
    <w:p w14:paraId="693571F8" w14:textId="77777777" w:rsidR="00B367B6" w:rsidRPr="000A744F" w:rsidRDefault="00B367B6" w:rsidP="00B32E87">
      <w:pPr>
        <w:numPr>
          <w:ilvl w:val="0"/>
          <w:numId w:val="128"/>
        </w:numPr>
        <w:tabs>
          <w:tab w:val="clear" w:pos="720"/>
          <w:tab w:val="num" w:pos="1069"/>
        </w:tabs>
        <w:spacing w:after="160" w:line="259" w:lineRule="auto"/>
        <w:ind w:left="1069"/>
        <w:jc w:val="left"/>
      </w:pPr>
      <w:r w:rsidRPr="000A744F">
        <w:t>Với mỗi endpoint:</w:t>
      </w:r>
    </w:p>
    <w:p w14:paraId="42622829" w14:textId="77777777" w:rsidR="00B367B6" w:rsidRPr="000A744F" w:rsidRDefault="00B367B6" w:rsidP="00B32E87">
      <w:pPr>
        <w:pStyle w:val="ListParagraph"/>
        <w:numPr>
          <w:ilvl w:val="0"/>
          <w:numId w:val="130"/>
        </w:numPr>
      </w:pPr>
      <w:r w:rsidRPr="000A744F">
        <w:t>Gửi request thử nghiệm.</w:t>
      </w:r>
    </w:p>
    <w:p w14:paraId="4AAB8A68" w14:textId="77777777" w:rsidR="00B367B6" w:rsidRPr="000A744F" w:rsidRDefault="00B367B6" w:rsidP="00B32E87">
      <w:pPr>
        <w:pStyle w:val="ListParagraph"/>
        <w:numPr>
          <w:ilvl w:val="0"/>
          <w:numId w:val="130"/>
        </w:numPr>
      </w:pPr>
      <w:r w:rsidRPr="000A744F">
        <w:t>Gọi AI để gợi ý lỗ hổng tiềm năng theo từng tham số.</w:t>
      </w:r>
    </w:p>
    <w:p w14:paraId="4B591735" w14:textId="1FA4E3F6" w:rsidR="00B367B6" w:rsidRPr="000A744F" w:rsidRDefault="00B367B6" w:rsidP="00A9117E">
      <w:pPr>
        <w:pStyle w:val="ListParagraph"/>
        <w:numPr>
          <w:ilvl w:val="0"/>
          <w:numId w:val="130"/>
        </w:numPr>
      </w:pPr>
      <w:r w:rsidRPr="000A744F">
        <w:t>Với mỗi lỗ hổng tiềm năng</w:t>
      </w:r>
      <w:r w:rsidR="00A9117E">
        <w:rPr>
          <w:lang w:val="vi-VN"/>
        </w:rPr>
        <w:t xml:space="preserve"> sẽ </w:t>
      </w:r>
      <w:r w:rsidR="00A9117E">
        <w:t>g</w:t>
      </w:r>
      <w:r w:rsidRPr="000A744F">
        <w:t>ửi payload thử nghiệm</w:t>
      </w:r>
      <w:r w:rsidR="00A9117E">
        <w:rPr>
          <w:lang w:val="vi-VN"/>
        </w:rPr>
        <w:t xml:space="preserve"> và </w:t>
      </w:r>
      <w:r w:rsidR="008B212B">
        <w:rPr>
          <w:lang w:val="vi-VN"/>
        </w:rPr>
        <w:t>g</w:t>
      </w:r>
      <w:r w:rsidRPr="000A744F">
        <w:t>ọi AI để đánh giá khả năng khai thác.</w:t>
      </w:r>
    </w:p>
    <w:p w14:paraId="33DC2B44" w14:textId="77777777" w:rsidR="00B367B6" w:rsidRPr="000A744F" w:rsidRDefault="00B367B6" w:rsidP="00B32E87">
      <w:pPr>
        <w:numPr>
          <w:ilvl w:val="0"/>
          <w:numId w:val="128"/>
        </w:numPr>
        <w:tabs>
          <w:tab w:val="clear" w:pos="720"/>
          <w:tab w:val="num" w:pos="1069"/>
        </w:tabs>
        <w:spacing w:after="160" w:line="259" w:lineRule="auto"/>
        <w:ind w:left="1069"/>
        <w:jc w:val="left"/>
      </w:pPr>
      <w:r w:rsidRPr="000A744F">
        <w:t>Trả về danh sách endpoint + lỗ hổng + payload + mức độ rủi ro.</w:t>
      </w:r>
    </w:p>
    <w:p w14:paraId="20748F78" w14:textId="77777777" w:rsidR="00B367B6" w:rsidRPr="000A744F" w:rsidRDefault="00B367B6" w:rsidP="00B32E87">
      <w:r w:rsidRPr="000A744F">
        <w:t>Trích mã nguồn và phân tích chức năng</w:t>
      </w:r>
    </w:p>
    <w:p w14:paraId="130DECBF" w14:textId="3B40B4CE" w:rsidR="00B367B6" w:rsidRDefault="00B32E87" w:rsidP="00B367B6">
      <w:pPr>
        <w:rPr>
          <w:lang w:val="vi-VN"/>
        </w:rPr>
      </w:pPr>
      <w:r w:rsidRPr="000A744F">
        <w:t>Hàm chính: run_security_</w:t>
      </w:r>
      <w:r w:rsidR="0043147C">
        <w:t>scan</w:t>
      </w:r>
      <w:r w:rsidR="0043147C">
        <w:rPr>
          <w:lang w:val="vi-VN"/>
        </w:rPr>
        <w:t>:</w:t>
      </w:r>
    </w:p>
    <w:p w14:paraId="0A8912DF" w14:textId="279A3A24" w:rsidR="0043147C" w:rsidRDefault="00F62927" w:rsidP="00B367B6">
      <w:pPr>
        <w:rPr>
          <w:b/>
          <w:bCs/>
          <w:lang w:val="vi-VN"/>
        </w:rPr>
      </w:pPr>
      <w:r>
        <w:rPr>
          <w:b/>
          <w:bCs/>
          <w:lang w:val="vi-VN"/>
        </w:rPr>
        <w:t>Chức năng t</w:t>
      </w:r>
      <w:r w:rsidRPr="00F62927">
        <w:rPr>
          <w:b/>
          <w:bCs/>
          <w:lang w:val="vi-VN"/>
        </w:rPr>
        <w:t xml:space="preserve">iền xử lý URL và tách </w:t>
      </w:r>
      <w:r>
        <w:rPr>
          <w:b/>
          <w:bCs/>
          <w:lang w:val="vi-VN"/>
        </w:rPr>
        <w:t>endpoint:</w:t>
      </w:r>
    </w:p>
    <w:tbl>
      <w:tblPr>
        <w:tblW w:w="9022"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418"/>
        <w:gridCol w:w="8604"/>
      </w:tblGrid>
      <w:tr w:rsidR="00C2650E" w:rsidRPr="00C2650E" w14:paraId="00E9F6C8" w14:textId="77777777" w:rsidTr="00C2650E">
        <w:trPr>
          <w:tblCellSpacing w:w="15" w:type="dxa"/>
        </w:trPr>
        <w:tc>
          <w:tcPr>
            <w:tcW w:w="0" w:type="auto"/>
            <w:shd w:val="clear" w:color="auto" w:fill="D4D4D4"/>
            <w:vAlign w:val="center"/>
            <w:hideMark/>
          </w:tcPr>
          <w:p w14:paraId="2AB708FB" w14:textId="77777777" w:rsidR="00C2650E" w:rsidRPr="00C2650E" w:rsidRDefault="00C2650E" w:rsidP="00BB057C">
            <w:pPr>
              <w:spacing w:after="160" w:line="240" w:lineRule="auto"/>
              <w:ind w:firstLine="0"/>
              <w:jc w:val="center"/>
              <w:rPr>
                <w:sz w:val="24"/>
                <w:szCs w:val="24"/>
                <w:lang w:val="vi-VN"/>
              </w:rPr>
            </w:pPr>
            <w:r w:rsidRPr="00C2650E">
              <w:rPr>
                <w:sz w:val="24"/>
                <w:szCs w:val="24"/>
                <w:lang w:val="vi-VN"/>
              </w:rPr>
              <w:t>1</w:t>
            </w:r>
          </w:p>
          <w:p w14:paraId="4AE051C3" w14:textId="6A8AB92D" w:rsidR="00C2650E" w:rsidRPr="00C2650E" w:rsidRDefault="00C2650E" w:rsidP="00BB057C">
            <w:pPr>
              <w:spacing w:after="160" w:line="240" w:lineRule="auto"/>
              <w:ind w:firstLine="0"/>
              <w:jc w:val="center"/>
              <w:rPr>
                <w:sz w:val="24"/>
                <w:szCs w:val="24"/>
                <w:lang w:val="vi-VN"/>
              </w:rPr>
            </w:pPr>
            <w:r w:rsidRPr="00C2650E">
              <w:rPr>
                <w:sz w:val="24"/>
                <w:szCs w:val="24"/>
                <w:lang w:val="vi-VN"/>
              </w:rPr>
              <w:t>2</w:t>
            </w:r>
          </w:p>
          <w:p w14:paraId="1AAD71BF" w14:textId="66EED8CC" w:rsidR="00C2650E" w:rsidRPr="00C2650E" w:rsidRDefault="00C2650E" w:rsidP="00BB057C">
            <w:pPr>
              <w:spacing w:after="160" w:line="240" w:lineRule="auto"/>
              <w:ind w:firstLine="0"/>
              <w:jc w:val="center"/>
              <w:rPr>
                <w:sz w:val="24"/>
                <w:szCs w:val="24"/>
                <w:lang w:val="vi-VN"/>
              </w:rPr>
            </w:pPr>
            <w:r w:rsidRPr="00C2650E">
              <w:rPr>
                <w:sz w:val="24"/>
                <w:szCs w:val="24"/>
                <w:lang w:val="vi-VN"/>
              </w:rPr>
              <w:t>3</w:t>
            </w:r>
          </w:p>
          <w:p w14:paraId="0AF15FF1" w14:textId="74000810" w:rsidR="00C2650E" w:rsidRPr="00C2650E" w:rsidRDefault="00C2650E" w:rsidP="00BB057C">
            <w:pPr>
              <w:spacing w:after="160" w:line="240" w:lineRule="auto"/>
              <w:ind w:firstLine="0"/>
              <w:jc w:val="center"/>
              <w:rPr>
                <w:sz w:val="24"/>
                <w:szCs w:val="24"/>
                <w:lang w:val="vi-VN"/>
              </w:rPr>
            </w:pPr>
            <w:r w:rsidRPr="00C2650E">
              <w:rPr>
                <w:sz w:val="24"/>
                <w:szCs w:val="24"/>
                <w:lang w:val="vi-VN"/>
              </w:rPr>
              <w:t>4</w:t>
            </w:r>
          </w:p>
          <w:p w14:paraId="68FA52D3" w14:textId="4042349D" w:rsidR="00C2650E" w:rsidRPr="00C2650E" w:rsidRDefault="00C2650E" w:rsidP="00BB057C">
            <w:pPr>
              <w:spacing w:after="160" w:line="240" w:lineRule="auto"/>
              <w:ind w:firstLine="0"/>
              <w:jc w:val="center"/>
              <w:rPr>
                <w:sz w:val="24"/>
                <w:szCs w:val="24"/>
                <w:lang w:val="vi-VN"/>
              </w:rPr>
            </w:pPr>
            <w:r w:rsidRPr="00C2650E">
              <w:rPr>
                <w:sz w:val="24"/>
                <w:szCs w:val="24"/>
                <w:lang w:val="vi-VN"/>
              </w:rPr>
              <w:lastRenderedPageBreak/>
              <w:t>5</w:t>
            </w:r>
          </w:p>
          <w:p w14:paraId="66486448" w14:textId="46E94CF7" w:rsidR="00C2650E" w:rsidRPr="00C2650E" w:rsidRDefault="00C2650E" w:rsidP="00BB057C">
            <w:pPr>
              <w:spacing w:after="160" w:line="240" w:lineRule="auto"/>
              <w:ind w:firstLine="0"/>
              <w:jc w:val="center"/>
              <w:rPr>
                <w:sz w:val="24"/>
                <w:szCs w:val="24"/>
                <w:lang w:val="vi-VN"/>
              </w:rPr>
            </w:pPr>
            <w:r w:rsidRPr="00C2650E">
              <w:rPr>
                <w:sz w:val="24"/>
                <w:szCs w:val="24"/>
                <w:lang w:val="vi-VN"/>
              </w:rPr>
              <w:t>6</w:t>
            </w:r>
          </w:p>
          <w:p w14:paraId="023C1320" w14:textId="7F3A8913" w:rsidR="00C2650E" w:rsidRPr="00C2650E" w:rsidRDefault="00C2650E" w:rsidP="00BB057C">
            <w:pPr>
              <w:spacing w:after="160" w:line="240" w:lineRule="auto"/>
              <w:ind w:firstLine="0"/>
              <w:jc w:val="center"/>
              <w:rPr>
                <w:sz w:val="24"/>
                <w:szCs w:val="24"/>
                <w:lang w:val="vi-VN"/>
              </w:rPr>
            </w:pPr>
            <w:r w:rsidRPr="00C2650E">
              <w:rPr>
                <w:sz w:val="24"/>
                <w:szCs w:val="24"/>
                <w:lang w:val="vi-VN"/>
              </w:rPr>
              <w:t>7</w:t>
            </w:r>
          </w:p>
          <w:p w14:paraId="55B6547E" w14:textId="03A9ACF2" w:rsidR="00C2650E" w:rsidRPr="00C2650E" w:rsidRDefault="00C2650E" w:rsidP="00BB057C">
            <w:pPr>
              <w:spacing w:after="160" w:line="240" w:lineRule="auto"/>
              <w:ind w:firstLine="0"/>
              <w:jc w:val="center"/>
              <w:rPr>
                <w:sz w:val="24"/>
                <w:szCs w:val="24"/>
                <w:lang w:val="vi-VN"/>
              </w:rPr>
            </w:pPr>
            <w:r w:rsidRPr="00C2650E">
              <w:rPr>
                <w:sz w:val="24"/>
                <w:szCs w:val="24"/>
                <w:lang w:val="vi-VN"/>
              </w:rPr>
              <w:t>8</w:t>
            </w:r>
          </w:p>
          <w:p w14:paraId="4ED44383" w14:textId="1F5C69F3" w:rsidR="00C2650E" w:rsidRPr="00C2650E" w:rsidRDefault="00C2650E" w:rsidP="00BB057C">
            <w:pPr>
              <w:spacing w:after="160" w:line="240" w:lineRule="auto"/>
              <w:ind w:firstLine="0"/>
              <w:jc w:val="center"/>
              <w:rPr>
                <w:sz w:val="24"/>
                <w:szCs w:val="24"/>
                <w:lang w:val="vi-VN"/>
              </w:rPr>
            </w:pPr>
            <w:r w:rsidRPr="00C2650E">
              <w:rPr>
                <w:sz w:val="24"/>
                <w:szCs w:val="24"/>
                <w:lang w:val="vi-VN"/>
              </w:rPr>
              <w:t>9</w:t>
            </w:r>
          </w:p>
          <w:p w14:paraId="402ECBFC" w14:textId="77777777" w:rsidR="00C2650E" w:rsidRPr="00C2650E" w:rsidRDefault="00C2650E" w:rsidP="00BB057C">
            <w:pPr>
              <w:spacing w:after="160" w:line="240" w:lineRule="auto"/>
              <w:ind w:firstLine="0"/>
              <w:jc w:val="center"/>
              <w:rPr>
                <w:sz w:val="24"/>
                <w:szCs w:val="24"/>
                <w:lang w:val="vi-VN"/>
              </w:rPr>
            </w:pPr>
            <w:r w:rsidRPr="00C2650E">
              <w:rPr>
                <w:sz w:val="24"/>
                <w:szCs w:val="24"/>
                <w:lang w:val="vi-VN"/>
              </w:rPr>
              <w:t>10</w:t>
            </w:r>
          </w:p>
          <w:p w14:paraId="5E5462C1" w14:textId="77777777" w:rsidR="00C2650E" w:rsidRPr="00C2650E" w:rsidRDefault="00C2650E" w:rsidP="00BB057C">
            <w:pPr>
              <w:spacing w:after="160" w:line="240" w:lineRule="auto"/>
              <w:ind w:firstLine="0"/>
              <w:jc w:val="center"/>
              <w:rPr>
                <w:sz w:val="24"/>
                <w:szCs w:val="24"/>
                <w:lang w:val="vi-VN"/>
              </w:rPr>
            </w:pPr>
            <w:r w:rsidRPr="00C2650E">
              <w:rPr>
                <w:sz w:val="24"/>
                <w:szCs w:val="24"/>
                <w:lang w:val="vi-VN"/>
              </w:rPr>
              <w:t>11</w:t>
            </w:r>
          </w:p>
          <w:p w14:paraId="665D68A4" w14:textId="77777777" w:rsidR="00C2650E" w:rsidRPr="00C2650E" w:rsidRDefault="00C2650E" w:rsidP="00BB057C">
            <w:pPr>
              <w:spacing w:after="160" w:line="240" w:lineRule="auto"/>
              <w:ind w:firstLine="0"/>
              <w:jc w:val="center"/>
              <w:rPr>
                <w:sz w:val="24"/>
                <w:szCs w:val="24"/>
                <w:lang w:val="vi-VN"/>
              </w:rPr>
            </w:pPr>
            <w:r w:rsidRPr="00C2650E">
              <w:rPr>
                <w:sz w:val="24"/>
                <w:szCs w:val="24"/>
                <w:lang w:val="vi-VN"/>
              </w:rPr>
              <w:t>12</w:t>
            </w:r>
          </w:p>
          <w:p w14:paraId="28845650" w14:textId="77777777" w:rsidR="00C2650E" w:rsidRPr="00C2650E" w:rsidRDefault="00C2650E" w:rsidP="00BB057C">
            <w:pPr>
              <w:spacing w:after="160" w:line="240" w:lineRule="auto"/>
              <w:ind w:firstLine="0"/>
              <w:jc w:val="center"/>
              <w:rPr>
                <w:sz w:val="24"/>
                <w:szCs w:val="24"/>
                <w:lang w:val="vi-VN"/>
              </w:rPr>
            </w:pPr>
            <w:r w:rsidRPr="00C2650E">
              <w:rPr>
                <w:sz w:val="24"/>
                <w:szCs w:val="24"/>
                <w:lang w:val="vi-VN"/>
              </w:rPr>
              <w:t>13</w:t>
            </w:r>
          </w:p>
          <w:p w14:paraId="77F002C4" w14:textId="77777777" w:rsidR="00C2650E" w:rsidRPr="00C2650E" w:rsidRDefault="00C2650E" w:rsidP="00BB057C">
            <w:pPr>
              <w:spacing w:after="160" w:line="240" w:lineRule="auto"/>
              <w:ind w:firstLine="0"/>
              <w:jc w:val="center"/>
              <w:rPr>
                <w:sz w:val="24"/>
                <w:szCs w:val="24"/>
                <w:lang w:val="vi-VN"/>
              </w:rPr>
            </w:pPr>
            <w:r w:rsidRPr="00C2650E">
              <w:rPr>
                <w:sz w:val="24"/>
                <w:szCs w:val="24"/>
                <w:lang w:val="vi-VN"/>
              </w:rPr>
              <w:t>14</w:t>
            </w:r>
          </w:p>
          <w:p w14:paraId="4DA712E3" w14:textId="77777777" w:rsidR="00C2650E" w:rsidRPr="00C2650E" w:rsidRDefault="00C2650E" w:rsidP="00BB057C">
            <w:pPr>
              <w:spacing w:after="160" w:line="240" w:lineRule="auto"/>
              <w:ind w:firstLine="0"/>
              <w:jc w:val="center"/>
              <w:rPr>
                <w:sz w:val="24"/>
                <w:szCs w:val="24"/>
                <w:lang w:val="vi-VN"/>
              </w:rPr>
            </w:pPr>
            <w:r w:rsidRPr="00C2650E">
              <w:rPr>
                <w:sz w:val="24"/>
                <w:szCs w:val="24"/>
                <w:lang w:val="vi-VN"/>
              </w:rPr>
              <w:t>15</w:t>
            </w:r>
          </w:p>
          <w:p w14:paraId="1D8C67B5" w14:textId="77777777" w:rsidR="00C2650E" w:rsidRPr="00C2650E" w:rsidRDefault="00C2650E" w:rsidP="00BB057C">
            <w:pPr>
              <w:spacing w:after="160" w:line="240" w:lineRule="auto"/>
              <w:ind w:firstLine="0"/>
              <w:jc w:val="center"/>
              <w:rPr>
                <w:sz w:val="24"/>
                <w:szCs w:val="24"/>
                <w:lang w:val="vi-VN"/>
              </w:rPr>
            </w:pPr>
            <w:r w:rsidRPr="00C2650E">
              <w:rPr>
                <w:sz w:val="24"/>
                <w:szCs w:val="24"/>
                <w:lang w:val="vi-VN"/>
              </w:rPr>
              <w:t>16</w:t>
            </w:r>
          </w:p>
          <w:p w14:paraId="2E734B0B" w14:textId="77777777" w:rsidR="00C2650E" w:rsidRPr="00C2650E" w:rsidRDefault="00C2650E" w:rsidP="00BB057C">
            <w:pPr>
              <w:spacing w:after="160" w:line="240" w:lineRule="auto"/>
              <w:ind w:firstLine="0"/>
              <w:jc w:val="center"/>
              <w:rPr>
                <w:sz w:val="24"/>
                <w:szCs w:val="24"/>
                <w:lang w:val="vi-VN"/>
              </w:rPr>
            </w:pPr>
            <w:r w:rsidRPr="00C2650E">
              <w:rPr>
                <w:sz w:val="24"/>
                <w:szCs w:val="24"/>
                <w:lang w:val="vi-VN"/>
              </w:rPr>
              <w:t>17</w:t>
            </w:r>
          </w:p>
          <w:p w14:paraId="1812B8FE" w14:textId="77777777" w:rsidR="00C2650E" w:rsidRPr="00C2650E" w:rsidRDefault="00C2650E" w:rsidP="00BB057C">
            <w:pPr>
              <w:spacing w:after="160" w:line="240" w:lineRule="auto"/>
              <w:ind w:firstLine="0"/>
              <w:jc w:val="center"/>
              <w:rPr>
                <w:sz w:val="24"/>
                <w:szCs w:val="24"/>
                <w:lang w:val="vi-VN"/>
              </w:rPr>
            </w:pPr>
            <w:r w:rsidRPr="00C2650E">
              <w:rPr>
                <w:sz w:val="24"/>
                <w:szCs w:val="24"/>
                <w:lang w:val="vi-VN"/>
              </w:rPr>
              <w:t>18</w:t>
            </w:r>
          </w:p>
          <w:p w14:paraId="6E972EF5" w14:textId="0700F6A8" w:rsidR="00C2650E" w:rsidRPr="00C2650E" w:rsidRDefault="00C2650E" w:rsidP="00BB057C">
            <w:pPr>
              <w:spacing w:after="160" w:line="240" w:lineRule="auto"/>
              <w:ind w:firstLine="0"/>
              <w:jc w:val="center"/>
              <w:rPr>
                <w:sz w:val="24"/>
                <w:szCs w:val="24"/>
                <w:lang w:val="vi-VN"/>
              </w:rPr>
            </w:pPr>
          </w:p>
        </w:tc>
        <w:tc>
          <w:tcPr>
            <w:tcW w:w="0" w:type="auto"/>
            <w:shd w:val="clear" w:color="auto" w:fill="D4D4D4"/>
            <w:vAlign w:val="center"/>
            <w:hideMark/>
          </w:tcPr>
          <w:p w14:paraId="193A869E" w14:textId="77777777" w:rsidR="00C2650E" w:rsidRPr="00C2650E" w:rsidRDefault="00C2650E" w:rsidP="00BB057C">
            <w:pPr>
              <w:spacing w:after="160" w:line="240" w:lineRule="auto"/>
              <w:ind w:firstLine="0"/>
              <w:jc w:val="left"/>
              <w:rPr>
                <w:sz w:val="24"/>
                <w:szCs w:val="24"/>
                <w:lang w:val="vi-VN"/>
              </w:rPr>
            </w:pPr>
            <w:r w:rsidRPr="00C2650E">
              <w:rPr>
                <w:sz w:val="24"/>
                <w:szCs w:val="24"/>
                <w:lang w:val="vi-VN"/>
              </w:rPr>
              <w:lastRenderedPageBreak/>
              <w:t xml:space="preserve">    parsed = urlparse(input_url)</w:t>
            </w:r>
          </w:p>
          <w:p w14:paraId="754B24C0" w14:textId="77777777" w:rsidR="00C2650E" w:rsidRPr="00C2650E" w:rsidRDefault="00C2650E" w:rsidP="00BB057C">
            <w:pPr>
              <w:spacing w:after="160" w:line="240" w:lineRule="auto"/>
              <w:ind w:firstLine="0"/>
              <w:jc w:val="left"/>
              <w:rPr>
                <w:sz w:val="24"/>
                <w:szCs w:val="24"/>
                <w:lang w:val="vi-VN"/>
              </w:rPr>
            </w:pPr>
            <w:r w:rsidRPr="00C2650E">
              <w:rPr>
                <w:sz w:val="24"/>
                <w:szCs w:val="24"/>
                <w:lang w:val="vi-VN"/>
              </w:rPr>
              <w:t xml:space="preserve">    if not parsed.scheme:</w:t>
            </w:r>
          </w:p>
          <w:p w14:paraId="5ECDD348" w14:textId="77777777" w:rsidR="00C2650E" w:rsidRPr="00C2650E" w:rsidRDefault="00C2650E" w:rsidP="00BB057C">
            <w:pPr>
              <w:spacing w:after="160" w:line="240" w:lineRule="auto"/>
              <w:ind w:firstLine="0"/>
              <w:jc w:val="left"/>
              <w:rPr>
                <w:sz w:val="24"/>
                <w:szCs w:val="24"/>
                <w:lang w:val="vi-VN"/>
              </w:rPr>
            </w:pPr>
            <w:r w:rsidRPr="00C2650E">
              <w:rPr>
                <w:sz w:val="24"/>
                <w:szCs w:val="24"/>
                <w:lang w:val="vi-VN"/>
              </w:rPr>
              <w:t xml:space="preserve">        logger.error("URL phải có scheme (http:// hoặc https://).")</w:t>
            </w:r>
          </w:p>
          <w:p w14:paraId="49F4C0ED" w14:textId="16BB9050" w:rsidR="00C2650E" w:rsidRPr="00C2650E" w:rsidRDefault="00C2650E" w:rsidP="00BB057C">
            <w:pPr>
              <w:spacing w:after="160" w:line="240" w:lineRule="auto"/>
              <w:ind w:firstLine="0"/>
              <w:jc w:val="left"/>
              <w:rPr>
                <w:sz w:val="24"/>
                <w:szCs w:val="24"/>
                <w:lang w:val="vi-VN"/>
              </w:rPr>
            </w:pPr>
            <w:r w:rsidRPr="00C2650E">
              <w:rPr>
                <w:sz w:val="24"/>
                <w:szCs w:val="24"/>
                <w:lang w:val="vi-VN"/>
              </w:rPr>
              <w:t xml:space="preserve">        return</w:t>
            </w:r>
          </w:p>
          <w:p w14:paraId="4D9A0F1A" w14:textId="77777777" w:rsidR="00C2650E" w:rsidRPr="00C2650E" w:rsidRDefault="00C2650E" w:rsidP="00BB057C">
            <w:pPr>
              <w:spacing w:after="160" w:line="240" w:lineRule="auto"/>
              <w:ind w:firstLine="0"/>
              <w:jc w:val="left"/>
              <w:rPr>
                <w:sz w:val="24"/>
                <w:szCs w:val="24"/>
                <w:lang w:val="vi-VN"/>
              </w:rPr>
            </w:pPr>
            <w:r w:rsidRPr="00C2650E">
              <w:rPr>
                <w:sz w:val="24"/>
                <w:szCs w:val="24"/>
                <w:lang w:val="vi-VN"/>
              </w:rPr>
              <w:lastRenderedPageBreak/>
              <w:t xml:space="preserve">    base_url = f"{parsed.scheme}://{parsed.netloc}"</w:t>
            </w:r>
          </w:p>
          <w:p w14:paraId="478A57F6" w14:textId="349C1D63" w:rsidR="00C2650E" w:rsidRPr="00C2650E" w:rsidRDefault="00C2650E" w:rsidP="00BB057C">
            <w:pPr>
              <w:spacing w:after="160" w:line="240" w:lineRule="auto"/>
              <w:ind w:firstLine="0"/>
              <w:jc w:val="left"/>
              <w:rPr>
                <w:sz w:val="24"/>
                <w:szCs w:val="24"/>
                <w:lang w:val="vi-VN"/>
              </w:rPr>
            </w:pPr>
            <w:r w:rsidRPr="00C2650E">
              <w:rPr>
                <w:sz w:val="24"/>
                <w:szCs w:val="24"/>
                <w:lang w:val="vi-VN"/>
              </w:rPr>
              <w:t xml:space="preserve">    initial_endpoints = []</w:t>
            </w:r>
          </w:p>
          <w:p w14:paraId="215D4924" w14:textId="77777777" w:rsidR="00C2650E" w:rsidRPr="00C2650E" w:rsidRDefault="00C2650E" w:rsidP="00BB057C">
            <w:pPr>
              <w:spacing w:after="160" w:line="240" w:lineRule="auto"/>
              <w:ind w:firstLine="0"/>
              <w:jc w:val="left"/>
              <w:rPr>
                <w:sz w:val="24"/>
                <w:szCs w:val="24"/>
                <w:lang w:val="vi-VN"/>
              </w:rPr>
            </w:pPr>
            <w:r w:rsidRPr="00C2650E">
              <w:rPr>
                <w:sz w:val="24"/>
                <w:szCs w:val="24"/>
                <w:lang w:val="vi-VN"/>
              </w:rPr>
              <w:t xml:space="preserve">    if parsed.path and parsed.path != "/":</w:t>
            </w:r>
          </w:p>
          <w:p w14:paraId="12CBBC94" w14:textId="77777777" w:rsidR="00C2650E" w:rsidRPr="00C2650E" w:rsidRDefault="00C2650E" w:rsidP="00BB057C">
            <w:pPr>
              <w:spacing w:after="160" w:line="240" w:lineRule="auto"/>
              <w:ind w:firstLine="0"/>
              <w:jc w:val="left"/>
              <w:rPr>
                <w:sz w:val="24"/>
                <w:szCs w:val="24"/>
                <w:lang w:val="vi-VN"/>
              </w:rPr>
            </w:pPr>
            <w:r w:rsidRPr="00C2650E">
              <w:rPr>
                <w:sz w:val="24"/>
                <w:szCs w:val="24"/>
                <w:lang w:val="vi-VN"/>
              </w:rPr>
              <w:t xml:space="preserve">        ep_path = parsed.path</w:t>
            </w:r>
          </w:p>
          <w:p w14:paraId="2D0E2CB8" w14:textId="77777777" w:rsidR="00C2650E" w:rsidRPr="00C2650E" w:rsidRDefault="00C2650E" w:rsidP="00BB057C">
            <w:pPr>
              <w:spacing w:after="160" w:line="240" w:lineRule="auto"/>
              <w:ind w:firstLine="0"/>
              <w:jc w:val="left"/>
              <w:rPr>
                <w:sz w:val="24"/>
                <w:szCs w:val="24"/>
                <w:lang w:val="vi-VN"/>
              </w:rPr>
            </w:pPr>
            <w:r w:rsidRPr="00C2650E">
              <w:rPr>
                <w:sz w:val="24"/>
                <w:szCs w:val="24"/>
                <w:lang w:val="vi-VN"/>
              </w:rPr>
              <w:t xml:space="preserve">        params = {}</w:t>
            </w:r>
          </w:p>
          <w:p w14:paraId="13D6561B" w14:textId="77777777" w:rsidR="00C2650E" w:rsidRPr="00C2650E" w:rsidRDefault="00C2650E" w:rsidP="00BB057C">
            <w:pPr>
              <w:spacing w:after="160" w:line="240" w:lineRule="auto"/>
              <w:ind w:firstLine="0"/>
              <w:jc w:val="left"/>
              <w:rPr>
                <w:sz w:val="24"/>
                <w:szCs w:val="24"/>
                <w:lang w:val="vi-VN"/>
              </w:rPr>
            </w:pPr>
            <w:r w:rsidRPr="00C2650E">
              <w:rPr>
                <w:sz w:val="24"/>
                <w:szCs w:val="24"/>
                <w:lang w:val="vi-VN"/>
              </w:rPr>
              <w:t xml:space="preserve">        if parsed.query:</w:t>
            </w:r>
          </w:p>
          <w:p w14:paraId="20B1F352" w14:textId="77777777" w:rsidR="00C2650E" w:rsidRPr="00C2650E" w:rsidRDefault="00C2650E" w:rsidP="00BB057C">
            <w:pPr>
              <w:spacing w:after="160" w:line="240" w:lineRule="auto"/>
              <w:ind w:firstLine="0"/>
              <w:jc w:val="left"/>
              <w:rPr>
                <w:sz w:val="24"/>
                <w:szCs w:val="24"/>
                <w:lang w:val="vi-VN"/>
              </w:rPr>
            </w:pPr>
            <w:r w:rsidRPr="00C2650E">
              <w:rPr>
                <w:sz w:val="24"/>
                <w:szCs w:val="24"/>
                <w:lang w:val="vi-VN"/>
              </w:rPr>
              <w:t xml:space="preserve">            q = parse_qs(parsed.query, keep_blank_values=True)</w:t>
            </w:r>
          </w:p>
          <w:p w14:paraId="65D05C64" w14:textId="77777777" w:rsidR="00C2650E" w:rsidRPr="00C2650E" w:rsidRDefault="00C2650E" w:rsidP="00BB057C">
            <w:pPr>
              <w:spacing w:after="160" w:line="240" w:lineRule="auto"/>
              <w:ind w:firstLine="0"/>
              <w:jc w:val="left"/>
              <w:rPr>
                <w:sz w:val="24"/>
                <w:szCs w:val="24"/>
                <w:lang w:val="vi-VN"/>
              </w:rPr>
            </w:pPr>
            <w:r w:rsidRPr="00C2650E">
              <w:rPr>
                <w:sz w:val="24"/>
                <w:szCs w:val="24"/>
                <w:lang w:val="vi-VN"/>
              </w:rPr>
              <w:t xml:space="preserve">            for k, vals in q.items():</w:t>
            </w:r>
          </w:p>
          <w:p w14:paraId="05754CBC" w14:textId="77777777" w:rsidR="00C2650E" w:rsidRPr="00C2650E" w:rsidRDefault="00C2650E" w:rsidP="00BB057C">
            <w:pPr>
              <w:spacing w:after="160" w:line="240" w:lineRule="auto"/>
              <w:ind w:firstLine="0"/>
              <w:jc w:val="left"/>
              <w:rPr>
                <w:sz w:val="24"/>
                <w:szCs w:val="24"/>
                <w:lang w:val="vi-VN"/>
              </w:rPr>
            </w:pPr>
            <w:r w:rsidRPr="00C2650E">
              <w:rPr>
                <w:sz w:val="24"/>
                <w:szCs w:val="24"/>
                <w:lang w:val="vi-VN"/>
              </w:rPr>
              <w:t xml:space="preserve">                params[k] = vals[0] if vals else ""</w:t>
            </w:r>
          </w:p>
          <w:p w14:paraId="55FC5CC8" w14:textId="77777777" w:rsidR="004057C2" w:rsidRPr="00FB485D" w:rsidRDefault="00C2650E" w:rsidP="00BB057C">
            <w:pPr>
              <w:spacing w:after="160" w:line="240" w:lineRule="auto"/>
              <w:ind w:firstLine="0"/>
              <w:jc w:val="left"/>
              <w:rPr>
                <w:sz w:val="24"/>
                <w:szCs w:val="24"/>
                <w:lang w:val="vi-VN"/>
              </w:rPr>
            </w:pPr>
            <w:r w:rsidRPr="00C2650E">
              <w:rPr>
                <w:sz w:val="24"/>
                <w:szCs w:val="24"/>
                <w:lang w:val="vi-VN"/>
              </w:rPr>
              <w:t xml:space="preserve">        logger.info(f"Tách endpoint từ input: base_url={base_url}, </w:t>
            </w:r>
          </w:p>
          <w:p w14:paraId="000D8B10" w14:textId="66834BB5" w:rsidR="00C2650E" w:rsidRPr="00C2650E" w:rsidRDefault="00C2650E" w:rsidP="00BB057C">
            <w:pPr>
              <w:spacing w:after="160" w:line="240" w:lineRule="auto"/>
              <w:ind w:firstLine="0"/>
              <w:jc w:val="left"/>
              <w:rPr>
                <w:sz w:val="24"/>
                <w:szCs w:val="24"/>
                <w:lang w:val="vi-VN"/>
              </w:rPr>
            </w:pPr>
            <w:r w:rsidRPr="00C2650E">
              <w:rPr>
                <w:sz w:val="24"/>
                <w:szCs w:val="24"/>
                <w:lang w:val="vi-VN"/>
              </w:rPr>
              <w:t>endpoint={ep_path}, params={params}")</w:t>
            </w:r>
          </w:p>
          <w:p w14:paraId="6BA24B07" w14:textId="019A7E80" w:rsidR="00C2650E" w:rsidRPr="00C2650E" w:rsidRDefault="00C2650E" w:rsidP="00BB057C">
            <w:pPr>
              <w:spacing w:after="160" w:line="240" w:lineRule="auto"/>
              <w:ind w:firstLine="0"/>
              <w:jc w:val="left"/>
              <w:rPr>
                <w:sz w:val="24"/>
                <w:szCs w:val="24"/>
                <w:lang w:val="vi-VN"/>
              </w:rPr>
            </w:pPr>
            <w:r w:rsidRPr="00C2650E">
              <w:rPr>
                <w:sz w:val="24"/>
                <w:szCs w:val="24"/>
                <w:lang w:val="vi-VN"/>
              </w:rPr>
              <w:t xml:space="preserve">        initial_endpoints.append({"endpoint": ep_path,</w:t>
            </w:r>
          </w:p>
          <w:p w14:paraId="4C254D78" w14:textId="77777777" w:rsidR="00C2650E" w:rsidRPr="00C2650E" w:rsidRDefault="00C2650E" w:rsidP="00BB057C">
            <w:pPr>
              <w:spacing w:after="160" w:line="240" w:lineRule="auto"/>
              <w:ind w:firstLine="0"/>
              <w:jc w:val="left"/>
              <w:rPr>
                <w:sz w:val="24"/>
                <w:szCs w:val="24"/>
                <w:lang w:val="vi-VN"/>
              </w:rPr>
            </w:pPr>
            <w:r w:rsidRPr="00C2650E">
              <w:rPr>
                <w:sz w:val="24"/>
                <w:szCs w:val="24"/>
                <w:lang w:val="vi-VN"/>
              </w:rPr>
              <w:t xml:space="preserve">            "method": "GET",</w:t>
            </w:r>
          </w:p>
          <w:p w14:paraId="4EE34C11" w14:textId="1EF3B8B0" w:rsidR="00C2650E" w:rsidRPr="00C2650E" w:rsidRDefault="00C2650E" w:rsidP="00BB057C">
            <w:pPr>
              <w:spacing w:after="160" w:line="240" w:lineRule="auto"/>
              <w:ind w:firstLine="0"/>
              <w:jc w:val="left"/>
              <w:rPr>
                <w:sz w:val="24"/>
                <w:szCs w:val="24"/>
                <w:lang w:val="vi-VN"/>
              </w:rPr>
            </w:pPr>
            <w:r w:rsidRPr="00C2650E">
              <w:rPr>
                <w:sz w:val="24"/>
                <w:szCs w:val="24"/>
                <w:lang w:val="vi-VN"/>
              </w:rPr>
              <w:t xml:space="preserve">            "params": params  })</w:t>
            </w:r>
          </w:p>
        </w:tc>
      </w:tr>
    </w:tbl>
    <w:p w14:paraId="499EA953" w14:textId="6B8191CC" w:rsidR="00265946" w:rsidRPr="008E6609" w:rsidRDefault="00265946" w:rsidP="00265946">
      <w:pPr>
        <w:pStyle w:val="ListParagraph"/>
        <w:numPr>
          <w:ilvl w:val="0"/>
          <w:numId w:val="102"/>
        </w:numPr>
        <w:rPr>
          <w:lang w:val="vi-VN"/>
        </w:rPr>
      </w:pPr>
      <w:r w:rsidRPr="00F57D77">
        <w:rPr>
          <w:lang w:val="vi-VN"/>
        </w:rPr>
        <w:lastRenderedPageBreak/>
        <w:t xml:space="preserve">Chức năng: </w:t>
      </w:r>
      <w:r>
        <w:rPr>
          <w:lang w:val="vi-VN"/>
        </w:rPr>
        <w:t>T</w:t>
      </w:r>
      <w:r w:rsidRPr="00265946">
        <w:rPr>
          <w:lang w:val="vi-VN"/>
        </w:rPr>
        <w:t>rích và chuẩn hóa endpoint khởi đầu (path + query) từ URL đầu vào để dùng làm seed cho quy trình quét/thu thập endpoint tiếp theo</w:t>
      </w:r>
      <w:r w:rsidRPr="00E07D9D">
        <w:rPr>
          <w:lang w:val="vi-VN"/>
        </w:rPr>
        <w:t>.</w:t>
      </w:r>
    </w:p>
    <w:p w14:paraId="66D29FB4" w14:textId="77777777" w:rsidR="00265946" w:rsidRPr="00F57D77" w:rsidRDefault="00265946" w:rsidP="00265946">
      <w:pPr>
        <w:pStyle w:val="ListParagraph"/>
        <w:numPr>
          <w:ilvl w:val="0"/>
          <w:numId w:val="102"/>
        </w:numPr>
      </w:pPr>
      <w:r w:rsidRPr="00F57D77">
        <w:t>Giải thích:</w:t>
      </w:r>
    </w:p>
    <w:p w14:paraId="37D17ACA" w14:textId="43D2A1A0" w:rsidR="0078356A" w:rsidRDefault="0078356A" w:rsidP="00265946">
      <w:pPr>
        <w:pStyle w:val="ListParagraph"/>
        <w:numPr>
          <w:ilvl w:val="0"/>
          <w:numId w:val="103"/>
        </w:numPr>
        <w:rPr>
          <w:lang w:val="vi-VN"/>
        </w:rPr>
      </w:pPr>
      <w:r>
        <w:t>G</w:t>
      </w:r>
      <w:r w:rsidRPr="0078356A">
        <w:t>ọi urlparse(input_url)</w:t>
      </w:r>
      <w:r>
        <w:rPr>
          <w:lang w:val="vi-VN"/>
        </w:rPr>
        <w:t>,</w:t>
      </w:r>
      <w:r w:rsidRPr="0078356A">
        <w:rPr>
          <w:szCs w:val="28"/>
        </w:rPr>
        <w:t xml:space="preserve"> </w:t>
      </w:r>
      <w:r w:rsidRPr="0078356A">
        <w:t xml:space="preserve">nếu thiếu scheme thì ghi log lỗi và trả </w:t>
      </w:r>
      <w:r w:rsidR="00C529C4">
        <w:t>None</w:t>
      </w:r>
      <w:r w:rsidR="00C529C4">
        <w:rPr>
          <w:lang w:val="vi-VN"/>
        </w:rPr>
        <w:t>.</w:t>
      </w:r>
    </w:p>
    <w:p w14:paraId="41D7169C" w14:textId="7AF7A05B" w:rsidR="00265946" w:rsidRDefault="0078356A" w:rsidP="00265946">
      <w:pPr>
        <w:pStyle w:val="ListParagraph"/>
        <w:numPr>
          <w:ilvl w:val="0"/>
          <w:numId w:val="103"/>
        </w:numPr>
        <w:rPr>
          <w:lang w:val="vi-VN"/>
        </w:rPr>
      </w:pPr>
      <w:r>
        <w:rPr>
          <w:lang w:val="vi-VN"/>
        </w:rPr>
        <w:t xml:space="preserve">Tạo </w:t>
      </w:r>
      <w:r w:rsidRPr="0078356A">
        <w:rPr>
          <w:lang w:val="vi-VN"/>
        </w:rPr>
        <w:t>base_url dùng để gọi trang chủ hoặc làm gốc khi ghép các endpoint tương đối</w:t>
      </w:r>
      <w:r w:rsidR="00265946" w:rsidRPr="00862DC4">
        <w:rPr>
          <w:lang w:val="vi-VN"/>
        </w:rPr>
        <w:t>.</w:t>
      </w:r>
    </w:p>
    <w:p w14:paraId="2283358B" w14:textId="1E18FE9D" w:rsidR="0078356A" w:rsidRDefault="0078356A" w:rsidP="00265946">
      <w:pPr>
        <w:pStyle w:val="ListParagraph"/>
        <w:numPr>
          <w:ilvl w:val="0"/>
          <w:numId w:val="103"/>
        </w:numPr>
        <w:rPr>
          <w:lang w:val="vi-VN"/>
        </w:rPr>
      </w:pPr>
      <w:r w:rsidRPr="000F680B">
        <w:rPr>
          <w:lang w:val="vi-VN"/>
        </w:rPr>
        <w:t>Tách endpoint từ path và query</w:t>
      </w:r>
      <w:r>
        <w:rPr>
          <w:lang w:val="vi-VN"/>
        </w:rPr>
        <w:t xml:space="preserve"> </w:t>
      </w:r>
      <w:r w:rsidR="000F680B" w:rsidRPr="000F680B">
        <w:rPr>
          <w:lang w:val="vi-VN"/>
        </w:rPr>
        <w:t>nếu parsed.path tồn tại và khác "/", thì lấy ep_path = parsed.path; phân tích parsed.query bằng parse_qs(..., keep_blank_values=True) và chọn giá trị đầu tiên của mỗi key làm default</w:t>
      </w:r>
    </w:p>
    <w:p w14:paraId="738B2D32" w14:textId="608A25A2" w:rsidR="00265946" w:rsidRPr="00CE4B7E" w:rsidRDefault="00E04A14" w:rsidP="00265946">
      <w:pPr>
        <w:pStyle w:val="ListParagraph"/>
        <w:numPr>
          <w:ilvl w:val="0"/>
          <w:numId w:val="103"/>
        </w:numPr>
        <w:rPr>
          <w:lang w:val="vi-VN"/>
        </w:rPr>
      </w:pPr>
      <w:r>
        <w:rPr>
          <w:lang w:val="vi-VN"/>
        </w:rPr>
        <w:t>Lưu thông tin của endpoint tách được</w:t>
      </w:r>
      <w:r w:rsidR="00265946">
        <w:rPr>
          <w:lang w:val="vi-VN"/>
        </w:rPr>
        <w:t>.</w:t>
      </w:r>
    </w:p>
    <w:p w14:paraId="3D51BECA" w14:textId="6F31AD07" w:rsidR="00265946" w:rsidRPr="00B367B6" w:rsidRDefault="00265946" w:rsidP="00265946">
      <w:pPr>
        <w:pStyle w:val="ListParagraph"/>
        <w:numPr>
          <w:ilvl w:val="0"/>
          <w:numId w:val="102"/>
        </w:numPr>
        <w:rPr>
          <w:lang w:val="vi-VN"/>
        </w:rPr>
      </w:pPr>
      <w:r w:rsidRPr="001A17B1">
        <w:rPr>
          <w:lang w:val="vi-VN"/>
        </w:rPr>
        <w:t xml:space="preserve">Ý nghĩa: </w:t>
      </w:r>
      <w:r w:rsidR="00163250">
        <w:rPr>
          <w:lang w:val="vi-VN"/>
        </w:rPr>
        <w:t>C</w:t>
      </w:r>
      <w:r w:rsidR="00163250" w:rsidRPr="00163250">
        <w:rPr>
          <w:lang w:val="vi-VN"/>
        </w:rPr>
        <w:t xml:space="preserve">ung cấp một endpoint ban đầu rõ ràng (endpoint, method, params) và base_url để tiếp tục các bước </w:t>
      </w:r>
      <w:r w:rsidR="00E04A14">
        <w:rPr>
          <w:lang w:val="vi-VN"/>
        </w:rPr>
        <w:t xml:space="preserve">kiểm thử </w:t>
      </w:r>
      <w:r w:rsidR="00163250" w:rsidRPr="00163250">
        <w:rPr>
          <w:lang w:val="vi-VN"/>
        </w:rPr>
        <w:t>tự động</w:t>
      </w:r>
      <w:r w:rsidRPr="00E07D9D">
        <w:rPr>
          <w:lang w:val="vi-VN"/>
        </w:rPr>
        <w:t>.</w:t>
      </w:r>
    </w:p>
    <w:p w14:paraId="116F01B6" w14:textId="1B9B7AB1" w:rsidR="00C2650E" w:rsidRDefault="00A14733" w:rsidP="00B367B6">
      <w:pPr>
        <w:rPr>
          <w:b/>
          <w:bCs/>
          <w:lang w:val="vi-VN"/>
        </w:rPr>
      </w:pPr>
      <w:r>
        <w:rPr>
          <w:b/>
          <w:bCs/>
          <w:lang w:val="vi-VN"/>
        </w:rPr>
        <w:t>Chức năng tìm kiếm các endpoint từ URL ban đầu:</w:t>
      </w:r>
    </w:p>
    <w:tbl>
      <w:tblPr>
        <w:tblW w:w="9022"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331"/>
        <w:gridCol w:w="8691"/>
      </w:tblGrid>
      <w:tr w:rsidR="00FE383E" w:rsidRPr="0009399E" w14:paraId="2B4D588A" w14:textId="77777777" w:rsidTr="0009399E">
        <w:trPr>
          <w:tblCellSpacing w:w="15" w:type="dxa"/>
        </w:trPr>
        <w:tc>
          <w:tcPr>
            <w:tcW w:w="0" w:type="auto"/>
            <w:shd w:val="clear" w:color="auto" w:fill="D4D4D4"/>
            <w:vAlign w:val="center"/>
            <w:hideMark/>
          </w:tcPr>
          <w:p w14:paraId="13766E81" w14:textId="77777777" w:rsidR="0009399E" w:rsidRPr="0009399E" w:rsidRDefault="0009399E" w:rsidP="00BB057C">
            <w:pPr>
              <w:spacing w:after="160" w:line="240" w:lineRule="auto"/>
              <w:ind w:firstLine="0"/>
              <w:jc w:val="center"/>
              <w:rPr>
                <w:sz w:val="24"/>
                <w:szCs w:val="24"/>
                <w:lang w:val="vi-VN"/>
              </w:rPr>
            </w:pPr>
            <w:r w:rsidRPr="0009399E">
              <w:rPr>
                <w:sz w:val="24"/>
                <w:szCs w:val="24"/>
                <w:lang w:val="vi-VN"/>
              </w:rPr>
              <w:t>1</w:t>
            </w:r>
          </w:p>
          <w:p w14:paraId="417A0263" w14:textId="3759654C" w:rsidR="0009399E" w:rsidRPr="0009399E" w:rsidRDefault="0009399E" w:rsidP="00BB057C">
            <w:pPr>
              <w:spacing w:after="160" w:line="240" w:lineRule="auto"/>
              <w:ind w:firstLine="0"/>
              <w:jc w:val="center"/>
              <w:rPr>
                <w:sz w:val="24"/>
                <w:szCs w:val="24"/>
                <w:lang w:val="vi-VN"/>
              </w:rPr>
            </w:pPr>
            <w:r w:rsidRPr="0009399E">
              <w:rPr>
                <w:sz w:val="24"/>
                <w:szCs w:val="24"/>
                <w:lang w:val="vi-VN"/>
              </w:rPr>
              <w:t>2</w:t>
            </w:r>
          </w:p>
          <w:p w14:paraId="00BA5A4C" w14:textId="7B8FDC2A" w:rsidR="0009399E" w:rsidRPr="0009399E" w:rsidRDefault="0009399E" w:rsidP="00BB057C">
            <w:pPr>
              <w:spacing w:after="160" w:line="240" w:lineRule="auto"/>
              <w:ind w:firstLine="0"/>
              <w:jc w:val="center"/>
              <w:rPr>
                <w:sz w:val="24"/>
                <w:szCs w:val="24"/>
                <w:lang w:val="vi-VN"/>
              </w:rPr>
            </w:pPr>
            <w:r w:rsidRPr="0009399E">
              <w:rPr>
                <w:sz w:val="24"/>
                <w:szCs w:val="24"/>
                <w:lang w:val="vi-VN"/>
              </w:rPr>
              <w:t>3</w:t>
            </w:r>
          </w:p>
          <w:p w14:paraId="0826D048" w14:textId="58FE2301" w:rsidR="0009399E" w:rsidRPr="0009399E" w:rsidRDefault="0009399E" w:rsidP="00BB057C">
            <w:pPr>
              <w:spacing w:after="160" w:line="240" w:lineRule="auto"/>
              <w:ind w:firstLine="0"/>
              <w:jc w:val="center"/>
              <w:rPr>
                <w:sz w:val="24"/>
                <w:szCs w:val="24"/>
                <w:lang w:val="vi-VN"/>
              </w:rPr>
            </w:pPr>
            <w:r w:rsidRPr="0009399E">
              <w:rPr>
                <w:sz w:val="24"/>
                <w:szCs w:val="24"/>
                <w:lang w:val="vi-VN"/>
              </w:rPr>
              <w:t>4</w:t>
            </w:r>
          </w:p>
          <w:p w14:paraId="54111640" w14:textId="2891BEFF" w:rsidR="0009399E" w:rsidRPr="0009399E" w:rsidRDefault="0009399E" w:rsidP="00BB057C">
            <w:pPr>
              <w:spacing w:after="160" w:line="240" w:lineRule="auto"/>
              <w:ind w:firstLine="0"/>
              <w:jc w:val="center"/>
              <w:rPr>
                <w:sz w:val="24"/>
                <w:szCs w:val="24"/>
                <w:lang w:val="vi-VN"/>
              </w:rPr>
            </w:pPr>
            <w:r w:rsidRPr="0009399E">
              <w:rPr>
                <w:sz w:val="24"/>
                <w:szCs w:val="24"/>
                <w:lang w:val="vi-VN"/>
              </w:rPr>
              <w:t>5</w:t>
            </w:r>
          </w:p>
          <w:p w14:paraId="2E8F6E27" w14:textId="7A590A1C" w:rsidR="0009399E" w:rsidRPr="0009399E" w:rsidRDefault="0009399E" w:rsidP="00BB057C">
            <w:pPr>
              <w:spacing w:after="160" w:line="240" w:lineRule="auto"/>
              <w:ind w:firstLine="0"/>
              <w:jc w:val="center"/>
              <w:rPr>
                <w:sz w:val="24"/>
                <w:szCs w:val="24"/>
                <w:lang w:val="vi-VN"/>
              </w:rPr>
            </w:pPr>
            <w:r w:rsidRPr="0009399E">
              <w:rPr>
                <w:sz w:val="24"/>
                <w:szCs w:val="24"/>
                <w:lang w:val="vi-VN"/>
              </w:rPr>
              <w:lastRenderedPageBreak/>
              <w:t>6</w:t>
            </w:r>
          </w:p>
          <w:p w14:paraId="4F81A8AE" w14:textId="44E5CD55" w:rsidR="0009399E" w:rsidRPr="0009399E" w:rsidRDefault="0009399E" w:rsidP="00BB057C">
            <w:pPr>
              <w:spacing w:after="160" w:line="240" w:lineRule="auto"/>
              <w:ind w:firstLine="0"/>
              <w:jc w:val="center"/>
              <w:rPr>
                <w:sz w:val="24"/>
                <w:szCs w:val="24"/>
                <w:lang w:val="vi-VN"/>
              </w:rPr>
            </w:pPr>
            <w:r w:rsidRPr="0009399E">
              <w:rPr>
                <w:sz w:val="24"/>
                <w:szCs w:val="24"/>
                <w:lang w:val="vi-VN"/>
              </w:rPr>
              <w:t>7</w:t>
            </w:r>
          </w:p>
          <w:p w14:paraId="3C31053C" w14:textId="3F0304C7" w:rsidR="0009399E" w:rsidRPr="0009399E" w:rsidRDefault="0009399E" w:rsidP="00BB057C">
            <w:pPr>
              <w:spacing w:after="160" w:line="240" w:lineRule="auto"/>
              <w:ind w:firstLine="0"/>
              <w:jc w:val="center"/>
              <w:rPr>
                <w:sz w:val="24"/>
                <w:szCs w:val="24"/>
                <w:lang w:val="vi-VN"/>
              </w:rPr>
            </w:pPr>
            <w:r w:rsidRPr="0009399E">
              <w:rPr>
                <w:sz w:val="24"/>
                <w:szCs w:val="24"/>
                <w:lang w:val="vi-VN"/>
              </w:rPr>
              <w:t>8</w:t>
            </w:r>
          </w:p>
          <w:p w14:paraId="3FA2A976" w14:textId="71DB2A65" w:rsidR="0009399E" w:rsidRPr="0009399E" w:rsidRDefault="0009399E" w:rsidP="00BB057C">
            <w:pPr>
              <w:spacing w:after="160" w:line="240" w:lineRule="auto"/>
              <w:ind w:firstLine="0"/>
              <w:jc w:val="center"/>
              <w:rPr>
                <w:sz w:val="24"/>
                <w:szCs w:val="24"/>
                <w:lang w:val="vi-VN"/>
              </w:rPr>
            </w:pPr>
            <w:r w:rsidRPr="0009399E">
              <w:rPr>
                <w:sz w:val="24"/>
                <w:szCs w:val="24"/>
                <w:lang w:val="vi-VN"/>
              </w:rPr>
              <w:t>9</w:t>
            </w:r>
          </w:p>
          <w:p w14:paraId="5E4BE576" w14:textId="77777777" w:rsidR="0009399E" w:rsidRPr="0009399E" w:rsidRDefault="0009399E" w:rsidP="00BB057C">
            <w:pPr>
              <w:spacing w:after="160" w:line="240" w:lineRule="auto"/>
              <w:ind w:firstLine="0"/>
              <w:jc w:val="center"/>
              <w:rPr>
                <w:sz w:val="24"/>
                <w:szCs w:val="24"/>
                <w:lang w:val="vi-VN"/>
              </w:rPr>
            </w:pPr>
            <w:r w:rsidRPr="0009399E">
              <w:rPr>
                <w:sz w:val="24"/>
                <w:szCs w:val="24"/>
                <w:lang w:val="vi-VN"/>
              </w:rPr>
              <w:t>10</w:t>
            </w:r>
          </w:p>
          <w:p w14:paraId="20AED8A7" w14:textId="77777777" w:rsidR="0009399E" w:rsidRPr="0009399E" w:rsidRDefault="0009399E" w:rsidP="00BB057C">
            <w:pPr>
              <w:spacing w:after="160" w:line="240" w:lineRule="auto"/>
              <w:ind w:firstLine="0"/>
              <w:jc w:val="center"/>
              <w:rPr>
                <w:sz w:val="24"/>
                <w:szCs w:val="24"/>
                <w:lang w:val="vi-VN"/>
              </w:rPr>
            </w:pPr>
            <w:r w:rsidRPr="0009399E">
              <w:rPr>
                <w:sz w:val="24"/>
                <w:szCs w:val="24"/>
                <w:lang w:val="vi-VN"/>
              </w:rPr>
              <w:t>11</w:t>
            </w:r>
          </w:p>
          <w:p w14:paraId="6EBA5103" w14:textId="77777777" w:rsidR="0009399E" w:rsidRPr="0009399E" w:rsidRDefault="0009399E" w:rsidP="00BB057C">
            <w:pPr>
              <w:spacing w:after="160" w:line="240" w:lineRule="auto"/>
              <w:ind w:firstLine="0"/>
              <w:jc w:val="center"/>
              <w:rPr>
                <w:sz w:val="24"/>
                <w:szCs w:val="24"/>
                <w:lang w:val="vi-VN"/>
              </w:rPr>
            </w:pPr>
            <w:r w:rsidRPr="0009399E">
              <w:rPr>
                <w:sz w:val="24"/>
                <w:szCs w:val="24"/>
                <w:lang w:val="vi-VN"/>
              </w:rPr>
              <w:t>12</w:t>
            </w:r>
          </w:p>
          <w:p w14:paraId="7CC2D1D4" w14:textId="77777777" w:rsidR="0009399E" w:rsidRPr="0009399E" w:rsidRDefault="0009399E" w:rsidP="00BB057C">
            <w:pPr>
              <w:spacing w:after="160" w:line="240" w:lineRule="auto"/>
              <w:ind w:firstLine="0"/>
              <w:jc w:val="center"/>
              <w:rPr>
                <w:sz w:val="24"/>
                <w:szCs w:val="24"/>
                <w:lang w:val="vi-VN"/>
              </w:rPr>
            </w:pPr>
            <w:r w:rsidRPr="0009399E">
              <w:rPr>
                <w:sz w:val="24"/>
                <w:szCs w:val="24"/>
                <w:lang w:val="vi-VN"/>
              </w:rPr>
              <w:t>13</w:t>
            </w:r>
          </w:p>
          <w:p w14:paraId="58F8A807" w14:textId="77777777" w:rsidR="0009399E" w:rsidRPr="0009399E" w:rsidRDefault="0009399E" w:rsidP="00BB057C">
            <w:pPr>
              <w:spacing w:after="160" w:line="240" w:lineRule="auto"/>
              <w:ind w:firstLine="0"/>
              <w:jc w:val="center"/>
              <w:rPr>
                <w:sz w:val="24"/>
                <w:szCs w:val="24"/>
                <w:lang w:val="vi-VN"/>
              </w:rPr>
            </w:pPr>
            <w:r w:rsidRPr="0009399E">
              <w:rPr>
                <w:sz w:val="24"/>
                <w:szCs w:val="24"/>
                <w:lang w:val="vi-VN"/>
              </w:rPr>
              <w:t>14</w:t>
            </w:r>
          </w:p>
          <w:p w14:paraId="5652F1AE" w14:textId="77777777" w:rsidR="0009399E" w:rsidRPr="0009399E" w:rsidRDefault="0009399E" w:rsidP="00BB057C">
            <w:pPr>
              <w:spacing w:after="160" w:line="240" w:lineRule="auto"/>
              <w:ind w:firstLine="0"/>
              <w:jc w:val="center"/>
              <w:rPr>
                <w:sz w:val="24"/>
                <w:szCs w:val="24"/>
                <w:lang w:val="vi-VN"/>
              </w:rPr>
            </w:pPr>
            <w:r w:rsidRPr="0009399E">
              <w:rPr>
                <w:sz w:val="24"/>
                <w:szCs w:val="24"/>
                <w:lang w:val="vi-VN"/>
              </w:rPr>
              <w:t>15</w:t>
            </w:r>
          </w:p>
          <w:p w14:paraId="470E7195" w14:textId="77777777" w:rsidR="0009399E" w:rsidRPr="0009399E" w:rsidRDefault="0009399E" w:rsidP="00BB057C">
            <w:pPr>
              <w:spacing w:after="160" w:line="240" w:lineRule="auto"/>
              <w:ind w:firstLine="0"/>
              <w:jc w:val="center"/>
              <w:rPr>
                <w:sz w:val="24"/>
                <w:szCs w:val="24"/>
                <w:lang w:val="vi-VN"/>
              </w:rPr>
            </w:pPr>
            <w:r w:rsidRPr="0009399E">
              <w:rPr>
                <w:sz w:val="24"/>
                <w:szCs w:val="24"/>
                <w:lang w:val="vi-VN"/>
              </w:rPr>
              <w:t>16</w:t>
            </w:r>
          </w:p>
          <w:p w14:paraId="10284503" w14:textId="77777777" w:rsidR="0009399E" w:rsidRPr="0009399E" w:rsidRDefault="0009399E" w:rsidP="00BB057C">
            <w:pPr>
              <w:spacing w:after="160" w:line="240" w:lineRule="auto"/>
              <w:ind w:firstLine="0"/>
              <w:jc w:val="center"/>
              <w:rPr>
                <w:sz w:val="24"/>
                <w:szCs w:val="24"/>
                <w:lang w:val="vi-VN"/>
              </w:rPr>
            </w:pPr>
            <w:r w:rsidRPr="0009399E">
              <w:rPr>
                <w:sz w:val="24"/>
                <w:szCs w:val="24"/>
                <w:lang w:val="vi-VN"/>
              </w:rPr>
              <w:t>17</w:t>
            </w:r>
          </w:p>
          <w:p w14:paraId="73EC3C6F" w14:textId="77777777" w:rsidR="0009399E" w:rsidRPr="0009399E" w:rsidRDefault="0009399E" w:rsidP="00BB057C">
            <w:pPr>
              <w:spacing w:after="160" w:line="240" w:lineRule="auto"/>
              <w:ind w:firstLine="0"/>
              <w:jc w:val="center"/>
              <w:rPr>
                <w:sz w:val="24"/>
                <w:szCs w:val="24"/>
                <w:lang w:val="vi-VN"/>
              </w:rPr>
            </w:pPr>
            <w:r w:rsidRPr="0009399E">
              <w:rPr>
                <w:sz w:val="24"/>
                <w:szCs w:val="24"/>
                <w:lang w:val="vi-VN"/>
              </w:rPr>
              <w:t>18</w:t>
            </w:r>
          </w:p>
          <w:p w14:paraId="48D75EF1" w14:textId="77777777" w:rsidR="0009399E" w:rsidRPr="0009399E" w:rsidRDefault="0009399E" w:rsidP="00BB057C">
            <w:pPr>
              <w:spacing w:after="160" w:line="240" w:lineRule="auto"/>
              <w:ind w:firstLine="0"/>
              <w:jc w:val="center"/>
              <w:rPr>
                <w:sz w:val="24"/>
                <w:szCs w:val="24"/>
                <w:lang w:val="vi-VN"/>
              </w:rPr>
            </w:pPr>
            <w:r w:rsidRPr="0009399E">
              <w:rPr>
                <w:sz w:val="24"/>
                <w:szCs w:val="24"/>
                <w:lang w:val="vi-VN"/>
              </w:rPr>
              <w:t>19</w:t>
            </w:r>
          </w:p>
          <w:p w14:paraId="547A998E" w14:textId="678943F3" w:rsidR="0009399E" w:rsidRPr="0009399E" w:rsidRDefault="0009399E" w:rsidP="00BB057C">
            <w:pPr>
              <w:spacing w:after="160" w:line="240" w:lineRule="auto"/>
              <w:ind w:firstLine="0"/>
              <w:jc w:val="center"/>
              <w:rPr>
                <w:sz w:val="24"/>
                <w:szCs w:val="24"/>
                <w:lang w:val="vi-VN"/>
              </w:rPr>
            </w:pPr>
            <w:r w:rsidRPr="0009399E">
              <w:rPr>
                <w:sz w:val="24"/>
                <w:szCs w:val="24"/>
                <w:lang w:val="vi-VN"/>
              </w:rPr>
              <w:t>20</w:t>
            </w:r>
          </w:p>
        </w:tc>
        <w:tc>
          <w:tcPr>
            <w:tcW w:w="0" w:type="auto"/>
            <w:shd w:val="clear" w:color="auto" w:fill="D4D4D4"/>
            <w:vAlign w:val="center"/>
            <w:hideMark/>
          </w:tcPr>
          <w:p w14:paraId="7E61AF74" w14:textId="75FA1A09" w:rsidR="0009399E" w:rsidRPr="0009399E" w:rsidRDefault="0009399E" w:rsidP="00BB057C">
            <w:pPr>
              <w:spacing w:after="160" w:line="240" w:lineRule="auto"/>
              <w:ind w:firstLine="0"/>
              <w:jc w:val="left"/>
              <w:rPr>
                <w:sz w:val="24"/>
                <w:szCs w:val="24"/>
                <w:lang w:val="vi-VN"/>
              </w:rPr>
            </w:pPr>
            <w:r w:rsidRPr="0009399E">
              <w:rPr>
                <w:sz w:val="24"/>
                <w:szCs w:val="24"/>
                <w:lang w:val="vi-VN"/>
              </w:rPr>
              <w:lastRenderedPageBreak/>
              <w:t xml:space="preserve">   headers = {}</w:t>
            </w:r>
          </w:p>
          <w:p w14:paraId="0494F14D" w14:textId="69C22714" w:rsidR="0009399E" w:rsidRPr="0009399E" w:rsidRDefault="002F2833" w:rsidP="00BB057C">
            <w:pPr>
              <w:spacing w:after="160" w:line="240" w:lineRule="auto"/>
              <w:ind w:firstLine="0"/>
              <w:jc w:val="left"/>
              <w:rPr>
                <w:sz w:val="24"/>
                <w:szCs w:val="24"/>
                <w:lang w:val="vi-VN"/>
              </w:rPr>
            </w:pPr>
            <w:r w:rsidRPr="0009399E">
              <w:rPr>
                <w:sz w:val="24"/>
                <w:szCs w:val="24"/>
                <w:lang w:val="vi-VN"/>
              </w:rPr>
              <w:t xml:space="preserve">   </w:t>
            </w:r>
            <w:r w:rsidR="0009399E" w:rsidRPr="0009399E">
              <w:rPr>
                <w:sz w:val="24"/>
                <w:szCs w:val="24"/>
                <w:lang w:val="vi-VN"/>
              </w:rPr>
              <w:t>if cookie_header:</w:t>
            </w:r>
            <w:r w:rsidRPr="0009399E">
              <w:rPr>
                <w:sz w:val="24"/>
                <w:szCs w:val="24"/>
                <w:lang w:val="vi-VN"/>
              </w:rPr>
              <w:t xml:space="preserve">   </w:t>
            </w:r>
          </w:p>
          <w:p w14:paraId="60F9C9B3" w14:textId="4092FBFB" w:rsidR="0009399E" w:rsidRPr="0009399E" w:rsidRDefault="002F2833" w:rsidP="00BB057C">
            <w:pPr>
              <w:spacing w:after="160" w:line="240" w:lineRule="auto"/>
              <w:ind w:firstLine="0"/>
              <w:jc w:val="left"/>
              <w:rPr>
                <w:sz w:val="24"/>
                <w:szCs w:val="24"/>
                <w:lang w:val="vi-VN"/>
              </w:rPr>
            </w:pPr>
            <w:r w:rsidRPr="0009399E">
              <w:rPr>
                <w:sz w:val="24"/>
                <w:szCs w:val="24"/>
                <w:lang w:val="vi-VN"/>
              </w:rPr>
              <w:t xml:space="preserve">   </w:t>
            </w:r>
            <w:r w:rsidR="0009399E" w:rsidRPr="0009399E">
              <w:rPr>
                <w:sz w:val="24"/>
                <w:szCs w:val="24"/>
                <w:lang w:val="vi-VN"/>
              </w:rPr>
              <w:t xml:space="preserve">    headers["Cookie"] = cookie_header</w:t>
            </w:r>
          </w:p>
          <w:p w14:paraId="69BBB0BD" w14:textId="440D886D" w:rsidR="0009399E" w:rsidRPr="0009399E" w:rsidRDefault="0009399E" w:rsidP="00BB057C">
            <w:pPr>
              <w:spacing w:after="160" w:line="240" w:lineRule="auto"/>
              <w:ind w:firstLine="0"/>
              <w:jc w:val="left"/>
              <w:rPr>
                <w:sz w:val="24"/>
                <w:szCs w:val="24"/>
                <w:lang w:val="vi-VN"/>
              </w:rPr>
            </w:pPr>
            <w:r w:rsidRPr="0009399E">
              <w:rPr>
                <w:sz w:val="24"/>
                <w:szCs w:val="24"/>
                <w:lang w:val="vi-VN"/>
              </w:rPr>
              <w:t xml:space="preserve"> </w:t>
            </w:r>
            <w:r w:rsidR="002F2833" w:rsidRPr="0009399E">
              <w:rPr>
                <w:sz w:val="24"/>
                <w:szCs w:val="24"/>
                <w:lang w:val="vi-VN"/>
              </w:rPr>
              <w:t xml:space="preserve">   </w:t>
            </w:r>
            <w:r w:rsidRPr="0009399E">
              <w:rPr>
                <w:sz w:val="24"/>
                <w:szCs w:val="24"/>
                <w:lang w:val="vi-VN"/>
              </w:rPr>
              <w:t>r = session.get(base_url, timeout=10, headers=headers)</w:t>
            </w:r>
          </w:p>
          <w:p w14:paraId="60784542" w14:textId="1C6DE174" w:rsidR="0009399E" w:rsidRPr="0009399E" w:rsidRDefault="002F2833" w:rsidP="00BB057C">
            <w:pPr>
              <w:spacing w:after="160" w:line="240" w:lineRule="auto"/>
              <w:ind w:firstLine="0"/>
              <w:jc w:val="left"/>
              <w:rPr>
                <w:sz w:val="24"/>
                <w:szCs w:val="24"/>
                <w:lang w:val="vi-VN"/>
              </w:rPr>
            </w:pPr>
            <w:r w:rsidRPr="0009399E">
              <w:rPr>
                <w:sz w:val="24"/>
                <w:szCs w:val="24"/>
                <w:lang w:val="vi-VN"/>
              </w:rPr>
              <w:t xml:space="preserve">   </w:t>
            </w:r>
            <w:r w:rsidR="0009399E" w:rsidRPr="0009399E">
              <w:rPr>
                <w:sz w:val="24"/>
                <w:szCs w:val="24"/>
                <w:lang w:val="vi-VN"/>
              </w:rPr>
              <w:t>if r.status_code &gt;= 400:</w:t>
            </w:r>
            <w:r w:rsidRPr="0009399E">
              <w:rPr>
                <w:sz w:val="24"/>
                <w:szCs w:val="24"/>
                <w:lang w:val="vi-VN"/>
              </w:rPr>
              <w:t xml:space="preserve">      </w:t>
            </w:r>
          </w:p>
          <w:p w14:paraId="0105E5D3" w14:textId="2281D7D8" w:rsidR="0009399E" w:rsidRPr="0009399E" w:rsidRDefault="0009399E" w:rsidP="00BB057C">
            <w:pPr>
              <w:spacing w:after="160" w:line="240" w:lineRule="auto"/>
              <w:ind w:firstLine="0"/>
              <w:jc w:val="left"/>
              <w:rPr>
                <w:sz w:val="24"/>
                <w:szCs w:val="24"/>
                <w:lang w:val="vi-VN"/>
              </w:rPr>
            </w:pPr>
            <w:r w:rsidRPr="0009399E">
              <w:rPr>
                <w:sz w:val="24"/>
                <w:szCs w:val="24"/>
                <w:lang w:val="vi-VN"/>
              </w:rPr>
              <w:lastRenderedPageBreak/>
              <w:t xml:space="preserve"> </w:t>
            </w:r>
            <w:r w:rsidR="00463FCE" w:rsidRPr="0009399E">
              <w:rPr>
                <w:sz w:val="24"/>
                <w:szCs w:val="24"/>
                <w:lang w:val="vi-VN"/>
              </w:rPr>
              <w:t xml:space="preserve">   </w:t>
            </w:r>
            <w:r w:rsidRPr="0009399E">
              <w:rPr>
                <w:sz w:val="24"/>
                <w:szCs w:val="24"/>
                <w:lang w:val="vi-VN"/>
              </w:rPr>
              <w:t xml:space="preserve">   logger.warning(f"</w:t>
            </w:r>
            <w:r w:rsidR="00463FCE" w:rsidRPr="00FE383E">
              <w:rPr>
                <w:sz w:val="24"/>
                <w:szCs w:val="24"/>
                <w:lang w:val="vi-VN"/>
              </w:rPr>
              <w:t>....</w:t>
            </w:r>
            <w:r w:rsidRPr="0009399E">
              <w:rPr>
                <w:sz w:val="24"/>
                <w:szCs w:val="24"/>
                <w:lang w:val="vi-VN"/>
              </w:rPr>
              <w:t>")</w:t>
            </w:r>
          </w:p>
          <w:p w14:paraId="2B639E5B" w14:textId="49FF3B07" w:rsidR="0009399E" w:rsidRPr="0009399E" w:rsidRDefault="00463FCE" w:rsidP="00BB057C">
            <w:pPr>
              <w:spacing w:after="160" w:line="240" w:lineRule="auto"/>
              <w:ind w:firstLine="0"/>
              <w:jc w:val="left"/>
              <w:rPr>
                <w:sz w:val="24"/>
                <w:szCs w:val="24"/>
                <w:lang w:val="vi-VN"/>
              </w:rPr>
            </w:pPr>
            <w:r w:rsidRPr="0009399E">
              <w:rPr>
                <w:sz w:val="24"/>
                <w:szCs w:val="24"/>
                <w:lang w:val="vi-VN"/>
              </w:rPr>
              <w:t xml:space="preserve">   </w:t>
            </w:r>
            <w:r w:rsidR="0009399E" w:rsidRPr="0009399E">
              <w:rPr>
                <w:sz w:val="24"/>
                <w:szCs w:val="24"/>
                <w:lang w:val="vi-VN"/>
              </w:rPr>
              <w:t>html = r.text</w:t>
            </w:r>
            <w:r w:rsidRPr="0009399E">
              <w:rPr>
                <w:sz w:val="24"/>
                <w:szCs w:val="24"/>
                <w:lang w:val="vi-VN"/>
              </w:rPr>
              <w:t xml:space="preserve">   </w:t>
            </w:r>
          </w:p>
          <w:p w14:paraId="5197CD30" w14:textId="487BC65D" w:rsidR="0009399E" w:rsidRPr="0009399E" w:rsidRDefault="0009399E" w:rsidP="00BB057C">
            <w:pPr>
              <w:spacing w:after="160" w:line="240" w:lineRule="auto"/>
              <w:ind w:firstLine="0"/>
              <w:jc w:val="left"/>
              <w:rPr>
                <w:sz w:val="24"/>
                <w:szCs w:val="24"/>
                <w:lang w:val="vi-VN"/>
              </w:rPr>
            </w:pPr>
            <w:r w:rsidRPr="0009399E">
              <w:rPr>
                <w:sz w:val="24"/>
                <w:szCs w:val="24"/>
                <w:lang w:val="vi-VN"/>
              </w:rPr>
              <w:t xml:space="preserve">    detected_from_home = ai_detect_endpoints_only(html, base_url)</w:t>
            </w:r>
          </w:p>
          <w:p w14:paraId="47A7834D" w14:textId="77777777" w:rsidR="0009399E" w:rsidRPr="0009399E" w:rsidRDefault="0009399E" w:rsidP="00BB057C">
            <w:pPr>
              <w:spacing w:after="160" w:line="240" w:lineRule="auto"/>
              <w:ind w:firstLine="0"/>
              <w:jc w:val="left"/>
              <w:rPr>
                <w:sz w:val="24"/>
                <w:szCs w:val="24"/>
                <w:lang w:val="vi-VN"/>
              </w:rPr>
            </w:pPr>
            <w:r w:rsidRPr="0009399E">
              <w:rPr>
                <w:sz w:val="24"/>
                <w:szCs w:val="24"/>
                <w:lang w:val="vi-VN"/>
              </w:rPr>
              <w:t xml:space="preserve">    endpoints = []</w:t>
            </w:r>
          </w:p>
          <w:p w14:paraId="3F69730B" w14:textId="53A4C626" w:rsidR="0009399E" w:rsidRPr="0009399E" w:rsidRDefault="0009399E" w:rsidP="00BB057C">
            <w:pPr>
              <w:spacing w:after="160" w:line="240" w:lineRule="auto"/>
              <w:ind w:firstLine="0"/>
              <w:jc w:val="left"/>
              <w:rPr>
                <w:sz w:val="24"/>
                <w:szCs w:val="24"/>
                <w:lang w:val="vi-VN"/>
              </w:rPr>
            </w:pPr>
            <w:r w:rsidRPr="0009399E">
              <w:rPr>
                <w:sz w:val="24"/>
                <w:szCs w:val="24"/>
                <w:lang w:val="vi-VN"/>
              </w:rPr>
              <w:t xml:space="preserve">    seen_signatures = set()</w:t>
            </w:r>
          </w:p>
          <w:p w14:paraId="4B6F365A" w14:textId="77777777" w:rsidR="0009399E" w:rsidRPr="0009399E" w:rsidRDefault="0009399E" w:rsidP="00BB057C">
            <w:pPr>
              <w:spacing w:after="160" w:line="240" w:lineRule="auto"/>
              <w:ind w:firstLine="0"/>
              <w:jc w:val="left"/>
              <w:rPr>
                <w:sz w:val="24"/>
                <w:szCs w:val="24"/>
                <w:lang w:val="vi-VN"/>
              </w:rPr>
            </w:pPr>
            <w:r w:rsidRPr="0009399E">
              <w:rPr>
                <w:sz w:val="24"/>
                <w:szCs w:val="24"/>
                <w:lang w:val="vi-VN"/>
              </w:rPr>
              <w:t xml:space="preserve">    def add_ep(ep):</w:t>
            </w:r>
          </w:p>
          <w:p w14:paraId="1C3D962C" w14:textId="77777777" w:rsidR="00FE383E" w:rsidRDefault="0009399E" w:rsidP="00BB057C">
            <w:pPr>
              <w:spacing w:after="160" w:line="240" w:lineRule="auto"/>
              <w:ind w:firstLine="0"/>
              <w:jc w:val="left"/>
              <w:rPr>
                <w:sz w:val="24"/>
                <w:szCs w:val="24"/>
                <w:lang w:val="vi-VN"/>
              </w:rPr>
            </w:pPr>
            <w:r w:rsidRPr="0009399E">
              <w:rPr>
                <w:sz w:val="24"/>
                <w:szCs w:val="24"/>
                <w:lang w:val="vi-VN"/>
              </w:rPr>
              <w:t xml:space="preserve">        sig = (ep.get("endpoint"), ep.get("method", "GET").upper(), tuple(sorted(ep.get</w:t>
            </w:r>
          </w:p>
          <w:p w14:paraId="0484FC42" w14:textId="73B5B069" w:rsidR="0009399E" w:rsidRPr="0009399E" w:rsidRDefault="0009399E" w:rsidP="00BB057C">
            <w:pPr>
              <w:spacing w:after="160" w:line="240" w:lineRule="auto"/>
              <w:ind w:firstLine="0"/>
              <w:jc w:val="left"/>
              <w:rPr>
                <w:sz w:val="24"/>
                <w:szCs w:val="24"/>
                <w:lang w:val="vi-VN"/>
              </w:rPr>
            </w:pPr>
            <w:r w:rsidRPr="0009399E">
              <w:rPr>
                <w:sz w:val="24"/>
                <w:szCs w:val="24"/>
                <w:lang w:val="vi-VN"/>
              </w:rPr>
              <w:t>("params", {}).keys())))</w:t>
            </w:r>
          </w:p>
          <w:p w14:paraId="7CCE101E" w14:textId="77777777" w:rsidR="0009399E" w:rsidRPr="0009399E" w:rsidRDefault="0009399E" w:rsidP="00BB057C">
            <w:pPr>
              <w:spacing w:after="160" w:line="240" w:lineRule="auto"/>
              <w:ind w:firstLine="0"/>
              <w:jc w:val="left"/>
              <w:rPr>
                <w:sz w:val="24"/>
                <w:szCs w:val="24"/>
                <w:lang w:val="vi-VN"/>
              </w:rPr>
            </w:pPr>
            <w:r w:rsidRPr="0009399E">
              <w:rPr>
                <w:sz w:val="24"/>
                <w:szCs w:val="24"/>
                <w:lang w:val="vi-VN"/>
              </w:rPr>
              <w:t xml:space="preserve">        if sig not in seen_signatures:</w:t>
            </w:r>
          </w:p>
          <w:p w14:paraId="084D4C2F" w14:textId="77777777" w:rsidR="0009399E" w:rsidRPr="0009399E" w:rsidRDefault="0009399E" w:rsidP="00BB057C">
            <w:pPr>
              <w:spacing w:after="160" w:line="240" w:lineRule="auto"/>
              <w:ind w:firstLine="0"/>
              <w:jc w:val="left"/>
              <w:rPr>
                <w:sz w:val="24"/>
                <w:szCs w:val="24"/>
                <w:lang w:val="vi-VN"/>
              </w:rPr>
            </w:pPr>
            <w:r w:rsidRPr="0009399E">
              <w:rPr>
                <w:sz w:val="24"/>
                <w:szCs w:val="24"/>
                <w:lang w:val="vi-VN"/>
              </w:rPr>
              <w:t xml:space="preserve">            seen_signatures.add(sig)</w:t>
            </w:r>
          </w:p>
          <w:p w14:paraId="2799B88E" w14:textId="0938DD15" w:rsidR="0009399E" w:rsidRPr="0009399E" w:rsidRDefault="0009399E" w:rsidP="00BB057C">
            <w:pPr>
              <w:spacing w:after="160" w:line="240" w:lineRule="auto"/>
              <w:ind w:firstLine="0"/>
              <w:jc w:val="left"/>
              <w:rPr>
                <w:sz w:val="24"/>
                <w:szCs w:val="24"/>
                <w:lang w:val="vi-VN"/>
              </w:rPr>
            </w:pPr>
            <w:r w:rsidRPr="0009399E">
              <w:rPr>
                <w:sz w:val="24"/>
                <w:szCs w:val="24"/>
                <w:lang w:val="vi-VN"/>
              </w:rPr>
              <w:t xml:space="preserve">            endpoints.append(ep)</w:t>
            </w:r>
          </w:p>
          <w:p w14:paraId="4F49DF33" w14:textId="77777777" w:rsidR="0009399E" w:rsidRPr="0009399E" w:rsidRDefault="0009399E" w:rsidP="00BB057C">
            <w:pPr>
              <w:spacing w:after="160" w:line="240" w:lineRule="auto"/>
              <w:ind w:firstLine="0"/>
              <w:jc w:val="left"/>
              <w:rPr>
                <w:sz w:val="24"/>
                <w:szCs w:val="24"/>
                <w:lang w:val="vi-VN"/>
              </w:rPr>
            </w:pPr>
            <w:r w:rsidRPr="0009399E">
              <w:rPr>
                <w:sz w:val="24"/>
                <w:szCs w:val="24"/>
                <w:lang w:val="vi-VN"/>
              </w:rPr>
              <w:t xml:space="preserve">    for ep in initial_endpoints:</w:t>
            </w:r>
          </w:p>
          <w:p w14:paraId="60048988" w14:textId="77777777" w:rsidR="0009399E" w:rsidRPr="0009399E" w:rsidRDefault="0009399E" w:rsidP="00BB057C">
            <w:pPr>
              <w:spacing w:after="160" w:line="240" w:lineRule="auto"/>
              <w:ind w:firstLine="0"/>
              <w:jc w:val="left"/>
              <w:rPr>
                <w:sz w:val="24"/>
                <w:szCs w:val="24"/>
                <w:lang w:val="vi-VN"/>
              </w:rPr>
            </w:pPr>
            <w:r w:rsidRPr="0009399E">
              <w:rPr>
                <w:sz w:val="24"/>
                <w:szCs w:val="24"/>
                <w:lang w:val="vi-VN"/>
              </w:rPr>
              <w:t xml:space="preserve">        add_ep(ep)</w:t>
            </w:r>
          </w:p>
          <w:p w14:paraId="291D16BA" w14:textId="77777777" w:rsidR="0009399E" w:rsidRPr="0009399E" w:rsidRDefault="0009399E" w:rsidP="00BB057C">
            <w:pPr>
              <w:spacing w:after="160" w:line="240" w:lineRule="auto"/>
              <w:ind w:firstLine="0"/>
              <w:jc w:val="left"/>
              <w:rPr>
                <w:sz w:val="24"/>
                <w:szCs w:val="24"/>
                <w:lang w:val="vi-VN"/>
              </w:rPr>
            </w:pPr>
            <w:r w:rsidRPr="0009399E">
              <w:rPr>
                <w:sz w:val="24"/>
                <w:szCs w:val="24"/>
                <w:lang w:val="vi-VN"/>
              </w:rPr>
              <w:t xml:space="preserve">    for ep in detected_from_home:</w:t>
            </w:r>
          </w:p>
          <w:p w14:paraId="5BFD9BC2" w14:textId="77777777" w:rsidR="0009399E" w:rsidRPr="0009399E" w:rsidRDefault="0009399E" w:rsidP="00BB057C">
            <w:pPr>
              <w:spacing w:after="160" w:line="240" w:lineRule="auto"/>
              <w:ind w:firstLine="0"/>
              <w:jc w:val="left"/>
              <w:rPr>
                <w:sz w:val="24"/>
                <w:szCs w:val="24"/>
                <w:lang w:val="vi-VN"/>
              </w:rPr>
            </w:pPr>
            <w:r w:rsidRPr="0009399E">
              <w:rPr>
                <w:sz w:val="24"/>
                <w:szCs w:val="24"/>
                <w:lang w:val="vi-VN"/>
              </w:rPr>
              <w:t xml:space="preserve">        add_ep(ep)</w:t>
            </w:r>
          </w:p>
        </w:tc>
      </w:tr>
    </w:tbl>
    <w:p w14:paraId="1024EEBB" w14:textId="1922AF34" w:rsidR="00285CBF" w:rsidRPr="008E6609" w:rsidRDefault="00285CBF" w:rsidP="00285CBF">
      <w:pPr>
        <w:pStyle w:val="ListParagraph"/>
        <w:numPr>
          <w:ilvl w:val="0"/>
          <w:numId w:val="102"/>
        </w:numPr>
        <w:rPr>
          <w:lang w:val="vi-VN"/>
        </w:rPr>
      </w:pPr>
      <w:r w:rsidRPr="00F57D77">
        <w:rPr>
          <w:lang w:val="vi-VN"/>
        </w:rPr>
        <w:lastRenderedPageBreak/>
        <w:t xml:space="preserve">Chức năng: </w:t>
      </w:r>
      <w:r w:rsidR="00745461">
        <w:rPr>
          <w:lang w:val="vi-VN"/>
        </w:rPr>
        <w:t>L</w:t>
      </w:r>
      <w:r w:rsidRPr="00285CBF">
        <w:rPr>
          <w:lang w:val="vi-VN"/>
        </w:rPr>
        <w:t>ấy HTML trang chủ (URL</w:t>
      </w:r>
      <w:r>
        <w:rPr>
          <w:lang w:val="vi-VN"/>
        </w:rPr>
        <w:t xml:space="preserve"> ban </w:t>
      </w:r>
      <w:r w:rsidR="009170F4">
        <w:rPr>
          <w:lang w:val="vi-VN"/>
        </w:rPr>
        <w:t>đầu</w:t>
      </w:r>
      <w:r w:rsidRPr="00285CBF">
        <w:rPr>
          <w:lang w:val="vi-VN"/>
        </w:rPr>
        <w:t>), gọi AI để phát hiện các endpoint từ HTML đó, rồi gộp các endpoint khởi tạo (từ URL đầu vào) và endpoint do AI phát hiện thành danh sách endpoint duy nhất để tiếp tục bước quét mở rộng</w:t>
      </w:r>
      <w:r w:rsidRPr="00E07D9D">
        <w:rPr>
          <w:lang w:val="vi-VN"/>
        </w:rPr>
        <w:t>.</w:t>
      </w:r>
    </w:p>
    <w:p w14:paraId="73E72956" w14:textId="77777777" w:rsidR="00285CBF" w:rsidRPr="00F57D77" w:rsidRDefault="00285CBF" w:rsidP="00285CBF">
      <w:pPr>
        <w:pStyle w:val="ListParagraph"/>
        <w:numPr>
          <w:ilvl w:val="0"/>
          <w:numId w:val="102"/>
        </w:numPr>
      </w:pPr>
      <w:r w:rsidRPr="00F57D77">
        <w:t>Giải thích:</w:t>
      </w:r>
    </w:p>
    <w:p w14:paraId="0629CB4C" w14:textId="788FB5A5" w:rsidR="00285CBF" w:rsidRDefault="00E70D08" w:rsidP="00285CBF">
      <w:pPr>
        <w:pStyle w:val="ListParagraph"/>
        <w:numPr>
          <w:ilvl w:val="0"/>
          <w:numId w:val="103"/>
        </w:numPr>
        <w:rPr>
          <w:lang w:val="vi-VN"/>
        </w:rPr>
      </w:pPr>
      <w:r>
        <w:t>G</w:t>
      </w:r>
      <w:r w:rsidRPr="00E70D08">
        <w:t>ửi GET tới base_url; hỗ trợ gửi Cookie nếu người dùng cung cấp</w:t>
      </w:r>
      <w:r w:rsidR="00285CBF">
        <w:rPr>
          <w:lang w:val="vi-VN"/>
        </w:rPr>
        <w:t>.</w:t>
      </w:r>
      <w:r>
        <w:rPr>
          <w:lang w:val="vi-VN"/>
        </w:rPr>
        <w:t xml:space="preserve"> Sau đó thu thập phản hồi từ yêu cầu gửi tới.</w:t>
      </w:r>
    </w:p>
    <w:p w14:paraId="0C68CA40" w14:textId="417D7F96" w:rsidR="00285CBF" w:rsidRDefault="00F070AE" w:rsidP="00285CBF">
      <w:pPr>
        <w:pStyle w:val="ListParagraph"/>
        <w:numPr>
          <w:ilvl w:val="0"/>
          <w:numId w:val="103"/>
        </w:numPr>
        <w:rPr>
          <w:lang w:val="vi-VN"/>
        </w:rPr>
      </w:pPr>
      <w:r>
        <w:rPr>
          <w:lang w:val="vi-VN"/>
        </w:rPr>
        <w:t>G</w:t>
      </w:r>
      <w:r w:rsidRPr="00F070AE">
        <w:rPr>
          <w:lang w:val="vi-VN"/>
        </w:rPr>
        <w:t xml:space="preserve">ọi hàm ai_detect_endpoints_only để trích </w:t>
      </w:r>
      <w:r w:rsidR="00A9117E">
        <w:rPr>
          <w:lang w:val="vi-VN"/>
        </w:rPr>
        <w:t>xuất endpoint.</w:t>
      </w:r>
    </w:p>
    <w:p w14:paraId="2B23B019" w14:textId="092A993C" w:rsidR="00285CBF" w:rsidRDefault="008B212B" w:rsidP="00285CBF">
      <w:pPr>
        <w:pStyle w:val="ListParagraph"/>
        <w:numPr>
          <w:ilvl w:val="0"/>
          <w:numId w:val="103"/>
        </w:numPr>
        <w:rPr>
          <w:lang w:val="vi-VN"/>
        </w:rPr>
      </w:pPr>
      <w:r>
        <w:rPr>
          <w:lang w:val="vi-VN"/>
        </w:rPr>
        <w:t xml:space="preserve">Với endpoint trích xuất </w:t>
      </w:r>
      <w:r w:rsidR="003034C5">
        <w:rPr>
          <w:lang w:val="vi-VN"/>
        </w:rPr>
        <w:t>được, thực hiện tạo chữ ký và kiểm tra trong bộ chữ ký. Nếu chưa tồn tại thì thêm endpoint và tập endpoints và chữ ký vào bộ chữ ký.</w:t>
      </w:r>
    </w:p>
    <w:p w14:paraId="4AA2B952" w14:textId="40274E20" w:rsidR="00A14733" w:rsidRPr="003034C5" w:rsidRDefault="00285CBF" w:rsidP="003034C5">
      <w:pPr>
        <w:pStyle w:val="ListParagraph"/>
        <w:numPr>
          <w:ilvl w:val="0"/>
          <w:numId w:val="102"/>
        </w:numPr>
        <w:rPr>
          <w:lang w:val="vi-VN"/>
        </w:rPr>
      </w:pPr>
      <w:r w:rsidRPr="001A17B1">
        <w:rPr>
          <w:lang w:val="vi-VN"/>
        </w:rPr>
        <w:t xml:space="preserve">Ý nghĩa: </w:t>
      </w:r>
      <w:r>
        <w:rPr>
          <w:lang w:val="vi-VN"/>
        </w:rPr>
        <w:t>C</w:t>
      </w:r>
      <w:r w:rsidRPr="00163250">
        <w:rPr>
          <w:lang w:val="vi-VN"/>
        </w:rPr>
        <w:t xml:space="preserve">ung cấp </w:t>
      </w:r>
      <w:r w:rsidR="009170F4">
        <w:rPr>
          <w:lang w:val="vi-VN"/>
        </w:rPr>
        <w:t>các</w:t>
      </w:r>
      <w:r w:rsidRPr="00163250">
        <w:rPr>
          <w:lang w:val="vi-VN"/>
        </w:rPr>
        <w:t xml:space="preserve"> endpoint để tiếp tục các bước </w:t>
      </w:r>
      <w:r>
        <w:rPr>
          <w:lang w:val="vi-VN"/>
        </w:rPr>
        <w:t xml:space="preserve">kiểm thử </w:t>
      </w:r>
      <w:r w:rsidRPr="00163250">
        <w:rPr>
          <w:lang w:val="vi-VN"/>
        </w:rPr>
        <w:t>tự động</w:t>
      </w:r>
      <w:r w:rsidRPr="00E07D9D">
        <w:rPr>
          <w:lang w:val="vi-VN"/>
        </w:rPr>
        <w:t>.</w:t>
      </w:r>
    </w:p>
    <w:p w14:paraId="3CC44ECC" w14:textId="7E7537EF" w:rsidR="003034C5" w:rsidRDefault="003034C5" w:rsidP="003034C5">
      <w:pPr>
        <w:rPr>
          <w:b/>
          <w:bCs/>
          <w:lang w:val="vi-VN"/>
        </w:rPr>
      </w:pPr>
      <w:r>
        <w:rPr>
          <w:b/>
          <w:bCs/>
          <w:lang w:val="vi-VN"/>
        </w:rPr>
        <w:t xml:space="preserve">Chức năng </w:t>
      </w:r>
      <w:r w:rsidR="00C4343C">
        <w:rPr>
          <w:b/>
          <w:bCs/>
          <w:lang w:val="vi-VN"/>
        </w:rPr>
        <w:t>gửi request thử nghiệm tới từng endpoint và phân tích lỗ hổng web</w:t>
      </w:r>
      <w:r w:rsidR="00B3566F">
        <w:rPr>
          <w:b/>
          <w:bCs/>
          <w:lang w:val="vi-VN"/>
        </w:rPr>
        <w:t xml:space="preserve"> thông qua </w:t>
      </w:r>
      <w:r w:rsidR="005910B8">
        <w:rPr>
          <w:b/>
          <w:bCs/>
          <w:lang w:val="vi-VN"/>
        </w:rPr>
        <w:t>Open</w:t>
      </w:r>
      <w:r w:rsidR="00B3566F">
        <w:rPr>
          <w:b/>
          <w:bCs/>
          <w:lang w:val="vi-VN"/>
        </w:rPr>
        <w:t>AI</w:t>
      </w:r>
      <w:r>
        <w:rPr>
          <w:b/>
          <w:bCs/>
          <w:lang w:val="vi-VN"/>
        </w:rPr>
        <w:t>:</w:t>
      </w:r>
    </w:p>
    <w:tbl>
      <w:tblPr>
        <w:tblW w:w="9022"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321"/>
        <w:gridCol w:w="8701"/>
      </w:tblGrid>
      <w:tr w:rsidR="000A1CE4" w:rsidRPr="000A1CE4" w14:paraId="2C4CC788" w14:textId="77777777" w:rsidTr="000A1CE4">
        <w:trPr>
          <w:tblCellSpacing w:w="15" w:type="dxa"/>
        </w:trPr>
        <w:tc>
          <w:tcPr>
            <w:tcW w:w="0" w:type="auto"/>
            <w:shd w:val="clear" w:color="auto" w:fill="D4D4D4"/>
            <w:vAlign w:val="center"/>
            <w:hideMark/>
          </w:tcPr>
          <w:p w14:paraId="40CCDF43" w14:textId="77777777" w:rsidR="000A1CE4" w:rsidRPr="000A1CE4" w:rsidRDefault="000A1CE4" w:rsidP="00BB057C">
            <w:pPr>
              <w:spacing w:after="160" w:line="240" w:lineRule="auto"/>
              <w:ind w:firstLine="0"/>
              <w:jc w:val="center"/>
              <w:rPr>
                <w:sz w:val="24"/>
                <w:szCs w:val="24"/>
                <w:lang w:val="vi-VN"/>
              </w:rPr>
            </w:pPr>
            <w:r w:rsidRPr="000A1CE4">
              <w:rPr>
                <w:sz w:val="24"/>
                <w:szCs w:val="24"/>
                <w:lang w:val="vi-VN"/>
              </w:rPr>
              <w:t>1</w:t>
            </w:r>
          </w:p>
          <w:p w14:paraId="0E9DF079" w14:textId="7FF6584D" w:rsidR="000A1CE4" w:rsidRPr="000A1CE4" w:rsidRDefault="000A1CE4" w:rsidP="00BB057C">
            <w:pPr>
              <w:spacing w:after="160" w:line="240" w:lineRule="auto"/>
              <w:ind w:firstLine="0"/>
              <w:jc w:val="center"/>
              <w:rPr>
                <w:sz w:val="24"/>
                <w:szCs w:val="24"/>
                <w:lang w:val="vi-VN"/>
              </w:rPr>
            </w:pPr>
            <w:r w:rsidRPr="000A1CE4">
              <w:rPr>
                <w:sz w:val="24"/>
                <w:szCs w:val="24"/>
                <w:lang w:val="vi-VN"/>
              </w:rPr>
              <w:t>2</w:t>
            </w:r>
          </w:p>
          <w:p w14:paraId="5C1F1158" w14:textId="28A68CAB" w:rsidR="000A1CE4" w:rsidRPr="000A1CE4" w:rsidRDefault="000A1CE4" w:rsidP="00BB057C">
            <w:pPr>
              <w:spacing w:after="160" w:line="240" w:lineRule="auto"/>
              <w:ind w:firstLine="0"/>
              <w:jc w:val="center"/>
              <w:rPr>
                <w:sz w:val="24"/>
                <w:szCs w:val="24"/>
                <w:lang w:val="vi-VN"/>
              </w:rPr>
            </w:pPr>
            <w:r w:rsidRPr="000A1CE4">
              <w:rPr>
                <w:sz w:val="24"/>
                <w:szCs w:val="24"/>
                <w:lang w:val="vi-VN"/>
              </w:rPr>
              <w:t>3</w:t>
            </w:r>
          </w:p>
          <w:p w14:paraId="2EE9506F" w14:textId="186F37FE" w:rsidR="000A1CE4" w:rsidRPr="000A1CE4" w:rsidRDefault="000A1CE4" w:rsidP="00BB057C">
            <w:pPr>
              <w:spacing w:after="160" w:line="240" w:lineRule="auto"/>
              <w:ind w:firstLine="0"/>
              <w:jc w:val="center"/>
              <w:rPr>
                <w:sz w:val="24"/>
                <w:szCs w:val="24"/>
                <w:lang w:val="vi-VN"/>
              </w:rPr>
            </w:pPr>
            <w:r w:rsidRPr="000A1CE4">
              <w:rPr>
                <w:sz w:val="24"/>
                <w:szCs w:val="24"/>
                <w:lang w:val="vi-VN"/>
              </w:rPr>
              <w:t>4</w:t>
            </w:r>
          </w:p>
          <w:p w14:paraId="47BF88A4" w14:textId="7DC3C3C4" w:rsidR="000A1CE4" w:rsidRPr="000A1CE4" w:rsidRDefault="000A1CE4" w:rsidP="00BB057C">
            <w:pPr>
              <w:spacing w:after="160" w:line="240" w:lineRule="auto"/>
              <w:ind w:firstLine="0"/>
              <w:jc w:val="center"/>
              <w:rPr>
                <w:sz w:val="24"/>
                <w:szCs w:val="24"/>
                <w:lang w:val="vi-VN"/>
              </w:rPr>
            </w:pPr>
            <w:r w:rsidRPr="000A1CE4">
              <w:rPr>
                <w:sz w:val="24"/>
                <w:szCs w:val="24"/>
                <w:lang w:val="vi-VN"/>
              </w:rPr>
              <w:lastRenderedPageBreak/>
              <w:t>5</w:t>
            </w:r>
          </w:p>
          <w:p w14:paraId="19E9DF03" w14:textId="5A3A34C1" w:rsidR="000A1CE4" w:rsidRPr="000A1CE4" w:rsidRDefault="000A1CE4" w:rsidP="00BB057C">
            <w:pPr>
              <w:spacing w:after="160" w:line="240" w:lineRule="auto"/>
              <w:ind w:firstLine="0"/>
              <w:jc w:val="center"/>
              <w:rPr>
                <w:sz w:val="24"/>
                <w:szCs w:val="24"/>
                <w:lang w:val="vi-VN"/>
              </w:rPr>
            </w:pPr>
            <w:r w:rsidRPr="000A1CE4">
              <w:rPr>
                <w:sz w:val="24"/>
                <w:szCs w:val="24"/>
                <w:lang w:val="vi-VN"/>
              </w:rPr>
              <w:t>6</w:t>
            </w:r>
          </w:p>
          <w:p w14:paraId="3C1D2AFD" w14:textId="0606C861" w:rsidR="000A1CE4" w:rsidRPr="000A1CE4" w:rsidRDefault="000A1CE4" w:rsidP="00BB057C">
            <w:pPr>
              <w:spacing w:after="160" w:line="240" w:lineRule="auto"/>
              <w:ind w:firstLine="0"/>
              <w:jc w:val="center"/>
              <w:rPr>
                <w:sz w:val="24"/>
                <w:szCs w:val="24"/>
                <w:lang w:val="vi-VN"/>
              </w:rPr>
            </w:pPr>
            <w:r w:rsidRPr="000A1CE4">
              <w:rPr>
                <w:sz w:val="24"/>
                <w:szCs w:val="24"/>
                <w:lang w:val="vi-VN"/>
              </w:rPr>
              <w:t>7</w:t>
            </w:r>
          </w:p>
          <w:p w14:paraId="46070EE4" w14:textId="4D41D2CE" w:rsidR="000A1CE4" w:rsidRPr="000A1CE4" w:rsidRDefault="000A1CE4" w:rsidP="00BB057C">
            <w:pPr>
              <w:spacing w:after="160" w:line="240" w:lineRule="auto"/>
              <w:ind w:firstLine="0"/>
              <w:jc w:val="center"/>
              <w:rPr>
                <w:sz w:val="24"/>
                <w:szCs w:val="24"/>
                <w:lang w:val="vi-VN"/>
              </w:rPr>
            </w:pPr>
            <w:r w:rsidRPr="000A1CE4">
              <w:rPr>
                <w:sz w:val="24"/>
                <w:szCs w:val="24"/>
                <w:lang w:val="vi-VN"/>
              </w:rPr>
              <w:t>8</w:t>
            </w:r>
          </w:p>
          <w:p w14:paraId="17D318A6" w14:textId="7141110F" w:rsidR="000A1CE4" w:rsidRPr="000A1CE4" w:rsidRDefault="000A1CE4" w:rsidP="00BB057C">
            <w:pPr>
              <w:spacing w:after="160" w:line="240" w:lineRule="auto"/>
              <w:ind w:firstLine="0"/>
              <w:jc w:val="center"/>
              <w:rPr>
                <w:sz w:val="24"/>
                <w:szCs w:val="24"/>
                <w:lang w:val="vi-VN"/>
              </w:rPr>
            </w:pPr>
            <w:r w:rsidRPr="000A1CE4">
              <w:rPr>
                <w:sz w:val="24"/>
                <w:szCs w:val="24"/>
                <w:lang w:val="vi-VN"/>
              </w:rPr>
              <w:t>9</w:t>
            </w:r>
          </w:p>
          <w:p w14:paraId="1865474A" w14:textId="77777777" w:rsidR="000A1CE4" w:rsidRPr="000A1CE4" w:rsidRDefault="000A1CE4" w:rsidP="00BB057C">
            <w:pPr>
              <w:spacing w:after="160" w:line="240" w:lineRule="auto"/>
              <w:ind w:firstLine="0"/>
              <w:jc w:val="center"/>
              <w:rPr>
                <w:sz w:val="24"/>
                <w:szCs w:val="24"/>
                <w:lang w:val="vi-VN"/>
              </w:rPr>
            </w:pPr>
            <w:r w:rsidRPr="000A1CE4">
              <w:rPr>
                <w:sz w:val="24"/>
                <w:szCs w:val="24"/>
                <w:lang w:val="vi-VN"/>
              </w:rPr>
              <w:t>10</w:t>
            </w:r>
          </w:p>
          <w:p w14:paraId="006C9118" w14:textId="77777777" w:rsidR="000A1CE4" w:rsidRPr="000A1CE4" w:rsidRDefault="000A1CE4" w:rsidP="00BB057C">
            <w:pPr>
              <w:spacing w:after="160" w:line="240" w:lineRule="auto"/>
              <w:ind w:firstLine="0"/>
              <w:jc w:val="center"/>
              <w:rPr>
                <w:sz w:val="24"/>
                <w:szCs w:val="24"/>
                <w:lang w:val="vi-VN"/>
              </w:rPr>
            </w:pPr>
            <w:r w:rsidRPr="000A1CE4">
              <w:rPr>
                <w:sz w:val="24"/>
                <w:szCs w:val="24"/>
                <w:lang w:val="vi-VN"/>
              </w:rPr>
              <w:t>11</w:t>
            </w:r>
          </w:p>
          <w:p w14:paraId="6006E377" w14:textId="77777777" w:rsidR="000A1CE4" w:rsidRPr="000A1CE4" w:rsidRDefault="000A1CE4" w:rsidP="00BB057C">
            <w:pPr>
              <w:spacing w:after="160" w:line="240" w:lineRule="auto"/>
              <w:ind w:firstLine="0"/>
              <w:jc w:val="center"/>
              <w:rPr>
                <w:sz w:val="24"/>
                <w:szCs w:val="24"/>
                <w:lang w:val="vi-VN"/>
              </w:rPr>
            </w:pPr>
            <w:r w:rsidRPr="000A1CE4">
              <w:rPr>
                <w:sz w:val="24"/>
                <w:szCs w:val="24"/>
                <w:lang w:val="vi-VN"/>
              </w:rPr>
              <w:t>12</w:t>
            </w:r>
          </w:p>
          <w:p w14:paraId="03512A58" w14:textId="77777777" w:rsidR="000A1CE4" w:rsidRPr="000A1CE4" w:rsidRDefault="000A1CE4" w:rsidP="00BB057C">
            <w:pPr>
              <w:spacing w:after="160" w:line="240" w:lineRule="auto"/>
              <w:ind w:firstLine="0"/>
              <w:jc w:val="center"/>
              <w:rPr>
                <w:sz w:val="24"/>
                <w:szCs w:val="24"/>
                <w:lang w:val="vi-VN"/>
              </w:rPr>
            </w:pPr>
            <w:r w:rsidRPr="000A1CE4">
              <w:rPr>
                <w:sz w:val="24"/>
                <w:szCs w:val="24"/>
                <w:lang w:val="vi-VN"/>
              </w:rPr>
              <w:t>13</w:t>
            </w:r>
          </w:p>
          <w:p w14:paraId="5BD2364D" w14:textId="77777777" w:rsidR="000A1CE4" w:rsidRPr="000A1CE4" w:rsidRDefault="000A1CE4" w:rsidP="00BB057C">
            <w:pPr>
              <w:spacing w:after="160" w:line="240" w:lineRule="auto"/>
              <w:ind w:firstLine="0"/>
              <w:jc w:val="center"/>
              <w:rPr>
                <w:sz w:val="24"/>
                <w:szCs w:val="24"/>
                <w:lang w:val="vi-VN"/>
              </w:rPr>
            </w:pPr>
            <w:r w:rsidRPr="000A1CE4">
              <w:rPr>
                <w:sz w:val="24"/>
                <w:szCs w:val="24"/>
                <w:lang w:val="vi-VN"/>
              </w:rPr>
              <w:t>14</w:t>
            </w:r>
          </w:p>
          <w:p w14:paraId="2A7A1AFE" w14:textId="77777777" w:rsidR="000A1CE4" w:rsidRPr="000A1CE4" w:rsidRDefault="000A1CE4" w:rsidP="00BB057C">
            <w:pPr>
              <w:spacing w:after="160" w:line="240" w:lineRule="auto"/>
              <w:ind w:firstLine="0"/>
              <w:jc w:val="center"/>
              <w:rPr>
                <w:sz w:val="24"/>
                <w:szCs w:val="24"/>
                <w:lang w:val="vi-VN"/>
              </w:rPr>
            </w:pPr>
            <w:r w:rsidRPr="000A1CE4">
              <w:rPr>
                <w:sz w:val="24"/>
                <w:szCs w:val="24"/>
                <w:lang w:val="vi-VN"/>
              </w:rPr>
              <w:t>15</w:t>
            </w:r>
          </w:p>
          <w:p w14:paraId="296A45C9" w14:textId="77777777" w:rsidR="000A1CE4" w:rsidRPr="000A1CE4" w:rsidRDefault="000A1CE4" w:rsidP="00BB057C">
            <w:pPr>
              <w:spacing w:after="160" w:line="240" w:lineRule="auto"/>
              <w:ind w:firstLine="0"/>
              <w:jc w:val="center"/>
              <w:rPr>
                <w:sz w:val="24"/>
                <w:szCs w:val="24"/>
                <w:lang w:val="vi-VN"/>
              </w:rPr>
            </w:pPr>
            <w:r w:rsidRPr="000A1CE4">
              <w:rPr>
                <w:sz w:val="24"/>
                <w:szCs w:val="24"/>
                <w:lang w:val="vi-VN"/>
              </w:rPr>
              <w:t>16</w:t>
            </w:r>
          </w:p>
          <w:p w14:paraId="6D03FCBE" w14:textId="77777777" w:rsidR="000A1CE4" w:rsidRPr="000A1CE4" w:rsidRDefault="000A1CE4" w:rsidP="00BB057C">
            <w:pPr>
              <w:spacing w:after="160" w:line="240" w:lineRule="auto"/>
              <w:ind w:firstLine="0"/>
              <w:jc w:val="center"/>
              <w:rPr>
                <w:sz w:val="24"/>
                <w:szCs w:val="24"/>
                <w:lang w:val="vi-VN"/>
              </w:rPr>
            </w:pPr>
            <w:r w:rsidRPr="000A1CE4">
              <w:rPr>
                <w:sz w:val="24"/>
                <w:szCs w:val="24"/>
                <w:lang w:val="vi-VN"/>
              </w:rPr>
              <w:t>17</w:t>
            </w:r>
          </w:p>
          <w:p w14:paraId="4D04053A" w14:textId="77777777" w:rsidR="000A1CE4" w:rsidRPr="000A1CE4" w:rsidRDefault="000A1CE4" w:rsidP="00BB057C">
            <w:pPr>
              <w:spacing w:after="160" w:line="240" w:lineRule="auto"/>
              <w:ind w:firstLine="0"/>
              <w:jc w:val="center"/>
              <w:rPr>
                <w:sz w:val="24"/>
                <w:szCs w:val="24"/>
                <w:lang w:val="vi-VN"/>
              </w:rPr>
            </w:pPr>
            <w:r w:rsidRPr="000A1CE4">
              <w:rPr>
                <w:sz w:val="24"/>
                <w:szCs w:val="24"/>
                <w:lang w:val="vi-VN"/>
              </w:rPr>
              <w:t>18</w:t>
            </w:r>
          </w:p>
          <w:p w14:paraId="706B0F9F" w14:textId="7407D99D" w:rsidR="000A1CE4" w:rsidRPr="000A1CE4" w:rsidRDefault="000A1CE4" w:rsidP="00BB057C">
            <w:pPr>
              <w:spacing w:after="160" w:line="240" w:lineRule="auto"/>
              <w:ind w:firstLine="0"/>
              <w:jc w:val="center"/>
              <w:rPr>
                <w:sz w:val="24"/>
                <w:szCs w:val="24"/>
                <w:lang w:val="vi-VN"/>
              </w:rPr>
            </w:pPr>
            <w:r w:rsidRPr="000A1CE4">
              <w:rPr>
                <w:sz w:val="24"/>
                <w:szCs w:val="24"/>
                <w:lang w:val="vi-VN"/>
              </w:rPr>
              <w:t>19</w:t>
            </w:r>
          </w:p>
        </w:tc>
        <w:tc>
          <w:tcPr>
            <w:tcW w:w="0" w:type="auto"/>
            <w:shd w:val="clear" w:color="auto" w:fill="D4D4D4"/>
            <w:vAlign w:val="center"/>
            <w:hideMark/>
          </w:tcPr>
          <w:p w14:paraId="56433940" w14:textId="77777777" w:rsidR="000A1CE4" w:rsidRPr="000A1CE4" w:rsidRDefault="000A1CE4" w:rsidP="00BB057C">
            <w:pPr>
              <w:spacing w:after="160" w:line="240" w:lineRule="auto"/>
              <w:ind w:firstLine="0"/>
              <w:jc w:val="left"/>
              <w:rPr>
                <w:sz w:val="24"/>
                <w:szCs w:val="24"/>
                <w:lang w:val="vi-VN"/>
              </w:rPr>
            </w:pPr>
            <w:r w:rsidRPr="000A1CE4">
              <w:rPr>
                <w:sz w:val="24"/>
                <w:szCs w:val="24"/>
                <w:lang w:val="vi-VN"/>
              </w:rPr>
              <w:lastRenderedPageBreak/>
              <w:t>while i &lt; len(endpoints):</w:t>
            </w:r>
          </w:p>
          <w:p w14:paraId="2CFEEDD1" w14:textId="0D385A04" w:rsidR="000A1CE4" w:rsidRPr="000A1CE4" w:rsidRDefault="000A1CE4" w:rsidP="00BB057C">
            <w:pPr>
              <w:spacing w:after="160" w:line="240" w:lineRule="auto"/>
              <w:ind w:firstLine="0"/>
              <w:jc w:val="left"/>
              <w:rPr>
                <w:sz w:val="24"/>
                <w:szCs w:val="24"/>
                <w:lang w:val="vi-VN"/>
              </w:rPr>
            </w:pPr>
            <w:r w:rsidRPr="000A1CE4">
              <w:rPr>
                <w:sz w:val="24"/>
                <w:szCs w:val="24"/>
                <w:lang w:val="vi-VN"/>
              </w:rPr>
              <w:t xml:space="preserve">    if total_requests &gt;= max_total_requests: break</w:t>
            </w:r>
          </w:p>
          <w:p w14:paraId="4AF64178" w14:textId="77777777" w:rsidR="000A1CE4" w:rsidRPr="000A1CE4" w:rsidRDefault="000A1CE4" w:rsidP="00BB057C">
            <w:pPr>
              <w:spacing w:after="160" w:line="240" w:lineRule="auto"/>
              <w:ind w:firstLine="0"/>
              <w:jc w:val="left"/>
              <w:rPr>
                <w:sz w:val="24"/>
                <w:szCs w:val="24"/>
                <w:lang w:val="vi-VN"/>
              </w:rPr>
            </w:pPr>
            <w:r w:rsidRPr="000A1CE4">
              <w:rPr>
                <w:sz w:val="24"/>
                <w:szCs w:val="24"/>
                <w:lang w:val="vi-VN"/>
              </w:rPr>
              <w:t xml:space="preserve">    ep = endpoints[i]; i += 1</w:t>
            </w:r>
          </w:p>
          <w:p w14:paraId="643A6A90" w14:textId="77777777" w:rsidR="000A1CE4" w:rsidRPr="000A1CE4" w:rsidRDefault="000A1CE4" w:rsidP="00BB057C">
            <w:pPr>
              <w:spacing w:after="160" w:line="240" w:lineRule="auto"/>
              <w:ind w:firstLine="0"/>
              <w:jc w:val="left"/>
              <w:rPr>
                <w:sz w:val="24"/>
                <w:szCs w:val="24"/>
                <w:lang w:val="vi-VN"/>
              </w:rPr>
            </w:pPr>
            <w:r w:rsidRPr="000A1CE4">
              <w:rPr>
                <w:sz w:val="24"/>
                <w:szCs w:val="24"/>
                <w:lang w:val="vi-VN"/>
              </w:rPr>
              <w:t xml:space="preserve">    ensure_default_params(ep)  # set missing params -&gt; "test"</w:t>
            </w:r>
          </w:p>
          <w:p w14:paraId="4EBBA5A8" w14:textId="07B37206" w:rsidR="00234561" w:rsidRPr="00FE383E" w:rsidRDefault="00234561" w:rsidP="00BB057C">
            <w:pPr>
              <w:spacing w:after="160" w:line="240" w:lineRule="auto"/>
              <w:ind w:firstLine="0"/>
              <w:jc w:val="left"/>
              <w:rPr>
                <w:sz w:val="24"/>
                <w:szCs w:val="24"/>
                <w:lang w:val="vi-VN"/>
              </w:rPr>
            </w:pPr>
            <w:r w:rsidRPr="00FE383E">
              <w:rPr>
                <w:sz w:val="24"/>
                <w:szCs w:val="24"/>
                <w:lang w:val="vi-VN"/>
              </w:rPr>
              <w:lastRenderedPageBreak/>
              <w:t xml:space="preserve">    for k in list(ep.get("params", {}).keys()):</w:t>
            </w:r>
          </w:p>
          <w:p w14:paraId="0FCF0297" w14:textId="362636A7" w:rsidR="00234561" w:rsidRPr="00FE383E" w:rsidRDefault="00234561" w:rsidP="00BB057C">
            <w:pPr>
              <w:spacing w:after="160" w:line="240" w:lineRule="auto"/>
              <w:ind w:firstLine="0"/>
              <w:jc w:val="left"/>
              <w:rPr>
                <w:sz w:val="24"/>
                <w:szCs w:val="24"/>
                <w:lang w:val="vi-VN"/>
              </w:rPr>
            </w:pPr>
            <w:r w:rsidRPr="00FE383E">
              <w:rPr>
                <w:sz w:val="24"/>
                <w:szCs w:val="24"/>
                <w:lang w:val="vi-VN"/>
              </w:rPr>
              <w:t xml:space="preserve">        if ep["params"].get(k) in (None, ""):</w:t>
            </w:r>
          </w:p>
          <w:p w14:paraId="30170B94" w14:textId="730B67BA" w:rsidR="000A1CE4" w:rsidRPr="000A1CE4" w:rsidRDefault="00234561" w:rsidP="00BB057C">
            <w:pPr>
              <w:spacing w:after="160" w:line="240" w:lineRule="auto"/>
              <w:ind w:firstLine="0"/>
              <w:jc w:val="left"/>
              <w:rPr>
                <w:sz w:val="24"/>
                <w:szCs w:val="24"/>
                <w:lang w:val="vi-VN"/>
              </w:rPr>
            </w:pPr>
            <w:r w:rsidRPr="00FE383E">
              <w:rPr>
                <w:sz w:val="24"/>
                <w:szCs w:val="24"/>
                <w:lang w:val="vi-VN"/>
              </w:rPr>
              <w:t xml:space="preserve">            ep["params"][k] = "test"</w:t>
            </w:r>
          </w:p>
          <w:p w14:paraId="3551B0C3" w14:textId="77777777" w:rsidR="00C3371B" w:rsidRPr="00FE383E" w:rsidRDefault="000A1CE4" w:rsidP="00BB057C">
            <w:pPr>
              <w:spacing w:after="160" w:line="240" w:lineRule="auto"/>
              <w:ind w:firstLine="0"/>
              <w:jc w:val="left"/>
              <w:rPr>
                <w:sz w:val="24"/>
                <w:szCs w:val="24"/>
                <w:lang w:val="vi-VN"/>
              </w:rPr>
            </w:pPr>
            <w:r w:rsidRPr="000A1CE4">
              <w:rPr>
                <w:sz w:val="24"/>
                <w:szCs w:val="24"/>
                <w:lang w:val="vi-VN"/>
              </w:rPr>
              <w:t xml:space="preserve">    resp = send_test_request(session, base_url, ep["method"], ep["endpoint"], </w:t>
            </w:r>
          </w:p>
          <w:p w14:paraId="7F23EA81" w14:textId="2D767ACC" w:rsidR="000A1CE4" w:rsidRPr="000A1CE4" w:rsidRDefault="000A1CE4" w:rsidP="00BB057C">
            <w:pPr>
              <w:spacing w:after="160" w:line="240" w:lineRule="auto"/>
              <w:ind w:firstLine="0"/>
              <w:jc w:val="left"/>
              <w:rPr>
                <w:sz w:val="24"/>
                <w:szCs w:val="24"/>
                <w:lang w:val="vi-VN"/>
              </w:rPr>
            </w:pPr>
            <w:r w:rsidRPr="000A1CE4">
              <w:rPr>
                <w:sz w:val="24"/>
                <w:szCs w:val="24"/>
                <w:lang w:val="vi-VN"/>
              </w:rPr>
              <w:t>ep["params"], cookie_header)</w:t>
            </w:r>
          </w:p>
          <w:p w14:paraId="546A34CA" w14:textId="01657CEF" w:rsidR="000A1CE4" w:rsidRPr="000A1CE4" w:rsidRDefault="000A1CE4" w:rsidP="00BB057C">
            <w:pPr>
              <w:spacing w:after="160" w:line="240" w:lineRule="auto"/>
              <w:ind w:firstLine="0"/>
              <w:jc w:val="left"/>
              <w:rPr>
                <w:sz w:val="24"/>
                <w:szCs w:val="24"/>
                <w:lang w:val="vi-VN"/>
              </w:rPr>
            </w:pPr>
            <w:r w:rsidRPr="000A1CE4">
              <w:rPr>
                <w:sz w:val="24"/>
                <w:szCs w:val="24"/>
                <w:lang w:val="vi-VN"/>
              </w:rPr>
              <w:t xml:space="preserve">    total_requests += 1</w:t>
            </w:r>
          </w:p>
          <w:p w14:paraId="0977FAD5" w14:textId="77777777" w:rsidR="000A1CE4" w:rsidRPr="000A1CE4" w:rsidRDefault="000A1CE4" w:rsidP="00BB057C">
            <w:pPr>
              <w:spacing w:after="160" w:line="240" w:lineRule="auto"/>
              <w:ind w:firstLine="0"/>
              <w:jc w:val="left"/>
              <w:rPr>
                <w:sz w:val="24"/>
                <w:szCs w:val="24"/>
                <w:lang w:val="vi-VN"/>
              </w:rPr>
            </w:pPr>
            <w:r w:rsidRPr="000A1CE4">
              <w:rPr>
                <w:sz w:val="24"/>
                <w:szCs w:val="24"/>
                <w:lang w:val="vi-VN"/>
              </w:rPr>
              <w:t xml:space="preserve">    # detect thêm endpoint từ response bằng AI</w:t>
            </w:r>
          </w:p>
          <w:p w14:paraId="5ADE81DD" w14:textId="77777777" w:rsidR="000A1CE4" w:rsidRPr="000A1CE4" w:rsidRDefault="000A1CE4" w:rsidP="00BB057C">
            <w:pPr>
              <w:spacing w:after="160" w:line="240" w:lineRule="auto"/>
              <w:ind w:firstLine="0"/>
              <w:jc w:val="left"/>
              <w:rPr>
                <w:sz w:val="24"/>
                <w:szCs w:val="24"/>
                <w:lang w:val="vi-VN"/>
              </w:rPr>
            </w:pPr>
            <w:r w:rsidRPr="000A1CE4">
              <w:rPr>
                <w:sz w:val="24"/>
                <w:szCs w:val="24"/>
                <w:lang w:val="vi-VN"/>
              </w:rPr>
              <w:t xml:space="preserve">    new_eps = ai_detect_endpoints_only(resp.text, base_url)</w:t>
            </w:r>
          </w:p>
          <w:p w14:paraId="2528D5E0" w14:textId="77777777" w:rsidR="000A1CE4" w:rsidRPr="000A1CE4" w:rsidRDefault="000A1CE4" w:rsidP="00BB057C">
            <w:pPr>
              <w:spacing w:after="160" w:line="240" w:lineRule="auto"/>
              <w:ind w:firstLine="0"/>
              <w:jc w:val="left"/>
              <w:rPr>
                <w:sz w:val="24"/>
                <w:szCs w:val="24"/>
                <w:lang w:val="vi-VN"/>
              </w:rPr>
            </w:pPr>
            <w:r w:rsidRPr="000A1CE4">
              <w:rPr>
                <w:sz w:val="24"/>
                <w:szCs w:val="24"/>
                <w:lang w:val="vi-VN"/>
              </w:rPr>
              <w:t xml:space="preserve">    for new_ep in new_eps:</w:t>
            </w:r>
          </w:p>
          <w:p w14:paraId="19DCA5E8" w14:textId="69A6B82F" w:rsidR="000A1CE4" w:rsidRPr="000A1CE4" w:rsidRDefault="000A1CE4" w:rsidP="00BB057C">
            <w:pPr>
              <w:spacing w:after="160" w:line="240" w:lineRule="auto"/>
              <w:ind w:firstLine="0"/>
              <w:jc w:val="left"/>
              <w:rPr>
                <w:sz w:val="24"/>
                <w:szCs w:val="24"/>
                <w:lang w:val="vi-VN"/>
              </w:rPr>
            </w:pPr>
            <w:r w:rsidRPr="000A1CE4">
              <w:rPr>
                <w:sz w:val="24"/>
                <w:szCs w:val="24"/>
                <w:lang w:val="vi-VN"/>
              </w:rPr>
              <w:t xml:space="preserve">        </w:t>
            </w:r>
            <w:r w:rsidR="003C53AA" w:rsidRPr="0009399E">
              <w:rPr>
                <w:sz w:val="24"/>
                <w:szCs w:val="24"/>
                <w:lang w:val="vi-VN"/>
              </w:rPr>
              <w:t>add_ep(ep)</w:t>
            </w:r>
          </w:p>
          <w:p w14:paraId="40D58741" w14:textId="314B045B" w:rsidR="000A1CE4" w:rsidRPr="000A1CE4" w:rsidRDefault="000A1CE4" w:rsidP="00BB057C">
            <w:pPr>
              <w:spacing w:after="160" w:line="240" w:lineRule="auto"/>
              <w:ind w:firstLine="0"/>
              <w:jc w:val="left"/>
              <w:rPr>
                <w:sz w:val="24"/>
                <w:szCs w:val="24"/>
                <w:lang w:val="vi-VN"/>
              </w:rPr>
            </w:pPr>
            <w:r w:rsidRPr="000A1CE4">
              <w:rPr>
                <w:sz w:val="24"/>
                <w:szCs w:val="24"/>
                <w:lang w:val="vi-VN"/>
              </w:rPr>
              <w:t xml:space="preserve">    </w:t>
            </w:r>
            <w:r w:rsidR="003C53AA" w:rsidRPr="00FE383E">
              <w:rPr>
                <w:sz w:val="24"/>
                <w:szCs w:val="24"/>
                <w:lang w:val="vi-VN"/>
              </w:rPr>
              <w:t>ai_vuln_prompt= "</w:t>
            </w:r>
            <w:r w:rsidRPr="000A1CE4">
              <w:rPr>
                <w:sz w:val="24"/>
                <w:szCs w:val="24"/>
                <w:lang w:val="vi-VN"/>
              </w:rPr>
              <w:t xml:space="preserve"> </w:t>
            </w:r>
            <w:r w:rsidR="009C6DFD" w:rsidRPr="00FE383E">
              <w:rPr>
                <w:sz w:val="24"/>
                <w:szCs w:val="24"/>
                <w:lang w:val="vi-VN"/>
              </w:rPr>
              <w:t>(</w:t>
            </w:r>
            <w:r w:rsidRPr="000A1CE4">
              <w:rPr>
                <w:sz w:val="24"/>
                <w:szCs w:val="24"/>
                <w:lang w:val="vi-VN"/>
              </w:rPr>
              <w:t xml:space="preserve">hỏi AI: với response này, param nào có khả năng dính lỗ </w:t>
            </w:r>
            <w:r w:rsidR="009C6DFD" w:rsidRPr="00FE383E">
              <w:rPr>
                <w:sz w:val="24"/>
                <w:szCs w:val="24"/>
                <w:lang w:val="vi-VN"/>
              </w:rPr>
              <w:t>hổng)</w:t>
            </w:r>
            <w:r w:rsidR="003C53AA" w:rsidRPr="00FE383E">
              <w:rPr>
                <w:sz w:val="24"/>
                <w:szCs w:val="24"/>
                <w:lang w:val="vi-VN"/>
              </w:rPr>
              <w:t xml:space="preserve"> "</w:t>
            </w:r>
          </w:p>
          <w:p w14:paraId="5AB29783" w14:textId="77777777" w:rsidR="000A1CE4" w:rsidRPr="000A1CE4" w:rsidRDefault="000A1CE4" w:rsidP="00BB057C">
            <w:pPr>
              <w:spacing w:after="160" w:line="240" w:lineRule="auto"/>
              <w:ind w:firstLine="0"/>
              <w:jc w:val="left"/>
              <w:rPr>
                <w:sz w:val="24"/>
                <w:szCs w:val="24"/>
                <w:lang w:val="vi-VN"/>
              </w:rPr>
            </w:pPr>
            <w:r w:rsidRPr="000A1CE4">
              <w:rPr>
                <w:sz w:val="24"/>
                <w:szCs w:val="24"/>
                <w:lang w:val="vi-VN"/>
              </w:rPr>
              <w:t xml:space="preserve">    ai_vuln_response = ask_openai(ai_vuln_prompt, model=ai_model)</w:t>
            </w:r>
          </w:p>
          <w:p w14:paraId="106B60B3" w14:textId="77777777" w:rsidR="000A1CE4" w:rsidRPr="000A1CE4" w:rsidRDefault="000A1CE4" w:rsidP="00BB057C">
            <w:pPr>
              <w:spacing w:after="160" w:line="240" w:lineRule="auto"/>
              <w:ind w:firstLine="0"/>
              <w:jc w:val="left"/>
              <w:rPr>
                <w:sz w:val="24"/>
                <w:szCs w:val="24"/>
                <w:lang w:val="vi-VN"/>
              </w:rPr>
            </w:pPr>
            <w:r w:rsidRPr="000A1CE4">
              <w:rPr>
                <w:sz w:val="24"/>
                <w:szCs w:val="24"/>
                <w:lang w:val="vi-VN"/>
              </w:rPr>
              <w:t xml:space="preserve">    parsed_vuln = safe_json_load(ai_vuln_response)</w:t>
            </w:r>
          </w:p>
          <w:p w14:paraId="1AB66A5F" w14:textId="77777777" w:rsidR="00CC5075" w:rsidRPr="00FE383E" w:rsidRDefault="000A1CE4" w:rsidP="00BB057C">
            <w:pPr>
              <w:spacing w:after="160" w:line="240" w:lineRule="auto"/>
              <w:ind w:firstLine="0"/>
              <w:jc w:val="left"/>
              <w:rPr>
                <w:sz w:val="24"/>
                <w:szCs w:val="24"/>
                <w:lang w:val="vi-VN"/>
              </w:rPr>
            </w:pPr>
            <w:r w:rsidRPr="000A1CE4">
              <w:rPr>
                <w:sz w:val="24"/>
                <w:szCs w:val="24"/>
                <w:lang w:val="vi-VN"/>
              </w:rPr>
              <w:t xml:space="preserve">    per_endpoint_vuln_suggestions[(ep["endpoint"], ep["method"])] = </w:t>
            </w:r>
          </w:p>
          <w:p w14:paraId="026959EB" w14:textId="32EBCA23" w:rsidR="000A1CE4" w:rsidRPr="000A1CE4" w:rsidRDefault="000A1CE4" w:rsidP="00BB057C">
            <w:pPr>
              <w:spacing w:after="160" w:line="240" w:lineRule="auto"/>
              <w:ind w:firstLine="0"/>
              <w:jc w:val="left"/>
              <w:rPr>
                <w:sz w:val="24"/>
                <w:szCs w:val="24"/>
                <w:lang w:val="vi-VN"/>
              </w:rPr>
            </w:pPr>
            <w:r w:rsidRPr="000A1CE4">
              <w:rPr>
                <w:sz w:val="24"/>
                <w:szCs w:val="24"/>
                <w:lang w:val="vi-VN"/>
              </w:rPr>
              <w:t>parsed_vuln</w:t>
            </w:r>
          </w:p>
          <w:p w14:paraId="1EAB4A44" w14:textId="77777777" w:rsidR="000A1CE4" w:rsidRPr="000A1CE4" w:rsidRDefault="000A1CE4" w:rsidP="00BB057C">
            <w:pPr>
              <w:spacing w:after="160" w:line="240" w:lineRule="auto"/>
              <w:ind w:firstLine="0"/>
              <w:jc w:val="center"/>
              <w:rPr>
                <w:sz w:val="24"/>
                <w:szCs w:val="24"/>
                <w:lang w:val="vi-VN"/>
              </w:rPr>
            </w:pPr>
          </w:p>
        </w:tc>
      </w:tr>
    </w:tbl>
    <w:p w14:paraId="0D0EC48A" w14:textId="6B383F81" w:rsidR="00B45C24" w:rsidRPr="008E6609" w:rsidRDefault="00B45C24" w:rsidP="00B45C24">
      <w:pPr>
        <w:pStyle w:val="ListParagraph"/>
        <w:numPr>
          <w:ilvl w:val="0"/>
          <w:numId w:val="102"/>
        </w:numPr>
        <w:rPr>
          <w:lang w:val="vi-VN"/>
        </w:rPr>
      </w:pPr>
      <w:r w:rsidRPr="00F57D77">
        <w:rPr>
          <w:lang w:val="vi-VN"/>
        </w:rPr>
        <w:lastRenderedPageBreak/>
        <w:t>Chức năng:</w:t>
      </w:r>
      <w:r w:rsidR="00745461">
        <w:rPr>
          <w:lang w:val="vi-VN"/>
        </w:rPr>
        <w:t xml:space="preserve"> Tạo </w:t>
      </w:r>
      <w:r w:rsidR="00745461" w:rsidRPr="00745461">
        <w:rPr>
          <w:lang w:val="vi-VN"/>
        </w:rPr>
        <w:t xml:space="preserve">vòng lặp mở rộng </w:t>
      </w:r>
      <w:r w:rsidR="00745461">
        <w:rPr>
          <w:lang w:val="vi-VN"/>
        </w:rPr>
        <w:t xml:space="preserve">endpoints, </w:t>
      </w:r>
      <w:r w:rsidR="00745461" w:rsidRPr="00745461">
        <w:rPr>
          <w:lang w:val="vi-VN"/>
        </w:rPr>
        <w:t>gửi request thử tới từng endpoint, thu nhận response, dùng AI để phát hiện endpoint mới từ response, và hỏi AI gợi ý tham số có khả năng dính lỗ hổng; lưu tóm tắt kết quả (scanned) và gợi ý lỗ hổng per_endpoint_vuln_suggestions.</w:t>
      </w:r>
      <w:r w:rsidRPr="00E07D9D">
        <w:rPr>
          <w:lang w:val="vi-VN"/>
        </w:rPr>
        <w:t>.</w:t>
      </w:r>
    </w:p>
    <w:p w14:paraId="0A96AD11" w14:textId="77777777" w:rsidR="00B45C24" w:rsidRPr="00F57D77" w:rsidRDefault="00B45C24" w:rsidP="00B45C24">
      <w:pPr>
        <w:pStyle w:val="ListParagraph"/>
        <w:numPr>
          <w:ilvl w:val="0"/>
          <w:numId w:val="102"/>
        </w:numPr>
      </w:pPr>
      <w:r w:rsidRPr="00F57D77">
        <w:t>Giải thích:</w:t>
      </w:r>
    </w:p>
    <w:p w14:paraId="517A0ADD" w14:textId="7F1EFFB8" w:rsidR="00B45C24" w:rsidRDefault="00745461" w:rsidP="00B45C24">
      <w:pPr>
        <w:pStyle w:val="ListParagraph"/>
        <w:numPr>
          <w:ilvl w:val="0"/>
          <w:numId w:val="103"/>
        </w:numPr>
        <w:rPr>
          <w:lang w:val="vi-VN"/>
        </w:rPr>
      </w:pPr>
      <w:r w:rsidRPr="00745461">
        <w:t xml:space="preserve">Lấy endpoint hiện tại và chuẩn </w:t>
      </w:r>
      <w:r w:rsidR="00E907F5">
        <w:t>bị</w:t>
      </w:r>
      <w:r w:rsidR="00E907F5">
        <w:rPr>
          <w:lang w:val="vi-VN"/>
        </w:rPr>
        <w:t xml:space="preserve">, gán </w:t>
      </w:r>
      <w:r w:rsidR="00E907F5" w:rsidRPr="00E907F5">
        <w:t>param giá trị mặc định (dùng "test")</w:t>
      </w:r>
      <w:r w:rsidR="00E907F5">
        <w:rPr>
          <w:lang w:val="vi-VN"/>
        </w:rPr>
        <w:t xml:space="preserve"> cho các param chưa có giá </w:t>
      </w:r>
      <w:r w:rsidR="008B15D4">
        <w:rPr>
          <w:lang w:val="vi-VN"/>
        </w:rPr>
        <w:t>trị</w:t>
      </w:r>
      <w:r w:rsidR="00E907F5" w:rsidRPr="00E907F5">
        <w:t xml:space="preserve"> trước khi gửi request</w:t>
      </w:r>
      <w:r w:rsidR="00B45C24">
        <w:rPr>
          <w:lang w:val="vi-VN"/>
        </w:rPr>
        <w:t>.</w:t>
      </w:r>
    </w:p>
    <w:p w14:paraId="51FFA823" w14:textId="2831419F" w:rsidR="00B45C24" w:rsidRDefault="008B15D4" w:rsidP="00B45C24">
      <w:pPr>
        <w:pStyle w:val="ListParagraph"/>
        <w:numPr>
          <w:ilvl w:val="0"/>
          <w:numId w:val="103"/>
        </w:numPr>
        <w:rPr>
          <w:lang w:val="vi-VN"/>
        </w:rPr>
      </w:pPr>
      <w:r>
        <w:rPr>
          <w:lang w:val="vi-VN"/>
        </w:rPr>
        <w:t xml:space="preserve">Tiếp tục gửi resquest đến endpoint hiện tại với </w:t>
      </w:r>
      <w:r w:rsidR="0048708F">
        <w:rPr>
          <w:lang w:val="vi-VN"/>
        </w:rPr>
        <w:t>các giá trị tương ứng để lấy phản hồi</w:t>
      </w:r>
      <w:r w:rsidR="00B45C24">
        <w:rPr>
          <w:lang w:val="vi-VN"/>
        </w:rPr>
        <w:t>.</w:t>
      </w:r>
    </w:p>
    <w:p w14:paraId="38C4C08D" w14:textId="5FFC07FA" w:rsidR="0061624C" w:rsidRPr="0061624C" w:rsidRDefault="0048708F" w:rsidP="001E1FAE">
      <w:pPr>
        <w:pStyle w:val="ListParagraph"/>
        <w:numPr>
          <w:ilvl w:val="0"/>
          <w:numId w:val="103"/>
        </w:numPr>
        <w:rPr>
          <w:lang w:val="vi-VN"/>
        </w:rPr>
      </w:pPr>
      <w:r w:rsidRPr="0061624C">
        <w:rPr>
          <w:lang w:val="vi-VN"/>
        </w:rPr>
        <w:t xml:space="preserve">Từ phản hồi được trả về, lưu nội dung và tiếp tục gọi sang AI để </w:t>
      </w:r>
      <w:r w:rsidR="0061624C" w:rsidRPr="0061624C">
        <w:rPr>
          <w:lang w:val="vi-VN"/>
        </w:rPr>
        <w:t>tìm kiếm thêm endpoint</w:t>
      </w:r>
      <w:r w:rsidR="00B45C24" w:rsidRPr="0061624C">
        <w:rPr>
          <w:lang w:val="vi-VN"/>
        </w:rPr>
        <w:t>.</w:t>
      </w:r>
      <w:r w:rsidR="0061624C" w:rsidRPr="0061624C">
        <w:rPr>
          <w:lang w:val="vi-VN"/>
        </w:rPr>
        <w:t xml:space="preserve"> Ngoài ra, gọi sang AI để thực hiện dò tìm các lỗ hổng có thể xảy ra.</w:t>
      </w:r>
    </w:p>
    <w:p w14:paraId="68D133FD" w14:textId="351002CA" w:rsidR="003034C5" w:rsidRPr="00B74100" w:rsidRDefault="00B45C24" w:rsidP="00B74100">
      <w:pPr>
        <w:pStyle w:val="ListParagraph"/>
        <w:numPr>
          <w:ilvl w:val="0"/>
          <w:numId w:val="102"/>
        </w:numPr>
        <w:rPr>
          <w:lang w:val="vi-VN"/>
        </w:rPr>
      </w:pPr>
      <w:r w:rsidRPr="001A17B1">
        <w:rPr>
          <w:lang w:val="vi-VN"/>
        </w:rPr>
        <w:t xml:space="preserve">Ý nghĩa: </w:t>
      </w:r>
      <w:r w:rsidR="00E663E3">
        <w:rPr>
          <w:lang w:val="vi-VN"/>
        </w:rPr>
        <w:t>Dò quét hết endpoint có thể cùng với các lỗ hổng có khả năng xảy ra trên endpoint đó để</w:t>
      </w:r>
      <w:r w:rsidR="00745461" w:rsidRPr="00745461">
        <w:rPr>
          <w:lang w:val="vi-VN"/>
        </w:rPr>
        <w:t xml:space="preserve"> tạo input cho bước test payload thực tế</w:t>
      </w:r>
      <w:r w:rsidRPr="00E07D9D">
        <w:rPr>
          <w:lang w:val="vi-VN"/>
        </w:rPr>
        <w:t>.</w:t>
      </w:r>
    </w:p>
    <w:p w14:paraId="1A4DE967" w14:textId="2D3A8A87" w:rsidR="00B74100" w:rsidRDefault="00B74100" w:rsidP="00B74100">
      <w:pPr>
        <w:rPr>
          <w:b/>
          <w:bCs/>
          <w:lang w:val="vi-VN"/>
        </w:rPr>
      </w:pPr>
      <w:r>
        <w:rPr>
          <w:b/>
          <w:bCs/>
          <w:lang w:val="vi-VN"/>
        </w:rPr>
        <w:t xml:space="preserve">Chức năng gửi request thử nghiệm tới từng endpoint </w:t>
      </w:r>
      <w:r w:rsidR="00B3566F">
        <w:rPr>
          <w:b/>
          <w:bCs/>
          <w:lang w:val="vi-VN"/>
        </w:rPr>
        <w:t xml:space="preserve">với thông tin lỗ hổng trước đó cùng payload tương ứng và phân tích kết quả thông qua </w:t>
      </w:r>
      <w:r w:rsidR="005910B8">
        <w:rPr>
          <w:b/>
          <w:bCs/>
          <w:lang w:val="vi-VN"/>
        </w:rPr>
        <w:t>Open</w:t>
      </w:r>
      <w:r w:rsidR="008951BD">
        <w:rPr>
          <w:b/>
          <w:bCs/>
          <w:lang w:val="vi-VN"/>
        </w:rPr>
        <w:t>AI</w:t>
      </w:r>
      <w:r>
        <w:rPr>
          <w:b/>
          <w:bCs/>
          <w:lang w:val="vi-VN"/>
        </w:rPr>
        <w:t>:</w:t>
      </w:r>
    </w:p>
    <w:tbl>
      <w:tblPr>
        <w:tblW w:w="9022"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323"/>
        <w:gridCol w:w="8699"/>
      </w:tblGrid>
      <w:tr w:rsidR="007A5903" w:rsidRPr="00747023" w14:paraId="1ABAB52B" w14:textId="77777777" w:rsidTr="00747023">
        <w:trPr>
          <w:tblCellSpacing w:w="15" w:type="dxa"/>
        </w:trPr>
        <w:tc>
          <w:tcPr>
            <w:tcW w:w="0" w:type="auto"/>
            <w:shd w:val="clear" w:color="auto" w:fill="D4D4D4"/>
            <w:vAlign w:val="center"/>
            <w:hideMark/>
          </w:tcPr>
          <w:p w14:paraId="32866990" w14:textId="77777777" w:rsidR="00747023" w:rsidRPr="00747023" w:rsidRDefault="00747023" w:rsidP="00BB057C">
            <w:pPr>
              <w:spacing w:after="160" w:line="240" w:lineRule="auto"/>
              <w:ind w:firstLine="0"/>
              <w:jc w:val="center"/>
              <w:rPr>
                <w:sz w:val="24"/>
                <w:szCs w:val="24"/>
                <w:lang w:val="vi-VN"/>
              </w:rPr>
            </w:pPr>
            <w:r w:rsidRPr="00747023">
              <w:rPr>
                <w:sz w:val="24"/>
                <w:szCs w:val="24"/>
                <w:lang w:val="vi-VN"/>
              </w:rPr>
              <w:t>1</w:t>
            </w:r>
          </w:p>
          <w:p w14:paraId="698C8536" w14:textId="68385FB0" w:rsidR="00747023" w:rsidRPr="007A5903" w:rsidRDefault="00747023" w:rsidP="00BB057C">
            <w:pPr>
              <w:spacing w:after="160" w:line="240" w:lineRule="auto"/>
              <w:ind w:firstLine="0"/>
              <w:jc w:val="center"/>
              <w:rPr>
                <w:sz w:val="24"/>
                <w:szCs w:val="24"/>
                <w:lang w:val="vi-VN"/>
              </w:rPr>
            </w:pPr>
            <w:r w:rsidRPr="00747023">
              <w:rPr>
                <w:sz w:val="24"/>
                <w:szCs w:val="24"/>
                <w:lang w:val="vi-VN"/>
              </w:rPr>
              <w:lastRenderedPageBreak/>
              <w:t>2</w:t>
            </w:r>
          </w:p>
          <w:p w14:paraId="0A131178" w14:textId="77777777" w:rsidR="00254BE3" w:rsidRPr="00747023" w:rsidRDefault="00254BE3" w:rsidP="00BB057C">
            <w:pPr>
              <w:spacing w:after="160" w:line="240" w:lineRule="auto"/>
              <w:ind w:firstLine="0"/>
              <w:jc w:val="center"/>
              <w:rPr>
                <w:sz w:val="24"/>
                <w:szCs w:val="24"/>
                <w:lang w:val="vi-VN"/>
              </w:rPr>
            </w:pPr>
          </w:p>
          <w:p w14:paraId="4EDF68E5" w14:textId="55BBCADD" w:rsidR="00747023" w:rsidRPr="00747023" w:rsidRDefault="00747023" w:rsidP="00BB057C">
            <w:pPr>
              <w:spacing w:after="160" w:line="240" w:lineRule="auto"/>
              <w:ind w:firstLine="0"/>
              <w:jc w:val="center"/>
              <w:rPr>
                <w:sz w:val="24"/>
                <w:szCs w:val="24"/>
                <w:lang w:val="vi-VN"/>
              </w:rPr>
            </w:pPr>
            <w:r w:rsidRPr="00747023">
              <w:rPr>
                <w:sz w:val="24"/>
                <w:szCs w:val="24"/>
                <w:lang w:val="vi-VN"/>
              </w:rPr>
              <w:t>3</w:t>
            </w:r>
          </w:p>
          <w:p w14:paraId="6BC7F1D4" w14:textId="206257A7" w:rsidR="00747023" w:rsidRPr="00747023" w:rsidRDefault="00747023" w:rsidP="00BB057C">
            <w:pPr>
              <w:spacing w:after="160" w:line="240" w:lineRule="auto"/>
              <w:ind w:firstLine="0"/>
              <w:jc w:val="center"/>
              <w:rPr>
                <w:sz w:val="24"/>
                <w:szCs w:val="24"/>
                <w:lang w:val="vi-VN"/>
              </w:rPr>
            </w:pPr>
            <w:r w:rsidRPr="00747023">
              <w:rPr>
                <w:sz w:val="24"/>
                <w:szCs w:val="24"/>
                <w:lang w:val="vi-VN"/>
              </w:rPr>
              <w:t>4</w:t>
            </w:r>
          </w:p>
          <w:p w14:paraId="70954DA5" w14:textId="77C97390" w:rsidR="00747023" w:rsidRPr="00747023" w:rsidRDefault="00747023" w:rsidP="00BB057C">
            <w:pPr>
              <w:spacing w:after="160" w:line="240" w:lineRule="auto"/>
              <w:ind w:firstLine="0"/>
              <w:jc w:val="center"/>
              <w:rPr>
                <w:sz w:val="24"/>
                <w:szCs w:val="24"/>
                <w:lang w:val="vi-VN"/>
              </w:rPr>
            </w:pPr>
            <w:r w:rsidRPr="00747023">
              <w:rPr>
                <w:sz w:val="24"/>
                <w:szCs w:val="24"/>
                <w:lang w:val="vi-VN"/>
              </w:rPr>
              <w:t>5</w:t>
            </w:r>
          </w:p>
          <w:p w14:paraId="2AD0A80E" w14:textId="0663499C" w:rsidR="00747023" w:rsidRPr="00747023" w:rsidRDefault="00747023" w:rsidP="00BB057C">
            <w:pPr>
              <w:spacing w:after="160" w:line="240" w:lineRule="auto"/>
              <w:ind w:firstLine="0"/>
              <w:jc w:val="center"/>
              <w:rPr>
                <w:sz w:val="24"/>
                <w:szCs w:val="24"/>
                <w:lang w:val="vi-VN"/>
              </w:rPr>
            </w:pPr>
            <w:r w:rsidRPr="00747023">
              <w:rPr>
                <w:sz w:val="24"/>
                <w:szCs w:val="24"/>
                <w:lang w:val="vi-VN"/>
              </w:rPr>
              <w:t>6</w:t>
            </w:r>
          </w:p>
          <w:p w14:paraId="21CBF755" w14:textId="2A0BA789" w:rsidR="00747023" w:rsidRPr="00747023" w:rsidRDefault="00747023" w:rsidP="00BB057C">
            <w:pPr>
              <w:spacing w:after="160" w:line="240" w:lineRule="auto"/>
              <w:ind w:firstLine="0"/>
              <w:jc w:val="center"/>
              <w:rPr>
                <w:sz w:val="24"/>
                <w:szCs w:val="24"/>
                <w:lang w:val="vi-VN"/>
              </w:rPr>
            </w:pPr>
            <w:r w:rsidRPr="00747023">
              <w:rPr>
                <w:sz w:val="24"/>
                <w:szCs w:val="24"/>
                <w:lang w:val="vi-VN"/>
              </w:rPr>
              <w:t>7</w:t>
            </w:r>
          </w:p>
          <w:p w14:paraId="28DC2DFB" w14:textId="1C26FFA6" w:rsidR="00747023" w:rsidRPr="00747023" w:rsidRDefault="00747023" w:rsidP="00BB057C">
            <w:pPr>
              <w:spacing w:after="160" w:line="240" w:lineRule="auto"/>
              <w:ind w:firstLine="0"/>
              <w:jc w:val="center"/>
              <w:rPr>
                <w:sz w:val="24"/>
                <w:szCs w:val="24"/>
                <w:lang w:val="vi-VN"/>
              </w:rPr>
            </w:pPr>
            <w:r w:rsidRPr="00747023">
              <w:rPr>
                <w:sz w:val="24"/>
                <w:szCs w:val="24"/>
                <w:lang w:val="vi-VN"/>
              </w:rPr>
              <w:t>8</w:t>
            </w:r>
          </w:p>
          <w:p w14:paraId="21DCAF35" w14:textId="1F2A44B8" w:rsidR="00747023" w:rsidRPr="00747023" w:rsidRDefault="00747023" w:rsidP="00BB057C">
            <w:pPr>
              <w:spacing w:after="160" w:line="240" w:lineRule="auto"/>
              <w:ind w:firstLine="0"/>
              <w:jc w:val="center"/>
              <w:rPr>
                <w:sz w:val="24"/>
                <w:szCs w:val="24"/>
                <w:lang w:val="vi-VN"/>
              </w:rPr>
            </w:pPr>
            <w:r w:rsidRPr="00747023">
              <w:rPr>
                <w:sz w:val="24"/>
                <w:szCs w:val="24"/>
                <w:lang w:val="vi-VN"/>
              </w:rPr>
              <w:t>9</w:t>
            </w:r>
          </w:p>
          <w:p w14:paraId="2A3A407F" w14:textId="77777777" w:rsidR="00747023" w:rsidRPr="00747023" w:rsidRDefault="00747023" w:rsidP="00BB057C">
            <w:pPr>
              <w:spacing w:after="160" w:line="240" w:lineRule="auto"/>
              <w:ind w:firstLine="0"/>
              <w:jc w:val="center"/>
              <w:rPr>
                <w:sz w:val="24"/>
                <w:szCs w:val="24"/>
                <w:lang w:val="vi-VN"/>
              </w:rPr>
            </w:pPr>
            <w:r w:rsidRPr="00747023">
              <w:rPr>
                <w:sz w:val="24"/>
                <w:szCs w:val="24"/>
                <w:lang w:val="vi-VN"/>
              </w:rPr>
              <w:t>10</w:t>
            </w:r>
          </w:p>
          <w:p w14:paraId="17C9237A" w14:textId="77777777" w:rsidR="00747023" w:rsidRPr="00747023" w:rsidRDefault="00747023" w:rsidP="00BB057C">
            <w:pPr>
              <w:spacing w:after="160" w:line="240" w:lineRule="auto"/>
              <w:ind w:firstLine="0"/>
              <w:jc w:val="center"/>
              <w:rPr>
                <w:sz w:val="24"/>
                <w:szCs w:val="24"/>
                <w:lang w:val="vi-VN"/>
              </w:rPr>
            </w:pPr>
            <w:r w:rsidRPr="00747023">
              <w:rPr>
                <w:sz w:val="24"/>
                <w:szCs w:val="24"/>
                <w:lang w:val="vi-VN"/>
              </w:rPr>
              <w:t>11</w:t>
            </w:r>
          </w:p>
          <w:p w14:paraId="1A62C2E9" w14:textId="77777777" w:rsidR="00747023" w:rsidRPr="00747023" w:rsidRDefault="00747023" w:rsidP="00BB057C">
            <w:pPr>
              <w:spacing w:after="160" w:line="240" w:lineRule="auto"/>
              <w:ind w:firstLine="0"/>
              <w:jc w:val="center"/>
              <w:rPr>
                <w:sz w:val="24"/>
                <w:szCs w:val="24"/>
                <w:lang w:val="vi-VN"/>
              </w:rPr>
            </w:pPr>
            <w:r w:rsidRPr="00747023">
              <w:rPr>
                <w:sz w:val="24"/>
                <w:szCs w:val="24"/>
                <w:lang w:val="vi-VN"/>
              </w:rPr>
              <w:t>12</w:t>
            </w:r>
          </w:p>
          <w:p w14:paraId="59DC11FA" w14:textId="77777777" w:rsidR="00747023" w:rsidRPr="00747023" w:rsidRDefault="00747023" w:rsidP="00BB057C">
            <w:pPr>
              <w:spacing w:after="160" w:line="240" w:lineRule="auto"/>
              <w:ind w:firstLine="0"/>
              <w:jc w:val="center"/>
              <w:rPr>
                <w:sz w:val="24"/>
                <w:szCs w:val="24"/>
                <w:lang w:val="vi-VN"/>
              </w:rPr>
            </w:pPr>
            <w:r w:rsidRPr="00747023">
              <w:rPr>
                <w:sz w:val="24"/>
                <w:szCs w:val="24"/>
                <w:lang w:val="vi-VN"/>
              </w:rPr>
              <w:t>13</w:t>
            </w:r>
          </w:p>
          <w:p w14:paraId="6AAA7989" w14:textId="77777777" w:rsidR="00747023" w:rsidRPr="00747023" w:rsidRDefault="00747023" w:rsidP="00BB057C">
            <w:pPr>
              <w:spacing w:after="160" w:line="240" w:lineRule="auto"/>
              <w:ind w:firstLine="0"/>
              <w:jc w:val="center"/>
              <w:rPr>
                <w:sz w:val="24"/>
                <w:szCs w:val="24"/>
                <w:lang w:val="vi-VN"/>
              </w:rPr>
            </w:pPr>
            <w:r w:rsidRPr="00747023">
              <w:rPr>
                <w:sz w:val="24"/>
                <w:szCs w:val="24"/>
                <w:lang w:val="vi-VN"/>
              </w:rPr>
              <w:t>14</w:t>
            </w:r>
          </w:p>
          <w:p w14:paraId="2905752E" w14:textId="77777777" w:rsidR="00747023" w:rsidRPr="00747023" w:rsidRDefault="00747023" w:rsidP="00BB057C">
            <w:pPr>
              <w:spacing w:after="160" w:line="240" w:lineRule="auto"/>
              <w:ind w:firstLine="0"/>
              <w:jc w:val="center"/>
              <w:rPr>
                <w:sz w:val="24"/>
                <w:szCs w:val="24"/>
                <w:lang w:val="vi-VN"/>
              </w:rPr>
            </w:pPr>
            <w:r w:rsidRPr="00747023">
              <w:rPr>
                <w:sz w:val="24"/>
                <w:szCs w:val="24"/>
                <w:lang w:val="vi-VN"/>
              </w:rPr>
              <w:t>15</w:t>
            </w:r>
          </w:p>
          <w:p w14:paraId="516D3B94" w14:textId="77777777" w:rsidR="00747023" w:rsidRPr="00747023" w:rsidRDefault="00747023" w:rsidP="00BB057C">
            <w:pPr>
              <w:spacing w:after="160" w:line="240" w:lineRule="auto"/>
              <w:ind w:firstLine="0"/>
              <w:jc w:val="center"/>
              <w:rPr>
                <w:sz w:val="24"/>
                <w:szCs w:val="24"/>
                <w:lang w:val="vi-VN"/>
              </w:rPr>
            </w:pPr>
            <w:r w:rsidRPr="00747023">
              <w:rPr>
                <w:sz w:val="24"/>
                <w:szCs w:val="24"/>
                <w:lang w:val="vi-VN"/>
              </w:rPr>
              <w:t>16</w:t>
            </w:r>
          </w:p>
          <w:p w14:paraId="66937CBF" w14:textId="77777777" w:rsidR="00747023" w:rsidRPr="00747023" w:rsidRDefault="00747023" w:rsidP="00BB057C">
            <w:pPr>
              <w:spacing w:after="160" w:line="240" w:lineRule="auto"/>
              <w:ind w:firstLine="0"/>
              <w:jc w:val="center"/>
              <w:rPr>
                <w:sz w:val="24"/>
                <w:szCs w:val="24"/>
                <w:lang w:val="vi-VN"/>
              </w:rPr>
            </w:pPr>
            <w:r w:rsidRPr="00747023">
              <w:rPr>
                <w:sz w:val="24"/>
                <w:szCs w:val="24"/>
                <w:lang w:val="vi-VN"/>
              </w:rPr>
              <w:t>17</w:t>
            </w:r>
          </w:p>
          <w:p w14:paraId="43259F60" w14:textId="77777777" w:rsidR="00747023" w:rsidRPr="007A5903" w:rsidRDefault="00747023" w:rsidP="00BB057C">
            <w:pPr>
              <w:spacing w:after="160" w:line="240" w:lineRule="auto"/>
              <w:ind w:firstLine="0"/>
              <w:jc w:val="center"/>
              <w:rPr>
                <w:sz w:val="24"/>
                <w:szCs w:val="24"/>
                <w:lang w:val="vi-VN"/>
              </w:rPr>
            </w:pPr>
            <w:r w:rsidRPr="00747023">
              <w:rPr>
                <w:sz w:val="24"/>
                <w:szCs w:val="24"/>
                <w:lang w:val="vi-VN"/>
              </w:rPr>
              <w:t>18</w:t>
            </w:r>
          </w:p>
          <w:p w14:paraId="21F8951D" w14:textId="77777777" w:rsidR="002B2F6E" w:rsidRPr="00747023" w:rsidRDefault="002B2F6E" w:rsidP="00BB057C">
            <w:pPr>
              <w:spacing w:after="160" w:line="240" w:lineRule="auto"/>
              <w:ind w:firstLine="0"/>
              <w:jc w:val="center"/>
              <w:rPr>
                <w:sz w:val="24"/>
                <w:szCs w:val="24"/>
                <w:lang w:val="vi-VN"/>
              </w:rPr>
            </w:pPr>
          </w:p>
          <w:p w14:paraId="1560069C" w14:textId="77777777" w:rsidR="00747023" w:rsidRPr="007A5903" w:rsidRDefault="00747023" w:rsidP="00BB057C">
            <w:pPr>
              <w:spacing w:after="160" w:line="240" w:lineRule="auto"/>
              <w:ind w:firstLine="0"/>
              <w:jc w:val="center"/>
              <w:rPr>
                <w:sz w:val="24"/>
                <w:szCs w:val="24"/>
                <w:lang w:val="vi-VN"/>
              </w:rPr>
            </w:pPr>
            <w:r w:rsidRPr="00747023">
              <w:rPr>
                <w:sz w:val="24"/>
                <w:szCs w:val="24"/>
                <w:lang w:val="vi-VN"/>
              </w:rPr>
              <w:t>19</w:t>
            </w:r>
          </w:p>
          <w:p w14:paraId="5548BCDB" w14:textId="77777777" w:rsidR="002B2F6E" w:rsidRPr="00747023" w:rsidRDefault="002B2F6E" w:rsidP="00BB057C">
            <w:pPr>
              <w:spacing w:after="160" w:line="240" w:lineRule="auto"/>
              <w:ind w:firstLine="0"/>
              <w:jc w:val="center"/>
              <w:rPr>
                <w:sz w:val="24"/>
                <w:szCs w:val="24"/>
                <w:lang w:val="vi-VN"/>
              </w:rPr>
            </w:pPr>
          </w:p>
          <w:p w14:paraId="3058A614" w14:textId="6E15B86D" w:rsidR="002B2F6E" w:rsidRPr="00747023" w:rsidRDefault="00747023" w:rsidP="00BB057C">
            <w:pPr>
              <w:spacing w:after="160" w:line="240" w:lineRule="auto"/>
              <w:ind w:firstLine="0"/>
              <w:jc w:val="center"/>
              <w:rPr>
                <w:sz w:val="24"/>
                <w:szCs w:val="24"/>
                <w:lang w:val="vi-VN"/>
              </w:rPr>
            </w:pPr>
            <w:r w:rsidRPr="00747023">
              <w:rPr>
                <w:sz w:val="24"/>
                <w:szCs w:val="24"/>
                <w:lang w:val="vi-VN"/>
              </w:rPr>
              <w:t>20</w:t>
            </w:r>
          </w:p>
          <w:p w14:paraId="7BD57C7F" w14:textId="77777777" w:rsidR="00747023" w:rsidRPr="00747023" w:rsidRDefault="00747023" w:rsidP="00BB057C">
            <w:pPr>
              <w:spacing w:after="160" w:line="240" w:lineRule="auto"/>
              <w:ind w:firstLine="0"/>
              <w:jc w:val="center"/>
              <w:rPr>
                <w:sz w:val="24"/>
                <w:szCs w:val="24"/>
                <w:lang w:val="vi-VN"/>
              </w:rPr>
            </w:pPr>
            <w:r w:rsidRPr="00747023">
              <w:rPr>
                <w:sz w:val="24"/>
                <w:szCs w:val="24"/>
                <w:lang w:val="vi-VN"/>
              </w:rPr>
              <w:t>21</w:t>
            </w:r>
          </w:p>
          <w:p w14:paraId="481604D4" w14:textId="77777777" w:rsidR="00747023" w:rsidRPr="00747023" w:rsidRDefault="00747023" w:rsidP="00BB057C">
            <w:pPr>
              <w:spacing w:after="160" w:line="240" w:lineRule="auto"/>
              <w:ind w:firstLine="0"/>
              <w:jc w:val="center"/>
              <w:rPr>
                <w:sz w:val="24"/>
                <w:szCs w:val="24"/>
                <w:lang w:val="vi-VN"/>
              </w:rPr>
            </w:pPr>
            <w:r w:rsidRPr="00747023">
              <w:rPr>
                <w:sz w:val="24"/>
                <w:szCs w:val="24"/>
                <w:lang w:val="vi-VN"/>
              </w:rPr>
              <w:t>22</w:t>
            </w:r>
          </w:p>
          <w:p w14:paraId="0FC41A0D" w14:textId="77777777" w:rsidR="00747023" w:rsidRPr="00747023" w:rsidRDefault="00747023" w:rsidP="00BB057C">
            <w:pPr>
              <w:spacing w:after="160" w:line="240" w:lineRule="auto"/>
              <w:ind w:firstLine="0"/>
              <w:jc w:val="center"/>
              <w:rPr>
                <w:sz w:val="24"/>
                <w:szCs w:val="24"/>
                <w:lang w:val="vi-VN"/>
              </w:rPr>
            </w:pPr>
            <w:r w:rsidRPr="00747023">
              <w:rPr>
                <w:sz w:val="24"/>
                <w:szCs w:val="24"/>
                <w:lang w:val="vi-VN"/>
              </w:rPr>
              <w:t>23</w:t>
            </w:r>
          </w:p>
          <w:p w14:paraId="712820D0" w14:textId="77777777" w:rsidR="00747023" w:rsidRPr="007A5903" w:rsidRDefault="00747023" w:rsidP="00BB057C">
            <w:pPr>
              <w:spacing w:after="160" w:line="240" w:lineRule="auto"/>
              <w:ind w:firstLine="0"/>
              <w:jc w:val="center"/>
              <w:rPr>
                <w:sz w:val="24"/>
                <w:szCs w:val="24"/>
                <w:lang w:val="vi-VN"/>
              </w:rPr>
            </w:pPr>
            <w:r w:rsidRPr="00747023">
              <w:rPr>
                <w:sz w:val="24"/>
                <w:szCs w:val="24"/>
                <w:lang w:val="vi-VN"/>
              </w:rPr>
              <w:t>24</w:t>
            </w:r>
          </w:p>
          <w:p w14:paraId="7AB11299" w14:textId="77777777" w:rsidR="002B2F6E" w:rsidRPr="00747023" w:rsidRDefault="002B2F6E" w:rsidP="00BB057C">
            <w:pPr>
              <w:spacing w:after="160" w:line="240" w:lineRule="auto"/>
              <w:ind w:firstLine="0"/>
              <w:jc w:val="center"/>
              <w:rPr>
                <w:sz w:val="24"/>
                <w:szCs w:val="24"/>
                <w:lang w:val="vi-VN"/>
              </w:rPr>
            </w:pPr>
          </w:p>
          <w:p w14:paraId="2B7FBF54" w14:textId="77777777" w:rsidR="00747023" w:rsidRPr="00747023" w:rsidRDefault="00747023" w:rsidP="00BB057C">
            <w:pPr>
              <w:spacing w:after="160" w:line="240" w:lineRule="auto"/>
              <w:ind w:firstLine="0"/>
              <w:jc w:val="center"/>
              <w:rPr>
                <w:sz w:val="24"/>
                <w:szCs w:val="24"/>
                <w:lang w:val="vi-VN"/>
              </w:rPr>
            </w:pPr>
            <w:r w:rsidRPr="00747023">
              <w:rPr>
                <w:sz w:val="24"/>
                <w:szCs w:val="24"/>
                <w:lang w:val="vi-VN"/>
              </w:rPr>
              <w:t>25</w:t>
            </w:r>
          </w:p>
          <w:p w14:paraId="5EDBC56B" w14:textId="77777777" w:rsidR="00747023" w:rsidRPr="00747023" w:rsidRDefault="00747023" w:rsidP="00BB057C">
            <w:pPr>
              <w:spacing w:after="160" w:line="240" w:lineRule="auto"/>
              <w:ind w:firstLine="0"/>
              <w:jc w:val="center"/>
              <w:rPr>
                <w:sz w:val="24"/>
                <w:szCs w:val="24"/>
                <w:lang w:val="vi-VN"/>
              </w:rPr>
            </w:pPr>
            <w:r w:rsidRPr="00747023">
              <w:rPr>
                <w:sz w:val="24"/>
                <w:szCs w:val="24"/>
                <w:lang w:val="vi-VN"/>
              </w:rPr>
              <w:t>26</w:t>
            </w:r>
          </w:p>
          <w:p w14:paraId="303173C9" w14:textId="77777777" w:rsidR="00747023" w:rsidRPr="00747023" w:rsidRDefault="00747023" w:rsidP="00BB057C">
            <w:pPr>
              <w:spacing w:after="160" w:line="240" w:lineRule="auto"/>
              <w:ind w:firstLine="0"/>
              <w:jc w:val="center"/>
              <w:rPr>
                <w:sz w:val="24"/>
                <w:szCs w:val="24"/>
                <w:lang w:val="vi-VN"/>
              </w:rPr>
            </w:pPr>
            <w:r w:rsidRPr="00747023">
              <w:rPr>
                <w:sz w:val="24"/>
                <w:szCs w:val="24"/>
                <w:lang w:val="vi-VN"/>
              </w:rPr>
              <w:t>27</w:t>
            </w:r>
          </w:p>
          <w:p w14:paraId="7433BEA8" w14:textId="77777777" w:rsidR="00747023" w:rsidRPr="00747023" w:rsidRDefault="00747023" w:rsidP="00BB057C">
            <w:pPr>
              <w:spacing w:after="160" w:line="240" w:lineRule="auto"/>
              <w:ind w:firstLine="0"/>
              <w:jc w:val="center"/>
              <w:rPr>
                <w:sz w:val="24"/>
                <w:szCs w:val="24"/>
                <w:lang w:val="vi-VN"/>
              </w:rPr>
            </w:pPr>
            <w:r w:rsidRPr="00747023">
              <w:rPr>
                <w:sz w:val="24"/>
                <w:szCs w:val="24"/>
                <w:lang w:val="vi-VN"/>
              </w:rPr>
              <w:t>28</w:t>
            </w:r>
          </w:p>
          <w:p w14:paraId="00262EAB" w14:textId="77777777" w:rsidR="00747023" w:rsidRPr="00747023" w:rsidRDefault="00747023" w:rsidP="00BB057C">
            <w:pPr>
              <w:spacing w:after="160" w:line="240" w:lineRule="auto"/>
              <w:ind w:firstLine="0"/>
              <w:jc w:val="center"/>
              <w:rPr>
                <w:sz w:val="24"/>
                <w:szCs w:val="24"/>
                <w:lang w:val="vi-VN"/>
              </w:rPr>
            </w:pPr>
            <w:r w:rsidRPr="00747023">
              <w:rPr>
                <w:sz w:val="24"/>
                <w:szCs w:val="24"/>
                <w:lang w:val="vi-VN"/>
              </w:rPr>
              <w:t>29</w:t>
            </w:r>
          </w:p>
          <w:p w14:paraId="53D8FE82" w14:textId="77777777" w:rsidR="00747023" w:rsidRPr="00747023" w:rsidRDefault="00747023" w:rsidP="00BB057C">
            <w:pPr>
              <w:spacing w:after="160" w:line="240" w:lineRule="auto"/>
              <w:ind w:firstLine="0"/>
              <w:jc w:val="center"/>
              <w:rPr>
                <w:sz w:val="24"/>
                <w:szCs w:val="24"/>
                <w:lang w:val="vi-VN"/>
              </w:rPr>
            </w:pPr>
            <w:r w:rsidRPr="00747023">
              <w:rPr>
                <w:sz w:val="24"/>
                <w:szCs w:val="24"/>
                <w:lang w:val="vi-VN"/>
              </w:rPr>
              <w:t>30</w:t>
            </w:r>
          </w:p>
          <w:p w14:paraId="46A89765" w14:textId="77777777" w:rsidR="00747023" w:rsidRPr="00747023" w:rsidRDefault="00747023" w:rsidP="00BB057C">
            <w:pPr>
              <w:spacing w:after="160" w:line="240" w:lineRule="auto"/>
              <w:ind w:firstLine="0"/>
              <w:jc w:val="center"/>
              <w:rPr>
                <w:sz w:val="24"/>
                <w:szCs w:val="24"/>
                <w:lang w:val="vi-VN"/>
              </w:rPr>
            </w:pPr>
            <w:r w:rsidRPr="00747023">
              <w:rPr>
                <w:sz w:val="24"/>
                <w:szCs w:val="24"/>
                <w:lang w:val="vi-VN"/>
              </w:rPr>
              <w:lastRenderedPageBreak/>
              <w:t>31</w:t>
            </w:r>
          </w:p>
          <w:p w14:paraId="4CC4E192" w14:textId="77777777" w:rsidR="00747023" w:rsidRPr="00747023" w:rsidRDefault="00747023" w:rsidP="00BB057C">
            <w:pPr>
              <w:spacing w:after="160" w:line="240" w:lineRule="auto"/>
              <w:ind w:firstLine="0"/>
              <w:jc w:val="center"/>
              <w:rPr>
                <w:sz w:val="24"/>
                <w:szCs w:val="24"/>
                <w:lang w:val="vi-VN"/>
              </w:rPr>
            </w:pPr>
            <w:r w:rsidRPr="00747023">
              <w:rPr>
                <w:sz w:val="24"/>
                <w:szCs w:val="24"/>
                <w:lang w:val="vi-VN"/>
              </w:rPr>
              <w:t>32</w:t>
            </w:r>
          </w:p>
          <w:p w14:paraId="47E57176" w14:textId="2E8F69A7" w:rsidR="00747023" w:rsidRPr="00747023" w:rsidRDefault="00747023" w:rsidP="00BB057C">
            <w:pPr>
              <w:spacing w:after="160" w:line="240" w:lineRule="auto"/>
              <w:ind w:firstLine="0"/>
              <w:jc w:val="center"/>
              <w:rPr>
                <w:sz w:val="24"/>
                <w:szCs w:val="24"/>
                <w:lang w:val="vi-VN"/>
              </w:rPr>
            </w:pPr>
            <w:r w:rsidRPr="00747023">
              <w:rPr>
                <w:sz w:val="24"/>
                <w:szCs w:val="24"/>
                <w:lang w:val="vi-VN"/>
              </w:rPr>
              <w:t>33</w:t>
            </w:r>
          </w:p>
        </w:tc>
        <w:tc>
          <w:tcPr>
            <w:tcW w:w="0" w:type="auto"/>
            <w:shd w:val="clear" w:color="auto" w:fill="D4D4D4"/>
            <w:vAlign w:val="center"/>
            <w:hideMark/>
          </w:tcPr>
          <w:p w14:paraId="483E909C" w14:textId="77777777" w:rsidR="00747023" w:rsidRPr="00747023" w:rsidRDefault="00747023" w:rsidP="00BB057C">
            <w:pPr>
              <w:spacing w:after="160" w:line="240" w:lineRule="auto"/>
              <w:ind w:firstLine="0"/>
              <w:jc w:val="left"/>
              <w:rPr>
                <w:sz w:val="24"/>
                <w:szCs w:val="24"/>
                <w:lang w:val="vi-VN"/>
              </w:rPr>
            </w:pPr>
            <w:r w:rsidRPr="00747023">
              <w:rPr>
                <w:sz w:val="24"/>
                <w:szCs w:val="24"/>
                <w:lang w:val="vi-VN"/>
              </w:rPr>
              <w:lastRenderedPageBreak/>
              <w:t>vuln_findings_all = []</w:t>
            </w:r>
          </w:p>
          <w:p w14:paraId="54ADE4E4" w14:textId="77777777" w:rsidR="00747023" w:rsidRPr="007A5903" w:rsidRDefault="00747023" w:rsidP="00BB057C">
            <w:pPr>
              <w:spacing w:after="160" w:line="240" w:lineRule="auto"/>
              <w:ind w:firstLine="0"/>
              <w:jc w:val="left"/>
              <w:rPr>
                <w:sz w:val="24"/>
                <w:szCs w:val="24"/>
                <w:lang w:val="vi-VN"/>
              </w:rPr>
            </w:pPr>
            <w:r w:rsidRPr="00747023">
              <w:rPr>
                <w:sz w:val="24"/>
                <w:szCs w:val="24"/>
                <w:lang w:val="vi-VN"/>
              </w:rPr>
              <w:lastRenderedPageBreak/>
              <w:t>for (endpoint_path, method), param_map in</w:t>
            </w:r>
            <w:r w:rsidRPr="007A5903">
              <w:rPr>
                <w:sz w:val="24"/>
                <w:szCs w:val="24"/>
                <w:lang w:val="vi-VN"/>
              </w:rPr>
              <w:t xml:space="preserve"> </w:t>
            </w:r>
            <w:r w:rsidRPr="00747023">
              <w:rPr>
                <w:sz w:val="24"/>
                <w:szCs w:val="24"/>
                <w:lang w:val="vi-VN"/>
              </w:rPr>
              <w:t>per_endpoint_vuln_suggestions</w:t>
            </w:r>
            <w:r w:rsidRPr="007A5903">
              <w:rPr>
                <w:sz w:val="24"/>
                <w:szCs w:val="24"/>
                <w:lang w:val="vi-VN"/>
              </w:rPr>
              <w:t xml:space="preserve"> </w:t>
            </w:r>
          </w:p>
          <w:p w14:paraId="33D5986C" w14:textId="6BD643D3" w:rsidR="00747023" w:rsidRPr="00747023" w:rsidRDefault="00747023" w:rsidP="00BB057C">
            <w:pPr>
              <w:spacing w:after="160" w:line="240" w:lineRule="auto"/>
              <w:ind w:firstLine="0"/>
              <w:jc w:val="left"/>
              <w:rPr>
                <w:sz w:val="24"/>
                <w:szCs w:val="24"/>
                <w:lang w:val="vi-VN"/>
              </w:rPr>
            </w:pPr>
            <w:r w:rsidRPr="00747023">
              <w:rPr>
                <w:sz w:val="24"/>
                <w:szCs w:val="24"/>
                <w:lang w:val="vi-VN"/>
              </w:rPr>
              <w:t>.items():</w:t>
            </w:r>
          </w:p>
          <w:p w14:paraId="24454259" w14:textId="77777777"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matching = None</w:t>
            </w:r>
          </w:p>
          <w:p w14:paraId="100F2561" w14:textId="77777777"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for e in endpoints:</w:t>
            </w:r>
          </w:p>
          <w:p w14:paraId="3019B3EF" w14:textId="77777777"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if e["endpoint"] == endpoint_path and e["method"] == method:</w:t>
            </w:r>
          </w:p>
          <w:p w14:paraId="6518AC6B" w14:textId="77777777"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matching = e</w:t>
            </w:r>
          </w:p>
          <w:p w14:paraId="7E9B617B" w14:textId="77777777"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break</w:t>
            </w:r>
          </w:p>
          <w:p w14:paraId="4340BC87" w14:textId="5CDE923E"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if not matching: continue</w:t>
            </w:r>
          </w:p>
          <w:p w14:paraId="258D65D4" w14:textId="77777777"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base_params = matching.get("params", {}).copy()</w:t>
            </w:r>
          </w:p>
          <w:p w14:paraId="3C88473D" w14:textId="77777777"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for param_name, vuln_list in param_map.items():</w:t>
            </w:r>
          </w:p>
          <w:p w14:paraId="51935D65" w14:textId="2DBA2410"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if not vuln_list: continue</w:t>
            </w:r>
          </w:p>
          <w:p w14:paraId="1D72DB90" w14:textId="77777777"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for vuln_type in vuln_list:</w:t>
            </w:r>
          </w:p>
          <w:p w14:paraId="5A5DDE0E" w14:textId="77777777"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payloads = COMMON_VULNS_PAYLOADS.get(vuln_type, [])</w:t>
            </w:r>
          </w:p>
          <w:p w14:paraId="5E1CA882" w14:textId="77777777"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vuln_note = COMMON_VULNS_NOTES.get(vuln_type, "") or ""</w:t>
            </w:r>
          </w:p>
          <w:p w14:paraId="0C7972E0" w14:textId="77777777"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for payload in payloads:</w:t>
            </w:r>
          </w:p>
          <w:p w14:paraId="2A38A137" w14:textId="77777777"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test_params = base_params.copy()</w:t>
            </w:r>
          </w:p>
          <w:p w14:paraId="598D8A67" w14:textId="77777777"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test_params[param_name] = payload</w:t>
            </w:r>
          </w:p>
          <w:p w14:paraId="6BE4C2FF" w14:textId="77777777" w:rsidR="007A5903" w:rsidRDefault="00747023" w:rsidP="00BB057C">
            <w:pPr>
              <w:spacing w:after="160" w:line="240" w:lineRule="auto"/>
              <w:ind w:firstLine="0"/>
              <w:jc w:val="left"/>
              <w:rPr>
                <w:sz w:val="24"/>
                <w:szCs w:val="24"/>
                <w:lang w:val="vi-VN"/>
              </w:rPr>
            </w:pPr>
            <w:r w:rsidRPr="00747023">
              <w:rPr>
                <w:sz w:val="24"/>
                <w:szCs w:val="24"/>
                <w:lang w:val="vi-VN"/>
              </w:rPr>
              <w:t xml:space="preserve">                resp = send_test_request(session, base_url, method, endpoint_path, t</w:t>
            </w:r>
          </w:p>
          <w:p w14:paraId="67F17F4B" w14:textId="51029A42" w:rsidR="00747023" w:rsidRPr="00747023" w:rsidRDefault="00747023" w:rsidP="00BB057C">
            <w:pPr>
              <w:spacing w:after="160" w:line="240" w:lineRule="auto"/>
              <w:ind w:firstLine="0"/>
              <w:jc w:val="left"/>
              <w:rPr>
                <w:sz w:val="24"/>
                <w:szCs w:val="24"/>
                <w:lang w:val="vi-VN"/>
              </w:rPr>
            </w:pPr>
            <w:r w:rsidRPr="00747023">
              <w:rPr>
                <w:sz w:val="24"/>
                <w:szCs w:val="24"/>
                <w:lang w:val="vi-VN"/>
              </w:rPr>
              <w:t>est_params, cookie_header=cookie_header)</w:t>
            </w:r>
          </w:p>
          <w:p w14:paraId="5EE2C825" w14:textId="77777777" w:rsidR="007A5903" w:rsidRDefault="00747023" w:rsidP="00BB057C">
            <w:pPr>
              <w:spacing w:after="160" w:line="240" w:lineRule="auto"/>
              <w:ind w:firstLine="0"/>
              <w:jc w:val="left"/>
              <w:rPr>
                <w:sz w:val="24"/>
                <w:szCs w:val="24"/>
                <w:lang w:val="vi-VN"/>
              </w:rPr>
            </w:pPr>
            <w:r w:rsidRPr="00747023">
              <w:rPr>
                <w:sz w:val="24"/>
                <w:szCs w:val="24"/>
                <w:lang w:val="vi-VN"/>
              </w:rPr>
              <w:t xml:space="preserve">                ai_exploit_prompt </w:t>
            </w:r>
            <w:r w:rsidR="00675BE9" w:rsidRPr="003C5395">
              <w:rPr>
                <w:sz w:val="24"/>
                <w:szCs w:val="24"/>
                <w:lang w:val="vi-VN"/>
              </w:rPr>
              <w:t xml:space="preserve"> "... (yêu cầu AI trả 1 JSON of {</w:t>
            </w:r>
            <w:r w:rsidR="009B5B29" w:rsidRPr="007A5903">
              <w:rPr>
                <w:sz w:val="24"/>
                <w:szCs w:val="24"/>
                <w:lang w:val="vi-VN"/>
              </w:rPr>
              <w:t>result,reason</w:t>
            </w:r>
            <w:r w:rsidR="00675BE9" w:rsidRPr="003C5395">
              <w:rPr>
                <w:sz w:val="24"/>
                <w:szCs w:val="24"/>
                <w:lang w:val="vi-VN"/>
              </w:rPr>
              <w:t>}</w:t>
            </w:r>
            <w:r w:rsidR="009B5B29" w:rsidRPr="007A5903">
              <w:rPr>
                <w:sz w:val="24"/>
                <w:szCs w:val="24"/>
                <w:lang w:val="vi-VN"/>
              </w:rPr>
              <w:t xml:space="preserve"> cho kết quả </w:t>
            </w:r>
          </w:p>
          <w:p w14:paraId="28DC1746" w14:textId="0AFE7532" w:rsidR="00747023" w:rsidRPr="00747023" w:rsidRDefault="009B5B29" w:rsidP="00BB057C">
            <w:pPr>
              <w:spacing w:after="160" w:line="240" w:lineRule="auto"/>
              <w:ind w:firstLine="0"/>
              <w:jc w:val="left"/>
              <w:rPr>
                <w:sz w:val="24"/>
                <w:szCs w:val="24"/>
                <w:lang w:val="vi-VN"/>
              </w:rPr>
            </w:pPr>
            <w:r w:rsidRPr="007A5903">
              <w:rPr>
                <w:sz w:val="24"/>
                <w:szCs w:val="24"/>
                <w:lang w:val="vi-VN"/>
              </w:rPr>
              <w:t>phân tích lỗ hổng từ phản hồi được gửi cùng payload</w:t>
            </w:r>
            <w:r w:rsidR="00675BE9" w:rsidRPr="003C5395">
              <w:rPr>
                <w:sz w:val="24"/>
                <w:szCs w:val="24"/>
                <w:lang w:val="vi-VN"/>
              </w:rPr>
              <w:t>)"</w:t>
            </w:r>
          </w:p>
          <w:p w14:paraId="1E759187" w14:textId="07D0BE00"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ai_exploit_response = ask_openai(ai_exploit_prompt, model=ai_model)</w:t>
            </w:r>
          </w:p>
          <w:p w14:paraId="6B59B656" w14:textId="77777777"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exploit_parsed = {}</w:t>
            </w:r>
          </w:p>
          <w:p w14:paraId="6BB4F7C7" w14:textId="77777777"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if ai_exploit_response:</w:t>
            </w:r>
          </w:p>
          <w:p w14:paraId="386A8D8E" w14:textId="444A1829"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exploit_parsed = json.loads(ai_exploit_response.strip())</w:t>
            </w:r>
          </w:p>
          <w:p w14:paraId="4FCF51F0" w14:textId="77777777" w:rsidR="009B5B29" w:rsidRPr="007A5903" w:rsidRDefault="00747023" w:rsidP="00BB057C">
            <w:pPr>
              <w:spacing w:after="160" w:line="240" w:lineRule="auto"/>
              <w:ind w:firstLine="0"/>
              <w:jc w:val="left"/>
              <w:rPr>
                <w:sz w:val="24"/>
                <w:szCs w:val="24"/>
                <w:lang w:val="vi-VN"/>
              </w:rPr>
            </w:pPr>
            <w:r w:rsidRPr="00747023">
              <w:rPr>
                <w:sz w:val="24"/>
                <w:szCs w:val="24"/>
                <w:lang w:val="vi-VN"/>
              </w:rPr>
              <w:t xml:space="preserve">                result_label = exploit_parsed.get("result", "Không rõ") if i</w:t>
            </w:r>
          </w:p>
          <w:p w14:paraId="6AC5557A" w14:textId="1680371F" w:rsidR="00747023" w:rsidRPr="00747023" w:rsidRDefault="00747023" w:rsidP="00BB057C">
            <w:pPr>
              <w:spacing w:after="160" w:line="240" w:lineRule="auto"/>
              <w:ind w:firstLine="0"/>
              <w:jc w:val="left"/>
              <w:rPr>
                <w:sz w:val="24"/>
                <w:szCs w:val="24"/>
                <w:lang w:val="vi-VN"/>
              </w:rPr>
            </w:pPr>
            <w:r w:rsidRPr="00747023">
              <w:rPr>
                <w:sz w:val="24"/>
                <w:szCs w:val="24"/>
                <w:lang w:val="vi-VN"/>
              </w:rPr>
              <w:t>sinstance(exploit_parsed, dict) else "Không rõ"</w:t>
            </w:r>
          </w:p>
          <w:p w14:paraId="64D8E7E4" w14:textId="77777777" w:rsidR="009B5B29" w:rsidRPr="007A5903" w:rsidRDefault="00747023" w:rsidP="00BB057C">
            <w:pPr>
              <w:spacing w:after="160" w:line="240" w:lineRule="auto"/>
              <w:ind w:firstLine="0"/>
              <w:jc w:val="left"/>
              <w:rPr>
                <w:sz w:val="24"/>
                <w:szCs w:val="24"/>
                <w:lang w:val="vi-VN"/>
              </w:rPr>
            </w:pPr>
            <w:r w:rsidRPr="00747023">
              <w:rPr>
                <w:sz w:val="24"/>
                <w:szCs w:val="24"/>
                <w:lang w:val="vi-VN"/>
              </w:rPr>
              <w:t xml:space="preserve">                reason = exploit_parsed.get("reason", "") if </w:t>
            </w:r>
          </w:p>
          <w:p w14:paraId="08B6B8AD" w14:textId="76236F9D" w:rsidR="00747023" w:rsidRPr="00747023" w:rsidRDefault="00747023" w:rsidP="00BB057C">
            <w:pPr>
              <w:spacing w:after="160" w:line="240" w:lineRule="auto"/>
              <w:ind w:firstLine="0"/>
              <w:jc w:val="left"/>
              <w:rPr>
                <w:sz w:val="24"/>
                <w:szCs w:val="24"/>
                <w:lang w:val="vi-VN"/>
              </w:rPr>
            </w:pPr>
            <w:r w:rsidRPr="00747023">
              <w:rPr>
                <w:sz w:val="24"/>
                <w:szCs w:val="24"/>
                <w:lang w:val="vi-VN"/>
              </w:rPr>
              <w:t>isinstance(exploit_parsed, dict) else (ai_exploit_response or "")</w:t>
            </w:r>
          </w:p>
          <w:p w14:paraId="397D7655" w14:textId="6A88C921"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vuln_findings_all.append({</w:t>
            </w:r>
            <w:r w:rsidR="007A5903">
              <w:rPr>
                <w:sz w:val="24"/>
                <w:szCs w:val="24"/>
                <w:lang w:val="vi-VN"/>
              </w:rPr>
              <w:t xml:space="preserve"> </w:t>
            </w:r>
            <w:r w:rsidRPr="00747023">
              <w:rPr>
                <w:sz w:val="24"/>
                <w:szCs w:val="24"/>
                <w:lang w:val="vi-VN"/>
              </w:rPr>
              <w:t>"endpoint": endpoint_path,</w:t>
            </w:r>
          </w:p>
          <w:p w14:paraId="1D317818" w14:textId="77777777"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"method": method,</w:t>
            </w:r>
          </w:p>
          <w:p w14:paraId="0DD8E2B3" w14:textId="77777777"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"param": param_name,</w:t>
            </w:r>
          </w:p>
          <w:p w14:paraId="547DA66C" w14:textId="77777777"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"payload": payload.replace("\n", " "),</w:t>
            </w:r>
          </w:p>
          <w:p w14:paraId="73665C51" w14:textId="77777777" w:rsidR="00747023" w:rsidRPr="00747023" w:rsidRDefault="00747023" w:rsidP="00BB057C">
            <w:pPr>
              <w:spacing w:after="160" w:line="240" w:lineRule="auto"/>
              <w:ind w:firstLine="0"/>
              <w:jc w:val="left"/>
              <w:rPr>
                <w:sz w:val="24"/>
                <w:szCs w:val="24"/>
                <w:lang w:val="vi-VN"/>
              </w:rPr>
            </w:pPr>
            <w:r w:rsidRPr="00747023">
              <w:rPr>
                <w:sz w:val="24"/>
                <w:szCs w:val="24"/>
                <w:lang w:val="vi-VN"/>
              </w:rPr>
              <w:lastRenderedPageBreak/>
              <w:t xml:space="preserve">                    "likelihood": result_label,</w:t>
            </w:r>
          </w:p>
          <w:p w14:paraId="38F07C86" w14:textId="77777777"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"reason": reason.replace("\n", " ")</w:t>
            </w:r>
          </w:p>
          <w:p w14:paraId="7CE5E623" w14:textId="430A55F6" w:rsidR="00747023" w:rsidRPr="00747023" w:rsidRDefault="00747023" w:rsidP="00BB057C">
            <w:pPr>
              <w:spacing w:after="160" w:line="240" w:lineRule="auto"/>
              <w:ind w:firstLine="0"/>
              <w:jc w:val="left"/>
              <w:rPr>
                <w:sz w:val="24"/>
                <w:szCs w:val="24"/>
                <w:lang w:val="vi-VN"/>
              </w:rPr>
            </w:pPr>
            <w:r w:rsidRPr="00747023">
              <w:rPr>
                <w:sz w:val="24"/>
                <w:szCs w:val="24"/>
                <w:lang w:val="vi-VN"/>
              </w:rPr>
              <w:t xml:space="preserve">   </w:t>
            </w:r>
            <w:r w:rsidR="009B5B29" w:rsidRPr="00747023">
              <w:rPr>
                <w:sz w:val="24"/>
                <w:szCs w:val="24"/>
                <w:lang w:val="vi-VN"/>
              </w:rPr>
              <w:t xml:space="preserve">   </w:t>
            </w:r>
            <w:r w:rsidRPr="00747023">
              <w:rPr>
                <w:sz w:val="24"/>
                <w:szCs w:val="24"/>
                <w:lang w:val="vi-VN"/>
              </w:rPr>
              <w:t xml:space="preserve">          })</w:t>
            </w:r>
          </w:p>
        </w:tc>
      </w:tr>
    </w:tbl>
    <w:p w14:paraId="37E71085" w14:textId="7595AE81" w:rsidR="002616A2" w:rsidRDefault="00620166" w:rsidP="00620166">
      <w:pPr>
        <w:pStyle w:val="ListParagraph"/>
        <w:numPr>
          <w:ilvl w:val="0"/>
          <w:numId w:val="102"/>
        </w:numPr>
        <w:rPr>
          <w:lang w:val="vi-VN"/>
        </w:rPr>
      </w:pPr>
      <w:r w:rsidRPr="00F57D77">
        <w:rPr>
          <w:lang w:val="vi-VN"/>
        </w:rPr>
        <w:lastRenderedPageBreak/>
        <w:t>Chức năng:</w:t>
      </w:r>
      <w:r w:rsidR="002616A2">
        <w:rPr>
          <w:lang w:val="vi-VN"/>
        </w:rPr>
        <w:t xml:space="preserve"> </w:t>
      </w:r>
      <w:r>
        <w:rPr>
          <w:lang w:val="vi-VN"/>
        </w:rPr>
        <w:t>T</w:t>
      </w:r>
      <w:r w:rsidRPr="00620166">
        <w:rPr>
          <w:lang w:val="vi-VN"/>
        </w:rPr>
        <w:t>ừ danh sách endpoints và gợi ý lỗ hổng của AI, hàm này tạo bảng tóm tắt endpoints (rows), rồi thực thi các payload thử nghiệm cho các param có khả năng dính lỗ hổng, gọi AI để đánh giá mức khả năng khai thác và thu về danh sách kết quả khai thác (vuln_findings_all)</w:t>
      </w:r>
      <w:r w:rsidR="002616A2">
        <w:rPr>
          <w:lang w:val="vi-VN"/>
        </w:rPr>
        <w:t>.</w:t>
      </w:r>
    </w:p>
    <w:p w14:paraId="7BE942C5" w14:textId="64FDBF02" w:rsidR="00620166" w:rsidRPr="00620166" w:rsidRDefault="002616A2" w:rsidP="00620166">
      <w:pPr>
        <w:pStyle w:val="ListParagraph"/>
        <w:numPr>
          <w:ilvl w:val="0"/>
          <w:numId w:val="102"/>
        </w:numPr>
        <w:rPr>
          <w:lang w:val="vi-VN"/>
        </w:rPr>
      </w:pPr>
      <w:r>
        <w:rPr>
          <w:lang w:val="vi-VN"/>
        </w:rPr>
        <w:t xml:space="preserve">Giải thích </w:t>
      </w:r>
      <w:r w:rsidR="00620166" w:rsidRPr="00620166">
        <w:rPr>
          <w:lang w:val="vi-VN"/>
        </w:rPr>
        <w:t>:</w:t>
      </w:r>
    </w:p>
    <w:p w14:paraId="540EB23A" w14:textId="525E9CF1" w:rsidR="00432F7A" w:rsidRPr="00432F7A" w:rsidRDefault="00432F7A" w:rsidP="00432F7A">
      <w:pPr>
        <w:pStyle w:val="ListParagraph"/>
        <w:numPr>
          <w:ilvl w:val="0"/>
          <w:numId w:val="103"/>
        </w:numPr>
        <w:rPr>
          <w:lang w:val="vi-VN"/>
        </w:rPr>
      </w:pPr>
      <w:r w:rsidRPr="00432F7A">
        <w:rPr>
          <w:lang w:val="vi-VN"/>
        </w:rPr>
        <w:t>Duyệt qua từng (endpoint_path, method), param_map trong per_endpoint_vuln_suggestions.items().Với mỗi cặp, tìm endpoint tương ứng trong endpoints (matching)</w:t>
      </w:r>
      <w:r>
        <w:rPr>
          <w:lang w:val="vi-VN"/>
        </w:rPr>
        <w:t xml:space="preserve">, </w:t>
      </w:r>
      <w:r w:rsidRPr="00432F7A">
        <w:rPr>
          <w:lang w:val="vi-VN"/>
        </w:rPr>
        <w:t>nếu không tìm thấy</w:t>
      </w:r>
      <w:r>
        <w:rPr>
          <w:lang w:val="vi-VN"/>
        </w:rPr>
        <w:t xml:space="preserve"> thì</w:t>
      </w:r>
      <w:r w:rsidRPr="00432F7A">
        <w:rPr>
          <w:lang w:val="vi-VN"/>
        </w:rPr>
        <w:t xml:space="preserve"> bỏ </w:t>
      </w:r>
      <w:r>
        <w:rPr>
          <w:lang w:val="vi-VN"/>
        </w:rPr>
        <w:t>qua.</w:t>
      </w:r>
    </w:p>
    <w:p w14:paraId="53E75DEC" w14:textId="453C283E" w:rsidR="00432F7A" w:rsidRDefault="00CF3B4B" w:rsidP="00620166">
      <w:pPr>
        <w:pStyle w:val="ListParagraph"/>
        <w:numPr>
          <w:ilvl w:val="0"/>
          <w:numId w:val="103"/>
        </w:numPr>
        <w:rPr>
          <w:lang w:val="vi-VN"/>
        </w:rPr>
      </w:pPr>
      <w:r>
        <w:rPr>
          <w:lang w:val="vi-VN"/>
        </w:rPr>
        <w:t xml:space="preserve">Duyệt qua </w:t>
      </w:r>
      <w:r w:rsidR="00063F71">
        <w:rPr>
          <w:lang w:val="vi-VN"/>
        </w:rPr>
        <w:t>t</w:t>
      </w:r>
      <w:r>
        <w:rPr>
          <w:lang w:val="vi-VN"/>
        </w:rPr>
        <w:t xml:space="preserve">ừng param_name và vuln_list trong param_map. Sau đó tìm kiếm payload tương ứng với vulnlist trong tập payload có </w:t>
      </w:r>
      <w:r w:rsidR="0016520A">
        <w:rPr>
          <w:lang w:val="vi-VN"/>
        </w:rPr>
        <w:t xml:space="preserve">sẵn. Nếu có thì thay giá trị của param trong endpoint tương ứng với param_name </w:t>
      </w:r>
      <w:r w:rsidR="004E6324">
        <w:rPr>
          <w:lang w:val="vi-VN"/>
        </w:rPr>
        <w:t xml:space="preserve">và gửi </w:t>
      </w:r>
      <w:r w:rsidR="00C62D8E">
        <w:rPr>
          <w:lang w:val="vi-VN"/>
        </w:rPr>
        <w:t>request đến endpoint đó với param chứa payload</w:t>
      </w:r>
    </w:p>
    <w:p w14:paraId="62D7D0BF" w14:textId="269069B9" w:rsidR="00620166" w:rsidRDefault="00620166" w:rsidP="00620166">
      <w:pPr>
        <w:pStyle w:val="ListParagraph"/>
        <w:numPr>
          <w:ilvl w:val="0"/>
          <w:numId w:val="103"/>
        </w:numPr>
        <w:rPr>
          <w:lang w:val="vi-VN"/>
        </w:rPr>
      </w:pPr>
      <w:r w:rsidRPr="0061624C">
        <w:rPr>
          <w:lang w:val="vi-VN"/>
        </w:rPr>
        <w:t xml:space="preserve">Từ phản hồi được trả về, lưu nội dung và tiếp tục gọi sang AI để </w:t>
      </w:r>
      <w:r w:rsidR="00C62D8E">
        <w:rPr>
          <w:lang w:val="vi-VN"/>
        </w:rPr>
        <w:t>phân tích khả năng khai thác của payload</w:t>
      </w:r>
      <w:r w:rsidRPr="0061624C">
        <w:rPr>
          <w:lang w:val="vi-VN"/>
        </w:rPr>
        <w:t xml:space="preserve">. </w:t>
      </w:r>
    </w:p>
    <w:p w14:paraId="360D6981" w14:textId="0325D707" w:rsidR="00C62D8E" w:rsidRPr="0061624C" w:rsidRDefault="00C62D8E" w:rsidP="00620166">
      <w:pPr>
        <w:pStyle w:val="ListParagraph"/>
        <w:numPr>
          <w:ilvl w:val="0"/>
          <w:numId w:val="103"/>
        </w:numPr>
        <w:rPr>
          <w:lang w:val="vi-VN"/>
        </w:rPr>
      </w:pPr>
      <w:r>
        <w:rPr>
          <w:lang w:val="vi-VN"/>
        </w:rPr>
        <w:t>Lưu kết quả phân tích</w:t>
      </w:r>
    </w:p>
    <w:p w14:paraId="1AAA821A" w14:textId="1186900B" w:rsidR="00B74100" w:rsidRPr="004B32D4" w:rsidRDefault="00620166" w:rsidP="004B32D4">
      <w:pPr>
        <w:pStyle w:val="ListParagraph"/>
        <w:numPr>
          <w:ilvl w:val="0"/>
          <w:numId w:val="102"/>
        </w:numPr>
        <w:rPr>
          <w:lang w:val="vi-VN"/>
        </w:rPr>
      </w:pPr>
      <w:r w:rsidRPr="001A17B1">
        <w:rPr>
          <w:lang w:val="vi-VN"/>
        </w:rPr>
        <w:t xml:space="preserve">Ý nghĩa: </w:t>
      </w:r>
      <w:r w:rsidR="004B32D4">
        <w:rPr>
          <w:lang w:val="vi-VN"/>
        </w:rPr>
        <w:t>C</w:t>
      </w:r>
      <w:r w:rsidR="004B32D4" w:rsidRPr="004B32D4">
        <w:rPr>
          <w:lang w:val="vi-VN"/>
        </w:rPr>
        <w:t>huyển gợi ý lý thuyết (param → loại lỗ hổng) thành bằng chứng tạm thời (response + đánh giá của AI) để ưu tiên xử lý.</w:t>
      </w:r>
    </w:p>
    <w:p w14:paraId="1D2E16A3" w14:textId="59225992" w:rsidR="003C5395" w:rsidRDefault="003C5395" w:rsidP="003C5395">
      <w:pPr>
        <w:rPr>
          <w:lang w:val="vi-VN"/>
        </w:rPr>
      </w:pPr>
      <w:r w:rsidRPr="000A744F">
        <w:t xml:space="preserve">Hàm </w:t>
      </w:r>
      <w:r>
        <w:t>phụ</w:t>
      </w:r>
      <w:r w:rsidRPr="000A744F">
        <w:t xml:space="preserve">: </w:t>
      </w:r>
      <w:r w:rsidRPr="003C5395">
        <w:t>ai_detect_endpoints_only</w:t>
      </w:r>
      <w:r>
        <w:rPr>
          <w:lang w:val="vi-VN"/>
        </w:rPr>
        <w:t>:</w:t>
      </w:r>
    </w:p>
    <w:tbl>
      <w:tblPr>
        <w:tblW w:w="9022"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323"/>
        <w:gridCol w:w="8699"/>
      </w:tblGrid>
      <w:tr w:rsidR="008E15F7" w:rsidRPr="003C5395" w14:paraId="0A34DF9A" w14:textId="77777777" w:rsidTr="003C5395">
        <w:trPr>
          <w:tblCellSpacing w:w="15" w:type="dxa"/>
        </w:trPr>
        <w:tc>
          <w:tcPr>
            <w:tcW w:w="0" w:type="auto"/>
            <w:shd w:val="clear" w:color="auto" w:fill="D4D4D4"/>
            <w:vAlign w:val="center"/>
            <w:hideMark/>
          </w:tcPr>
          <w:p w14:paraId="4F5F1128" w14:textId="77777777" w:rsidR="003C5395" w:rsidRPr="003C5395" w:rsidRDefault="003C5395" w:rsidP="00BB057C">
            <w:pPr>
              <w:spacing w:after="160" w:line="240" w:lineRule="auto"/>
              <w:ind w:firstLine="0"/>
              <w:jc w:val="center"/>
              <w:rPr>
                <w:sz w:val="24"/>
                <w:szCs w:val="24"/>
                <w:lang w:val="vi-VN"/>
              </w:rPr>
            </w:pPr>
            <w:r w:rsidRPr="003C5395">
              <w:rPr>
                <w:sz w:val="24"/>
                <w:szCs w:val="24"/>
                <w:lang w:val="vi-VN"/>
              </w:rPr>
              <w:t>1</w:t>
            </w:r>
          </w:p>
          <w:p w14:paraId="0D2218B5" w14:textId="339B1046" w:rsidR="003C5395" w:rsidRPr="003C5395" w:rsidRDefault="003C5395" w:rsidP="00BB057C">
            <w:pPr>
              <w:spacing w:after="160" w:line="240" w:lineRule="auto"/>
              <w:ind w:firstLine="0"/>
              <w:jc w:val="center"/>
              <w:rPr>
                <w:sz w:val="24"/>
                <w:szCs w:val="24"/>
                <w:lang w:val="vi-VN"/>
              </w:rPr>
            </w:pPr>
            <w:r w:rsidRPr="003C5395">
              <w:rPr>
                <w:sz w:val="24"/>
                <w:szCs w:val="24"/>
                <w:lang w:val="vi-VN"/>
              </w:rPr>
              <w:t>2</w:t>
            </w:r>
          </w:p>
          <w:p w14:paraId="701A7DD1" w14:textId="5ECC2791" w:rsidR="003C5395" w:rsidRPr="003C5395" w:rsidRDefault="003C5395" w:rsidP="00BB057C">
            <w:pPr>
              <w:spacing w:after="160" w:line="240" w:lineRule="auto"/>
              <w:ind w:firstLine="0"/>
              <w:jc w:val="center"/>
              <w:rPr>
                <w:sz w:val="24"/>
                <w:szCs w:val="24"/>
                <w:lang w:val="vi-VN"/>
              </w:rPr>
            </w:pPr>
            <w:r w:rsidRPr="003C5395">
              <w:rPr>
                <w:sz w:val="24"/>
                <w:szCs w:val="24"/>
                <w:lang w:val="vi-VN"/>
              </w:rPr>
              <w:t>3</w:t>
            </w:r>
          </w:p>
          <w:p w14:paraId="43599F41" w14:textId="5916D338" w:rsidR="003C5395" w:rsidRPr="003C5395" w:rsidRDefault="003C5395" w:rsidP="00BB057C">
            <w:pPr>
              <w:spacing w:after="160" w:line="240" w:lineRule="auto"/>
              <w:ind w:firstLine="0"/>
              <w:jc w:val="center"/>
              <w:rPr>
                <w:sz w:val="24"/>
                <w:szCs w:val="24"/>
                <w:lang w:val="vi-VN"/>
              </w:rPr>
            </w:pPr>
            <w:r w:rsidRPr="003C5395">
              <w:rPr>
                <w:sz w:val="24"/>
                <w:szCs w:val="24"/>
                <w:lang w:val="vi-VN"/>
              </w:rPr>
              <w:t>4</w:t>
            </w:r>
          </w:p>
          <w:p w14:paraId="603F62D8" w14:textId="5BB1FA9C" w:rsidR="003C5395" w:rsidRPr="003C5395" w:rsidRDefault="003C5395" w:rsidP="00BB057C">
            <w:pPr>
              <w:spacing w:after="160" w:line="240" w:lineRule="auto"/>
              <w:ind w:firstLine="0"/>
              <w:jc w:val="center"/>
              <w:rPr>
                <w:sz w:val="24"/>
                <w:szCs w:val="24"/>
                <w:lang w:val="vi-VN"/>
              </w:rPr>
            </w:pPr>
            <w:r w:rsidRPr="003C5395">
              <w:rPr>
                <w:sz w:val="24"/>
                <w:szCs w:val="24"/>
                <w:lang w:val="vi-VN"/>
              </w:rPr>
              <w:t>5</w:t>
            </w:r>
          </w:p>
          <w:p w14:paraId="7ABFD753" w14:textId="55E828C2" w:rsidR="003C5395" w:rsidRPr="003C5395" w:rsidRDefault="003C5395" w:rsidP="00BB057C">
            <w:pPr>
              <w:spacing w:after="160" w:line="240" w:lineRule="auto"/>
              <w:ind w:firstLine="0"/>
              <w:jc w:val="center"/>
              <w:rPr>
                <w:sz w:val="24"/>
                <w:szCs w:val="24"/>
                <w:lang w:val="vi-VN"/>
              </w:rPr>
            </w:pPr>
            <w:r w:rsidRPr="003C5395">
              <w:rPr>
                <w:sz w:val="24"/>
                <w:szCs w:val="24"/>
                <w:lang w:val="vi-VN"/>
              </w:rPr>
              <w:t>6</w:t>
            </w:r>
          </w:p>
          <w:p w14:paraId="2CB489B5" w14:textId="46707E81" w:rsidR="003C5395" w:rsidRPr="003C5395" w:rsidRDefault="003C5395" w:rsidP="00BB057C">
            <w:pPr>
              <w:spacing w:after="160" w:line="240" w:lineRule="auto"/>
              <w:ind w:firstLine="0"/>
              <w:jc w:val="center"/>
              <w:rPr>
                <w:sz w:val="24"/>
                <w:szCs w:val="24"/>
                <w:lang w:val="vi-VN"/>
              </w:rPr>
            </w:pPr>
            <w:r w:rsidRPr="003C5395">
              <w:rPr>
                <w:sz w:val="24"/>
                <w:szCs w:val="24"/>
                <w:lang w:val="vi-VN"/>
              </w:rPr>
              <w:t>7</w:t>
            </w:r>
          </w:p>
          <w:p w14:paraId="2513B6A7" w14:textId="64B20782" w:rsidR="003C5395" w:rsidRPr="003C5395" w:rsidRDefault="003C5395" w:rsidP="00BB057C">
            <w:pPr>
              <w:spacing w:after="160" w:line="240" w:lineRule="auto"/>
              <w:ind w:firstLine="0"/>
              <w:jc w:val="center"/>
              <w:rPr>
                <w:sz w:val="24"/>
                <w:szCs w:val="24"/>
                <w:lang w:val="vi-VN"/>
              </w:rPr>
            </w:pPr>
            <w:r w:rsidRPr="003C5395">
              <w:rPr>
                <w:sz w:val="24"/>
                <w:szCs w:val="24"/>
                <w:lang w:val="vi-VN"/>
              </w:rPr>
              <w:t>8</w:t>
            </w:r>
          </w:p>
          <w:p w14:paraId="0052EC9A" w14:textId="1CD6EE9B" w:rsidR="003C5395" w:rsidRPr="003C5395" w:rsidRDefault="003C5395" w:rsidP="00BB057C">
            <w:pPr>
              <w:spacing w:after="160" w:line="240" w:lineRule="auto"/>
              <w:ind w:firstLine="0"/>
              <w:jc w:val="center"/>
              <w:rPr>
                <w:sz w:val="24"/>
                <w:szCs w:val="24"/>
                <w:lang w:val="vi-VN"/>
              </w:rPr>
            </w:pPr>
            <w:r w:rsidRPr="003C5395">
              <w:rPr>
                <w:sz w:val="24"/>
                <w:szCs w:val="24"/>
                <w:lang w:val="vi-VN"/>
              </w:rPr>
              <w:t>9</w:t>
            </w:r>
          </w:p>
          <w:p w14:paraId="084B91D0" w14:textId="77777777" w:rsidR="003C5395" w:rsidRPr="003C5395" w:rsidRDefault="003C5395" w:rsidP="00BB057C">
            <w:pPr>
              <w:spacing w:after="160" w:line="240" w:lineRule="auto"/>
              <w:ind w:firstLine="0"/>
              <w:jc w:val="center"/>
              <w:rPr>
                <w:sz w:val="24"/>
                <w:szCs w:val="24"/>
                <w:lang w:val="vi-VN"/>
              </w:rPr>
            </w:pPr>
            <w:r w:rsidRPr="003C5395">
              <w:rPr>
                <w:sz w:val="24"/>
                <w:szCs w:val="24"/>
                <w:lang w:val="vi-VN"/>
              </w:rPr>
              <w:t>10</w:t>
            </w:r>
          </w:p>
          <w:p w14:paraId="56257F13" w14:textId="77777777" w:rsidR="003C5395" w:rsidRPr="003C5395" w:rsidRDefault="003C5395" w:rsidP="00BB057C">
            <w:pPr>
              <w:spacing w:after="160" w:line="240" w:lineRule="auto"/>
              <w:ind w:firstLine="0"/>
              <w:jc w:val="center"/>
              <w:rPr>
                <w:sz w:val="24"/>
                <w:szCs w:val="24"/>
                <w:lang w:val="vi-VN"/>
              </w:rPr>
            </w:pPr>
            <w:r w:rsidRPr="003C5395">
              <w:rPr>
                <w:sz w:val="24"/>
                <w:szCs w:val="24"/>
                <w:lang w:val="vi-VN"/>
              </w:rPr>
              <w:t>11</w:t>
            </w:r>
          </w:p>
          <w:p w14:paraId="7788F20D" w14:textId="77777777" w:rsidR="003C5395" w:rsidRPr="003C5395" w:rsidRDefault="003C5395" w:rsidP="00BB057C">
            <w:pPr>
              <w:spacing w:after="160" w:line="240" w:lineRule="auto"/>
              <w:ind w:firstLine="0"/>
              <w:jc w:val="center"/>
              <w:rPr>
                <w:sz w:val="24"/>
                <w:szCs w:val="24"/>
                <w:lang w:val="vi-VN"/>
              </w:rPr>
            </w:pPr>
            <w:r w:rsidRPr="003C5395">
              <w:rPr>
                <w:sz w:val="24"/>
                <w:szCs w:val="24"/>
                <w:lang w:val="vi-VN"/>
              </w:rPr>
              <w:t>12</w:t>
            </w:r>
          </w:p>
          <w:p w14:paraId="15048DC0" w14:textId="2AFA41E8" w:rsidR="00A8309C" w:rsidRPr="003C5395" w:rsidRDefault="003C5395" w:rsidP="00BB057C">
            <w:pPr>
              <w:spacing w:after="160" w:line="240" w:lineRule="auto"/>
              <w:ind w:firstLine="0"/>
              <w:jc w:val="center"/>
              <w:rPr>
                <w:sz w:val="24"/>
                <w:szCs w:val="24"/>
                <w:lang w:val="vi-VN"/>
              </w:rPr>
            </w:pPr>
            <w:r w:rsidRPr="003C5395">
              <w:rPr>
                <w:sz w:val="24"/>
                <w:szCs w:val="24"/>
                <w:lang w:val="vi-VN"/>
              </w:rPr>
              <w:lastRenderedPageBreak/>
              <w:t>13</w:t>
            </w:r>
          </w:p>
          <w:p w14:paraId="2B021E8A" w14:textId="77777777" w:rsidR="003C5395" w:rsidRPr="003C5395" w:rsidRDefault="003C5395" w:rsidP="00BB057C">
            <w:pPr>
              <w:spacing w:after="160" w:line="240" w:lineRule="auto"/>
              <w:ind w:firstLine="0"/>
              <w:jc w:val="center"/>
              <w:rPr>
                <w:sz w:val="24"/>
                <w:szCs w:val="24"/>
                <w:lang w:val="vi-VN"/>
              </w:rPr>
            </w:pPr>
            <w:r w:rsidRPr="003C5395">
              <w:rPr>
                <w:sz w:val="24"/>
                <w:szCs w:val="24"/>
                <w:lang w:val="vi-VN"/>
              </w:rPr>
              <w:t>14</w:t>
            </w:r>
          </w:p>
          <w:p w14:paraId="0B5A533A" w14:textId="77777777" w:rsidR="003C5395" w:rsidRPr="003C5395" w:rsidRDefault="003C5395" w:rsidP="00BB057C">
            <w:pPr>
              <w:spacing w:after="160" w:line="240" w:lineRule="auto"/>
              <w:ind w:firstLine="0"/>
              <w:jc w:val="center"/>
              <w:rPr>
                <w:sz w:val="24"/>
                <w:szCs w:val="24"/>
                <w:lang w:val="vi-VN"/>
              </w:rPr>
            </w:pPr>
            <w:r w:rsidRPr="003C5395">
              <w:rPr>
                <w:sz w:val="24"/>
                <w:szCs w:val="24"/>
                <w:lang w:val="vi-VN"/>
              </w:rPr>
              <w:t>15</w:t>
            </w:r>
          </w:p>
          <w:p w14:paraId="1CBAEF41" w14:textId="67CCC9A2" w:rsidR="003C5395" w:rsidRPr="003C5395" w:rsidRDefault="003C5395" w:rsidP="00BB057C">
            <w:pPr>
              <w:spacing w:after="160" w:line="240" w:lineRule="auto"/>
              <w:ind w:firstLine="0"/>
              <w:jc w:val="center"/>
              <w:rPr>
                <w:sz w:val="24"/>
                <w:szCs w:val="24"/>
                <w:lang w:val="vi-VN"/>
              </w:rPr>
            </w:pPr>
            <w:r w:rsidRPr="003C5395">
              <w:rPr>
                <w:sz w:val="24"/>
                <w:szCs w:val="24"/>
                <w:lang w:val="vi-VN"/>
              </w:rPr>
              <w:t>16</w:t>
            </w:r>
          </w:p>
        </w:tc>
        <w:tc>
          <w:tcPr>
            <w:tcW w:w="0" w:type="auto"/>
            <w:shd w:val="clear" w:color="auto" w:fill="D4D4D4"/>
            <w:vAlign w:val="center"/>
            <w:hideMark/>
          </w:tcPr>
          <w:p w14:paraId="4A795313" w14:textId="77777777" w:rsidR="003C5395" w:rsidRPr="003C5395" w:rsidRDefault="003C5395" w:rsidP="00BB057C">
            <w:pPr>
              <w:spacing w:after="160" w:line="240" w:lineRule="auto"/>
              <w:ind w:firstLine="0"/>
              <w:jc w:val="left"/>
              <w:rPr>
                <w:sz w:val="24"/>
                <w:szCs w:val="24"/>
                <w:lang w:val="vi-VN"/>
              </w:rPr>
            </w:pPr>
            <w:r w:rsidRPr="003C5395">
              <w:rPr>
                <w:sz w:val="24"/>
                <w:szCs w:val="24"/>
                <w:lang w:val="vi-VN"/>
              </w:rPr>
              <w:lastRenderedPageBreak/>
              <w:t>def ai_detect_endpoints_only(html, base_url, max_items=50):</w:t>
            </w:r>
          </w:p>
          <w:p w14:paraId="2B74DE2A" w14:textId="180E2F1B" w:rsidR="003C5395" w:rsidRPr="003C5395" w:rsidRDefault="003C5395" w:rsidP="00BB057C">
            <w:pPr>
              <w:spacing w:after="160" w:line="240" w:lineRule="auto"/>
              <w:ind w:firstLine="0"/>
              <w:jc w:val="left"/>
              <w:rPr>
                <w:sz w:val="24"/>
                <w:szCs w:val="24"/>
                <w:lang w:val="vi-VN"/>
              </w:rPr>
            </w:pPr>
            <w:r w:rsidRPr="003C5395">
              <w:rPr>
                <w:sz w:val="24"/>
                <w:szCs w:val="24"/>
                <w:lang w:val="vi-VN"/>
              </w:rPr>
              <w:t xml:space="preserve">    prompt = "... (yêu cầu AI trả 1 JSON array of {endpoint, method, params})"</w:t>
            </w:r>
          </w:p>
          <w:p w14:paraId="3D7BB811" w14:textId="77777777" w:rsidR="003C5395" w:rsidRPr="003C5395" w:rsidRDefault="003C5395" w:rsidP="00BB057C">
            <w:pPr>
              <w:spacing w:after="160" w:line="240" w:lineRule="auto"/>
              <w:ind w:firstLine="0"/>
              <w:jc w:val="left"/>
              <w:rPr>
                <w:sz w:val="24"/>
                <w:szCs w:val="24"/>
                <w:lang w:val="vi-VN"/>
              </w:rPr>
            </w:pPr>
            <w:r w:rsidRPr="003C5395">
              <w:rPr>
                <w:sz w:val="24"/>
                <w:szCs w:val="24"/>
                <w:lang w:val="vi-VN"/>
              </w:rPr>
              <w:t xml:space="preserve">    ai_resp = ask_openai(prompt)</w:t>
            </w:r>
          </w:p>
          <w:p w14:paraId="4E51309A" w14:textId="77777777" w:rsidR="003C5395" w:rsidRPr="003C5395" w:rsidRDefault="003C5395" w:rsidP="00BB057C">
            <w:pPr>
              <w:spacing w:after="160" w:line="240" w:lineRule="auto"/>
              <w:ind w:firstLine="0"/>
              <w:jc w:val="left"/>
              <w:rPr>
                <w:sz w:val="24"/>
                <w:szCs w:val="24"/>
                <w:lang w:val="vi-VN"/>
              </w:rPr>
            </w:pPr>
            <w:r w:rsidRPr="003C5395">
              <w:rPr>
                <w:sz w:val="24"/>
                <w:szCs w:val="24"/>
                <w:lang w:val="vi-VN"/>
              </w:rPr>
              <w:t xml:space="preserve">    if not ai_resp: return []</w:t>
            </w:r>
          </w:p>
          <w:p w14:paraId="1BC26847" w14:textId="77777777" w:rsidR="003C5395" w:rsidRPr="003C5395" w:rsidRDefault="003C5395" w:rsidP="00BB057C">
            <w:pPr>
              <w:spacing w:after="160" w:line="240" w:lineRule="auto"/>
              <w:ind w:firstLine="0"/>
              <w:jc w:val="left"/>
              <w:rPr>
                <w:sz w:val="24"/>
                <w:szCs w:val="24"/>
                <w:lang w:val="vi-VN"/>
              </w:rPr>
            </w:pPr>
            <w:r w:rsidRPr="003C5395">
              <w:rPr>
                <w:sz w:val="24"/>
                <w:szCs w:val="24"/>
                <w:lang w:val="vi-VN"/>
              </w:rPr>
              <w:t xml:space="preserve">    # extract JSON substring and parse with fallback</w:t>
            </w:r>
          </w:p>
          <w:p w14:paraId="55267D62" w14:textId="6ABEAF60" w:rsidR="003C5395" w:rsidRPr="003C5395" w:rsidRDefault="003C5395" w:rsidP="00BB057C">
            <w:pPr>
              <w:spacing w:after="160" w:line="240" w:lineRule="auto"/>
              <w:ind w:firstLine="0"/>
              <w:jc w:val="left"/>
              <w:rPr>
                <w:sz w:val="24"/>
                <w:szCs w:val="24"/>
                <w:lang w:val="vi-VN"/>
              </w:rPr>
            </w:pPr>
            <w:r w:rsidRPr="003C5395">
              <w:rPr>
                <w:sz w:val="24"/>
                <w:szCs w:val="24"/>
                <w:lang w:val="vi-VN"/>
              </w:rPr>
              <w:t xml:space="preserve">    parsed = try_parse_json_from_text(ai_resp)</w:t>
            </w:r>
          </w:p>
          <w:p w14:paraId="40A4F4EA" w14:textId="77777777" w:rsidR="003C5395" w:rsidRPr="003C5395" w:rsidRDefault="003C5395" w:rsidP="00BB057C">
            <w:pPr>
              <w:spacing w:after="160" w:line="240" w:lineRule="auto"/>
              <w:ind w:firstLine="0"/>
              <w:jc w:val="left"/>
              <w:rPr>
                <w:sz w:val="24"/>
                <w:szCs w:val="24"/>
                <w:lang w:val="vi-VN"/>
              </w:rPr>
            </w:pPr>
            <w:r w:rsidRPr="003C5395">
              <w:rPr>
                <w:sz w:val="24"/>
                <w:szCs w:val="24"/>
                <w:lang w:val="vi-VN"/>
              </w:rPr>
              <w:t xml:space="preserve">    results = []</w:t>
            </w:r>
          </w:p>
          <w:p w14:paraId="13548675" w14:textId="77777777" w:rsidR="003C5395" w:rsidRPr="003C5395" w:rsidRDefault="003C5395" w:rsidP="00BB057C">
            <w:pPr>
              <w:spacing w:after="160" w:line="240" w:lineRule="auto"/>
              <w:ind w:firstLine="0"/>
              <w:jc w:val="left"/>
              <w:rPr>
                <w:sz w:val="24"/>
                <w:szCs w:val="24"/>
                <w:lang w:val="vi-VN"/>
              </w:rPr>
            </w:pPr>
            <w:r w:rsidRPr="003C5395">
              <w:rPr>
                <w:sz w:val="24"/>
                <w:szCs w:val="24"/>
                <w:lang w:val="vi-VN"/>
              </w:rPr>
              <w:t xml:space="preserve">    for item in parsed:</w:t>
            </w:r>
          </w:p>
          <w:p w14:paraId="2CB6FAFD" w14:textId="77777777" w:rsidR="003C5395" w:rsidRPr="003C5395" w:rsidRDefault="003C5395" w:rsidP="00BB057C">
            <w:pPr>
              <w:spacing w:after="160" w:line="240" w:lineRule="auto"/>
              <w:ind w:firstLine="0"/>
              <w:jc w:val="left"/>
              <w:rPr>
                <w:sz w:val="24"/>
                <w:szCs w:val="24"/>
                <w:lang w:val="vi-VN"/>
              </w:rPr>
            </w:pPr>
            <w:r w:rsidRPr="003C5395">
              <w:rPr>
                <w:sz w:val="24"/>
                <w:szCs w:val="24"/>
                <w:lang w:val="vi-VN"/>
              </w:rPr>
              <w:t xml:space="preserve">        method = (item.get("method") or "GET").upper()</w:t>
            </w:r>
          </w:p>
          <w:p w14:paraId="02C79681" w14:textId="61F2642F" w:rsidR="003C5395" w:rsidRPr="003C5395" w:rsidRDefault="003C5395" w:rsidP="00BB057C">
            <w:pPr>
              <w:spacing w:after="160" w:line="240" w:lineRule="auto"/>
              <w:ind w:firstLine="0"/>
              <w:jc w:val="left"/>
              <w:rPr>
                <w:sz w:val="24"/>
                <w:szCs w:val="24"/>
                <w:lang w:val="vi-VN"/>
              </w:rPr>
            </w:pPr>
            <w:r w:rsidRPr="003C5395">
              <w:rPr>
                <w:sz w:val="24"/>
                <w:szCs w:val="24"/>
                <w:lang w:val="vi-VN"/>
              </w:rPr>
              <w:t xml:space="preserve">       </w:t>
            </w:r>
            <w:r w:rsidR="00DF2387" w:rsidRPr="007A5903">
              <w:rPr>
                <w:sz w:val="24"/>
                <w:szCs w:val="24"/>
                <w:lang w:val="vi-VN"/>
              </w:rPr>
              <w:t xml:space="preserve"> </w:t>
            </w:r>
            <w:r w:rsidRPr="003C5395">
              <w:rPr>
                <w:sz w:val="24"/>
                <w:szCs w:val="24"/>
                <w:lang w:val="vi-VN"/>
              </w:rPr>
              <w:t>params = item.get("params", {}) if isinstance(item.get("params", {}), dict) else {}</w:t>
            </w:r>
          </w:p>
          <w:p w14:paraId="3DE57721" w14:textId="13AEC6C3" w:rsidR="003C5395" w:rsidRPr="003C5395" w:rsidRDefault="003C5395" w:rsidP="00BB057C">
            <w:pPr>
              <w:spacing w:after="160" w:line="240" w:lineRule="auto"/>
              <w:ind w:firstLine="0"/>
              <w:jc w:val="left"/>
              <w:rPr>
                <w:sz w:val="24"/>
                <w:szCs w:val="24"/>
                <w:lang w:val="vi-VN"/>
              </w:rPr>
            </w:pPr>
            <w:r w:rsidRPr="003C5395">
              <w:rPr>
                <w:sz w:val="24"/>
                <w:szCs w:val="24"/>
                <w:lang w:val="vi-VN"/>
              </w:rPr>
              <w:t xml:space="preserve">        params_norm = {}</w:t>
            </w:r>
          </w:p>
          <w:p w14:paraId="27180389" w14:textId="330BDA51" w:rsidR="003C5395" w:rsidRPr="003C5395" w:rsidRDefault="003C5395" w:rsidP="00BB057C">
            <w:pPr>
              <w:spacing w:after="160" w:line="240" w:lineRule="auto"/>
              <w:ind w:firstLine="0"/>
              <w:jc w:val="left"/>
              <w:rPr>
                <w:sz w:val="24"/>
                <w:szCs w:val="24"/>
                <w:lang w:val="vi-VN"/>
              </w:rPr>
            </w:pPr>
            <w:r w:rsidRPr="003C5395">
              <w:rPr>
                <w:sz w:val="24"/>
                <w:szCs w:val="24"/>
                <w:lang w:val="vi-VN"/>
              </w:rPr>
              <w:t xml:space="preserve">        results.append({</w:t>
            </w:r>
          </w:p>
          <w:p w14:paraId="5F4C6161" w14:textId="68C32718" w:rsidR="003C5395" w:rsidRPr="003C5395" w:rsidRDefault="003C5395" w:rsidP="00BB057C">
            <w:pPr>
              <w:spacing w:after="160" w:line="240" w:lineRule="auto"/>
              <w:ind w:firstLine="0"/>
              <w:jc w:val="left"/>
              <w:rPr>
                <w:sz w:val="24"/>
                <w:szCs w:val="24"/>
                <w:lang w:val="vi-VN"/>
              </w:rPr>
            </w:pPr>
            <w:r w:rsidRPr="003C5395">
              <w:rPr>
                <w:sz w:val="24"/>
                <w:szCs w:val="24"/>
                <w:lang w:val="vi-VN"/>
              </w:rPr>
              <w:lastRenderedPageBreak/>
              <w:t xml:space="preserve">            "endpoint": ep_path,</w:t>
            </w:r>
          </w:p>
          <w:p w14:paraId="1040B270" w14:textId="41722A28" w:rsidR="003C5395" w:rsidRPr="003C5395" w:rsidRDefault="003C5395" w:rsidP="00BB057C">
            <w:pPr>
              <w:spacing w:after="160" w:line="240" w:lineRule="auto"/>
              <w:ind w:firstLine="0"/>
              <w:jc w:val="left"/>
              <w:rPr>
                <w:sz w:val="24"/>
                <w:szCs w:val="24"/>
                <w:lang w:val="vi-VN"/>
              </w:rPr>
            </w:pPr>
            <w:r w:rsidRPr="003C5395">
              <w:rPr>
                <w:sz w:val="24"/>
                <w:szCs w:val="24"/>
                <w:lang w:val="vi-VN"/>
              </w:rPr>
              <w:t xml:space="preserve">            "method": method,</w:t>
            </w:r>
          </w:p>
          <w:p w14:paraId="2D04BDAC" w14:textId="0127E005" w:rsidR="003C5395" w:rsidRPr="003C5395" w:rsidRDefault="003C5395" w:rsidP="00BB057C">
            <w:pPr>
              <w:spacing w:after="160" w:line="240" w:lineRule="auto"/>
              <w:ind w:firstLine="0"/>
              <w:jc w:val="left"/>
              <w:rPr>
                <w:sz w:val="24"/>
                <w:szCs w:val="24"/>
                <w:lang w:val="vi-VN"/>
              </w:rPr>
            </w:pPr>
            <w:r w:rsidRPr="003C5395">
              <w:rPr>
                <w:sz w:val="24"/>
                <w:szCs w:val="24"/>
                <w:lang w:val="vi-VN"/>
              </w:rPr>
              <w:t xml:space="preserve">            "params": params_norm})</w:t>
            </w:r>
          </w:p>
          <w:p w14:paraId="29ED286E" w14:textId="77777777" w:rsidR="003C5395" w:rsidRPr="003C5395" w:rsidRDefault="003C5395" w:rsidP="00BB057C">
            <w:pPr>
              <w:spacing w:after="160" w:line="240" w:lineRule="auto"/>
              <w:ind w:firstLine="0"/>
              <w:jc w:val="left"/>
              <w:rPr>
                <w:sz w:val="24"/>
                <w:szCs w:val="24"/>
                <w:lang w:val="vi-VN"/>
              </w:rPr>
            </w:pPr>
            <w:r w:rsidRPr="003C5395">
              <w:rPr>
                <w:sz w:val="24"/>
                <w:szCs w:val="24"/>
                <w:lang w:val="vi-VN"/>
              </w:rPr>
              <w:t xml:space="preserve">    return results</w:t>
            </w:r>
          </w:p>
        </w:tc>
      </w:tr>
    </w:tbl>
    <w:p w14:paraId="6BDD887A" w14:textId="4F88EAD1" w:rsidR="00C529C4" w:rsidRPr="008E6609" w:rsidRDefault="00C529C4" w:rsidP="00C529C4">
      <w:pPr>
        <w:pStyle w:val="ListParagraph"/>
        <w:numPr>
          <w:ilvl w:val="0"/>
          <w:numId w:val="102"/>
        </w:numPr>
        <w:rPr>
          <w:lang w:val="vi-VN"/>
        </w:rPr>
      </w:pPr>
      <w:r w:rsidRPr="00F57D77">
        <w:rPr>
          <w:lang w:val="vi-VN"/>
        </w:rPr>
        <w:lastRenderedPageBreak/>
        <w:t xml:space="preserve">Chức năng: </w:t>
      </w:r>
      <w:r>
        <w:rPr>
          <w:lang w:val="vi-VN"/>
        </w:rPr>
        <w:t>T</w:t>
      </w:r>
      <w:r w:rsidRPr="00C529C4">
        <w:rPr>
          <w:lang w:val="vi-VN"/>
        </w:rPr>
        <w:t>ừ HTML trả về, sử dụng AI để chỉ liệt kê các endpoint tìm được (endpoint path hoặc URL), phương thức HTTP và tham số kèm giá trị mặc định; chuẩn hóa kết quả thành danh sách object JSON {"endpoint", "method", "params"}.</w:t>
      </w:r>
    </w:p>
    <w:p w14:paraId="2CC9AFED" w14:textId="77777777" w:rsidR="00C529C4" w:rsidRPr="00F57D77" w:rsidRDefault="00C529C4" w:rsidP="00C529C4">
      <w:pPr>
        <w:pStyle w:val="ListParagraph"/>
        <w:numPr>
          <w:ilvl w:val="0"/>
          <w:numId w:val="102"/>
        </w:numPr>
      </w:pPr>
      <w:r w:rsidRPr="00F57D77">
        <w:t>Giải thích:</w:t>
      </w:r>
    </w:p>
    <w:p w14:paraId="506ED776" w14:textId="348281F1" w:rsidR="00C529C4" w:rsidRDefault="00C529C4" w:rsidP="00C529C4">
      <w:pPr>
        <w:pStyle w:val="ListParagraph"/>
        <w:numPr>
          <w:ilvl w:val="0"/>
          <w:numId w:val="103"/>
        </w:numPr>
        <w:rPr>
          <w:lang w:val="vi-VN"/>
        </w:rPr>
      </w:pPr>
      <w:r>
        <w:t>D</w:t>
      </w:r>
      <w:r w:rsidRPr="00C529C4">
        <w:t xml:space="preserve">ựng prompt tiếng Việt yêu cầu "chỉ LIỆT KÊ" endpoint, method, params; kèm Base URL và phần </w:t>
      </w:r>
      <w:r>
        <w:t>HTML</w:t>
      </w:r>
      <w:r>
        <w:rPr>
          <w:lang w:val="vi-VN"/>
        </w:rPr>
        <w:t>.</w:t>
      </w:r>
    </w:p>
    <w:p w14:paraId="474CA4D4" w14:textId="6084DD98" w:rsidR="00C529C4" w:rsidRDefault="00790587" w:rsidP="00C529C4">
      <w:pPr>
        <w:pStyle w:val="ListParagraph"/>
        <w:numPr>
          <w:ilvl w:val="0"/>
          <w:numId w:val="103"/>
        </w:numPr>
        <w:rPr>
          <w:lang w:val="vi-VN"/>
        </w:rPr>
      </w:pPr>
      <w:r w:rsidRPr="00790587">
        <w:rPr>
          <w:lang w:val="vi-VN"/>
        </w:rPr>
        <w:t>Gọi AI và kiểm tra phản hồi</w:t>
      </w:r>
      <w:r>
        <w:rPr>
          <w:lang w:val="vi-VN"/>
        </w:rPr>
        <w:t xml:space="preserve"> thông qua </w:t>
      </w:r>
      <w:r w:rsidRPr="00790587">
        <w:rPr>
          <w:lang w:val="vi-VN"/>
        </w:rPr>
        <w:t>ai_resp = ask_openai(prompt)</w:t>
      </w:r>
      <w:r w:rsidR="00C529C4" w:rsidRPr="00862DC4">
        <w:rPr>
          <w:lang w:val="vi-VN"/>
        </w:rPr>
        <w:t>.</w:t>
      </w:r>
    </w:p>
    <w:p w14:paraId="2A6E794E" w14:textId="42A9366F" w:rsidR="00790587" w:rsidRPr="00790587" w:rsidRDefault="00735D26" w:rsidP="00C529C4">
      <w:pPr>
        <w:pStyle w:val="ListParagraph"/>
        <w:numPr>
          <w:ilvl w:val="0"/>
          <w:numId w:val="103"/>
        </w:numPr>
        <w:rPr>
          <w:lang w:val="vi-VN"/>
        </w:rPr>
      </w:pPr>
      <w:r>
        <w:rPr>
          <w:szCs w:val="28"/>
          <w:lang w:val="vi-VN"/>
        </w:rPr>
        <w:t xml:space="preserve">Dùng </w:t>
      </w:r>
      <w:r w:rsidRPr="003C5395">
        <w:rPr>
          <w:szCs w:val="28"/>
          <w:lang w:val="vi-VN"/>
        </w:rPr>
        <w:t>try_parse_json_from_text</w:t>
      </w:r>
      <w:r>
        <w:rPr>
          <w:szCs w:val="28"/>
          <w:lang w:val="vi-VN"/>
        </w:rPr>
        <w:t xml:space="preserve"> t</w:t>
      </w:r>
      <w:r w:rsidR="00790587" w:rsidRPr="00790587">
        <w:rPr>
          <w:szCs w:val="28"/>
          <w:lang w:val="vi-VN"/>
        </w:rPr>
        <w:t xml:space="preserve">rích JSON thô từ text trả </w:t>
      </w:r>
      <w:r w:rsidR="00255C59">
        <w:rPr>
          <w:szCs w:val="28"/>
          <w:lang w:val="vi-VN"/>
        </w:rPr>
        <w:t>về.</w:t>
      </w:r>
    </w:p>
    <w:p w14:paraId="0908EB5A" w14:textId="3C016946" w:rsidR="00C529C4" w:rsidRPr="00004761" w:rsidRDefault="000117F0" w:rsidP="00004761">
      <w:pPr>
        <w:pStyle w:val="ListParagraph"/>
        <w:numPr>
          <w:ilvl w:val="0"/>
          <w:numId w:val="103"/>
        </w:numPr>
        <w:rPr>
          <w:lang w:val="vi-VN"/>
        </w:rPr>
      </w:pPr>
      <w:r>
        <w:rPr>
          <w:lang w:val="vi-VN"/>
        </w:rPr>
        <w:t>Chuẩn hóa từng mục từ JSON thô tách được và l</w:t>
      </w:r>
      <w:r w:rsidR="00C529C4">
        <w:rPr>
          <w:lang w:val="vi-VN"/>
        </w:rPr>
        <w:t>ưu thông tin</w:t>
      </w:r>
      <w:r w:rsidR="00004761">
        <w:rPr>
          <w:lang w:val="vi-VN"/>
        </w:rPr>
        <w:t xml:space="preserve"> dưới dạng </w:t>
      </w:r>
      <w:r w:rsidR="00004761" w:rsidRPr="00004761">
        <w:rPr>
          <w:lang w:val="vi-VN"/>
        </w:rPr>
        <w:t>List[{"endpoint","method","params"}]</w:t>
      </w:r>
      <w:r w:rsidR="00C529C4" w:rsidRPr="00004761">
        <w:rPr>
          <w:lang w:val="vi-VN"/>
        </w:rPr>
        <w:t>.</w:t>
      </w:r>
    </w:p>
    <w:p w14:paraId="2DC74C9F" w14:textId="1D3D1C06" w:rsidR="00DB1566" w:rsidRPr="00DB1566" w:rsidRDefault="00C529C4" w:rsidP="00DB1566">
      <w:pPr>
        <w:pStyle w:val="ListParagraph"/>
        <w:numPr>
          <w:ilvl w:val="0"/>
          <w:numId w:val="102"/>
        </w:numPr>
        <w:rPr>
          <w:lang w:val="vi-VN"/>
        </w:rPr>
      </w:pPr>
      <w:r w:rsidRPr="001A17B1">
        <w:rPr>
          <w:lang w:val="vi-VN"/>
        </w:rPr>
        <w:t xml:space="preserve">Ý nghĩa: </w:t>
      </w:r>
      <w:r>
        <w:rPr>
          <w:lang w:val="vi-VN"/>
        </w:rPr>
        <w:t>T</w:t>
      </w:r>
      <w:r w:rsidRPr="00C529C4">
        <w:rPr>
          <w:lang w:val="vi-VN"/>
        </w:rPr>
        <w:t>ạo endpoint có chất lượng cao cho bước mở rộng và thử payload; giảm sai lệch bằng cách tận dụng khả năng hiểu ngữ cảnh của AI.</w:t>
      </w:r>
    </w:p>
    <w:p w14:paraId="21439BB4" w14:textId="718316BB" w:rsidR="00DB1566" w:rsidRDefault="004913BE" w:rsidP="00DB1566">
      <w:pPr>
        <w:pStyle w:val="Heading3"/>
        <w:rPr>
          <w:lang w:val="vi-VN"/>
        </w:rPr>
      </w:pPr>
      <w:bookmarkStart w:id="59" w:name="_Toc214386350"/>
      <w:r>
        <w:rPr>
          <w:lang w:val="vi-VN"/>
        </w:rPr>
        <w:t>Mô hình</w:t>
      </w:r>
      <w:r w:rsidR="00DB1566" w:rsidRPr="00DB1566">
        <w:rPr>
          <w:lang w:val="vi-VN"/>
        </w:rPr>
        <w:t xml:space="preserve"> </w:t>
      </w:r>
      <w:r w:rsidR="0085136E">
        <w:rPr>
          <w:lang w:val="vi-VN"/>
        </w:rPr>
        <w:t>điều phối</w:t>
      </w:r>
      <w:bookmarkEnd w:id="59"/>
    </w:p>
    <w:p w14:paraId="2CA3B2CE" w14:textId="2F40512E" w:rsidR="00DB1566" w:rsidRPr="00DB1566" w:rsidRDefault="004913BE" w:rsidP="00DB1566">
      <w:pPr>
        <w:rPr>
          <w:lang w:val="vi-VN"/>
        </w:rPr>
      </w:pPr>
      <w:r>
        <w:rPr>
          <w:lang w:val="vi-VN"/>
        </w:rPr>
        <w:t>Mô hình</w:t>
      </w:r>
      <w:r w:rsidR="00DB1566" w:rsidRPr="00DB1566">
        <w:rPr>
          <w:lang w:val="vi-VN"/>
        </w:rPr>
        <w:t xml:space="preserve"> orchestrator_interactive.py là trung tâm điều phối toàn bộ quy trình kiểm thử bảo mật. Nó thực hiện các nhiệm vụ</w:t>
      </w:r>
      <w:r w:rsidR="00DB1566">
        <w:rPr>
          <w:lang w:val="vi-VN"/>
        </w:rPr>
        <w:t xml:space="preserve"> nhận</w:t>
      </w:r>
      <w:r w:rsidR="00DB1566" w:rsidRPr="00DB1566">
        <w:rPr>
          <w:lang w:val="vi-VN"/>
        </w:rPr>
        <w:t xml:space="preserve"> URL đầu vào và khởi tạo quá trình </w:t>
      </w:r>
      <w:r w:rsidR="00DB1566">
        <w:rPr>
          <w:lang w:val="vi-VN"/>
        </w:rPr>
        <w:t>quétl; g</w:t>
      </w:r>
      <w:r w:rsidR="00DB1566" w:rsidRPr="00DB1566">
        <w:rPr>
          <w:lang w:val="vi-VN"/>
        </w:rPr>
        <w:t xml:space="preserve">ọi các </w:t>
      </w:r>
      <w:r>
        <w:rPr>
          <w:lang w:val="vi-VN"/>
        </w:rPr>
        <w:t>mô hình</w:t>
      </w:r>
      <w:r w:rsidR="00DB1566" w:rsidRPr="00DB1566">
        <w:rPr>
          <w:lang w:val="vi-VN"/>
        </w:rPr>
        <w:t xml:space="preserve"> thu thập </w:t>
      </w:r>
      <w:r w:rsidR="003B6210">
        <w:rPr>
          <w:lang w:val="vi-VN"/>
        </w:rPr>
        <w:t>miền phụ</w:t>
      </w:r>
      <w:r w:rsidR="00DB1566" w:rsidRPr="00DB1566">
        <w:rPr>
          <w:lang w:val="vi-VN"/>
        </w:rPr>
        <w:t xml:space="preserve">, quét mạng, quét web, enrich AI và phân tích </w:t>
      </w:r>
      <w:r w:rsidR="00DB1566">
        <w:rPr>
          <w:lang w:val="vi-VN"/>
        </w:rPr>
        <w:t>recursive; g</w:t>
      </w:r>
      <w:r w:rsidR="00DB1566" w:rsidRPr="00DB1566">
        <w:rPr>
          <w:lang w:val="vi-VN"/>
        </w:rPr>
        <w:t xml:space="preserve">hi kết quả ra file JSONL và cơ sở dữ liệu SQLite để phục vụ hiển thị, phân tích và </w:t>
      </w:r>
      <w:r w:rsidR="003B6210">
        <w:rPr>
          <w:lang w:val="vi-VN"/>
        </w:rPr>
        <w:t>điều tra</w:t>
      </w:r>
      <w:r w:rsidR="00DB1566" w:rsidRPr="00DB1566">
        <w:rPr>
          <w:lang w:val="vi-VN"/>
        </w:rPr>
        <w:t>.</w:t>
      </w:r>
    </w:p>
    <w:p w14:paraId="1F0F5258" w14:textId="0304CBEB" w:rsidR="00DB1566" w:rsidRPr="00532F0E" w:rsidRDefault="00DB1566" w:rsidP="00DB1566">
      <w:pPr>
        <w:rPr>
          <w:lang w:val="vi-VN"/>
        </w:rPr>
      </w:pPr>
      <w:r w:rsidRPr="00532F0E">
        <w:rPr>
          <w:lang w:val="vi-VN"/>
        </w:rPr>
        <w:t xml:space="preserve">Luồng hoạt động tổng </w:t>
      </w:r>
      <w:r w:rsidR="00532F0E" w:rsidRPr="00532F0E">
        <w:rPr>
          <w:lang w:val="vi-VN"/>
        </w:rPr>
        <w:t>quát</w:t>
      </w:r>
      <w:r w:rsidR="00532F0E">
        <w:rPr>
          <w:lang w:val="vi-VN"/>
        </w:rPr>
        <w:t>:</w:t>
      </w:r>
    </w:p>
    <w:p w14:paraId="29D6B4B7" w14:textId="77777777" w:rsidR="00DB1566" w:rsidRPr="00BC0467" w:rsidRDefault="00DB1566" w:rsidP="00DB1566">
      <w:pPr>
        <w:numPr>
          <w:ilvl w:val="0"/>
          <w:numId w:val="132"/>
        </w:numPr>
        <w:spacing w:after="160" w:line="259" w:lineRule="auto"/>
        <w:jc w:val="left"/>
      </w:pPr>
      <w:r w:rsidRPr="00BC0467">
        <w:t>Nhận URL đầu vào từ orchestrator hoặc CLI.</w:t>
      </w:r>
    </w:p>
    <w:p w14:paraId="2CDF938B" w14:textId="77777777" w:rsidR="00DB1566" w:rsidRPr="00BC0467" w:rsidRDefault="00DB1566" w:rsidP="00DB1566">
      <w:pPr>
        <w:numPr>
          <w:ilvl w:val="0"/>
          <w:numId w:val="132"/>
        </w:numPr>
        <w:spacing w:after="160" w:line="259" w:lineRule="auto"/>
        <w:jc w:val="left"/>
      </w:pPr>
      <w:r w:rsidRPr="00BC0467">
        <w:t>Gọi fetch_crtsh_subdomains để thu thập subdomain.</w:t>
      </w:r>
    </w:p>
    <w:p w14:paraId="182C04C7" w14:textId="77777777" w:rsidR="00DB1566" w:rsidRPr="00BC0467" w:rsidRDefault="00DB1566" w:rsidP="00DB1566">
      <w:pPr>
        <w:numPr>
          <w:ilvl w:val="0"/>
          <w:numId w:val="132"/>
        </w:numPr>
        <w:spacing w:after="160" w:line="259" w:lineRule="auto"/>
        <w:jc w:val="left"/>
      </w:pPr>
      <w:r w:rsidRPr="00BC0467">
        <w:t>Gọi resolve_host để phân giải IP từ subdomain.</w:t>
      </w:r>
    </w:p>
    <w:p w14:paraId="6BC0127E" w14:textId="77777777" w:rsidR="00DB1566" w:rsidRPr="00BC0467" w:rsidRDefault="00DB1566" w:rsidP="00DB1566">
      <w:pPr>
        <w:numPr>
          <w:ilvl w:val="0"/>
          <w:numId w:val="132"/>
        </w:numPr>
        <w:spacing w:after="160" w:line="259" w:lineRule="auto"/>
        <w:jc w:val="left"/>
      </w:pPr>
      <w:r w:rsidRPr="00BC0467">
        <w:t>Với mỗi IP:</w:t>
      </w:r>
    </w:p>
    <w:p w14:paraId="42926190" w14:textId="77777777" w:rsidR="00DB1566" w:rsidRPr="00BC0467" w:rsidRDefault="00DB1566" w:rsidP="00DB1566">
      <w:pPr>
        <w:pStyle w:val="ListParagraph"/>
        <w:numPr>
          <w:ilvl w:val="0"/>
          <w:numId w:val="133"/>
        </w:numPr>
      </w:pPr>
      <w:r w:rsidRPr="00BC0467">
        <w:t>Gọi run_nmap_and_store để quét mạng.</w:t>
      </w:r>
    </w:p>
    <w:p w14:paraId="04B59979" w14:textId="77777777" w:rsidR="00DB1566" w:rsidRPr="00BC0467" w:rsidRDefault="00DB1566" w:rsidP="00DB1566">
      <w:pPr>
        <w:pStyle w:val="ListParagraph"/>
        <w:numPr>
          <w:ilvl w:val="0"/>
          <w:numId w:val="133"/>
        </w:numPr>
      </w:pPr>
      <w:r w:rsidRPr="00BC0467">
        <w:t>Gọi enrich_from_parsed_nmap để enrich kết quả.</w:t>
      </w:r>
    </w:p>
    <w:p w14:paraId="45CD675C" w14:textId="77777777" w:rsidR="00DB1566" w:rsidRPr="00BC0467" w:rsidRDefault="00DB1566" w:rsidP="00DB1566">
      <w:pPr>
        <w:numPr>
          <w:ilvl w:val="0"/>
          <w:numId w:val="132"/>
        </w:numPr>
        <w:spacing w:after="160" w:line="259" w:lineRule="auto"/>
        <w:jc w:val="left"/>
      </w:pPr>
      <w:r w:rsidRPr="00BC0467">
        <w:t>Gọi run_web_scanners để quét web bằng Nuclei và Nikto.</w:t>
      </w:r>
    </w:p>
    <w:p w14:paraId="74031B4C" w14:textId="77777777" w:rsidR="00DB1566" w:rsidRPr="00BC0467" w:rsidRDefault="00DB1566" w:rsidP="00DB1566">
      <w:pPr>
        <w:numPr>
          <w:ilvl w:val="0"/>
          <w:numId w:val="132"/>
        </w:numPr>
        <w:spacing w:after="160" w:line="259" w:lineRule="auto"/>
      </w:pPr>
      <w:r w:rsidRPr="00BC0467">
        <w:lastRenderedPageBreak/>
        <w:t>Gọi run_ai_enrichment_and_recursive để enrich web findings và phân tích endpoint.</w:t>
      </w:r>
    </w:p>
    <w:p w14:paraId="363B1B83" w14:textId="77777777" w:rsidR="00DB1566" w:rsidRPr="00BC0467" w:rsidRDefault="00DB1566" w:rsidP="00DB1566">
      <w:pPr>
        <w:numPr>
          <w:ilvl w:val="0"/>
          <w:numId w:val="132"/>
        </w:numPr>
        <w:spacing w:after="160" w:line="259" w:lineRule="auto"/>
        <w:jc w:val="left"/>
      </w:pPr>
      <w:r w:rsidRPr="00BC0467">
        <w:t>Ghi kết quả vào file JSONL và SQLite.</w:t>
      </w:r>
    </w:p>
    <w:p w14:paraId="149B2F75" w14:textId="77777777" w:rsidR="00DB1566" w:rsidRPr="00BC0467" w:rsidRDefault="00DB1566" w:rsidP="00DB1566">
      <w:r w:rsidRPr="00BC0467">
        <w:t>Trích mã nguồn và phân tích chức năng</w:t>
      </w:r>
    </w:p>
    <w:p w14:paraId="719F6136" w14:textId="2369B797" w:rsidR="00DB1566" w:rsidRPr="00EE6B83" w:rsidRDefault="00EE6B83" w:rsidP="00EE6B83">
      <w:pPr>
        <w:rPr>
          <w:lang w:val="vi-VN"/>
        </w:rPr>
      </w:pPr>
      <w:r w:rsidRPr="000A744F">
        <w:t>Hàm</w:t>
      </w:r>
      <w:r>
        <w:rPr>
          <w:lang w:val="vi-VN"/>
        </w:rPr>
        <w:t xml:space="preserve"> </w:t>
      </w:r>
      <w:r w:rsidR="00CC5380">
        <w:rPr>
          <w:lang w:val="vi-VN"/>
        </w:rPr>
        <w:t>chính</w:t>
      </w:r>
      <w:r w:rsidRPr="000A744F">
        <w:t xml:space="preserve">: </w:t>
      </w:r>
      <w:r>
        <w:t>run</w:t>
      </w:r>
      <w:r>
        <w:rPr>
          <w:lang w:val="vi-VN"/>
        </w:rPr>
        <w:t>_scan:</w:t>
      </w:r>
    </w:p>
    <w:tbl>
      <w:tblPr>
        <w:tblW w:w="9022"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331"/>
        <w:gridCol w:w="8691"/>
      </w:tblGrid>
      <w:tr w:rsidR="0054354D" w:rsidRPr="0054354D" w14:paraId="61CF4263" w14:textId="77777777" w:rsidTr="0054354D">
        <w:trPr>
          <w:tblCellSpacing w:w="15" w:type="dxa"/>
        </w:trPr>
        <w:tc>
          <w:tcPr>
            <w:tcW w:w="0" w:type="auto"/>
            <w:shd w:val="clear" w:color="auto" w:fill="D4D4D4"/>
            <w:vAlign w:val="center"/>
            <w:hideMark/>
          </w:tcPr>
          <w:p w14:paraId="108B5130"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1</w:t>
            </w:r>
          </w:p>
          <w:p w14:paraId="4BB655CF" w14:textId="7C8C64C1" w:rsidR="0054354D" w:rsidRPr="0054354D" w:rsidRDefault="0054354D" w:rsidP="00BB057C">
            <w:pPr>
              <w:spacing w:after="160" w:line="240" w:lineRule="auto"/>
              <w:ind w:firstLine="0"/>
              <w:jc w:val="center"/>
              <w:rPr>
                <w:sz w:val="24"/>
                <w:szCs w:val="24"/>
                <w:lang w:val="vi-VN"/>
              </w:rPr>
            </w:pPr>
            <w:r w:rsidRPr="0054354D">
              <w:rPr>
                <w:sz w:val="24"/>
                <w:szCs w:val="24"/>
                <w:lang w:val="vi-VN"/>
              </w:rPr>
              <w:t>2</w:t>
            </w:r>
          </w:p>
          <w:p w14:paraId="2D06C8F5" w14:textId="31024603" w:rsidR="0054354D" w:rsidRPr="0054354D" w:rsidRDefault="0054354D" w:rsidP="00BB057C">
            <w:pPr>
              <w:spacing w:after="160" w:line="240" w:lineRule="auto"/>
              <w:ind w:firstLine="0"/>
              <w:jc w:val="center"/>
              <w:rPr>
                <w:sz w:val="24"/>
                <w:szCs w:val="24"/>
                <w:lang w:val="vi-VN"/>
              </w:rPr>
            </w:pPr>
            <w:r w:rsidRPr="0054354D">
              <w:rPr>
                <w:sz w:val="24"/>
                <w:szCs w:val="24"/>
                <w:lang w:val="vi-VN"/>
              </w:rPr>
              <w:t>3</w:t>
            </w:r>
          </w:p>
          <w:p w14:paraId="785821E9" w14:textId="3F44AB58" w:rsidR="0054354D" w:rsidRPr="0054354D" w:rsidRDefault="0054354D" w:rsidP="00BB057C">
            <w:pPr>
              <w:spacing w:after="160" w:line="240" w:lineRule="auto"/>
              <w:ind w:firstLine="0"/>
              <w:jc w:val="center"/>
              <w:rPr>
                <w:sz w:val="24"/>
                <w:szCs w:val="24"/>
                <w:lang w:val="vi-VN"/>
              </w:rPr>
            </w:pPr>
            <w:r w:rsidRPr="0054354D">
              <w:rPr>
                <w:sz w:val="24"/>
                <w:szCs w:val="24"/>
                <w:lang w:val="vi-VN"/>
              </w:rPr>
              <w:t>4</w:t>
            </w:r>
          </w:p>
          <w:p w14:paraId="6819EFB6" w14:textId="486E2908" w:rsidR="0054354D" w:rsidRPr="0054354D" w:rsidRDefault="0054354D" w:rsidP="00BB057C">
            <w:pPr>
              <w:spacing w:after="160" w:line="240" w:lineRule="auto"/>
              <w:ind w:firstLine="0"/>
              <w:jc w:val="center"/>
              <w:rPr>
                <w:sz w:val="24"/>
                <w:szCs w:val="24"/>
                <w:lang w:val="vi-VN"/>
              </w:rPr>
            </w:pPr>
            <w:r w:rsidRPr="0054354D">
              <w:rPr>
                <w:sz w:val="24"/>
                <w:szCs w:val="24"/>
                <w:lang w:val="vi-VN"/>
              </w:rPr>
              <w:t>5</w:t>
            </w:r>
          </w:p>
          <w:p w14:paraId="460E13ED" w14:textId="4528FE7C" w:rsidR="0054354D" w:rsidRPr="0054354D" w:rsidRDefault="0054354D" w:rsidP="00BB057C">
            <w:pPr>
              <w:spacing w:after="160" w:line="240" w:lineRule="auto"/>
              <w:ind w:firstLine="0"/>
              <w:jc w:val="center"/>
              <w:rPr>
                <w:sz w:val="24"/>
                <w:szCs w:val="24"/>
                <w:lang w:val="vi-VN"/>
              </w:rPr>
            </w:pPr>
            <w:r w:rsidRPr="0054354D">
              <w:rPr>
                <w:sz w:val="24"/>
                <w:szCs w:val="24"/>
                <w:lang w:val="vi-VN"/>
              </w:rPr>
              <w:t>6</w:t>
            </w:r>
          </w:p>
          <w:p w14:paraId="251F39C6" w14:textId="50B7A813" w:rsidR="0054354D" w:rsidRPr="0054354D" w:rsidRDefault="0054354D" w:rsidP="00BB057C">
            <w:pPr>
              <w:spacing w:after="160" w:line="240" w:lineRule="auto"/>
              <w:ind w:firstLine="0"/>
              <w:jc w:val="center"/>
              <w:rPr>
                <w:sz w:val="24"/>
                <w:szCs w:val="24"/>
                <w:lang w:val="vi-VN"/>
              </w:rPr>
            </w:pPr>
            <w:r w:rsidRPr="0054354D">
              <w:rPr>
                <w:sz w:val="24"/>
                <w:szCs w:val="24"/>
                <w:lang w:val="vi-VN"/>
              </w:rPr>
              <w:t>7</w:t>
            </w:r>
          </w:p>
          <w:p w14:paraId="39F83021" w14:textId="30B7B041" w:rsidR="0054354D" w:rsidRPr="0054354D" w:rsidRDefault="0054354D" w:rsidP="00BB057C">
            <w:pPr>
              <w:spacing w:after="160" w:line="240" w:lineRule="auto"/>
              <w:ind w:firstLine="0"/>
              <w:jc w:val="center"/>
              <w:rPr>
                <w:sz w:val="24"/>
                <w:szCs w:val="24"/>
                <w:lang w:val="vi-VN"/>
              </w:rPr>
            </w:pPr>
            <w:r w:rsidRPr="0054354D">
              <w:rPr>
                <w:sz w:val="24"/>
                <w:szCs w:val="24"/>
                <w:lang w:val="vi-VN"/>
              </w:rPr>
              <w:t>8</w:t>
            </w:r>
          </w:p>
          <w:p w14:paraId="015B3B9B" w14:textId="11F16ECE" w:rsidR="0054354D" w:rsidRPr="0054354D" w:rsidRDefault="0054354D" w:rsidP="00BB057C">
            <w:pPr>
              <w:spacing w:after="160" w:line="240" w:lineRule="auto"/>
              <w:ind w:firstLine="0"/>
              <w:jc w:val="center"/>
              <w:rPr>
                <w:sz w:val="24"/>
                <w:szCs w:val="24"/>
                <w:lang w:val="vi-VN"/>
              </w:rPr>
            </w:pPr>
            <w:r w:rsidRPr="0054354D">
              <w:rPr>
                <w:sz w:val="24"/>
                <w:szCs w:val="24"/>
                <w:lang w:val="vi-VN"/>
              </w:rPr>
              <w:t>9</w:t>
            </w:r>
          </w:p>
          <w:p w14:paraId="240A6614"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10</w:t>
            </w:r>
          </w:p>
          <w:p w14:paraId="3DFACCA8"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11</w:t>
            </w:r>
          </w:p>
          <w:p w14:paraId="598A21A2"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12</w:t>
            </w:r>
          </w:p>
          <w:p w14:paraId="233928DB"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13</w:t>
            </w:r>
          </w:p>
          <w:p w14:paraId="62E12DB4"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14</w:t>
            </w:r>
          </w:p>
          <w:p w14:paraId="73A32B8D"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15</w:t>
            </w:r>
          </w:p>
          <w:p w14:paraId="55CAC645"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16</w:t>
            </w:r>
          </w:p>
          <w:p w14:paraId="5F251D41"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17</w:t>
            </w:r>
          </w:p>
          <w:p w14:paraId="2DE03ECD"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18</w:t>
            </w:r>
          </w:p>
          <w:p w14:paraId="0ED5FF70"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19</w:t>
            </w:r>
          </w:p>
          <w:p w14:paraId="42B531AC"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20</w:t>
            </w:r>
          </w:p>
          <w:p w14:paraId="3C3F5FFD"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21</w:t>
            </w:r>
          </w:p>
          <w:p w14:paraId="665231D8"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22</w:t>
            </w:r>
          </w:p>
          <w:p w14:paraId="7A4F0980"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23</w:t>
            </w:r>
          </w:p>
          <w:p w14:paraId="452C7221"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24</w:t>
            </w:r>
          </w:p>
          <w:p w14:paraId="552334ED"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25</w:t>
            </w:r>
          </w:p>
          <w:p w14:paraId="42B2593D"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26</w:t>
            </w:r>
          </w:p>
          <w:p w14:paraId="4F165DA3"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27</w:t>
            </w:r>
          </w:p>
          <w:p w14:paraId="2813264F"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28</w:t>
            </w:r>
          </w:p>
          <w:p w14:paraId="01B1745A"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lastRenderedPageBreak/>
              <w:t>29</w:t>
            </w:r>
          </w:p>
          <w:p w14:paraId="0FC95765"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30</w:t>
            </w:r>
          </w:p>
          <w:p w14:paraId="3A2A8819"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31</w:t>
            </w:r>
          </w:p>
          <w:p w14:paraId="0CB3FFBA"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32</w:t>
            </w:r>
          </w:p>
          <w:p w14:paraId="70663179"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33</w:t>
            </w:r>
          </w:p>
          <w:p w14:paraId="1B84E3EC"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34</w:t>
            </w:r>
          </w:p>
          <w:p w14:paraId="54289D0A" w14:textId="77777777" w:rsidR="0054354D" w:rsidRPr="0054354D" w:rsidRDefault="0054354D" w:rsidP="00BB057C">
            <w:pPr>
              <w:spacing w:after="160" w:line="240" w:lineRule="auto"/>
              <w:ind w:firstLine="0"/>
              <w:jc w:val="center"/>
              <w:rPr>
                <w:sz w:val="24"/>
                <w:szCs w:val="24"/>
                <w:lang w:val="vi-VN"/>
              </w:rPr>
            </w:pPr>
            <w:r w:rsidRPr="0054354D">
              <w:rPr>
                <w:sz w:val="24"/>
                <w:szCs w:val="24"/>
                <w:lang w:val="vi-VN"/>
              </w:rPr>
              <w:t>35</w:t>
            </w:r>
          </w:p>
          <w:p w14:paraId="351D6D56" w14:textId="77777777" w:rsidR="0054354D" w:rsidRDefault="0054354D" w:rsidP="00BB057C">
            <w:pPr>
              <w:spacing w:after="160" w:line="240" w:lineRule="auto"/>
              <w:ind w:firstLine="0"/>
              <w:jc w:val="center"/>
              <w:rPr>
                <w:sz w:val="24"/>
                <w:szCs w:val="24"/>
                <w:lang w:val="vi-VN"/>
              </w:rPr>
            </w:pPr>
            <w:r w:rsidRPr="0054354D">
              <w:rPr>
                <w:sz w:val="24"/>
                <w:szCs w:val="24"/>
                <w:lang w:val="vi-VN"/>
              </w:rPr>
              <w:t>36</w:t>
            </w:r>
          </w:p>
          <w:p w14:paraId="33011B0C" w14:textId="77777777" w:rsidR="00502F5A" w:rsidRPr="0054354D" w:rsidRDefault="00502F5A" w:rsidP="00BB057C">
            <w:pPr>
              <w:spacing w:after="160" w:line="240" w:lineRule="auto"/>
              <w:ind w:firstLine="0"/>
              <w:jc w:val="center"/>
              <w:rPr>
                <w:sz w:val="24"/>
                <w:szCs w:val="24"/>
                <w:lang w:val="vi-VN"/>
              </w:rPr>
            </w:pPr>
          </w:p>
          <w:p w14:paraId="282D4F64" w14:textId="1B59D3E9" w:rsidR="0054354D" w:rsidRPr="0054354D" w:rsidRDefault="0054354D" w:rsidP="00BB057C">
            <w:pPr>
              <w:spacing w:after="160" w:line="240" w:lineRule="auto"/>
              <w:ind w:firstLine="0"/>
              <w:jc w:val="center"/>
              <w:rPr>
                <w:sz w:val="24"/>
                <w:szCs w:val="24"/>
                <w:lang w:val="vi-VN"/>
              </w:rPr>
            </w:pPr>
            <w:r w:rsidRPr="0054354D">
              <w:rPr>
                <w:sz w:val="24"/>
                <w:szCs w:val="24"/>
                <w:lang w:val="vi-VN"/>
              </w:rPr>
              <w:t>37</w:t>
            </w:r>
          </w:p>
        </w:tc>
        <w:tc>
          <w:tcPr>
            <w:tcW w:w="0" w:type="auto"/>
            <w:shd w:val="clear" w:color="auto" w:fill="D4D4D4"/>
            <w:vAlign w:val="center"/>
            <w:hideMark/>
          </w:tcPr>
          <w:p w14:paraId="7A5B6C9F" w14:textId="6739A915" w:rsidR="006E708E" w:rsidRPr="008E15F7" w:rsidRDefault="0054354D" w:rsidP="00BB057C">
            <w:pPr>
              <w:spacing w:after="160" w:line="240" w:lineRule="auto"/>
              <w:ind w:firstLine="0"/>
              <w:jc w:val="left"/>
              <w:rPr>
                <w:sz w:val="24"/>
                <w:szCs w:val="24"/>
                <w:lang w:val="vi-VN"/>
              </w:rPr>
            </w:pPr>
            <w:r w:rsidRPr="0054354D">
              <w:rPr>
                <w:sz w:val="24"/>
                <w:szCs w:val="24"/>
                <w:lang w:val="vi-VN"/>
              </w:rPr>
              <w:lastRenderedPageBreak/>
              <w:t>def run_scan(</w:t>
            </w:r>
            <w:r w:rsidR="00C711A4" w:rsidRPr="008E15F7">
              <w:rPr>
                <w:sz w:val="24"/>
                <w:szCs w:val="24"/>
                <w:lang w:val="vi-VN"/>
              </w:rPr>
              <w:t>target</w:t>
            </w:r>
            <w:r w:rsidRPr="0054354D">
              <w:rPr>
                <w:sz w:val="24"/>
                <w:szCs w:val="24"/>
                <w:lang w:val="vi-VN"/>
              </w:rPr>
              <w:t xml:space="preserve">: str, model: str = "gpt-4o-mini", cookie: str | None = None, </w:t>
            </w:r>
          </w:p>
          <w:p w14:paraId="6D4B6533" w14:textId="6424FF1A" w:rsidR="0054354D" w:rsidRPr="0054354D" w:rsidRDefault="0054354D" w:rsidP="00BB057C">
            <w:pPr>
              <w:spacing w:after="160" w:line="240" w:lineRule="auto"/>
              <w:ind w:firstLine="0"/>
              <w:jc w:val="left"/>
              <w:rPr>
                <w:sz w:val="24"/>
                <w:szCs w:val="24"/>
                <w:lang w:val="vi-VN"/>
              </w:rPr>
            </w:pPr>
            <w:r w:rsidRPr="0054354D">
              <w:rPr>
                <w:sz w:val="24"/>
                <w:szCs w:val="24"/>
                <w:lang w:val="vi-VN"/>
              </w:rPr>
              <w:t>clean: bool = True, input_type: str = "url"):</w:t>
            </w:r>
          </w:p>
          <w:p w14:paraId="7E24ADDA" w14:textId="7B3914D6"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clean_outputs()</w:t>
            </w:r>
          </w:p>
          <w:p w14:paraId="7135CA6C" w14:textId="7869ED80"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if input_type == "ip":</w:t>
            </w:r>
          </w:p>
          <w:p w14:paraId="14A59A56" w14:textId="70C3AC34"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parsed_nmap = run_nmap_and_store(</w:t>
            </w:r>
            <w:r w:rsidR="00C711A4" w:rsidRPr="008E15F7">
              <w:rPr>
                <w:sz w:val="24"/>
                <w:szCs w:val="24"/>
                <w:lang w:val="vi-VN"/>
              </w:rPr>
              <w:t>target</w:t>
            </w:r>
            <w:r w:rsidRPr="0054354D">
              <w:rPr>
                <w:sz w:val="24"/>
                <w:szCs w:val="24"/>
                <w:lang w:val="vi-VN"/>
              </w:rPr>
              <w:t>, "", "")</w:t>
            </w:r>
            <w:r w:rsidR="00C711A4" w:rsidRPr="008E15F7">
              <w:rPr>
                <w:sz w:val="24"/>
                <w:szCs w:val="24"/>
                <w:lang w:val="vi-VN"/>
              </w:rPr>
              <w:t xml:space="preserve">  #ip với url </w:t>
            </w:r>
          </w:p>
          <w:p w14:paraId="301E9E86" w14:textId="023CF72D"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enriched = []</w:t>
            </w:r>
          </w:p>
          <w:p w14:paraId="21B446E2" w14:textId="77E32062"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if enrich_from_parsed_nmap:</w:t>
            </w:r>
          </w:p>
          <w:p w14:paraId="30FCD233" w14:textId="34E0E883"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enriched = enrich_from_parsed_nmap(parsed_nmap, </w:t>
            </w:r>
            <w:r w:rsidR="00C711A4" w:rsidRPr="008E15F7">
              <w:rPr>
                <w:sz w:val="24"/>
                <w:szCs w:val="24"/>
                <w:lang w:val="vi-VN"/>
              </w:rPr>
              <w:t>target</w:t>
            </w:r>
            <w:r w:rsidRPr="0054354D">
              <w:rPr>
                <w:sz w:val="24"/>
                <w:szCs w:val="24"/>
                <w:lang w:val="vi-VN"/>
              </w:rPr>
              <w:t>, model=model)</w:t>
            </w:r>
          </w:p>
          <w:p w14:paraId="6E18C54B" w14:textId="0320990A"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dump_enriched(enriched, prefix="enriched_nmap")</w:t>
            </w:r>
          </w:p>
          <w:p w14:paraId="73847FE8" w14:textId="79D60ADF" w:rsidR="005F2A0B" w:rsidRPr="0054354D" w:rsidRDefault="0054354D" w:rsidP="00BB057C">
            <w:pPr>
              <w:spacing w:after="160" w:line="240" w:lineRule="auto"/>
              <w:ind w:firstLine="0"/>
              <w:jc w:val="left"/>
              <w:rPr>
                <w:sz w:val="24"/>
                <w:szCs w:val="24"/>
                <w:lang w:val="vi-VN"/>
              </w:rPr>
            </w:pPr>
            <w:r w:rsidRPr="0054354D">
              <w:rPr>
                <w:sz w:val="24"/>
                <w:szCs w:val="24"/>
                <w:lang w:val="vi-VN"/>
              </w:rPr>
              <w:t xml:space="preserve">       </w:t>
            </w:r>
            <w:r w:rsidR="005F2A0B" w:rsidRPr="008E15F7">
              <w:rPr>
                <w:sz w:val="24"/>
                <w:szCs w:val="24"/>
                <w:lang w:val="vi-VN"/>
              </w:rPr>
              <w:t xml:space="preserve">      </w:t>
            </w:r>
            <w:r w:rsidRPr="0054354D">
              <w:rPr>
                <w:sz w:val="24"/>
                <w:szCs w:val="24"/>
                <w:lang w:val="vi-VN"/>
              </w:rPr>
              <w:t xml:space="preserve">return {"status": "ok", "summary": </w:t>
            </w:r>
            <w:r w:rsidR="005F2A0B" w:rsidRPr="008E15F7">
              <w:rPr>
                <w:sz w:val="24"/>
                <w:szCs w:val="24"/>
                <w:lang w:val="vi-VN"/>
              </w:rPr>
              <w:t>.....</w:t>
            </w:r>
            <w:r w:rsidRPr="0054354D">
              <w:rPr>
                <w:sz w:val="24"/>
                <w:szCs w:val="24"/>
                <w:lang w:val="vi-VN"/>
              </w:rPr>
              <w:t>}</w:t>
            </w:r>
          </w:p>
          <w:p w14:paraId="07B13041" w14:textId="4CC1AD30"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original_url =</w:t>
            </w:r>
            <w:r w:rsidR="00C711A4" w:rsidRPr="008E15F7">
              <w:rPr>
                <w:sz w:val="24"/>
                <w:szCs w:val="24"/>
                <w:lang w:val="vi-VN"/>
              </w:rPr>
              <w:t xml:space="preserve"> target</w:t>
            </w:r>
            <w:r w:rsidR="00502F5A">
              <w:rPr>
                <w:sz w:val="24"/>
                <w:szCs w:val="24"/>
                <w:lang w:val="vi-VN"/>
              </w:rPr>
              <w:t xml:space="preserve">  #Bắt đầu test với trường hợp đầu vào url</w:t>
            </w:r>
          </w:p>
          <w:p w14:paraId="3394E9DB" w14:textId="77777777"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parsed = urlparse(original_url)</w:t>
            </w:r>
          </w:p>
          <w:p w14:paraId="72DC51E5" w14:textId="77777777"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domain = parsed.hostname</w:t>
            </w:r>
          </w:p>
          <w:p w14:paraId="093EA825" w14:textId="77777777"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if not domain:</w:t>
            </w:r>
          </w:p>
          <w:p w14:paraId="01588165" w14:textId="4C481D72"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return {"status": "error", "message": "</w:t>
            </w:r>
            <w:r w:rsidR="006E708E" w:rsidRPr="008E15F7">
              <w:rPr>
                <w:sz w:val="24"/>
                <w:szCs w:val="24"/>
                <w:lang w:val="vi-VN"/>
              </w:rPr>
              <w:t>...</w:t>
            </w:r>
            <w:r w:rsidRPr="0054354D">
              <w:rPr>
                <w:sz w:val="24"/>
                <w:szCs w:val="24"/>
                <w:lang w:val="vi-VN"/>
              </w:rPr>
              <w:t>"}</w:t>
            </w:r>
          </w:p>
          <w:p w14:paraId="384725F8" w14:textId="3872A9B2"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 1) subdomain discovery</w:t>
            </w:r>
          </w:p>
          <w:p w14:paraId="1C887F80" w14:textId="77777777"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subs = fetch_crtsh_subdomains(domain) or []</w:t>
            </w:r>
          </w:p>
          <w:p w14:paraId="3B901443" w14:textId="77777777"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if domain not in subs:</w:t>
            </w:r>
          </w:p>
          <w:p w14:paraId="663768DB" w14:textId="74268504"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subs.insert(0, domain)</w:t>
            </w:r>
          </w:p>
          <w:p w14:paraId="76BE8DD8" w14:textId="77777777"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rec = {"domain": domain, "subdomains": subs}</w:t>
            </w:r>
          </w:p>
          <w:p w14:paraId="52C17970" w14:textId="4D8D2B32"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dump_enriched(rec, prefix="subs") </w:t>
            </w:r>
          </w:p>
          <w:p w14:paraId="740DF21D" w14:textId="04C9D215"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 2) resolve -&gt; collect IPs </w:t>
            </w:r>
          </w:p>
          <w:p w14:paraId="560E449C" w14:textId="77777777"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all_ips = set()</w:t>
            </w:r>
          </w:p>
          <w:p w14:paraId="7C6AFB18" w14:textId="77777777"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for sub in subs:</w:t>
            </w:r>
          </w:p>
          <w:p w14:paraId="2F2FD389" w14:textId="77777777"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for ip in resolve_host(sub):</w:t>
            </w:r>
          </w:p>
          <w:p w14:paraId="32AD9DF7" w14:textId="3BBF0684"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all_ips.add((ip, sub))</w:t>
            </w:r>
          </w:p>
          <w:p w14:paraId="4991E66B" w14:textId="77777777"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scanned_ips = []</w:t>
            </w:r>
          </w:p>
          <w:p w14:paraId="7D4180F7" w14:textId="77777777"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for ip, hostname in sorted(all_ips):</w:t>
            </w:r>
          </w:p>
          <w:p w14:paraId="54FD8BB9" w14:textId="77777777" w:rsidR="0054354D" w:rsidRPr="0054354D" w:rsidRDefault="0054354D" w:rsidP="00BB057C">
            <w:pPr>
              <w:spacing w:after="160" w:line="240" w:lineRule="auto"/>
              <w:ind w:firstLine="0"/>
              <w:jc w:val="left"/>
              <w:rPr>
                <w:sz w:val="24"/>
                <w:szCs w:val="24"/>
                <w:lang w:val="vi-VN"/>
              </w:rPr>
            </w:pPr>
            <w:r w:rsidRPr="0054354D">
              <w:rPr>
                <w:sz w:val="24"/>
                <w:szCs w:val="24"/>
                <w:lang w:val="vi-VN"/>
              </w:rPr>
              <w:lastRenderedPageBreak/>
              <w:t xml:space="preserve">            parsed_nmap = run_nmap_and_store(ip, hostname, domain)</w:t>
            </w:r>
          </w:p>
          <w:p w14:paraId="1DE62C20" w14:textId="77777777"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scanned_ips.append(ip)</w:t>
            </w:r>
          </w:p>
          <w:p w14:paraId="4577863F" w14:textId="2A69B844"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if enrich_from_parsed_nmap:</w:t>
            </w:r>
          </w:p>
          <w:p w14:paraId="1565FC66" w14:textId="070ED839"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enriched = enrich_from_parsed_nmap(parsed_nmap, ip, model=model)</w:t>
            </w:r>
          </w:p>
          <w:p w14:paraId="0490A2E9" w14:textId="7E68B097"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if dump_enriched:</w:t>
            </w:r>
          </w:p>
          <w:p w14:paraId="180F13E6" w14:textId="0B192F00"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dump_enriched(enriched, prefix="enriched_nmap")</w:t>
            </w:r>
          </w:p>
          <w:p w14:paraId="30178319" w14:textId="7612CFC1"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web_targets = run_web_scanners([original_url])</w:t>
            </w:r>
          </w:p>
          <w:p w14:paraId="4F3388AB" w14:textId="77777777" w:rsidR="00502F5A" w:rsidRDefault="0054354D" w:rsidP="00BB057C">
            <w:pPr>
              <w:spacing w:after="160" w:line="240" w:lineRule="auto"/>
              <w:ind w:firstLine="0"/>
              <w:jc w:val="left"/>
              <w:rPr>
                <w:sz w:val="24"/>
                <w:szCs w:val="24"/>
                <w:lang w:val="vi-VN"/>
              </w:rPr>
            </w:pPr>
            <w:r w:rsidRPr="0054354D">
              <w:rPr>
                <w:sz w:val="24"/>
                <w:szCs w:val="24"/>
                <w:lang w:val="vi-VN"/>
              </w:rPr>
              <w:t xml:space="preserve">        run_ai_enrichment_and_recursive(web_targets, original_url, model=model, </w:t>
            </w:r>
          </w:p>
          <w:p w14:paraId="110D22A9" w14:textId="4FD59149" w:rsidR="0054354D" w:rsidRPr="0054354D" w:rsidRDefault="0054354D" w:rsidP="00BB057C">
            <w:pPr>
              <w:spacing w:after="160" w:line="240" w:lineRule="auto"/>
              <w:ind w:firstLine="0"/>
              <w:jc w:val="left"/>
              <w:rPr>
                <w:sz w:val="24"/>
                <w:szCs w:val="24"/>
                <w:lang w:val="vi-VN"/>
              </w:rPr>
            </w:pPr>
            <w:r w:rsidRPr="0054354D">
              <w:rPr>
                <w:sz w:val="24"/>
                <w:szCs w:val="24"/>
                <w:lang w:val="vi-VN"/>
              </w:rPr>
              <w:t>cookie=cookie)</w:t>
            </w:r>
          </w:p>
          <w:p w14:paraId="0458E82A" w14:textId="2B582A85" w:rsidR="0054354D" w:rsidRPr="0054354D" w:rsidRDefault="0054354D" w:rsidP="00BB057C">
            <w:pPr>
              <w:spacing w:after="160" w:line="240" w:lineRule="auto"/>
              <w:ind w:firstLine="0"/>
              <w:jc w:val="left"/>
              <w:rPr>
                <w:sz w:val="24"/>
                <w:szCs w:val="24"/>
                <w:lang w:val="vi-VN"/>
              </w:rPr>
            </w:pPr>
            <w:r w:rsidRPr="0054354D">
              <w:rPr>
                <w:sz w:val="24"/>
                <w:szCs w:val="24"/>
                <w:lang w:val="vi-VN"/>
              </w:rPr>
              <w:t xml:space="preserve">        return {"status": "ok", "summary": </w:t>
            </w:r>
            <w:r w:rsidR="002C6151" w:rsidRPr="008E15F7">
              <w:rPr>
                <w:sz w:val="24"/>
                <w:szCs w:val="24"/>
                <w:lang w:val="vi-VN"/>
              </w:rPr>
              <w:t>....</w:t>
            </w:r>
            <w:r w:rsidRPr="0054354D">
              <w:rPr>
                <w:sz w:val="24"/>
                <w:szCs w:val="24"/>
                <w:lang w:val="vi-VN"/>
              </w:rPr>
              <w:t>}</w:t>
            </w:r>
          </w:p>
        </w:tc>
      </w:tr>
    </w:tbl>
    <w:p w14:paraId="08977BBC" w14:textId="3DD9B1ED" w:rsidR="00ED49EA" w:rsidRPr="008E6609" w:rsidRDefault="00ED49EA" w:rsidP="00ED49EA">
      <w:pPr>
        <w:pStyle w:val="ListParagraph"/>
        <w:numPr>
          <w:ilvl w:val="0"/>
          <w:numId w:val="102"/>
        </w:numPr>
        <w:rPr>
          <w:lang w:val="vi-VN"/>
        </w:rPr>
      </w:pPr>
      <w:r w:rsidRPr="00F57D77">
        <w:rPr>
          <w:lang w:val="vi-VN"/>
        </w:rPr>
        <w:lastRenderedPageBreak/>
        <w:t xml:space="preserve">Chức năng: </w:t>
      </w:r>
      <w:r>
        <w:rPr>
          <w:lang w:val="vi-VN"/>
        </w:rPr>
        <w:t>Đ</w:t>
      </w:r>
      <w:r w:rsidRPr="00ED49EA">
        <w:rPr>
          <w:lang w:val="vi-VN"/>
        </w:rPr>
        <w:t xml:space="preserve">iểm vào chương trình để chạy toàn bộ quy trình quét an ninh cho một mục tiêu (URL hoặc IP) theo luồng đã thiết kế: dọn output, khởi tạo DB, khám phá </w:t>
      </w:r>
      <w:r w:rsidR="003B6210">
        <w:rPr>
          <w:lang w:val="vi-VN"/>
        </w:rPr>
        <w:t>miền phụ</w:t>
      </w:r>
      <w:r w:rsidRPr="00ED49EA">
        <w:rPr>
          <w:lang w:val="vi-VN"/>
        </w:rPr>
        <w:t>, resolve IP, quét Nmap, quét web, enrich bằng AI và probe đệ quy.</w:t>
      </w:r>
    </w:p>
    <w:p w14:paraId="3672954B" w14:textId="77777777" w:rsidR="00ED49EA" w:rsidRPr="00F57D77" w:rsidRDefault="00ED49EA" w:rsidP="00ED49EA">
      <w:pPr>
        <w:pStyle w:val="ListParagraph"/>
        <w:numPr>
          <w:ilvl w:val="0"/>
          <w:numId w:val="102"/>
        </w:numPr>
      </w:pPr>
      <w:r w:rsidRPr="00F57D77">
        <w:t>Giải thích:</w:t>
      </w:r>
    </w:p>
    <w:p w14:paraId="252E5789" w14:textId="20367631" w:rsidR="006110ED" w:rsidRDefault="006110ED" w:rsidP="00ED49EA">
      <w:pPr>
        <w:pStyle w:val="ListParagraph"/>
        <w:numPr>
          <w:ilvl w:val="0"/>
          <w:numId w:val="103"/>
        </w:numPr>
        <w:rPr>
          <w:lang w:val="vi-VN"/>
        </w:rPr>
      </w:pPr>
      <w:r w:rsidRPr="006110ED">
        <w:t xml:space="preserve">gọi clean_outputs() </w:t>
      </w:r>
      <w:r>
        <w:t>để</w:t>
      </w:r>
      <w:r>
        <w:rPr>
          <w:lang w:val="vi-VN"/>
        </w:rPr>
        <w:t xml:space="preserve"> xóa các </w:t>
      </w:r>
      <w:r w:rsidR="00525A96">
        <w:rPr>
          <w:lang w:val="vi-VN"/>
        </w:rPr>
        <w:t>fil</w:t>
      </w:r>
      <w:r>
        <w:rPr>
          <w:lang w:val="vi-VN"/>
        </w:rPr>
        <w:t xml:space="preserve">e kết quả từ lần quét </w:t>
      </w:r>
      <w:r w:rsidR="00255C59">
        <w:rPr>
          <w:lang w:val="vi-VN"/>
        </w:rPr>
        <w:t>trước.</w:t>
      </w:r>
    </w:p>
    <w:p w14:paraId="06D6D0D4" w14:textId="376036DC" w:rsidR="00ED49EA" w:rsidRDefault="007B3F6E" w:rsidP="00ED49EA">
      <w:pPr>
        <w:pStyle w:val="ListParagraph"/>
        <w:numPr>
          <w:ilvl w:val="0"/>
          <w:numId w:val="103"/>
        </w:numPr>
        <w:rPr>
          <w:lang w:val="vi-VN"/>
        </w:rPr>
      </w:pPr>
      <w:r>
        <w:rPr>
          <w:lang w:val="vi-VN"/>
        </w:rPr>
        <w:t xml:space="preserve">Kiểm tra trước giá trị </w:t>
      </w:r>
      <w:r w:rsidR="00D13786">
        <w:rPr>
          <w:lang w:val="vi-VN"/>
        </w:rPr>
        <w:t xml:space="preserve">input_type, nếu là IP thì chỉ thực hiện việc gọi </w:t>
      </w:r>
      <w:r w:rsidR="00F873D2">
        <w:rPr>
          <w:lang w:val="vi-VN"/>
        </w:rPr>
        <w:t>N</w:t>
      </w:r>
      <w:r w:rsidR="00D13786">
        <w:rPr>
          <w:lang w:val="vi-VN"/>
        </w:rPr>
        <w:t>map và đưa kết quả sang</w:t>
      </w:r>
      <w:r w:rsidR="00255C59">
        <w:rPr>
          <w:lang w:val="vi-VN"/>
        </w:rPr>
        <w:t xml:space="preserve"> AI</w:t>
      </w:r>
      <w:r w:rsidR="00D13786">
        <w:rPr>
          <w:lang w:val="vi-VN"/>
        </w:rPr>
        <w:t xml:space="preserve"> </w:t>
      </w:r>
      <w:r w:rsidR="00255C59">
        <w:rPr>
          <w:lang w:val="vi-VN"/>
        </w:rPr>
        <w:t>để phân tích</w:t>
      </w:r>
      <w:r w:rsidR="00ED49EA" w:rsidRPr="00862DC4">
        <w:rPr>
          <w:lang w:val="vi-VN"/>
        </w:rPr>
        <w:t>.</w:t>
      </w:r>
      <w:r w:rsidR="00255C59">
        <w:rPr>
          <w:lang w:val="vi-VN"/>
        </w:rPr>
        <w:t xml:space="preserve"> Còn lại đều coi như là url và thực hiện toàn bộ chức năng.</w:t>
      </w:r>
    </w:p>
    <w:p w14:paraId="7A15F71B" w14:textId="1DB04792" w:rsidR="00ED49EA" w:rsidRPr="00790587" w:rsidRDefault="00255C59" w:rsidP="00ED49EA">
      <w:pPr>
        <w:pStyle w:val="ListParagraph"/>
        <w:numPr>
          <w:ilvl w:val="0"/>
          <w:numId w:val="103"/>
        </w:numPr>
        <w:rPr>
          <w:lang w:val="vi-VN"/>
        </w:rPr>
      </w:pPr>
      <w:r>
        <w:rPr>
          <w:szCs w:val="28"/>
          <w:lang w:val="vi-VN"/>
        </w:rPr>
        <w:t xml:space="preserve">Với URL </w:t>
      </w:r>
      <w:r w:rsidR="00320FA2">
        <w:rPr>
          <w:szCs w:val="28"/>
          <w:lang w:val="vi-VN"/>
        </w:rPr>
        <w:t>thự</w:t>
      </w:r>
      <w:r>
        <w:rPr>
          <w:szCs w:val="28"/>
          <w:lang w:val="vi-VN"/>
        </w:rPr>
        <w:t xml:space="preserve">c hiện hành động </w:t>
      </w:r>
      <w:r w:rsidR="00320FA2" w:rsidRPr="00320FA2">
        <w:rPr>
          <w:szCs w:val="28"/>
          <w:lang w:val="vi-VN"/>
        </w:rPr>
        <w:t xml:space="preserve">trích hostname làm </w:t>
      </w:r>
      <w:r w:rsidR="00320FA2">
        <w:rPr>
          <w:szCs w:val="28"/>
          <w:lang w:val="vi-VN"/>
        </w:rPr>
        <w:t xml:space="preserve">domain, tìm kiếm các subdomain rồi chuyển chúng thành IP. Với mỗi IP lại thực hiện việc quét bằng </w:t>
      </w:r>
      <w:r w:rsidR="00F873D2">
        <w:rPr>
          <w:szCs w:val="28"/>
          <w:lang w:val="vi-VN"/>
        </w:rPr>
        <w:t>N</w:t>
      </w:r>
      <w:r w:rsidR="00320FA2">
        <w:rPr>
          <w:szCs w:val="28"/>
          <w:lang w:val="vi-VN"/>
        </w:rPr>
        <w:t xml:space="preserve">map và phân tích bằng AI. Sau đó thực hiện quét bằng </w:t>
      </w:r>
      <w:r w:rsidR="00F873D2">
        <w:rPr>
          <w:szCs w:val="28"/>
          <w:lang w:val="vi-VN"/>
        </w:rPr>
        <w:t>N</w:t>
      </w:r>
      <w:r w:rsidR="00320FA2">
        <w:rPr>
          <w:szCs w:val="28"/>
          <w:lang w:val="vi-VN"/>
        </w:rPr>
        <w:t xml:space="preserve">ikto và </w:t>
      </w:r>
      <w:r w:rsidR="00F873D2">
        <w:rPr>
          <w:szCs w:val="28"/>
          <w:lang w:val="vi-VN"/>
        </w:rPr>
        <w:t>N</w:t>
      </w:r>
      <w:r w:rsidR="00320FA2">
        <w:rPr>
          <w:szCs w:val="28"/>
          <w:lang w:val="vi-VN"/>
        </w:rPr>
        <w:t>uclei.</w:t>
      </w:r>
      <w:r w:rsidR="00E3283F">
        <w:rPr>
          <w:szCs w:val="28"/>
          <w:lang w:val="vi-VN"/>
        </w:rPr>
        <w:t xml:space="preserve"> Cuối cùng là phân tích kết quả từ </w:t>
      </w:r>
      <w:r w:rsidR="00671183">
        <w:rPr>
          <w:szCs w:val="28"/>
          <w:lang w:val="vi-VN"/>
        </w:rPr>
        <w:t>N</w:t>
      </w:r>
      <w:r w:rsidR="00E3283F">
        <w:rPr>
          <w:szCs w:val="28"/>
          <w:lang w:val="vi-VN"/>
        </w:rPr>
        <w:t xml:space="preserve">ikto và </w:t>
      </w:r>
      <w:r w:rsidR="00F15A61">
        <w:rPr>
          <w:szCs w:val="28"/>
          <w:lang w:val="vi-VN"/>
        </w:rPr>
        <w:t>N</w:t>
      </w:r>
      <w:r w:rsidR="00E3283F">
        <w:rPr>
          <w:szCs w:val="28"/>
          <w:lang w:val="vi-VN"/>
        </w:rPr>
        <w:t>uclei và quét tìm các endpoint, lỗ hổng trên trang web.</w:t>
      </w:r>
    </w:p>
    <w:p w14:paraId="58506700" w14:textId="767843ED" w:rsidR="00C529C4" w:rsidRPr="00A37E2C" w:rsidRDefault="00ED49EA" w:rsidP="00A37E2C">
      <w:pPr>
        <w:pStyle w:val="ListParagraph"/>
        <w:numPr>
          <w:ilvl w:val="0"/>
          <w:numId w:val="102"/>
        </w:numPr>
        <w:rPr>
          <w:lang w:val="vi-VN"/>
        </w:rPr>
      </w:pPr>
      <w:r w:rsidRPr="001A17B1">
        <w:rPr>
          <w:lang w:val="vi-VN"/>
        </w:rPr>
        <w:t xml:space="preserve">Ý nghĩa: </w:t>
      </w:r>
      <w:r w:rsidRPr="00ED49EA">
        <w:rPr>
          <w:lang w:val="vi-VN"/>
        </w:rPr>
        <w:t xml:space="preserve">orchestrator cao cấp trong </w:t>
      </w:r>
      <w:r>
        <w:rPr>
          <w:lang w:val="vi-VN"/>
        </w:rPr>
        <w:t>quy trình</w:t>
      </w:r>
      <w:r w:rsidRPr="00ED49EA">
        <w:rPr>
          <w:lang w:val="vi-VN"/>
        </w:rPr>
        <w:t>; chịu trách nhiệm tuần tự hoá các bước</w:t>
      </w:r>
      <w:r>
        <w:rPr>
          <w:lang w:val="vi-VN"/>
        </w:rPr>
        <w:t xml:space="preserve"> quét, lưu giá trị quét, phân tích kết quả bằng AI và </w:t>
      </w:r>
      <w:r w:rsidRPr="00ED49EA">
        <w:rPr>
          <w:lang w:val="vi-VN"/>
        </w:rPr>
        <w:t>ghi kết quả trung gian (dump_enriched)</w:t>
      </w:r>
      <w:r>
        <w:rPr>
          <w:lang w:val="vi-VN"/>
        </w:rPr>
        <w:t xml:space="preserve">. </w:t>
      </w:r>
    </w:p>
    <w:p w14:paraId="635AEBC8" w14:textId="2B63EE08" w:rsidR="00A37E2C" w:rsidRDefault="004913BE" w:rsidP="0085136E">
      <w:pPr>
        <w:pStyle w:val="Heading3"/>
        <w:rPr>
          <w:lang w:val="vi-VN"/>
        </w:rPr>
      </w:pPr>
      <w:bookmarkStart w:id="60" w:name="_Toc214386351"/>
      <w:r>
        <w:t>Mô hình</w:t>
      </w:r>
      <w:r w:rsidR="0085136E" w:rsidRPr="000B775A">
        <w:t xml:space="preserve"> API Backend</w:t>
      </w:r>
      <w:bookmarkEnd w:id="60"/>
    </w:p>
    <w:p w14:paraId="07B029E9" w14:textId="105ED268" w:rsidR="0085136E" w:rsidRPr="0085136E" w:rsidRDefault="0085136E" w:rsidP="0085136E">
      <w:pPr>
        <w:rPr>
          <w:lang w:val="vi-VN"/>
        </w:rPr>
      </w:pPr>
      <w:r w:rsidRPr="0085136E">
        <w:rPr>
          <w:lang w:val="vi-VN"/>
        </w:rPr>
        <w:t xml:space="preserve">Các </w:t>
      </w:r>
      <w:r w:rsidR="004913BE">
        <w:rPr>
          <w:lang w:val="vi-VN"/>
        </w:rPr>
        <w:t>Mô hình</w:t>
      </w:r>
      <w:r w:rsidRPr="0085136E">
        <w:rPr>
          <w:lang w:val="vi-VN"/>
        </w:rPr>
        <w:t xml:space="preserve"> backend API này cung cấp giao diện RESTful để frontend và các hệ thống khác tương tác với hệ thống kiểm thử bảo mật. Chúng thực hiện các nhiệm vụ</w:t>
      </w:r>
      <w:r>
        <w:rPr>
          <w:lang w:val="vi-VN"/>
        </w:rPr>
        <w:t xml:space="preserve"> k</w:t>
      </w:r>
      <w:r w:rsidRPr="0085136E">
        <w:rPr>
          <w:lang w:val="vi-VN"/>
        </w:rPr>
        <w:t>hởi tạo và theo dõi tiến trình quét (orchestrator_runner.py)</w:t>
      </w:r>
      <w:r>
        <w:rPr>
          <w:lang w:val="vi-VN"/>
        </w:rPr>
        <w:t>; t</w:t>
      </w:r>
      <w:r w:rsidRPr="0085136E">
        <w:rPr>
          <w:lang w:val="vi-VN"/>
        </w:rPr>
        <w:t>ruy xuất kết quả quét từ file JSONL (results.py)</w:t>
      </w:r>
      <w:r>
        <w:rPr>
          <w:lang w:val="vi-VN"/>
        </w:rPr>
        <w:t>; q</w:t>
      </w:r>
      <w:r w:rsidRPr="0085136E">
        <w:rPr>
          <w:lang w:val="vi-VN"/>
        </w:rPr>
        <w:t xml:space="preserve">uản lý API key phục vụ cho các </w:t>
      </w:r>
      <w:r w:rsidR="006252BF">
        <w:rPr>
          <w:lang w:val="vi-VN"/>
        </w:rPr>
        <w:t>m</w:t>
      </w:r>
      <w:r w:rsidR="004913BE">
        <w:rPr>
          <w:lang w:val="vi-VN"/>
        </w:rPr>
        <w:t>ô hình</w:t>
      </w:r>
      <w:r w:rsidRPr="0085136E">
        <w:rPr>
          <w:lang w:val="vi-VN"/>
        </w:rPr>
        <w:t xml:space="preserve"> AI (api_keys.py).</w:t>
      </w:r>
    </w:p>
    <w:p w14:paraId="0C44903C" w14:textId="45C97535" w:rsidR="0085136E" w:rsidRPr="00532F0E" w:rsidRDefault="0085136E" w:rsidP="0085136E">
      <w:pPr>
        <w:rPr>
          <w:lang w:val="vi-VN"/>
        </w:rPr>
      </w:pPr>
      <w:r w:rsidRPr="00532F0E">
        <w:rPr>
          <w:lang w:val="vi-VN"/>
        </w:rPr>
        <w:lastRenderedPageBreak/>
        <w:t xml:space="preserve">Luồng hoạt động tổng </w:t>
      </w:r>
      <w:r w:rsidR="00532F0E" w:rsidRPr="00532F0E">
        <w:rPr>
          <w:lang w:val="vi-VN"/>
        </w:rPr>
        <w:t>quát</w:t>
      </w:r>
      <w:r w:rsidR="00532F0E">
        <w:rPr>
          <w:lang w:val="vi-VN"/>
        </w:rPr>
        <w:t>:</w:t>
      </w:r>
    </w:p>
    <w:p w14:paraId="3D5E174D" w14:textId="77777777" w:rsidR="0085136E" w:rsidRPr="008824F3" w:rsidRDefault="0085136E" w:rsidP="0085136E">
      <w:pPr>
        <w:numPr>
          <w:ilvl w:val="0"/>
          <w:numId w:val="135"/>
        </w:numPr>
        <w:spacing w:after="160" w:line="259" w:lineRule="auto"/>
        <w:jc w:val="left"/>
        <w:rPr>
          <w:lang w:val="vi-VN"/>
        </w:rPr>
      </w:pPr>
      <w:r w:rsidRPr="008824F3">
        <w:rPr>
          <w:lang w:val="vi-VN"/>
        </w:rPr>
        <w:t>Người dùng gửi yêu cầu quét qua /api/scan.</w:t>
      </w:r>
    </w:p>
    <w:p w14:paraId="5DB0C614" w14:textId="77777777" w:rsidR="0085136E" w:rsidRPr="008824F3" w:rsidRDefault="0085136E" w:rsidP="0085136E">
      <w:pPr>
        <w:numPr>
          <w:ilvl w:val="0"/>
          <w:numId w:val="135"/>
        </w:numPr>
        <w:spacing w:after="160" w:line="259" w:lineRule="auto"/>
        <w:jc w:val="left"/>
        <w:rPr>
          <w:lang w:val="vi-VN"/>
        </w:rPr>
      </w:pPr>
      <w:r w:rsidRPr="008824F3">
        <w:rPr>
          <w:lang w:val="vi-VN"/>
        </w:rPr>
        <w:t>Hệ thống tạo job_id, chạy nền run_scan, lưu trạng thái vào jobs.</w:t>
      </w:r>
    </w:p>
    <w:p w14:paraId="61ABD6B0" w14:textId="77777777" w:rsidR="0085136E" w:rsidRPr="008824F3" w:rsidRDefault="0085136E" w:rsidP="0085136E">
      <w:pPr>
        <w:numPr>
          <w:ilvl w:val="0"/>
          <w:numId w:val="135"/>
        </w:numPr>
        <w:spacing w:after="160" w:line="259" w:lineRule="auto"/>
        <w:jc w:val="left"/>
        <w:rPr>
          <w:lang w:val="vi-VN"/>
        </w:rPr>
      </w:pPr>
      <w:r w:rsidRPr="008824F3">
        <w:rPr>
          <w:lang w:val="vi-VN"/>
        </w:rPr>
        <w:t>Người dùng truy vấn trạng thái qua /api/status/{job_id}.</w:t>
      </w:r>
    </w:p>
    <w:p w14:paraId="18580D95" w14:textId="77777777" w:rsidR="0085136E" w:rsidRPr="008824F3" w:rsidRDefault="0085136E" w:rsidP="0085136E">
      <w:pPr>
        <w:numPr>
          <w:ilvl w:val="0"/>
          <w:numId w:val="135"/>
        </w:numPr>
        <w:spacing w:after="160" w:line="259" w:lineRule="auto"/>
        <w:jc w:val="left"/>
        <w:rPr>
          <w:lang w:val="vi-VN"/>
        </w:rPr>
      </w:pPr>
      <w:r w:rsidRPr="008824F3">
        <w:rPr>
          <w:lang w:val="vi-VN"/>
        </w:rPr>
        <w:t>Khi quét xong, kết quả được truy xuất qua /api/results/job/{job_id} hoặc /api/results/{tool}.</w:t>
      </w:r>
    </w:p>
    <w:p w14:paraId="050DD956" w14:textId="77777777" w:rsidR="0085136E" w:rsidRPr="008824F3" w:rsidRDefault="0085136E" w:rsidP="0085136E">
      <w:pPr>
        <w:numPr>
          <w:ilvl w:val="0"/>
          <w:numId w:val="135"/>
        </w:numPr>
        <w:spacing w:after="160" w:line="259" w:lineRule="auto"/>
        <w:jc w:val="left"/>
        <w:rPr>
          <w:lang w:val="vi-VN"/>
        </w:rPr>
      </w:pPr>
      <w:r w:rsidRPr="008824F3">
        <w:rPr>
          <w:lang w:val="vi-VN"/>
        </w:rPr>
        <w:t>API key được thêm qua /api/api-keys và liệt kê qua /api/api-keys.</w:t>
      </w:r>
    </w:p>
    <w:p w14:paraId="7F57614D" w14:textId="77777777" w:rsidR="0085136E" w:rsidRPr="008824F3" w:rsidRDefault="0085136E" w:rsidP="0085136E">
      <w:pPr>
        <w:rPr>
          <w:lang w:val="vi-VN"/>
        </w:rPr>
      </w:pPr>
      <w:r w:rsidRPr="008824F3">
        <w:rPr>
          <w:lang w:val="vi-VN"/>
        </w:rPr>
        <w:t>Trích mã nguồn và phân tích chức năng</w:t>
      </w:r>
    </w:p>
    <w:p w14:paraId="6E74E39E" w14:textId="47584D4F" w:rsidR="0085136E" w:rsidRPr="0085136E" w:rsidRDefault="0085136E" w:rsidP="0085136E">
      <w:pPr>
        <w:rPr>
          <w:b/>
          <w:bCs/>
          <w:lang w:val="vi-VN"/>
        </w:rPr>
      </w:pPr>
      <w:r>
        <w:t>File</w:t>
      </w:r>
      <w:r>
        <w:rPr>
          <w:lang w:val="vi-VN"/>
        </w:rPr>
        <w:t xml:space="preserve"> </w:t>
      </w:r>
      <w:r w:rsidRPr="000B775A">
        <w:t>orchestrator_runner.</w:t>
      </w:r>
      <w:r>
        <w:t>py</w:t>
      </w:r>
      <w:r>
        <w:rPr>
          <w:lang w:val="vi-VN"/>
        </w:rPr>
        <w:t>:</w:t>
      </w:r>
    </w:p>
    <w:tbl>
      <w:tblPr>
        <w:tblW w:w="9022"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338"/>
        <w:gridCol w:w="8684"/>
      </w:tblGrid>
      <w:tr w:rsidR="00C842B8" w:rsidRPr="00C842B8" w14:paraId="7FADA0CE" w14:textId="77777777" w:rsidTr="00C842B8">
        <w:trPr>
          <w:tblCellSpacing w:w="15" w:type="dxa"/>
        </w:trPr>
        <w:tc>
          <w:tcPr>
            <w:tcW w:w="0" w:type="auto"/>
            <w:shd w:val="clear" w:color="auto" w:fill="D4D4D4"/>
            <w:vAlign w:val="center"/>
            <w:hideMark/>
          </w:tcPr>
          <w:p w14:paraId="72827744" w14:textId="77777777" w:rsidR="00C842B8" w:rsidRPr="00C842B8" w:rsidRDefault="00C842B8" w:rsidP="00BB057C">
            <w:pPr>
              <w:spacing w:after="160" w:line="240" w:lineRule="auto"/>
              <w:ind w:firstLine="0"/>
              <w:jc w:val="center"/>
              <w:rPr>
                <w:sz w:val="24"/>
                <w:szCs w:val="24"/>
                <w:lang w:val="vi-VN"/>
              </w:rPr>
            </w:pPr>
            <w:r w:rsidRPr="00C842B8">
              <w:rPr>
                <w:sz w:val="24"/>
                <w:szCs w:val="24"/>
                <w:lang w:val="vi-VN"/>
              </w:rPr>
              <w:t>1</w:t>
            </w:r>
          </w:p>
          <w:p w14:paraId="12265308" w14:textId="7634895C" w:rsidR="00C842B8" w:rsidRPr="00C842B8" w:rsidRDefault="00C842B8" w:rsidP="00BB057C">
            <w:pPr>
              <w:spacing w:after="160" w:line="240" w:lineRule="auto"/>
              <w:ind w:firstLine="0"/>
              <w:jc w:val="center"/>
              <w:rPr>
                <w:sz w:val="24"/>
                <w:szCs w:val="24"/>
                <w:lang w:val="vi-VN"/>
              </w:rPr>
            </w:pPr>
            <w:r w:rsidRPr="00C842B8">
              <w:rPr>
                <w:sz w:val="24"/>
                <w:szCs w:val="24"/>
                <w:lang w:val="vi-VN"/>
              </w:rPr>
              <w:t>2</w:t>
            </w:r>
          </w:p>
          <w:p w14:paraId="634C1FF6" w14:textId="588674EC" w:rsidR="00C842B8" w:rsidRPr="00C842B8" w:rsidRDefault="00C842B8" w:rsidP="00BB057C">
            <w:pPr>
              <w:spacing w:after="160" w:line="240" w:lineRule="auto"/>
              <w:ind w:firstLine="0"/>
              <w:jc w:val="center"/>
              <w:rPr>
                <w:sz w:val="24"/>
                <w:szCs w:val="24"/>
                <w:lang w:val="vi-VN"/>
              </w:rPr>
            </w:pPr>
            <w:r w:rsidRPr="00C842B8">
              <w:rPr>
                <w:sz w:val="24"/>
                <w:szCs w:val="24"/>
                <w:lang w:val="vi-VN"/>
              </w:rPr>
              <w:t>3</w:t>
            </w:r>
          </w:p>
          <w:p w14:paraId="7A731A33" w14:textId="39406E28" w:rsidR="00C842B8" w:rsidRPr="00C842B8" w:rsidRDefault="00C842B8" w:rsidP="00BB057C">
            <w:pPr>
              <w:spacing w:after="160" w:line="240" w:lineRule="auto"/>
              <w:ind w:firstLine="0"/>
              <w:jc w:val="center"/>
              <w:rPr>
                <w:sz w:val="24"/>
                <w:szCs w:val="24"/>
                <w:lang w:val="vi-VN"/>
              </w:rPr>
            </w:pPr>
            <w:r w:rsidRPr="00C842B8">
              <w:rPr>
                <w:sz w:val="24"/>
                <w:szCs w:val="24"/>
                <w:lang w:val="vi-VN"/>
              </w:rPr>
              <w:t>4</w:t>
            </w:r>
          </w:p>
          <w:p w14:paraId="2CC0FDB5" w14:textId="77CEC800" w:rsidR="00C842B8" w:rsidRPr="00C842B8" w:rsidRDefault="00C842B8" w:rsidP="00BB057C">
            <w:pPr>
              <w:spacing w:after="160" w:line="240" w:lineRule="auto"/>
              <w:ind w:firstLine="0"/>
              <w:jc w:val="center"/>
              <w:rPr>
                <w:sz w:val="24"/>
                <w:szCs w:val="24"/>
                <w:lang w:val="vi-VN"/>
              </w:rPr>
            </w:pPr>
            <w:r w:rsidRPr="00C842B8">
              <w:rPr>
                <w:sz w:val="24"/>
                <w:szCs w:val="24"/>
                <w:lang w:val="vi-VN"/>
              </w:rPr>
              <w:t>5</w:t>
            </w:r>
          </w:p>
          <w:p w14:paraId="02D1C0E1" w14:textId="52DB8F2D" w:rsidR="00C842B8" w:rsidRPr="00C842B8" w:rsidRDefault="00C842B8" w:rsidP="00BB057C">
            <w:pPr>
              <w:spacing w:after="160" w:line="240" w:lineRule="auto"/>
              <w:ind w:firstLine="0"/>
              <w:jc w:val="center"/>
              <w:rPr>
                <w:sz w:val="24"/>
                <w:szCs w:val="24"/>
                <w:lang w:val="vi-VN"/>
              </w:rPr>
            </w:pPr>
            <w:r w:rsidRPr="00C842B8">
              <w:rPr>
                <w:sz w:val="24"/>
                <w:szCs w:val="24"/>
                <w:lang w:val="vi-VN"/>
              </w:rPr>
              <w:t>6</w:t>
            </w:r>
          </w:p>
          <w:p w14:paraId="43E12D16" w14:textId="4C108FD5" w:rsidR="00C842B8" w:rsidRPr="00C842B8" w:rsidRDefault="00C842B8" w:rsidP="00BB057C">
            <w:pPr>
              <w:spacing w:after="160" w:line="240" w:lineRule="auto"/>
              <w:ind w:firstLine="0"/>
              <w:jc w:val="center"/>
              <w:rPr>
                <w:sz w:val="24"/>
                <w:szCs w:val="24"/>
                <w:lang w:val="vi-VN"/>
              </w:rPr>
            </w:pPr>
            <w:r w:rsidRPr="00C842B8">
              <w:rPr>
                <w:sz w:val="24"/>
                <w:szCs w:val="24"/>
                <w:lang w:val="vi-VN"/>
              </w:rPr>
              <w:t>7</w:t>
            </w:r>
          </w:p>
          <w:p w14:paraId="308B8B6C" w14:textId="326ABA18" w:rsidR="00C842B8" w:rsidRPr="00C842B8" w:rsidRDefault="00C842B8" w:rsidP="00BB057C">
            <w:pPr>
              <w:spacing w:after="160" w:line="240" w:lineRule="auto"/>
              <w:ind w:firstLine="0"/>
              <w:jc w:val="center"/>
              <w:rPr>
                <w:sz w:val="24"/>
                <w:szCs w:val="24"/>
                <w:lang w:val="vi-VN"/>
              </w:rPr>
            </w:pPr>
            <w:r w:rsidRPr="00C842B8">
              <w:rPr>
                <w:sz w:val="24"/>
                <w:szCs w:val="24"/>
                <w:lang w:val="vi-VN"/>
              </w:rPr>
              <w:t>8</w:t>
            </w:r>
          </w:p>
          <w:p w14:paraId="74708453" w14:textId="4371EAC8" w:rsidR="00C842B8" w:rsidRPr="00C842B8" w:rsidRDefault="00C842B8" w:rsidP="00BB057C">
            <w:pPr>
              <w:spacing w:after="160" w:line="240" w:lineRule="auto"/>
              <w:ind w:firstLine="0"/>
              <w:jc w:val="center"/>
              <w:rPr>
                <w:sz w:val="24"/>
                <w:szCs w:val="24"/>
                <w:lang w:val="vi-VN"/>
              </w:rPr>
            </w:pPr>
            <w:r w:rsidRPr="00C842B8">
              <w:rPr>
                <w:sz w:val="24"/>
                <w:szCs w:val="24"/>
                <w:lang w:val="vi-VN"/>
              </w:rPr>
              <w:t>9</w:t>
            </w:r>
          </w:p>
          <w:p w14:paraId="1B91590B" w14:textId="77777777" w:rsidR="00C842B8" w:rsidRPr="00C842B8" w:rsidRDefault="00C842B8" w:rsidP="00BB057C">
            <w:pPr>
              <w:spacing w:after="160" w:line="240" w:lineRule="auto"/>
              <w:ind w:firstLine="0"/>
              <w:jc w:val="center"/>
              <w:rPr>
                <w:sz w:val="24"/>
                <w:szCs w:val="24"/>
                <w:lang w:val="vi-VN"/>
              </w:rPr>
            </w:pPr>
            <w:r w:rsidRPr="00C842B8">
              <w:rPr>
                <w:sz w:val="24"/>
                <w:szCs w:val="24"/>
                <w:lang w:val="vi-VN"/>
              </w:rPr>
              <w:t>10</w:t>
            </w:r>
          </w:p>
          <w:p w14:paraId="3211BC43" w14:textId="77777777" w:rsidR="00C842B8" w:rsidRPr="00C842B8" w:rsidRDefault="00C842B8" w:rsidP="00BB057C">
            <w:pPr>
              <w:spacing w:after="160" w:line="240" w:lineRule="auto"/>
              <w:ind w:firstLine="0"/>
              <w:jc w:val="center"/>
              <w:rPr>
                <w:sz w:val="24"/>
                <w:szCs w:val="24"/>
                <w:lang w:val="vi-VN"/>
              </w:rPr>
            </w:pPr>
            <w:r w:rsidRPr="00C842B8">
              <w:rPr>
                <w:sz w:val="24"/>
                <w:szCs w:val="24"/>
                <w:lang w:val="vi-VN"/>
              </w:rPr>
              <w:t>11</w:t>
            </w:r>
          </w:p>
          <w:p w14:paraId="6D7011D5" w14:textId="77777777" w:rsidR="00C842B8" w:rsidRPr="00C842B8" w:rsidRDefault="00C842B8" w:rsidP="00BB057C">
            <w:pPr>
              <w:spacing w:after="160" w:line="240" w:lineRule="auto"/>
              <w:ind w:firstLine="0"/>
              <w:jc w:val="center"/>
              <w:rPr>
                <w:sz w:val="24"/>
                <w:szCs w:val="24"/>
                <w:lang w:val="vi-VN"/>
              </w:rPr>
            </w:pPr>
            <w:r w:rsidRPr="00C842B8">
              <w:rPr>
                <w:sz w:val="24"/>
                <w:szCs w:val="24"/>
                <w:lang w:val="vi-VN"/>
              </w:rPr>
              <w:t>12</w:t>
            </w:r>
          </w:p>
          <w:p w14:paraId="7F68FAC2" w14:textId="77777777" w:rsidR="00C842B8" w:rsidRPr="00C842B8" w:rsidRDefault="00C842B8" w:rsidP="00BB057C">
            <w:pPr>
              <w:spacing w:after="160" w:line="240" w:lineRule="auto"/>
              <w:ind w:firstLine="0"/>
              <w:jc w:val="center"/>
              <w:rPr>
                <w:sz w:val="24"/>
                <w:szCs w:val="24"/>
                <w:lang w:val="vi-VN"/>
              </w:rPr>
            </w:pPr>
            <w:r w:rsidRPr="00C842B8">
              <w:rPr>
                <w:sz w:val="24"/>
                <w:szCs w:val="24"/>
                <w:lang w:val="vi-VN"/>
              </w:rPr>
              <w:t>13</w:t>
            </w:r>
          </w:p>
          <w:p w14:paraId="7968D158" w14:textId="77777777" w:rsidR="00C842B8" w:rsidRPr="00C842B8" w:rsidRDefault="00C842B8" w:rsidP="00BB057C">
            <w:pPr>
              <w:spacing w:after="160" w:line="240" w:lineRule="auto"/>
              <w:ind w:firstLine="0"/>
              <w:jc w:val="center"/>
              <w:rPr>
                <w:sz w:val="24"/>
                <w:szCs w:val="24"/>
                <w:lang w:val="vi-VN"/>
              </w:rPr>
            </w:pPr>
            <w:r w:rsidRPr="00C842B8">
              <w:rPr>
                <w:sz w:val="24"/>
                <w:szCs w:val="24"/>
                <w:lang w:val="vi-VN"/>
              </w:rPr>
              <w:t>14</w:t>
            </w:r>
          </w:p>
          <w:p w14:paraId="45341A53" w14:textId="77777777" w:rsidR="00C842B8" w:rsidRPr="00C842B8" w:rsidRDefault="00C842B8" w:rsidP="00BB057C">
            <w:pPr>
              <w:spacing w:after="160" w:line="240" w:lineRule="auto"/>
              <w:ind w:firstLine="0"/>
              <w:jc w:val="center"/>
              <w:rPr>
                <w:sz w:val="24"/>
                <w:szCs w:val="24"/>
                <w:lang w:val="vi-VN"/>
              </w:rPr>
            </w:pPr>
            <w:r w:rsidRPr="00C842B8">
              <w:rPr>
                <w:sz w:val="24"/>
                <w:szCs w:val="24"/>
                <w:lang w:val="vi-VN"/>
              </w:rPr>
              <w:t>15</w:t>
            </w:r>
          </w:p>
          <w:p w14:paraId="7AE2B7A4" w14:textId="77777777" w:rsidR="00C842B8" w:rsidRPr="00C842B8" w:rsidRDefault="00C842B8" w:rsidP="00BB057C">
            <w:pPr>
              <w:spacing w:after="160" w:line="240" w:lineRule="auto"/>
              <w:ind w:firstLine="0"/>
              <w:jc w:val="center"/>
              <w:rPr>
                <w:sz w:val="24"/>
                <w:szCs w:val="24"/>
                <w:lang w:val="vi-VN"/>
              </w:rPr>
            </w:pPr>
            <w:r w:rsidRPr="00C842B8">
              <w:rPr>
                <w:sz w:val="24"/>
                <w:szCs w:val="24"/>
                <w:lang w:val="vi-VN"/>
              </w:rPr>
              <w:t>16</w:t>
            </w:r>
          </w:p>
          <w:p w14:paraId="66AC1872" w14:textId="77777777" w:rsidR="00C842B8" w:rsidRPr="00C842B8" w:rsidRDefault="00C842B8" w:rsidP="00BB057C">
            <w:pPr>
              <w:spacing w:after="160" w:line="240" w:lineRule="auto"/>
              <w:ind w:firstLine="0"/>
              <w:jc w:val="center"/>
              <w:rPr>
                <w:sz w:val="24"/>
                <w:szCs w:val="24"/>
                <w:lang w:val="vi-VN"/>
              </w:rPr>
            </w:pPr>
            <w:r w:rsidRPr="00C842B8">
              <w:rPr>
                <w:sz w:val="24"/>
                <w:szCs w:val="24"/>
                <w:lang w:val="vi-VN"/>
              </w:rPr>
              <w:t>17</w:t>
            </w:r>
          </w:p>
          <w:p w14:paraId="7332AFA4" w14:textId="77777777" w:rsidR="00C842B8" w:rsidRPr="00C842B8" w:rsidRDefault="00C842B8" w:rsidP="00BB057C">
            <w:pPr>
              <w:spacing w:after="160" w:line="240" w:lineRule="auto"/>
              <w:ind w:firstLine="0"/>
              <w:jc w:val="center"/>
              <w:rPr>
                <w:sz w:val="24"/>
                <w:szCs w:val="24"/>
                <w:lang w:val="vi-VN"/>
              </w:rPr>
            </w:pPr>
            <w:r w:rsidRPr="00C842B8">
              <w:rPr>
                <w:sz w:val="24"/>
                <w:szCs w:val="24"/>
                <w:lang w:val="vi-VN"/>
              </w:rPr>
              <w:t>18</w:t>
            </w:r>
          </w:p>
          <w:p w14:paraId="7A892BCC" w14:textId="77777777" w:rsidR="00C842B8" w:rsidRPr="00C842B8" w:rsidRDefault="00C842B8" w:rsidP="00BB057C">
            <w:pPr>
              <w:spacing w:after="160" w:line="240" w:lineRule="auto"/>
              <w:ind w:firstLine="0"/>
              <w:jc w:val="center"/>
              <w:rPr>
                <w:sz w:val="24"/>
                <w:szCs w:val="24"/>
                <w:lang w:val="vi-VN"/>
              </w:rPr>
            </w:pPr>
            <w:r w:rsidRPr="00C842B8">
              <w:rPr>
                <w:sz w:val="24"/>
                <w:szCs w:val="24"/>
                <w:lang w:val="vi-VN"/>
              </w:rPr>
              <w:t>19</w:t>
            </w:r>
          </w:p>
        </w:tc>
        <w:tc>
          <w:tcPr>
            <w:tcW w:w="0" w:type="auto"/>
            <w:shd w:val="clear" w:color="auto" w:fill="D4D4D4"/>
            <w:vAlign w:val="center"/>
            <w:hideMark/>
          </w:tcPr>
          <w:p w14:paraId="7B622FCF" w14:textId="77777777" w:rsidR="00C842B8" w:rsidRPr="00C842B8" w:rsidRDefault="00C842B8" w:rsidP="00BB057C">
            <w:pPr>
              <w:spacing w:after="160" w:line="240" w:lineRule="auto"/>
              <w:ind w:firstLine="0"/>
              <w:jc w:val="left"/>
              <w:rPr>
                <w:sz w:val="24"/>
                <w:szCs w:val="24"/>
                <w:lang w:val="vi-VN"/>
              </w:rPr>
            </w:pPr>
            <w:r w:rsidRPr="00C842B8">
              <w:rPr>
                <w:sz w:val="24"/>
                <w:szCs w:val="24"/>
                <w:lang w:val="vi-VN"/>
              </w:rPr>
              <w:t>router = APIRouter()</w:t>
            </w:r>
          </w:p>
          <w:p w14:paraId="00D11E66" w14:textId="77777777" w:rsidR="00C842B8" w:rsidRPr="00C842B8" w:rsidRDefault="00C842B8" w:rsidP="00BB057C">
            <w:pPr>
              <w:spacing w:after="160" w:line="240" w:lineRule="auto"/>
              <w:ind w:firstLine="0"/>
              <w:jc w:val="left"/>
              <w:rPr>
                <w:sz w:val="24"/>
                <w:szCs w:val="24"/>
                <w:lang w:val="vi-VN"/>
              </w:rPr>
            </w:pPr>
            <w:r w:rsidRPr="00C842B8">
              <w:rPr>
                <w:sz w:val="24"/>
                <w:szCs w:val="24"/>
                <w:lang w:val="vi-VN"/>
              </w:rPr>
              <w:t>jobs = {}  # job_id -&gt; {status, result, error, started_at, finished_at}</w:t>
            </w:r>
          </w:p>
          <w:p w14:paraId="7187EED1" w14:textId="77777777" w:rsidR="00C842B8" w:rsidRPr="00C842B8" w:rsidRDefault="00C842B8" w:rsidP="00BB057C">
            <w:pPr>
              <w:spacing w:after="160" w:line="240" w:lineRule="auto"/>
              <w:ind w:firstLine="0"/>
              <w:jc w:val="left"/>
              <w:rPr>
                <w:sz w:val="24"/>
                <w:szCs w:val="24"/>
                <w:lang w:val="vi-VN"/>
              </w:rPr>
            </w:pPr>
            <w:r w:rsidRPr="00C842B8">
              <w:rPr>
                <w:sz w:val="24"/>
                <w:szCs w:val="24"/>
                <w:lang w:val="vi-VN"/>
              </w:rPr>
              <w:t>def run_job(job_id, req: ScanRequest):</w:t>
            </w:r>
          </w:p>
          <w:p w14:paraId="06E1B7E0" w14:textId="77777777" w:rsidR="00C842B8" w:rsidRPr="00C842B8" w:rsidRDefault="00C842B8" w:rsidP="00BB057C">
            <w:pPr>
              <w:spacing w:after="160" w:line="240" w:lineRule="auto"/>
              <w:ind w:firstLine="0"/>
              <w:jc w:val="left"/>
              <w:rPr>
                <w:sz w:val="24"/>
                <w:szCs w:val="24"/>
                <w:lang w:val="vi-VN"/>
              </w:rPr>
            </w:pPr>
            <w:r w:rsidRPr="00C842B8">
              <w:rPr>
                <w:sz w:val="24"/>
                <w:szCs w:val="24"/>
                <w:lang w:val="vi-VN"/>
              </w:rPr>
              <w:t xml:space="preserve">    jobs[job_id]["status"] = "running"</w:t>
            </w:r>
          </w:p>
          <w:p w14:paraId="1C57B344" w14:textId="77777777" w:rsidR="00C842B8" w:rsidRPr="00C842B8" w:rsidRDefault="00C842B8" w:rsidP="00BB057C">
            <w:pPr>
              <w:spacing w:after="160" w:line="240" w:lineRule="auto"/>
              <w:ind w:firstLine="0"/>
              <w:jc w:val="left"/>
              <w:rPr>
                <w:sz w:val="24"/>
                <w:szCs w:val="24"/>
                <w:lang w:val="vi-VN"/>
              </w:rPr>
            </w:pPr>
            <w:r w:rsidRPr="00C842B8">
              <w:rPr>
                <w:sz w:val="24"/>
                <w:szCs w:val="24"/>
                <w:lang w:val="vi-VN"/>
              </w:rPr>
              <w:t xml:space="preserve">    jobs[job_id]["started_at"] = time.time()</w:t>
            </w:r>
          </w:p>
          <w:p w14:paraId="6B84F597" w14:textId="77777777" w:rsidR="00C842B8" w:rsidRPr="00C842B8" w:rsidRDefault="00C842B8" w:rsidP="00BB057C">
            <w:pPr>
              <w:spacing w:after="160" w:line="240" w:lineRule="auto"/>
              <w:ind w:firstLine="0"/>
              <w:jc w:val="left"/>
              <w:rPr>
                <w:sz w:val="24"/>
                <w:szCs w:val="24"/>
                <w:lang w:val="vi-VN"/>
              </w:rPr>
            </w:pPr>
            <w:r w:rsidRPr="00C842B8">
              <w:rPr>
                <w:sz w:val="24"/>
                <w:szCs w:val="24"/>
                <w:lang w:val="vi-VN"/>
              </w:rPr>
              <w:t xml:space="preserve">    try:</w:t>
            </w:r>
          </w:p>
          <w:p w14:paraId="66CEA368" w14:textId="77777777" w:rsidR="00C842B8" w:rsidRPr="00C842B8" w:rsidRDefault="00C842B8" w:rsidP="00BB057C">
            <w:pPr>
              <w:spacing w:after="160" w:line="240" w:lineRule="auto"/>
              <w:ind w:firstLine="0"/>
              <w:jc w:val="left"/>
              <w:rPr>
                <w:sz w:val="24"/>
                <w:szCs w:val="24"/>
                <w:lang w:val="vi-VN"/>
              </w:rPr>
            </w:pPr>
            <w:r w:rsidRPr="00C842B8">
              <w:rPr>
                <w:sz w:val="24"/>
                <w:szCs w:val="24"/>
                <w:lang w:val="vi-VN"/>
              </w:rPr>
              <w:t xml:space="preserve">        result = run_scan(req.target, req.model, req.cookie, req.clean, req.input_type)</w:t>
            </w:r>
          </w:p>
          <w:p w14:paraId="205FA8DF" w14:textId="77777777" w:rsidR="00C842B8" w:rsidRPr="00C842B8" w:rsidRDefault="00C842B8" w:rsidP="00BB057C">
            <w:pPr>
              <w:spacing w:after="160" w:line="240" w:lineRule="auto"/>
              <w:ind w:firstLine="0"/>
              <w:jc w:val="left"/>
              <w:rPr>
                <w:sz w:val="24"/>
                <w:szCs w:val="24"/>
                <w:lang w:val="vi-VN"/>
              </w:rPr>
            </w:pPr>
            <w:r w:rsidRPr="00C842B8">
              <w:rPr>
                <w:sz w:val="24"/>
                <w:szCs w:val="24"/>
                <w:lang w:val="vi-VN"/>
              </w:rPr>
              <w:t xml:space="preserve">        jobs[job_id]["result"] = result</w:t>
            </w:r>
          </w:p>
          <w:p w14:paraId="10DE2F8F" w14:textId="77777777" w:rsidR="00C842B8" w:rsidRPr="00C842B8" w:rsidRDefault="00C842B8" w:rsidP="00BB057C">
            <w:pPr>
              <w:spacing w:after="160" w:line="240" w:lineRule="auto"/>
              <w:ind w:firstLine="0"/>
              <w:jc w:val="left"/>
              <w:rPr>
                <w:sz w:val="24"/>
                <w:szCs w:val="24"/>
                <w:lang w:val="vi-VN"/>
              </w:rPr>
            </w:pPr>
            <w:r w:rsidRPr="00C842B8">
              <w:rPr>
                <w:sz w:val="24"/>
                <w:szCs w:val="24"/>
                <w:lang w:val="vi-VN"/>
              </w:rPr>
              <w:t xml:space="preserve">        jobs[job_id]["status"] = "success"</w:t>
            </w:r>
          </w:p>
          <w:p w14:paraId="36D32B6F" w14:textId="77777777" w:rsidR="00C842B8" w:rsidRPr="00C842B8" w:rsidRDefault="00C842B8" w:rsidP="00BB057C">
            <w:pPr>
              <w:spacing w:after="160" w:line="240" w:lineRule="auto"/>
              <w:ind w:firstLine="0"/>
              <w:jc w:val="left"/>
              <w:rPr>
                <w:sz w:val="24"/>
                <w:szCs w:val="24"/>
                <w:lang w:val="vi-VN"/>
              </w:rPr>
            </w:pPr>
            <w:r w:rsidRPr="00C842B8">
              <w:rPr>
                <w:sz w:val="24"/>
                <w:szCs w:val="24"/>
                <w:lang w:val="vi-VN"/>
              </w:rPr>
              <w:t xml:space="preserve">    except Exception as e:</w:t>
            </w:r>
          </w:p>
          <w:p w14:paraId="5E361AC9" w14:textId="77777777" w:rsidR="00C842B8" w:rsidRPr="00C842B8" w:rsidRDefault="00C842B8" w:rsidP="00BB057C">
            <w:pPr>
              <w:spacing w:after="160" w:line="240" w:lineRule="auto"/>
              <w:ind w:firstLine="0"/>
              <w:jc w:val="left"/>
              <w:rPr>
                <w:sz w:val="24"/>
                <w:szCs w:val="24"/>
                <w:lang w:val="vi-VN"/>
              </w:rPr>
            </w:pPr>
            <w:r w:rsidRPr="00C842B8">
              <w:rPr>
                <w:sz w:val="24"/>
                <w:szCs w:val="24"/>
                <w:lang w:val="vi-VN"/>
              </w:rPr>
              <w:t xml:space="preserve">        jobs[job_id]["status"] = "failed"</w:t>
            </w:r>
          </w:p>
          <w:p w14:paraId="5CAE8C93" w14:textId="77777777" w:rsidR="00C842B8" w:rsidRPr="00C842B8" w:rsidRDefault="00C842B8" w:rsidP="00BB057C">
            <w:pPr>
              <w:spacing w:after="160" w:line="240" w:lineRule="auto"/>
              <w:ind w:firstLine="0"/>
              <w:jc w:val="left"/>
              <w:rPr>
                <w:sz w:val="24"/>
                <w:szCs w:val="24"/>
                <w:lang w:val="vi-VN"/>
              </w:rPr>
            </w:pPr>
            <w:r w:rsidRPr="00C842B8">
              <w:rPr>
                <w:sz w:val="24"/>
                <w:szCs w:val="24"/>
                <w:lang w:val="vi-VN"/>
              </w:rPr>
              <w:t xml:space="preserve">        jobs[job_id]["error"] = str(e)</w:t>
            </w:r>
          </w:p>
          <w:p w14:paraId="2F53D166" w14:textId="77777777" w:rsidR="00C842B8" w:rsidRPr="00C842B8" w:rsidRDefault="00C842B8" w:rsidP="00BB057C">
            <w:pPr>
              <w:spacing w:after="160" w:line="240" w:lineRule="auto"/>
              <w:ind w:firstLine="0"/>
              <w:jc w:val="left"/>
              <w:rPr>
                <w:sz w:val="24"/>
                <w:szCs w:val="24"/>
                <w:lang w:val="vi-VN"/>
              </w:rPr>
            </w:pPr>
            <w:r w:rsidRPr="00C842B8">
              <w:rPr>
                <w:sz w:val="24"/>
                <w:szCs w:val="24"/>
                <w:lang w:val="vi-VN"/>
              </w:rPr>
              <w:t xml:space="preserve">    jobs[job_id]["finished_at"] = time.time()</w:t>
            </w:r>
          </w:p>
          <w:p w14:paraId="3D950268" w14:textId="77777777" w:rsidR="00C842B8" w:rsidRPr="00C842B8" w:rsidRDefault="00C842B8" w:rsidP="00BB057C">
            <w:pPr>
              <w:spacing w:after="160" w:line="240" w:lineRule="auto"/>
              <w:ind w:firstLine="0"/>
              <w:jc w:val="left"/>
              <w:rPr>
                <w:sz w:val="24"/>
                <w:szCs w:val="24"/>
                <w:lang w:val="vi-VN"/>
              </w:rPr>
            </w:pPr>
            <w:r w:rsidRPr="00C842B8">
              <w:rPr>
                <w:sz w:val="24"/>
                <w:szCs w:val="24"/>
                <w:lang w:val="vi-VN"/>
              </w:rPr>
              <w:t>@router.post("/scan")</w:t>
            </w:r>
          </w:p>
          <w:p w14:paraId="188A2D25" w14:textId="77777777" w:rsidR="00C842B8" w:rsidRPr="00C842B8" w:rsidRDefault="00C842B8" w:rsidP="00BB057C">
            <w:pPr>
              <w:spacing w:after="160" w:line="240" w:lineRule="auto"/>
              <w:ind w:firstLine="0"/>
              <w:jc w:val="left"/>
              <w:rPr>
                <w:sz w:val="24"/>
                <w:szCs w:val="24"/>
                <w:lang w:val="vi-VN"/>
              </w:rPr>
            </w:pPr>
            <w:r w:rsidRPr="00C842B8">
              <w:rPr>
                <w:sz w:val="24"/>
                <w:szCs w:val="24"/>
                <w:lang w:val="vi-VN"/>
              </w:rPr>
              <w:t>def scan(req: ScanRequest, background_tasks: BackgroundTasks):</w:t>
            </w:r>
          </w:p>
          <w:p w14:paraId="07F2A45C" w14:textId="77777777" w:rsidR="00C842B8" w:rsidRPr="00C842B8" w:rsidRDefault="00C842B8" w:rsidP="00BB057C">
            <w:pPr>
              <w:spacing w:after="160" w:line="240" w:lineRule="auto"/>
              <w:ind w:firstLine="0"/>
              <w:jc w:val="left"/>
              <w:rPr>
                <w:sz w:val="24"/>
                <w:szCs w:val="24"/>
                <w:lang w:val="vi-VN"/>
              </w:rPr>
            </w:pPr>
            <w:r w:rsidRPr="00C842B8">
              <w:rPr>
                <w:sz w:val="24"/>
                <w:szCs w:val="24"/>
                <w:lang w:val="vi-VN"/>
              </w:rPr>
              <w:t xml:space="preserve">    job_id = str(uuid.uuid4())</w:t>
            </w:r>
          </w:p>
          <w:p w14:paraId="02980E94" w14:textId="77777777" w:rsidR="00C842B8" w:rsidRPr="00C842B8" w:rsidRDefault="00C842B8" w:rsidP="00BB057C">
            <w:pPr>
              <w:spacing w:after="160" w:line="240" w:lineRule="auto"/>
              <w:ind w:firstLine="0"/>
              <w:jc w:val="left"/>
              <w:rPr>
                <w:sz w:val="24"/>
                <w:szCs w:val="24"/>
                <w:lang w:val="vi-VN"/>
              </w:rPr>
            </w:pPr>
            <w:r w:rsidRPr="00C842B8">
              <w:rPr>
                <w:sz w:val="24"/>
                <w:szCs w:val="24"/>
                <w:lang w:val="vi-VN"/>
              </w:rPr>
              <w:t xml:space="preserve">    jobs[job_id] = {"status": "queued", "created_at": time.time()}</w:t>
            </w:r>
          </w:p>
          <w:p w14:paraId="1E73FD3D" w14:textId="77777777" w:rsidR="00C842B8" w:rsidRPr="00C842B8" w:rsidRDefault="00C842B8" w:rsidP="00BB057C">
            <w:pPr>
              <w:spacing w:after="160" w:line="240" w:lineRule="auto"/>
              <w:ind w:firstLine="0"/>
              <w:jc w:val="left"/>
              <w:rPr>
                <w:sz w:val="24"/>
                <w:szCs w:val="24"/>
                <w:lang w:val="vi-VN"/>
              </w:rPr>
            </w:pPr>
            <w:r w:rsidRPr="00C842B8">
              <w:rPr>
                <w:sz w:val="24"/>
                <w:szCs w:val="24"/>
                <w:lang w:val="vi-VN"/>
              </w:rPr>
              <w:t xml:space="preserve">    background_tasks.add_task(run_job, job_id, req)</w:t>
            </w:r>
          </w:p>
          <w:p w14:paraId="62C6CCDA" w14:textId="77777777" w:rsidR="00C842B8" w:rsidRPr="00C842B8" w:rsidRDefault="00C842B8" w:rsidP="00BB057C">
            <w:pPr>
              <w:spacing w:after="160" w:line="240" w:lineRule="auto"/>
              <w:ind w:firstLine="0"/>
              <w:jc w:val="left"/>
              <w:rPr>
                <w:sz w:val="24"/>
                <w:szCs w:val="24"/>
                <w:lang w:val="vi-VN"/>
              </w:rPr>
            </w:pPr>
            <w:r w:rsidRPr="00C842B8">
              <w:rPr>
                <w:sz w:val="24"/>
                <w:szCs w:val="24"/>
                <w:lang w:val="vi-VN"/>
              </w:rPr>
              <w:t xml:space="preserve">    return {"status": "started", "job_id": job_id}</w:t>
            </w:r>
          </w:p>
        </w:tc>
      </w:tr>
    </w:tbl>
    <w:p w14:paraId="27B45B26" w14:textId="70EF80A3" w:rsidR="009E55B5" w:rsidRPr="008E6609" w:rsidRDefault="009E55B5" w:rsidP="009E55B5">
      <w:pPr>
        <w:pStyle w:val="ListParagraph"/>
        <w:numPr>
          <w:ilvl w:val="0"/>
          <w:numId w:val="102"/>
        </w:numPr>
        <w:rPr>
          <w:lang w:val="vi-VN"/>
        </w:rPr>
      </w:pPr>
      <w:r w:rsidRPr="00F57D77">
        <w:rPr>
          <w:lang w:val="vi-VN"/>
        </w:rPr>
        <w:t xml:space="preserve">Chức năng: </w:t>
      </w:r>
      <w:r w:rsidR="002A15C2">
        <w:rPr>
          <w:lang w:val="vi-VN"/>
        </w:rPr>
        <w:t>T</w:t>
      </w:r>
      <w:r w:rsidR="002A15C2" w:rsidRPr="002A15C2">
        <w:rPr>
          <w:lang w:val="vi-VN"/>
        </w:rPr>
        <w:t xml:space="preserve">ạo API endpoint không đồng bộ cho phép khởi chạy tác vụ quét (scan) ở background, theo dõi trạng thái </w:t>
      </w:r>
      <w:r w:rsidR="00525A96">
        <w:rPr>
          <w:lang w:val="vi-VN"/>
        </w:rPr>
        <w:t>quét</w:t>
      </w:r>
      <w:r w:rsidR="002A15C2" w:rsidRPr="002A15C2">
        <w:rPr>
          <w:lang w:val="vi-VN"/>
        </w:rPr>
        <w:t xml:space="preserve"> và truy xuất kết quả khi hoàn thành</w:t>
      </w:r>
      <w:r w:rsidRPr="00ED49EA">
        <w:rPr>
          <w:lang w:val="vi-VN"/>
        </w:rPr>
        <w:t>.</w:t>
      </w:r>
    </w:p>
    <w:p w14:paraId="4D197CD2" w14:textId="77777777" w:rsidR="009E55B5" w:rsidRPr="00F57D77" w:rsidRDefault="009E55B5" w:rsidP="009E55B5">
      <w:pPr>
        <w:pStyle w:val="ListParagraph"/>
        <w:numPr>
          <w:ilvl w:val="0"/>
          <w:numId w:val="102"/>
        </w:numPr>
      </w:pPr>
      <w:r w:rsidRPr="00F57D77">
        <w:t>Giải thích:</w:t>
      </w:r>
    </w:p>
    <w:p w14:paraId="65D67115" w14:textId="3E854CE9" w:rsidR="009E55B5" w:rsidRDefault="000E1100" w:rsidP="009E55B5">
      <w:pPr>
        <w:pStyle w:val="ListParagraph"/>
        <w:numPr>
          <w:ilvl w:val="0"/>
          <w:numId w:val="103"/>
        </w:numPr>
        <w:rPr>
          <w:lang w:val="vi-VN"/>
        </w:rPr>
      </w:pPr>
      <w:r w:rsidRPr="000E1100">
        <w:lastRenderedPageBreak/>
        <w:t xml:space="preserve">Khởi tạo cấu trúc lưu </w:t>
      </w:r>
      <w:r w:rsidR="00525A96">
        <w:t>quét</w:t>
      </w:r>
      <w:r>
        <w:rPr>
          <w:lang w:val="vi-VN"/>
        </w:rPr>
        <w:t xml:space="preserve">, </w:t>
      </w:r>
      <w:r w:rsidRPr="000E1100">
        <w:t xml:space="preserve">lưu trạng thái đơn giản, không phụ thuộc </w:t>
      </w:r>
      <w:r w:rsidR="00525A96">
        <w:t>cơ</w:t>
      </w:r>
      <w:r w:rsidR="00525A96">
        <w:rPr>
          <w:lang w:val="vi-VN"/>
        </w:rPr>
        <w:t xml:space="preserve"> sở dữ liệu</w:t>
      </w:r>
      <w:r w:rsidRPr="000E1100">
        <w:t>; phù hợp demo/</w:t>
      </w:r>
      <w:r>
        <w:t>P</w:t>
      </w:r>
      <w:r w:rsidRPr="000E1100">
        <w:t>oC</w:t>
      </w:r>
      <w:r w:rsidR="009E55B5">
        <w:rPr>
          <w:lang w:val="vi-VN"/>
        </w:rPr>
        <w:t>.</w:t>
      </w:r>
    </w:p>
    <w:p w14:paraId="24426848" w14:textId="2CA59958" w:rsidR="001638C4" w:rsidRPr="001638C4" w:rsidRDefault="001638C4" w:rsidP="009E55B5">
      <w:pPr>
        <w:pStyle w:val="ListParagraph"/>
        <w:numPr>
          <w:ilvl w:val="0"/>
          <w:numId w:val="103"/>
        </w:numPr>
        <w:rPr>
          <w:lang w:val="vi-VN"/>
        </w:rPr>
      </w:pPr>
      <w:r w:rsidRPr="001638C4">
        <w:rPr>
          <w:lang w:val="vi-VN"/>
        </w:rPr>
        <w:t xml:space="preserve">Hàm chạy </w:t>
      </w:r>
      <w:r w:rsidR="00525A96">
        <w:rPr>
          <w:lang w:val="vi-VN"/>
        </w:rPr>
        <w:t xml:space="preserve">trạng thái quét </w:t>
      </w:r>
      <w:r w:rsidRPr="001638C4">
        <w:rPr>
          <w:lang w:val="vi-VN"/>
        </w:rPr>
        <w:t xml:space="preserve"> thực tế: run_job(job_id, req)</w:t>
      </w:r>
      <w:r>
        <w:rPr>
          <w:lang w:val="vi-VN"/>
        </w:rPr>
        <w:t>.</w:t>
      </w:r>
      <w:r w:rsidRPr="001638C4">
        <w:rPr>
          <w:lang w:val="vi-VN"/>
        </w:rPr>
        <w:t xml:space="preserve"> </w:t>
      </w:r>
      <w:r>
        <w:rPr>
          <w:szCs w:val="28"/>
          <w:lang w:val="vi-VN"/>
        </w:rPr>
        <w:t xml:space="preserve">Tạo trạng thái quét hiện tại rồi gọi đến hàm run_scan() trong </w:t>
      </w:r>
      <w:r w:rsidR="006252BF" w:rsidRPr="00DB1566">
        <w:rPr>
          <w:lang w:val="vi-VN"/>
        </w:rPr>
        <w:t>orchestrator_interactive.py</w:t>
      </w:r>
      <w:r w:rsidR="006252BF">
        <w:rPr>
          <w:lang w:val="vi-VN"/>
        </w:rPr>
        <w:t xml:space="preserve"> để thực hiện quét.</w:t>
      </w:r>
    </w:p>
    <w:p w14:paraId="69D8781F" w14:textId="0E7DBB74" w:rsidR="009E55B5" w:rsidRPr="00790587" w:rsidRDefault="006252BF" w:rsidP="009E55B5">
      <w:pPr>
        <w:pStyle w:val="ListParagraph"/>
        <w:numPr>
          <w:ilvl w:val="0"/>
          <w:numId w:val="103"/>
        </w:numPr>
        <w:rPr>
          <w:lang w:val="vi-VN"/>
        </w:rPr>
      </w:pPr>
      <w:r>
        <w:rPr>
          <w:szCs w:val="28"/>
          <w:lang w:val="vi-VN"/>
        </w:rPr>
        <w:t>Sau khi quét thành công trả về tạng thái quét là success.</w:t>
      </w:r>
    </w:p>
    <w:p w14:paraId="30851DB2" w14:textId="7860A269" w:rsidR="009E55B5" w:rsidRDefault="009E55B5" w:rsidP="009E55B5">
      <w:pPr>
        <w:pStyle w:val="ListParagraph"/>
        <w:numPr>
          <w:ilvl w:val="0"/>
          <w:numId w:val="102"/>
        </w:numPr>
        <w:rPr>
          <w:lang w:val="vi-VN"/>
        </w:rPr>
      </w:pPr>
      <w:r w:rsidRPr="001A17B1">
        <w:rPr>
          <w:lang w:val="vi-VN"/>
        </w:rPr>
        <w:t xml:space="preserve">Ý nghĩa: </w:t>
      </w:r>
      <w:r w:rsidR="000E1100">
        <w:rPr>
          <w:lang w:val="vi-VN"/>
        </w:rPr>
        <w:t>Mô hình</w:t>
      </w:r>
      <w:r w:rsidR="002A15C2">
        <w:rPr>
          <w:lang w:val="vi-VN"/>
        </w:rPr>
        <w:t xml:space="preserve"> điều phối</w:t>
      </w:r>
      <w:r w:rsidR="002A15C2" w:rsidRPr="002A15C2">
        <w:rPr>
          <w:lang w:val="vi-VN"/>
        </w:rPr>
        <w:t xml:space="preserve"> HTTP cho hệ thống </w:t>
      </w:r>
      <w:r w:rsidR="002A15C2">
        <w:rPr>
          <w:lang w:val="vi-VN"/>
        </w:rPr>
        <w:t xml:space="preserve">quét, </w:t>
      </w:r>
      <w:r w:rsidR="002A15C2" w:rsidRPr="002A15C2">
        <w:rPr>
          <w:lang w:val="vi-VN"/>
        </w:rPr>
        <w:t xml:space="preserve">nhận yêu cầu, </w:t>
      </w:r>
      <w:r w:rsidR="006252BF">
        <w:rPr>
          <w:lang w:val="vi-VN"/>
        </w:rPr>
        <w:t xml:space="preserve">lưu </w:t>
      </w:r>
      <w:r w:rsidR="002A15C2" w:rsidRPr="002A15C2">
        <w:rPr>
          <w:lang w:val="vi-VN"/>
        </w:rPr>
        <w:t xml:space="preserve"> </w:t>
      </w:r>
      <w:r w:rsidR="006252BF">
        <w:rPr>
          <w:lang w:val="vi-VN"/>
        </w:rPr>
        <w:t xml:space="preserve">tiến trình quét </w:t>
      </w:r>
      <w:r w:rsidR="002A15C2" w:rsidRPr="002A15C2">
        <w:rPr>
          <w:lang w:val="vi-VN"/>
        </w:rPr>
        <w:t xml:space="preserve">, chạy run_scan trong </w:t>
      </w:r>
      <w:r w:rsidR="006252BF">
        <w:rPr>
          <w:lang w:val="vi-VN"/>
        </w:rPr>
        <w:t>nền</w:t>
      </w:r>
      <w:r w:rsidR="002A15C2" w:rsidRPr="002A15C2">
        <w:rPr>
          <w:lang w:val="vi-VN"/>
        </w:rPr>
        <w:t xml:space="preserve">, lưu trạng thái và trả kết quả khi </w:t>
      </w:r>
      <w:r w:rsidR="005B56A0">
        <w:rPr>
          <w:lang w:val="vi-VN"/>
        </w:rPr>
        <w:t>có</w:t>
      </w:r>
      <w:r>
        <w:rPr>
          <w:lang w:val="vi-VN"/>
        </w:rPr>
        <w:t xml:space="preserve">. </w:t>
      </w:r>
    </w:p>
    <w:p w14:paraId="7B0F97B0" w14:textId="0BB93035" w:rsidR="00C07F3F" w:rsidRDefault="00C07F3F" w:rsidP="00C07F3F">
      <w:pPr>
        <w:ind w:left="709" w:firstLine="0"/>
        <w:rPr>
          <w:lang w:val="vi-VN"/>
        </w:rPr>
      </w:pPr>
      <w:r>
        <w:rPr>
          <w:lang w:val="vi-VN"/>
        </w:rPr>
        <w:t>File result.py:</w:t>
      </w:r>
    </w:p>
    <w:tbl>
      <w:tblPr>
        <w:tblW w:w="9022"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264"/>
        <w:gridCol w:w="8758"/>
      </w:tblGrid>
      <w:tr w:rsidR="00C07F3F" w:rsidRPr="00C07F3F" w14:paraId="1797AA9D" w14:textId="77777777" w:rsidTr="00BB057C">
        <w:trPr>
          <w:trHeight w:val="3259"/>
          <w:tblCellSpacing w:w="15" w:type="dxa"/>
        </w:trPr>
        <w:tc>
          <w:tcPr>
            <w:tcW w:w="0" w:type="auto"/>
            <w:shd w:val="clear" w:color="auto" w:fill="D4D4D4"/>
            <w:vAlign w:val="center"/>
            <w:hideMark/>
          </w:tcPr>
          <w:p w14:paraId="0ABCF7AB" w14:textId="77777777" w:rsidR="00C07F3F" w:rsidRPr="00C07F3F" w:rsidRDefault="00C07F3F" w:rsidP="00BB057C">
            <w:pPr>
              <w:spacing w:after="160" w:line="240" w:lineRule="auto"/>
              <w:ind w:firstLine="0"/>
              <w:jc w:val="center"/>
              <w:rPr>
                <w:sz w:val="24"/>
                <w:szCs w:val="24"/>
                <w:lang w:val="vi-VN"/>
              </w:rPr>
            </w:pPr>
            <w:r w:rsidRPr="00C07F3F">
              <w:rPr>
                <w:sz w:val="24"/>
                <w:szCs w:val="24"/>
                <w:lang w:val="vi-VN"/>
              </w:rPr>
              <w:t>1</w:t>
            </w:r>
          </w:p>
          <w:p w14:paraId="0E760AA1" w14:textId="77777777" w:rsidR="00C07F3F" w:rsidRPr="00C07F3F" w:rsidRDefault="00C07F3F" w:rsidP="00BB057C">
            <w:pPr>
              <w:spacing w:after="160" w:line="240" w:lineRule="auto"/>
              <w:ind w:firstLine="0"/>
              <w:jc w:val="center"/>
              <w:rPr>
                <w:sz w:val="24"/>
                <w:szCs w:val="24"/>
                <w:lang w:val="vi-VN"/>
              </w:rPr>
            </w:pPr>
            <w:r w:rsidRPr="00C07F3F">
              <w:rPr>
                <w:sz w:val="24"/>
                <w:szCs w:val="24"/>
                <w:lang w:val="vi-VN"/>
              </w:rPr>
              <w:t>2</w:t>
            </w:r>
          </w:p>
          <w:p w14:paraId="61827C1B" w14:textId="77777777" w:rsidR="00C07F3F" w:rsidRPr="00C07F3F" w:rsidRDefault="00C07F3F" w:rsidP="00BB057C">
            <w:pPr>
              <w:spacing w:after="160" w:line="240" w:lineRule="auto"/>
              <w:ind w:firstLine="0"/>
              <w:jc w:val="center"/>
              <w:rPr>
                <w:sz w:val="24"/>
                <w:szCs w:val="24"/>
                <w:lang w:val="vi-VN"/>
              </w:rPr>
            </w:pPr>
            <w:r w:rsidRPr="00C07F3F">
              <w:rPr>
                <w:sz w:val="24"/>
                <w:szCs w:val="24"/>
                <w:lang w:val="vi-VN"/>
              </w:rPr>
              <w:t>3</w:t>
            </w:r>
          </w:p>
          <w:p w14:paraId="65E00BCC" w14:textId="77777777" w:rsidR="00C07F3F" w:rsidRPr="00C07F3F" w:rsidRDefault="00C07F3F" w:rsidP="00BB057C">
            <w:pPr>
              <w:spacing w:after="160" w:line="240" w:lineRule="auto"/>
              <w:ind w:firstLine="0"/>
              <w:jc w:val="center"/>
              <w:rPr>
                <w:sz w:val="24"/>
                <w:szCs w:val="24"/>
                <w:lang w:val="vi-VN"/>
              </w:rPr>
            </w:pPr>
            <w:r w:rsidRPr="00C07F3F">
              <w:rPr>
                <w:sz w:val="24"/>
                <w:szCs w:val="24"/>
                <w:lang w:val="vi-VN"/>
              </w:rPr>
              <w:t>4</w:t>
            </w:r>
          </w:p>
          <w:p w14:paraId="5F3171D7" w14:textId="77777777" w:rsidR="00C07F3F" w:rsidRPr="00C07F3F" w:rsidRDefault="00C07F3F" w:rsidP="00BB057C">
            <w:pPr>
              <w:spacing w:after="160" w:line="240" w:lineRule="auto"/>
              <w:ind w:firstLine="0"/>
              <w:jc w:val="center"/>
              <w:rPr>
                <w:sz w:val="24"/>
                <w:szCs w:val="24"/>
                <w:lang w:val="vi-VN"/>
              </w:rPr>
            </w:pPr>
            <w:r w:rsidRPr="00C07F3F">
              <w:rPr>
                <w:sz w:val="24"/>
                <w:szCs w:val="24"/>
                <w:lang w:val="vi-VN"/>
              </w:rPr>
              <w:t>5</w:t>
            </w:r>
          </w:p>
          <w:p w14:paraId="06E9320E" w14:textId="77777777" w:rsidR="00C07F3F" w:rsidRPr="00C07F3F" w:rsidRDefault="00C07F3F" w:rsidP="00BB057C">
            <w:pPr>
              <w:spacing w:after="160" w:line="240" w:lineRule="auto"/>
              <w:ind w:firstLine="0"/>
              <w:jc w:val="center"/>
              <w:rPr>
                <w:sz w:val="24"/>
                <w:szCs w:val="24"/>
                <w:lang w:val="vi-VN"/>
              </w:rPr>
            </w:pPr>
            <w:r w:rsidRPr="00C07F3F">
              <w:rPr>
                <w:sz w:val="24"/>
                <w:szCs w:val="24"/>
                <w:lang w:val="vi-VN"/>
              </w:rPr>
              <w:t>6</w:t>
            </w:r>
          </w:p>
          <w:p w14:paraId="3B31FA9C" w14:textId="77777777" w:rsidR="00C07F3F" w:rsidRPr="00C07F3F" w:rsidRDefault="00C07F3F" w:rsidP="00BB057C">
            <w:pPr>
              <w:spacing w:after="160" w:line="240" w:lineRule="auto"/>
              <w:ind w:firstLine="0"/>
              <w:jc w:val="center"/>
              <w:rPr>
                <w:sz w:val="24"/>
                <w:szCs w:val="24"/>
                <w:lang w:val="vi-VN"/>
              </w:rPr>
            </w:pPr>
            <w:r w:rsidRPr="00C07F3F">
              <w:rPr>
                <w:sz w:val="24"/>
                <w:szCs w:val="24"/>
                <w:lang w:val="vi-VN"/>
              </w:rPr>
              <w:t>7</w:t>
            </w:r>
          </w:p>
          <w:p w14:paraId="0767FD01" w14:textId="77777777" w:rsidR="00C07F3F" w:rsidRPr="00C07F3F" w:rsidRDefault="00C07F3F" w:rsidP="00BB057C">
            <w:pPr>
              <w:spacing w:after="160" w:line="240" w:lineRule="auto"/>
              <w:ind w:firstLine="0"/>
              <w:jc w:val="center"/>
              <w:rPr>
                <w:sz w:val="24"/>
                <w:szCs w:val="24"/>
                <w:lang w:val="vi-VN"/>
              </w:rPr>
            </w:pPr>
            <w:r w:rsidRPr="00C07F3F">
              <w:rPr>
                <w:sz w:val="24"/>
                <w:szCs w:val="24"/>
                <w:lang w:val="vi-VN"/>
              </w:rPr>
              <w:t>8</w:t>
            </w:r>
          </w:p>
          <w:p w14:paraId="3B61CA08" w14:textId="77777777" w:rsidR="00C07F3F" w:rsidRPr="00C07F3F" w:rsidRDefault="00C07F3F" w:rsidP="00BB057C">
            <w:pPr>
              <w:spacing w:after="160" w:line="240" w:lineRule="auto"/>
              <w:ind w:firstLine="0"/>
              <w:jc w:val="center"/>
              <w:rPr>
                <w:sz w:val="24"/>
                <w:szCs w:val="24"/>
                <w:lang w:val="vi-VN"/>
              </w:rPr>
            </w:pPr>
            <w:r w:rsidRPr="00C07F3F">
              <w:rPr>
                <w:sz w:val="24"/>
                <w:szCs w:val="24"/>
                <w:lang w:val="vi-VN"/>
              </w:rPr>
              <w:t>9</w:t>
            </w:r>
          </w:p>
        </w:tc>
        <w:tc>
          <w:tcPr>
            <w:tcW w:w="0" w:type="auto"/>
            <w:shd w:val="clear" w:color="auto" w:fill="D4D4D4"/>
            <w:vAlign w:val="center"/>
            <w:hideMark/>
          </w:tcPr>
          <w:p w14:paraId="3190775D" w14:textId="77777777" w:rsidR="00C07F3F" w:rsidRPr="00C07F3F" w:rsidRDefault="00C07F3F" w:rsidP="00BB057C">
            <w:pPr>
              <w:spacing w:after="160" w:line="240" w:lineRule="auto"/>
              <w:ind w:firstLine="0"/>
              <w:jc w:val="left"/>
              <w:rPr>
                <w:sz w:val="24"/>
                <w:szCs w:val="24"/>
                <w:lang w:val="vi-VN"/>
              </w:rPr>
            </w:pPr>
            <w:r w:rsidRPr="00C07F3F">
              <w:rPr>
                <w:sz w:val="24"/>
                <w:szCs w:val="24"/>
                <w:lang w:val="vi-VN"/>
              </w:rPr>
              <w:t>@router.get("/results/{tool}")</w:t>
            </w:r>
          </w:p>
          <w:p w14:paraId="0E3FF830" w14:textId="77777777" w:rsidR="00C07F3F" w:rsidRPr="00C07F3F" w:rsidRDefault="00C07F3F" w:rsidP="00BB057C">
            <w:pPr>
              <w:spacing w:after="160" w:line="240" w:lineRule="auto"/>
              <w:ind w:firstLine="0"/>
              <w:jc w:val="left"/>
              <w:rPr>
                <w:sz w:val="24"/>
                <w:szCs w:val="24"/>
                <w:lang w:val="vi-VN"/>
              </w:rPr>
            </w:pPr>
            <w:r w:rsidRPr="00C07F3F">
              <w:rPr>
                <w:sz w:val="24"/>
                <w:szCs w:val="24"/>
                <w:lang w:val="vi-VN"/>
              </w:rPr>
              <w:t>def get_results(tool: str):</w:t>
            </w:r>
          </w:p>
          <w:p w14:paraId="47211544" w14:textId="77777777" w:rsidR="00C07F3F" w:rsidRPr="00C07F3F" w:rsidRDefault="00C07F3F" w:rsidP="00BB057C">
            <w:pPr>
              <w:spacing w:after="160" w:line="240" w:lineRule="auto"/>
              <w:ind w:firstLine="0"/>
              <w:jc w:val="left"/>
              <w:rPr>
                <w:sz w:val="24"/>
                <w:szCs w:val="24"/>
                <w:lang w:val="vi-VN"/>
              </w:rPr>
            </w:pPr>
            <w:r w:rsidRPr="00C07F3F">
              <w:rPr>
                <w:sz w:val="24"/>
                <w:szCs w:val="24"/>
                <w:lang w:val="vi-VN"/>
              </w:rPr>
              <w:t xml:space="preserve">    path = os.path.join(OUTPUT_DIR, f"{tool}_results.jsonl")</w:t>
            </w:r>
          </w:p>
          <w:p w14:paraId="5B39A4A6" w14:textId="77777777" w:rsidR="00C07F3F" w:rsidRPr="00C07F3F" w:rsidRDefault="00C07F3F" w:rsidP="00BB057C">
            <w:pPr>
              <w:spacing w:after="160" w:line="240" w:lineRule="auto"/>
              <w:ind w:firstLine="0"/>
              <w:jc w:val="left"/>
              <w:rPr>
                <w:sz w:val="24"/>
                <w:szCs w:val="24"/>
                <w:lang w:val="vi-VN"/>
              </w:rPr>
            </w:pPr>
            <w:r w:rsidRPr="00C07F3F">
              <w:rPr>
                <w:sz w:val="24"/>
                <w:szCs w:val="24"/>
                <w:lang w:val="vi-VN"/>
              </w:rPr>
              <w:t xml:space="preserve">    try:</w:t>
            </w:r>
          </w:p>
          <w:p w14:paraId="4D6E5111" w14:textId="77777777" w:rsidR="00C07F3F" w:rsidRPr="00C07F3F" w:rsidRDefault="00C07F3F" w:rsidP="00BB057C">
            <w:pPr>
              <w:spacing w:after="160" w:line="240" w:lineRule="auto"/>
              <w:ind w:firstLine="0"/>
              <w:jc w:val="left"/>
              <w:rPr>
                <w:sz w:val="24"/>
                <w:szCs w:val="24"/>
                <w:lang w:val="vi-VN"/>
              </w:rPr>
            </w:pPr>
            <w:r w:rsidRPr="00C07F3F">
              <w:rPr>
                <w:sz w:val="24"/>
                <w:szCs w:val="24"/>
                <w:lang w:val="vi-VN"/>
              </w:rPr>
              <w:t xml:space="preserve">        with open(path, encoding="utf-8") as f:</w:t>
            </w:r>
          </w:p>
          <w:p w14:paraId="1C28CE12" w14:textId="77777777" w:rsidR="00C07F3F" w:rsidRPr="00C07F3F" w:rsidRDefault="00C07F3F" w:rsidP="00BB057C">
            <w:pPr>
              <w:spacing w:after="160" w:line="240" w:lineRule="auto"/>
              <w:ind w:firstLine="0"/>
              <w:jc w:val="left"/>
              <w:rPr>
                <w:sz w:val="24"/>
                <w:szCs w:val="24"/>
                <w:lang w:val="vi-VN"/>
              </w:rPr>
            </w:pPr>
            <w:r w:rsidRPr="00C07F3F">
              <w:rPr>
                <w:sz w:val="24"/>
                <w:szCs w:val="24"/>
                <w:lang w:val="vi-VN"/>
              </w:rPr>
              <w:t xml:space="preserve">            lines = [json.loads(line) for line in f if line.strip()]</w:t>
            </w:r>
          </w:p>
          <w:p w14:paraId="64765AA9" w14:textId="77777777" w:rsidR="00C07F3F" w:rsidRPr="00C07F3F" w:rsidRDefault="00C07F3F" w:rsidP="00BB057C">
            <w:pPr>
              <w:spacing w:after="160" w:line="240" w:lineRule="auto"/>
              <w:ind w:firstLine="0"/>
              <w:jc w:val="left"/>
              <w:rPr>
                <w:sz w:val="24"/>
                <w:szCs w:val="24"/>
                <w:lang w:val="vi-VN"/>
              </w:rPr>
            </w:pPr>
            <w:r w:rsidRPr="00C07F3F">
              <w:rPr>
                <w:sz w:val="24"/>
                <w:szCs w:val="24"/>
                <w:lang w:val="vi-VN"/>
              </w:rPr>
              <w:t xml:space="preserve">        return lines</w:t>
            </w:r>
          </w:p>
          <w:p w14:paraId="2B80E23B" w14:textId="77777777" w:rsidR="00C07F3F" w:rsidRPr="00C07F3F" w:rsidRDefault="00C07F3F" w:rsidP="00BB057C">
            <w:pPr>
              <w:spacing w:after="160" w:line="240" w:lineRule="auto"/>
              <w:ind w:firstLine="0"/>
              <w:jc w:val="left"/>
              <w:rPr>
                <w:sz w:val="24"/>
                <w:szCs w:val="24"/>
                <w:lang w:val="vi-VN"/>
              </w:rPr>
            </w:pPr>
            <w:r w:rsidRPr="00C07F3F">
              <w:rPr>
                <w:sz w:val="24"/>
                <w:szCs w:val="24"/>
                <w:lang w:val="vi-VN"/>
              </w:rPr>
              <w:t xml:space="preserve">    except Exception:</w:t>
            </w:r>
          </w:p>
          <w:p w14:paraId="0A73CD4D" w14:textId="77777777" w:rsidR="00C07F3F" w:rsidRPr="00C07F3F" w:rsidRDefault="00C07F3F" w:rsidP="00BB057C">
            <w:pPr>
              <w:spacing w:after="160" w:line="240" w:lineRule="auto"/>
              <w:ind w:firstLine="0"/>
              <w:jc w:val="left"/>
              <w:rPr>
                <w:sz w:val="24"/>
                <w:szCs w:val="24"/>
                <w:lang w:val="vi-VN"/>
              </w:rPr>
            </w:pPr>
            <w:r w:rsidRPr="00C07F3F">
              <w:rPr>
                <w:sz w:val="24"/>
                <w:szCs w:val="24"/>
                <w:lang w:val="vi-VN"/>
              </w:rPr>
              <w:t xml:space="preserve">        return []</w:t>
            </w:r>
          </w:p>
        </w:tc>
      </w:tr>
    </w:tbl>
    <w:p w14:paraId="6B82E7FD" w14:textId="75B02ED0" w:rsidR="00C07F3F" w:rsidRPr="008E6609" w:rsidRDefault="00C07F3F" w:rsidP="00C07F3F">
      <w:pPr>
        <w:pStyle w:val="ListParagraph"/>
        <w:numPr>
          <w:ilvl w:val="0"/>
          <w:numId w:val="102"/>
        </w:numPr>
        <w:rPr>
          <w:lang w:val="vi-VN"/>
        </w:rPr>
      </w:pPr>
      <w:r w:rsidRPr="00F57D77">
        <w:rPr>
          <w:lang w:val="vi-VN"/>
        </w:rPr>
        <w:t xml:space="preserve">Chức năng: </w:t>
      </w:r>
      <w:r>
        <w:rPr>
          <w:lang w:val="vi-VN"/>
        </w:rPr>
        <w:t>T</w:t>
      </w:r>
      <w:r w:rsidRPr="002A15C2">
        <w:rPr>
          <w:lang w:val="vi-VN"/>
        </w:rPr>
        <w:t xml:space="preserve">ạo API endpoint </w:t>
      </w:r>
      <w:r>
        <w:rPr>
          <w:lang w:val="vi-VN"/>
        </w:rPr>
        <w:t xml:space="preserve">{tool} nhằm mở </w:t>
      </w:r>
      <w:r w:rsidR="00247DC9">
        <w:rPr>
          <w:lang w:val="vi-VN"/>
        </w:rPr>
        <w:t>file kết quả được lưu từ các lần quét và trả về file đó.</w:t>
      </w:r>
    </w:p>
    <w:p w14:paraId="180AB6B2" w14:textId="77777777" w:rsidR="00C07F3F" w:rsidRPr="00F57D77" w:rsidRDefault="00C07F3F" w:rsidP="00C07F3F">
      <w:pPr>
        <w:pStyle w:val="ListParagraph"/>
        <w:numPr>
          <w:ilvl w:val="0"/>
          <w:numId w:val="102"/>
        </w:numPr>
      </w:pPr>
      <w:r w:rsidRPr="00F57D77">
        <w:t>Giải thích:</w:t>
      </w:r>
    </w:p>
    <w:p w14:paraId="6E0F7FC9" w14:textId="46695DBA" w:rsidR="00C07F3F" w:rsidRDefault="00247DC9" w:rsidP="00C07F3F">
      <w:pPr>
        <w:pStyle w:val="ListParagraph"/>
        <w:numPr>
          <w:ilvl w:val="0"/>
          <w:numId w:val="103"/>
        </w:numPr>
        <w:rPr>
          <w:lang w:val="vi-VN"/>
        </w:rPr>
      </w:pPr>
      <w:r>
        <w:t>Lưu</w:t>
      </w:r>
      <w:r>
        <w:rPr>
          <w:lang w:val="vi-VN"/>
        </w:rPr>
        <w:t xml:space="preserve"> đường dẫn với giá trị tool được gửi tới thành {tool_</w:t>
      </w:r>
      <w:r w:rsidR="00BF4C90">
        <w:rPr>
          <w:lang w:val="vi-VN"/>
        </w:rPr>
        <w:t>result.jsonl.</w:t>
      </w:r>
    </w:p>
    <w:p w14:paraId="63A639E7" w14:textId="3C595F6E" w:rsidR="00C07F3F" w:rsidRPr="001638C4" w:rsidRDefault="00BF4C90" w:rsidP="00C07F3F">
      <w:pPr>
        <w:pStyle w:val="ListParagraph"/>
        <w:numPr>
          <w:ilvl w:val="0"/>
          <w:numId w:val="103"/>
        </w:numPr>
        <w:rPr>
          <w:lang w:val="vi-VN"/>
        </w:rPr>
      </w:pPr>
      <w:r>
        <w:rPr>
          <w:lang w:val="vi-VN"/>
        </w:rPr>
        <w:t>Thực hiện mở file với đường dẫn đã được lưu, chuyển mỗi dòng thành một giá trị trong mảng.</w:t>
      </w:r>
    </w:p>
    <w:p w14:paraId="3DEB6636" w14:textId="7428B494" w:rsidR="00C07F3F" w:rsidRPr="00BF4C90" w:rsidRDefault="00C07F3F" w:rsidP="00BF4C90">
      <w:pPr>
        <w:pStyle w:val="ListParagraph"/>
        <w:numPr>
          <w:ilvl w:val="0"/>
          <w:numId w:val="102"/>
        </w:numPr>
        <w:rPr>
          <w:lang w:val="vi-VN"/>
        </w:rPr>
      </w:pPr>
      <w:r w:rsidRPr="001A17B1">
        <w:rPr>
          <w:lang w:val="vi-VN"/>
        </w:rPr>
        <w:t xml:space="preserve">Ý nghĩa: </w:t>
      </w:r>
      <w:r w:rsidR="00BF4C90">
        <w:rPr>
          <w:lang w:val="vi-VN"/>
        </w:rPr>
        <w:t>Là nơi chuyển giao kết quả quét tới giao diện để hiện thị chi người dùng.</w:t>
      </w:r>
    </w:p>
    <w:p w14:paraId="2E35DC8D" w14:textId="3F3C3642" w:rsidR="00A37E2C" w:rsidRPr="009E55B5" w:rsidRDefault="005B56A0" w:rsidP="005B56A0">
      <w:pPr>
        <w:pStyle w:val="Heading3"/>
        <w:rPr>
          <w:lang w:val="vi-VN"/>
        </w:rPr>
      </w:pPr>
      <w:bookmarkStart w:id="61" w:name="_Toc214386352"/>
      <w:r>
        <w:t>Mô</w:t>
      </w:r>
      <w:r>
        <w:rPr>
          <w:lang w:val="vi-VN"/>
        </w:rPr>
        <w:t xml:space="preserve"> hình</w:t>
      </w:r>
      <w:r w:rsidRPr="00241C15">
        <w:t xml:space="preserve"> Frontend</w:t>
      </w:r>
      <w:bookmarkEnd w:id="61"/>
    </w:p>
    <w:p w14:paraId="142F55B4" w14:textId="65F1AFA9" w:rsidR="005B56A0" w:rsidRPr="005B56A0" w:rsidRDefault="005B56A0" w:rsidP="005B56A0">
      <w:pPr>
        <w:rPr>
          <w:lang w:val="vi-VN"/>
        </w:rPr>
      </w:pPr>
      <w:r w:rsidRPr="005B56A0">
        <w:rPr>
          <w:lang w:val="vi-VN"/>
        </w:rPr>
        <w:t xml:space="preserve">Frontend của hệ thống </w:t>
      </w:r>
      <w:r w:rsidR="00D72798">
        <w:rPr>
          <w:lang w:val="vi-VN"/>
        </w:rPr>
        <w:t>Pentest-</w:t>
      </w:r>
      <w:r w:rsidRPr="005B56A0">
        <w:rPr>
          <w:lang w:val="vi-VN"/>
        </w:rPr>
        <w:t>Auto cung cấp giao diện người dùng đơn giản, trực quan để</w:t>
      </w:r>
      <w:r>
        <w:rPr>
          <w:lang w:val="vi-VN"/>
        </w:rPr>
        <w:t xml:space="preserve"> n</w:t>
      </w:r>
      <w:r w:rsidRPr="005B56A0">
        <w:rPr>
          <w:lang w:val="vi-VN"/>
        </w:rPr>
        <w:t xml:space="preserve">hập URL, chọn mô hình AI, và khởi động quá trình </w:t>
      </w:r>
      <w:r>
        <w:rPr>
          <w:lang w:val="vi-VN"/>
        </w:rPr>
        <w:t>quét; t</w:t>
      </w:r>
      <w:r w:rsidRPr="005B56A0">
        <w:rPr>
          <w:lang w:val="vi-VN"/>
        </w:rPr>
        <w:t xml:space="preserve">heo dõi tiến trình quét và hiển thị kết quả theo từng công </w:t>
      </w:r>
      <w:r>
        <w:rPr>
          <w:lang w:val="vi-VN"/>
        </w:rPr>
        <w:t>cụ; q</w:t>
      </w:r>
      <w:r w:rsidRPr="005B56A0">
        <w:rPr>
          <w:lang w:val="vi-VN"/>
        </w:rPr>
        <w:t xml:space="preserve">uản lý API key phục vụ cho các module </w:t>
      </w:r>
      <w:r>
        <w:rPr>
          <w:lang w:val="vi-VN"/>
        </w:rPr>
        <w:t xml:space="preserve">AI; </w:t>
      </w:r>
      <w:r w:rsidR="00923FF4">
        <w:rPr>
          <w:lang w:val="vi-VN"/>
        </w:rPr>
        <w:t>h</w:t>
      </w:r>
      <w:r w:rsidRPr="005B56A0">
        <w:rPr>
          <w:lang w:val="vi-VN"/>
        </w:rPr>
        <w:t>iển thị dữ liệu dưới dạng bảng hoặc khối raw JSON, có hỗ trợ tooltip để xem chi tiết.</w:t>
      </w:r>
    </w:p>
    <w:p w14:paraId="55C08F2A" w14:textId="789F147D" w:rsidR="00923FF4" w:rsidRPr="00532F0E" w:rsidRDefault="00923FF4" w:rsidP="00923FF4">
      <w:pPr>
        <w:rPr>
          <w:lang w:val="vi-VN"/>
        </w:rPr>
      </w:pPr>
      <w:r w:rsidRPr="00532F0E">
        <w:rPr>
          <w:lang w:val="vi-VN"/>
        </w:rPr>
        <w:lastRenderedPageBreak/>
        <w:t xml:space="preserve">Luồng hoạt động tổng </w:t>
      </w:r>
      <w:r w:rsidR="00532F0E" w:rsidRPr="00532F0E">
        <w:rPr>
          <w:lang w:val="vi-VN"/>
        </w:rPr>
        <w:t>quát</w:t>
      </w:r>
      <w:r w:rsidR="00532F0E">
        <w:rPr>
          <w:lang w:val="vi-VN"/>
        </w:rPr>
        <w:t>:</w:t>
      </w:r>
    </w:p>
    <w:p w14:paraId="574119BF" w14:textId="77777777" w:rsidR="00923FF4" w:rsidRPr="008824F3" w:rsidRDefault="00923FF4" w:rsidP="00923FF4">
      <w:pPr>
        <w:numPr>
          <w:ilvl w:val="0"/>
          <w:numId w:val="137"/>
        </w:numPr>
        <w:spacing w:after="160" w:line="259" w:lineRule="auto"/>
        <w:jc w:val="left"/>
        <w:rPr>
          <w:lang w:val="vi-VN"/>
        </w:rPr>
      </w:pPr>
      <w:r w:rsidRPr="008824F3">
        <w:rPr>
          <w:lang w:val="vi-VN"/>
        </w:rPr>
        <w:t>Người dùng truy cập index.html để bắt đầu quét.</w:t>
      </w:r>
    </w:p>
    <w:p w14:paraId="778585E8" w14:textId="77777777" w:rsidR="00923FF4" w:rsidRPr="008824F3" w:rsidRDefault="00923FF4" w:rsidP="00923FF4">
      <w:pPr>
        <w:numPr>
          <w:ilvl w:val="0"/>
          <w:numId w:val="137"/>
        </w:numPr>
        <w:spacing w:after="160" w:line="259" w:lineRule="auto"/>
        <w:jc w:val="left"/>
        <w:rPr>
          <w:lang w:val="vi-VN"/>
        </w:rPr>
      </w:pPr>
      <w:r w:rsidRPr="008824F3">
        <w:rPr>
          <w:lang w:val="vi-VN"/>
        </w:rPr>
        <w:t>Nhập URL, chọn mô hình AI, thêm cookie nếu cần → nhấn "Quét".</w:t>
      </w:r>
    </w:p>
    <w:p w14:paraId="586F0719" w14:textId="77777777" w:rsidR="00923FF4" w:rsidRPr="008824F3" w:rsidRDefault="00923FF4" w:rsidP="00923FF4">
      <w:pPr>
        <w:numPr>
          <w:ilvl w:val="0"/>
          <w:numId w:val="137"/>
        </w:numPr>
        <w:spacing w:after="160" w:line="259" w:lineRule="auto"/>
        <w:jc w:val="left"/>
        <w:rPr>
          <w:lang w:val="vi-VN"/>
        </w:rPr>
      </w:pPr>
      <w:r w:rsidRPr="008824F3">
        <w:rPr>
          <w:lang w:val="vi-VN"/>
        </w:rPr>
        <w:t>Giao diện gọi startScan() trong app.js, gửi yêu cầu tới /api/scan.</w:t>
      </w:r>
    </w:p>
    <w:p w14:paraId="367020A0" w14:textId="77777777" w:rsidR="00923FF4" w:rsidRPr="008824F3" w:rsidRDefault="00923FF4" w:rsidP="00923FF4">
      <w:pPr>
        <w:numPr>
          <w:ilvl w:val="0"/>
          <w:numId w:val="137"/>
        </w:numPr>
        <w:spacing w:after="160" w:line="259" w:lineRule="auto"/>
        <w:jc w:val="left"/>
        <w:rPr>
          <w:lang w:val="vi-VN"/>
        </w:rPr>
      </w:pPr>
      <w:r w:rsidRPr="008824F3">
        <w:rPr>
          <w:lang w:val="vi-VN"/>
        </w:rPr>
        <w:t>Giao diện gọi pollJob() để theo dõi tiến trình quét.</w:t>
      </w:r>
    </w:p>
    <w:p w14:paraId="06A06C1A" w14:textId="77777777" w:rsidR="00923FF4" w:rsidRPr="008824F3" w:rsidRDefault="00923FF4" w:rsidP="00923FF4">
      <w:pPr>
        <w:numPr>
          <w:ilvl w:val="0"/>
          <w:numId w:val="137"/>
        </w:numPr>
        <w:spacing w:after="160" w:line="259" w:lineRule="auto"/>
        <w:jc w:val="left"/>
        <w:rPr>
          <w:lang w:val="vi-VN"/>
        </w:rPr>
      </w:pPr>
      <w:r w:rsidRPr="008824F3">
        <w:rPr>
          <w:lang w:val="vi-VN"/>
        </w:rPr>
        <w:t>Khi quét xong, kết quả được hiển thị qua loadAndShow(tool) → gọi /api/results/{tool}.</w:t>
      </w:r>
    </w:p>
    <w:p w14:paraId="535FC9FB" w14:textId="77777777" w:rsidR="00923FF4" w:rsidRPr="008824F3" w:rsidRDefault="00923FF4" w:rsidP="00923FF4">
      <w:pPr>
        <w:numPr>
          <w:ilvl w:val="0"/>
          <w:numId w:val="137"/>
        </w:numPr>
        <w:spacing w:after="160" w:line="259" w:lineRule="auto"/>
        <w:jc w:val="left"/>
        <w:rPr>
          <w:lang w:val="vi-VN"/>
        </w:rPr>
      </w:pPr>
      <w:r w:rsidRPr="008824F3">
        <w:rPr>
          <w:lang w:val="vi-VN"/>
        </w:rPr>
        <w:t>Người dùng có thể chuyển sang add_api_key.html để thêm API key.</w:t>
      </w:r>
    </w:p>
    <w:p w14:paraId="03062109" w14:textId="45AF72A9" w:rsidR="003C5395" w:rsidRPr="008824F3" w:rsidRDefault="00923FF4" w:rsidP="0044440D">
      <w:pPr>
        <w:numPr>
          <w:ilvl w:val="0"/>
          <w:numId w:val="137"/>
        </w:numPr>
        <w:spacing w:after="160" w:line="259" w:lineRule="auto"/>
        <w:jc w:val="left"/>
        <w:rPr>
          <w:lang w:val="vi-VN"/>
        </w:rPr>
      </w:pPr>
      <w:r w:rsidRPr="008824F3">
        <w:rPr>
          <w:lang w:val="vi-VN"/>
        </w:rPr>
        <w:t>Giao diện gọi addApiKey() và loadApiKeys() để cập nhật danh sách key</w:t>
      </w:r>
    </w:p>
    <w:p w14:paraId="5BCEE037" w14:textId="77777777" w:rsidR="00923FF4" w:rsidRPr="00923FF4" w:rsidRDefault="00923FF4" w:rsidP="00923FF4">
      <w:pPr>
        <w:rPr>
          <w:lang w:val="vi-VN"/>
        </w:rPr>
      </w:pPr>
      <w:r w:rsidRPr="00923FF4">
        <w:rPr>
          <w:lang w:val="vi-VN"/>
        </w:rPr>
        <w:t>Trích mã nguồn và phân tích chức năng</w:t>
      </w:r>
    </w:p>
    <w:p w14:paraId="3BB2F788" w14:textId="5F6549FE" w:rsidR="00923FF4" w:rsidRDefault="0044440D" w:rsidP="00B367B6">
      <w:pPr>
        <w:rPr>
          <w:b/>
          <w:bCs/>
          <w:lang w:val="vi-VN"/>
        </w:rPr>
      </w:pPr>
      <w:r w:rsidRPr="0044440D">
        <w:rPr>
          <w:b/>
          <w:bCs/>
          <w:lang w:val="vi-VN"/>
        </w:rPr>
        <w:t>Giao diện khởi động quét</w:t>
      </w:r>
      <w:r>
        <w:rPr>
          <w:b/>
          <w:bCs/>
          <w:lang w:val="vi-VN"/>
        </w:rPr>
        <w:t xml:space="preserve"> nằm ở file index.html:</w:t>
      </w:r>
    </w:p>
    <w:tbl>
      <w:tblPr>
        <w:tblW w:w="9022"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379"/>
        <w:gridCol w:w="8643"/>
      </w:tblGrid>
      <w:tr w:rsidR="0044440D" w:rsidRPr="0044440D" w14:paraId="7E83A007" w14:textId="77777777" w:rsidTr="0044440D">
        <w:trPr>
          <w:tblCellSpacing w:w="15" w:type="dxa"/>
        </w:trPr>
        <w:tc>
          <w:tcPr>
            <w:tcW w:w="0" w:type="auto"/>
            <w:shd w:val="clear" w:color="auto" w:fill="D4D4D4"/>
            <w:vAlign w:val="center"/>
            <w:hideMark/>
          </w:tcPr>
          <w:p w14:paraId="7688CC46" w14:textId="77777777" w:rsidR="0044440D" w:rsidRPr="0044440D" w:rsidRDefault="0044440D" w:rsidP="00BB057C">
            <w:pPr>
              <w:spacing w:after="160" w:line="240" w:lineRule="auto"/>
              <w:ind w:firstLine="0"/>
              <w:jc w:val="center"/>
              <w:rPr>
                <w:sz w:val="24"/>
                <w:szCs w:val="24"/>
                <w:lang w:val="vi-VN"/>
              </w:rPr>
            </w:pPr>
            <w:r w:rsidRPr="0044440D">
              <w:rPr>
                <w:sz w:val="24"/>
                <w:szCs w:val="24"/>
                <w:lang w:val="vi-VN"/>
              </w:rPr>
              <w:t>1</w:t>
            </w:r>
          </w:p>
          <w:p w14:paraId="79118CAB" w14:textId="0448E01D" w:rsidR="0044440D" w:rsidRPr="0044440D" w:rsidRDefault="0044440D" w:rsidP="00BB057C">
            <w:pPr>
              <w:spacing w:after="160" w:line="240" w:lineRule="auto"/>
              <w:ind w:firstLine="0"/>
              <w:jc w:val="center"/>
              <w:rPr>
                <w:sz w:val="24"/>
                <w:szCs w:val="24"/>
                <w:lang w:val="vi-VN"/>
              </w:rPr>
            </w:pPr>
            <w:r w:rsidRPr="0044440D">
              <w:rPr>
                <w:sz w:val="24"/>
                <w:szCs w:val="24"/>
                <w:lang w:val="vi-VN"/>
              </w:rPr>
              <w:t>2</w:t>
            </w:r>
          </w:p>
          <w:p w14:paraId="314E640C" w14:textId="7ACA69C3" w:rsidR="0044440D" w:rsidRPr="0044440D" w:rsidRDefault="0044440D" w:rsidP="00BB057C">
            <w:pPr>
              <w:spacing w:after="160" w:line="240" w:lineRule="auto"/>
              <w:ind w:firstLine="0"/>
              <w:jc w:val="center"/>
              <w:rPr>
                <w:sz w:val="24"/>
                <w:szCs w:val="24"/>
                <w:lang w:val="vi-VN"/>
              </w:rPr>
            </w:pPr>
            <w:r w:rsidRPr="0044440D">
              <w:rPr>
                <w:sz w:val="24"/>
                <w:szCs w:val="24"/>
                <w:lang w:val="vi-VN"/>
              </w:rPr>
              <w:t>3</w:t>
            </w:r>
          </w:p>
          <w:p w14:paraId="2760F7CD" w14:textId="424844A4" w:rsidR="0044440D" w:rsidRPr="0044440D" w:rsidRDefault="0044440D" w:rsidP="00BB057C">
            <w:pPr>
              <w:spacing w:after="160" w:line="240" w:lineRule="auto"/>
              <w:ind w:firstLine="0"/>
              <w:jc w:val="center"/>
              <w:rPr>
                <w:sz w:val="24"/>
                <w:szCs w:val="24"/>
                <w:lang w:val="vi-VN"/>
              </w:rPr>
            </w:pPr>
            <w:r w:rsidRPr="0044440D">
              <w:rPr>
                <w:sz w:val="24"/>
                <w:szCs w:val="24"/>
                <w:lang w:val="vi-VN"/>
              </w:rPr>
              <w:t>4</w:t>
            </w:r>
          </w:p>
          <w:p w14:paraId="4E0F4C56" w14:textId="697E2982" w:rsidR="0044440D" w:rsidRPr="0044440D" w:rsidRDefault="0044440D" w:rsidP="00BB057C">
            <w:pPr>
              <w:spacing w:after="160" w:line="240" w:lineRule="auto"/>
              <w:ind w:firstLine="0"/>
              <w:jc w:val="center"/>
              <w:rPr>
                <w:sz w:val="24"/>
                <w:szCs w:val="24"/>
                <w:lang w:val="vi-VN"/>
              </w:rPr>
            </w:pPr>
            <w:r w:rsidRPr="0044440D">
              <w:rPr>
                <w:sz w:val="24"/>
                <w:szCs w:val="24"/>
                <w:lang w:val="vi-VN"/>
              </w:rPr>
              <w:t>5</w:t>
            </w:r>
          </w:p>
          <w:p w14:paraId="3BF0696B" w14:textId="280B4994" w:rsidR="0044440D" w:rsidRPr="0044440D" w:rsidRDefault="0044440D" w:rsidP="00BB057C">
            <w:pPr>
              <w:spacing w:after="160" w:line="240" w:lineRule="auto"/>
              <w:ind w:firstLine="0"/>
              <w:jc w:val="center"/>
              <w:rPr>
                <w:sz w:val="24"/>
                <w:szCs w:val="24"/>
                <w:lang w:val="vi-VN"/>
              </w:rPr>
            </w:pPr>
            <w:r w:rsidRPr="0044440D">
              <w:rPr>
                <w:sz w:val="24"/>
                <w:szCs w:val="24"/>
                <w:lang w:val="vi-VN"/>
              </w:rPr>
              <w:t>6</w:t>
            </w:r>
          </w:p>
          <w:p w14:paraId="1108F01C" w14:textId="54127514" w:rsidR="0044440D" w:rsidRPr="0044440D" w:rsidRDefault="0044440D" w:rsidP="00BB057C">
            <w:pPr>
              <w:spacing w:after="160" w:line="240" w:lineRule="auto"/>
              <w:ind w:firstLine="0"/>
              <w:jc w:val="center"/>
              <w:rPr>
                <w:sz w:val="24"/>
                <w:szCs w:val="24"/>
                <w:lang w:val="vi-VN"/>
              </w:rPr>
            </w:pPr>
            <w:r w:rsidRPr="0044440D">
              <w:rPr>
                <w:sz w:val="24"/>
                <w:szCs w:val="24"/>
                <w:lang w:val="vi-VN"/>
              </w:rPr>
              <w:t>7</w:t>
            </w:r>
          </w:p>
          <w:p w14:paraId="1EF02B87" w14:textId="63225096" w:rsidR="0044440D" w:rsidRPr="0044440D" w:rsidRDefault="0044440D" w:rsidP="00BB057C">
            <w:pPr>
              <w:spacing w:after="160" w:line="240" w:lineRule="auto"/>
              <w:ind w:firstLine="0"/>
              <w:jc w:val="center"/>
              <w:rPr>
                <w:sz w:val="24"/>
                <w:szCs w:val="24"/>
                <w:lang w:val="vi-VN"/>
              </w:rPr>
            </w:pPr>
            <w:r w:rsidRPr="0044440D">
              <w:rPr>
                <w:sz w:val="24"/>
                <w:szCs w:val="24"/>
                <w:lang w:val="vi-VN"/>
              </w:rPr>
              <w:t>8</w:t>
            </w:r>
          </w:p>
          <w:p w14:paraId="7EC2AD36" w14:textId="367A7FE8" w:rsidR="0044440D" w:rsidRPr="0044440D" w:rsidRDefault="0044440D" w:rsidP="00BB057C">
            <w:pPr>
              <w:spacing w:after="160" w:line="240" w:lineRule="auto"/>
              <w:ind w:firstLine="0"/>
              <w:jc w:val="center"/>
              <w:rPr>
                <w:sz w:val="24"/>
                <w:szCs w:val="24"/>
                <w:lang w:val="vi-VN"/>
              </w:rPr>
            </w:pPr>
            <w:r w:rsidRPr="0044440D">
              <w:rPr>
                <w:sz w:val="24"/>
                <w:szCs w:val="24"/>
                <w:lang w:val="vi-VN"/>
              </w:rPr>
              <w:t>9</w:t>
            </w:r>
          </w:p>
          <w:p w14:paraId="0D7BE249" w14:textId="77777777" w:rsidR="0044440D" w:rsidRPr="0044440D" w:rsidRDefault="0044440D" w:rsidP="00BB057C">
            <w:pPr>
              <w:spacing w:after="160" w:line="240" w:lineRule="auto"/>
              <w:ind w:firstLine="0"/>
              <w:jc w:val="center"/>
              <w:rPr>
                <w:sz w:val="24"/>
                <w:szCs w:val="24"/>
                <w:lang w:val="vi-VN"/>
              </w:rPr>
            </w:pPr>
            <w:r w:rsidRPr="0044440D">
              <w:rPr>
                <w:sz w:val="24"/>
                <w:szCs w:val="24"/>
                <w:lang w:val="vi-VN"/>
              </w:rPr>
              <w:t>10</w:t>
            </w:r>
          </w:p>
          <w:p w14:paraId="64A4D320" w14:textId="77777777" w:rsidR="0044440D" w:rsidRPr="0044440D" w:rsidRDefault="0044440D" w:rsidP="00BB057C">
            <w:pPr>
              <w:spacing w:after="160" w:line="240" w:lineRule="auto"/>
              <w:ind w:firstLine="0"/>
              <w:jc w:val="center"/>
              <w:rPr>
                <w:sz w:val="24"/>
                <w:szCs w:val="24"/>
                <w:lang w:val="vi-VN"/>
              </w:rPr>
            </w:pPr>
            <w:r w:rsidRPr="0044440D">
              <w:rPr>
                <w:sz w:val="24"/>
                <w:szCs w:val="24"/>
                <w:lang w:val="vi-VN"/>
              </w:rPr>
              <w:t>11</w:t>
            </w:r>
          </w:p>
          <w:p w14:paraId="22444CD7" w14:textId="77777777" w:rsidR="0044440D" w:rsidRPr="0044440D" w:rsidRDefault="0044440D" w:rsidP="00BB057C">
            <w:pPr>
              <w:spacing w:after="160" w:line="240" w:lineRule="auto"/>
              <w:ind w:firstLine="0"/>
              <w:jc w:val="center"/>
              <w:rPr>
                <w:sz w:val="24"/>
                <w:szCs w:val="24"/>
                <w:lang w:val="vi-VN"/>
              </w:rPr>
            </w:pPr>
            <w:r w:rsidRPr="0044440D">
              <w:rPr>
                <w:sz w:val="24"/>
                <w:szCs w:val="24"/>
                <w:lang w:val="vi-VN"/>
              </w:rPr>
              <w:t>12</w:t>
            </w:r>
          </w:p>
          <w:p w14:paraId="3144A242" w14:textId="77777777" w:rsidR="0044440D" w:rsidRPr="0044440D" w:rsidRDefault="0044440D" w:rsidP="00BB057C">
            <w:pPr>
              <w:spacing w:after="160" w:line="240" w:lineRule="auto"/>
              <w:ind w:firstLine="0"/>
              <w:jc w:val="center"/>
              <w:rPr>
                <w:sz w:val="24"/>
                <w:szCs w:val="24"/>
                <w:lang w:val="vi-VN"/>
              </w:rPr>
            </w:pPr>
            <w:r w:rsidRPr="0044440D">
              <w:rPr>
                <w:sz w:val="24"/>
                <w:szCs w:val="24"/>
                <w:lang w:val="vi-VN"/>
              </w:rPr>
              <w:t>13</w:t>
            </w:r>
          </w:p>
          <w:p w14:paraId="311182C3" w14:textId="77777777" w:rsidR="0044440D" w:rsidRPr="0044440D" w:rsidRDefault="0044440D" w:rsidP="00BB057C">
            <w:pPr>
              <w:spacing w:after="160" w:line="240" w:lineRule="auto"/>
              <w:ind w:firstLine="0"/>
              <w:jc w:val="center"/>
              <w:rPr>
                <w:sz w:val="24"/>
                <w:szCs w:val="24"/>
                <w:lang w:val="vi-VN"/>
              </w:rPr>
            </w:pPr>
            <w:r w:rsidRPr="0044440D">
              <w:rPr>
                <w:sz w:val="24"/>
                <w:szCs w:val="24"/>
                <w:lang w:val="vi-VN"/>
              </w:rPr>
              <w:t>14</w:t>
            </w:r>
          </w:p>
          <w:p w14:paraId="632D96B0" w14:textId="14B99650" w:rsidR="0044440D" w:rsidRPr="0044440D" w:rsidRDefault="0044440D" w:rsidP="00BB057C">
            <w:pPr>
              <w:spacing w:after="160" w:line="240" w:lineRule="auto"/>
              <w:ind w:firstLine="0"/>
              <w:jc w:val="center"/>
              <w:rPr>
                <w:sz w:val="24"/>
                <w:szCs w:val="24"/>
                <w:lang w:val="vi-VN"/>
              </w:rPr>
            </w:pPr>
            <w:r w:rsidRPr="0044440D">
              <w:rPr>
                <w:sz w:val="24"/>
                <w:szCs w:val="24"/>
                <w:lang w:val="vi-VN"/>
              </w:rPr>
              <w:t>15</w:t>
            </w:r>
          </w:p>
        </w:tc>
        <w:tc>
          <w:tcPr>
            <w:tcW w:w="0" w:type="auto"/>
            <w:shd w:val="clear" w:color="auto" w:fill="D4D4D4"/>
            <w:vAlign w:val="center"/>
            <w:hideMark/>
          </w:tcPr>
          <w:p w14:paraId="66FAC82F" w14:textId="77777777" w:rsidR="0044440D" w:rsidRPr="0044440D" w:rsidRDefault="0044440D" w:rsidP="00BB057C">
            <w:pPr>
              <w:spacing w:after="160" w:line="240" w:lineRule="auto"/>
              <w:ind w:firstLine="0"/>
              <w:jc w:val="left"/>
              <w:rPr>
                <w:sz w:val="24"/>
                <w:szCs w:val="24"/>
                <w:lang w:val="vi-VN"/>
              </w:rPr>
            </w:pPr>
            <w:r w:rsidRPr="0044440D">
              <w:rPr>
                <w:sz w:val="24"/>
                <w:szCs w:val="24"/>
                <w:lang w:val="vi-VN"/>
              </w:rPr>
              <w:t>&lt;section id="scan-form"&gt;</w:t>
            </w:r>
          </w:p>
          <w:p w14:paraId="42EDA6F9" w14:textId="58175F28" w:rsidR="0044440D" w:rsidRPr="0044440D" w:rsidRDefault="0044440D" w:rsidP="00BB057C">
            <w:pPr>
              <w:spacing w:after="160" w:line="240" w:lineRule="auto"/>
              <w:ind w:firstLine="0"/>
              <w:jc w:val="left"/>
              <w:rPr>
                <w:sz w:val="24"/>
                <w:szCs w:val="24"/>
                <w:lang w:val="vi-VN"/>
              </w:rPr>
            </w:pPr>
            <w:r w:rsidRPr="0044440D">
              <w:rPr>
                <w:sz w:val="24"/>
                <w:szCs w:val="24"/>
                <w:lang w:val="vi-VN"/>
              </w:rPr>
              <w:t xml:space="preserve">    &lt;select id="input-type"&gt;</w:t>
            </w:r>
            <w:r w:rsidR="004745EB">
              <w:rPr>
                <w:sz w:val="24"/>
                <w:szCs w:val="24"/>
                <w:lang w:val="vi-VN"/>
              </w:rPr>
              <w:t>.......</w:t>
            </w:r>
            <w:r w:rsidRPr="0044440D">
              <w:rPr>
                <w:sz w:val="24"/>
                <w:szCs w:val="24"/>
                <w:lang w:val="vi-VN"/>
              </w:rPr>
              <w:t>&lt;/select&gt;</w:t>
            </w:r>
          </w:p>
          <w:p w14:paraId="322B78BF" w14:textId="4C45556B" w:rsidR="0044440D" w:rsidRPr="0044440D" w:rsidRDefault="0044440D" w:rsidP="00BB057C">
            <w:pPr>
              <w:spacing w:after="160" w:line="240" w:lineRule="auto"/>
              <w:ind w:firstLine="0"/>
              <w:jc w:val="left"/>
              <w:rPr>
                <w:sz w:val="24"/>
                <w:szCs w:val="24"/>
                <w:lang w:val="vi-VN"/>
              </w:rPr>
            </w:pPr>
            <w:r w:rsidRPr="0044440D">
              <w:rPr>
                <w:sz w:val="24"/>
                <w:szCs w:val="24"/>
                <w:lang w:val="vi-VN"/>
              </w:rPr>
              <w:t xml:space="preserve">    &lt;input type="text" id="target" placeholder="Nhập URL hoặc </w:t>
            </w:r>
            <w:r w:rsidR="004745EB">
              <w:rPr>
                <w:sz w:val="24"/>
                <w:szCs w:val="24"/>
                <w:lang w:val="vi-VN"/>
              </w:rPr>
              <w:t>IP</w:t>
            </w:r>
            <w:r w:rsidRPr="0044440D">
              <w:rPr>
                <w:sz w:val="24"/>
                <w:szCs w:val="24"/>
                <w:lang w:val="vi-VN"/>
              </w:rPr>
              <w:t>" /&gt;</w:t>
            </w:r>
          </w:p>
          <w:p w14:paraId="7DFFB4CD" w14:textId="047C79F6" w:rsidR="0044440D" w:rsidRPr="0044440D" w:rsidRDefault="0044440D" w:rsidP="00BB057C">
            <w:pPr>
              <w:spacing w:after="160" w:line="240" w:lineRule="auto"/>
              <w:ind w:firstLine="0"/>
              <w:jc w:val="left"/>
              <w:rPr>
                <w:sz w:val="24"/>
                <w:szCs w:val="24"/>
                <w:lang w:val="vi-VN"/>
              </w:rPr>
            </w:pPr>
            <w:r w:rsidRPr="0044440D">
              <w:rPr>
                <w:sz w:val="24"/>
                <w:szCs w:val="24"/>
                <w:lang w:val="vi-VN"/>
              </w:rPr>
              <w:t xml:space="preserve">    &lt;select id="model"&gt;</w:t>
            </w:r>
            <w:r w:rsidR="004745EB">
              <w:rPr>
                <w:sz w:val="24"/>
                <w:szCs w:val="24"/>
                <w:lang w:val="vi-VN"/>
              </w:rPr>
              <w:t>....</w:t>
            </w:r>
            <w:r w:rsidR="007B0FCA">
              <w:rPr>
                <w:sz w:val="24"/>
                <w:szCs w:val="24"/>
                <w:lang w:val="vi-VN"/>
              </w:rPr>
              <w:t>&lt;/</w:t>
            </w:r>
            <w:r w:rsidRPr="0044440D">
              <w:rPr>
                <w:sz w:val="24"/>
                <w:szCs w:val="24"/>
                <w:lang w:val="vi-VN"/>
              </w:rPr>
              <w:t>select&gt;</w:t>
            </w:r>
          </w:p>
          <w:p w14:paraId="55C80898" w14:textId="77777777" w:rsidR="0044440D" w:rsidRPr="0044440D" w:rsidRDefault="0044440D" w:rsidP="00BB057C">
            <w:pPr>
              <w:spacing w:after="160" w:line="240" w:lineRule="auto"/>
              <w:ind w:firstLine="0"/>
              <w:jc w:val="left"/>
              <w:rPr>
                <w:sz w:val="24"/>
                <w:szCs w:val="24"/>
                <w:lang w:val="vi-VN"/>
              </w:rPr>
            </w:pPr>
            <w:r w:rsidRPr="0044440D">
              <w:rPr>
                <w:sz w:val="24"/>
                <w:szCs w:val="24"/>
                <w:lang w:val="vi-VN"/>
              </w:rPr>
              <w:t xml:space="preserve">    &lt;button onclick="toggleCookie()"&gt;Cookies&lt;/button&gt;</w:t>
            </w:r>
          </w:p>
          <w:p w14:paraId="75FE8D40" w14:textId="77777777" w:rsidR="0044440D" w:rsidRPr="0044440D" w:rsidRDefault="0044440D" w:rsidP="00BB057C">
            <w:pPr>
              <w:spacing w:after="160" w:line="240" w:lineRule="auto"/>
              <w:ind w:firstLine="0"/>
              <w:jc w:val="left"/>
              <w:rPr>
                <w:sz w:val="24"/>
                <w:szCs w:val="24"/>
                <w:lang w:val="vi-VN"/>
              </w:rPr>
            </w:pPr>
            <w:r w:rsidRPr="0044440D">
              <w:rPr>
                <w:sz w:val="24"/>
                <w:szCs w:val="24"/>
                <w:lang w:val="vi-VN"/>
              </w:rPr>
              <w:t xml:space="preserve">    &lt;div id="cookie-input" style="display:none;"&gt;</w:t>
            </w:r>
          </w:p>
          <w:p w14:paraId="417DCEE1" w14:textId="77777777" w:rsidR="0044440D" w:rsidRPr="0044440D" w:rsidRDefault="0044440D" w:rsidP="00BB057C">
            <w:pPr>
              <w:spacing w:after="160" w:line="240" w:lineRule="auto"/>
              <w:ind w:firstLine="0"/>
              <w:jc w:val="left"/>
              <w:rPr>
                <w:sz w:val="24"/>
                <w:szCs w:val="24"/>
                <w:lang w:val="vi-VN"/>
              </w:rPr>
            </w:pPr>
            <w:r w:rsidRPr="0044440D">
              <w:rPr>
                <w:sz w:val="24"/>
                <w:szCs w:val="24"/>
                <w:lang w:val="vi-VN"/>
              </w:rPr>
              <w:t xml:space="preserve">      &lt;input type="text" id="cookie" placeholder="Nhập Cookie" /&gt;</w:t>
            </w:r>
          </w:p>
          <w:p w14:paraId="127666AE" w14:textId="77777777" w:rsidR="0044440D" w:rsidRPr="0044440D" w:rsidRDefault="0044440D" w:rsidP="00BB057C">
            <w:pPr>
              <w:spacing w:after="160" w:line="240" w:lineRule="auto"/>
              <w:ind w:firstLine="0"/>
              <w:jc w:val="left"/>
              <w:rPr>
                <w:sz w:val="24"/>
                <w:szCs w:val="24"/>
                <w:lang w:val="vi-VN"/>
              </w:rPr>
            </w:pPr>
            <w:r w:rsidRPr="0044440D">
              <w:rPr>
                <w:sz w:val="24"/>
                <w:szCs w:val="24"/>
                <w:lang w:val="vi-VN"/>
              </w:rPr>
              <w:t xml:space="preserve">    &lt;/div&gt;</w:t>
            </w:r>
          </w:p>
          <w:p w14:paraId="634DEBFD" w14:textId="77777777" w:rsidR="0044440D" w:rsidRPr="0044440D" w:rsidRDefault="0044440D" w:rsidP="00BB057C">
            <w:pPr>
              <w:spacing w:after="160" w:line="240" w:lineRule="auto"/>
              <w:ind w:firstLine="0"/>
              <w:jc w:val="left"/>
              <w:rPr>
                <w:sz w:val="24"/>
                <w:szCs w:val="24"/>
                <w:lang w:val="vi-VN"/>
              </w:rPr>
            </w:pPr>
            <w:r w:rsidRPr="0044440D">
              <w:rPr>
                <w:sz w:val="24"/>
                <w:szCs w:val="24"/>
                <w:lang w:val="vi-VN"/>
              </w:rPr>
              <w:t xml:space="preserve">    &lt;button onclick="startScan()"&gt;Quét&lt;/button&gt;</w:t>
            </w:r>
          </w:p>
          <w:p w14:paraId="5AD11F0E" w14:textId="19728660" w:rsidR="0044440D" w:rsidRPr="0044440D" w:rsidRDefault="0044440D" w:rsidP="00BB057C">
            <w:pPr>
              <w:spacing w:after="160" w:line="240" w:lineRule="auto"/>
              <w:ind w:firstLine="0"/>
              <w:jc w:val="left"/>
              <w:rPr>
                <w:sz w:val="24"/>
                <w:szCs w:val="24"/>
                <w:lang w:val="vi-VN"/>
              </w:rPr>
            </w:pPr>
            <w:r w:rsidRPr="0044440D">
              <w:rPr>
                <w:sz w:val="24"/>
                <w:szCs w:val="24"/>
                <w:lang w:val="vi-VN"/>
              </w:rPr>
              <w:t xml:space="preserve">  &lt;/section&gt;</w:t>
            </w:r>
          </w:p>
          <w:p w14:paraId="7ED76624" w14:textId="5999DA9A" w:rsidR="0044440D" w:rsidRPr="0044440D" w:rsidRDefault="0044440D" w:rsidP="00BB057C">
            <w:pPr>
              <w:spacing w:after="160" w:line="240" w:lineRule="auto"/>
              <w:ind w:firstLine="0"/>
              <w:jc w:val="left"/>
              <w:rPr>
                <w:sz w:val="24"/>
                <w:szCs w:val="24"/>
                <w:lang w:val="vi-VN"/>
              </w:rPr>
            </w:pPr>
            <w:r w:rsidRPr="0044440D">
              <w:rPr>
                <w:sz w:val="24"/>
                <w:szCs w:val="24"/>
                <w:lang w:val="vi-VN"/>
              </w:rPr>
              <w:t xml:space="preserve">  &lt;section id="scan-summary"&gt;&lt;/section&gt;</w:t>
            </w:r>
          </w:p>
          <w:p w14:paraId="18E3246B" w14:textId="77777777" w:rsidR="00EB785C" w:rsidRPr="00EB785C" w:rsidRDefault="0044440D" w:rsidP="00BB057C">
            <w:pPr>
              <w:spacing w:after="160" w:line="240" w:lineRule="auto"/>
              <w:ind w:firstLine="0"/>
              <w:jc w:val="left"/>
              <w:rPr>
                <w:sz w:val="24"/>
                <w:szCs w:val="24"/>
                <w:lang w:val="vi-VN"/>
              </w:rPr>
            </w:pPr>
            <w:r w:rsidRPr="0044440D">
              <w:rPr>
                <w:sz w:val="24"/>
                <w:szCs w:val="24"/>
                <w:lang w:val="vi-VN"/>
              </w:rPr>
              <w:t xml:space="preserve">  </w:t>
            </w:r>
            <w:r w:rsidR="00EB785C" w:rsidRPr="00EB785C">
              <w:rPr>
                <w:sz w:val="24"/>
                <w:szCs w:val="24"/>
                <w:lang w:val="vi-VN"/>
              </w:rPr>
              <w:t>&lt;section id="results-tabs"&gt;</w:t>
            </w:r>
          </w:p>
          <w:p w14:paraId="5CF8CE66" w14:textId="77777777" w:rsidR="00EB785C" w:rsidRPr="00EB785C" w:rsidRDefault="00EB785C" w:rsidP="00BB057C">
            <w:pPr>
              <w:spacing w:after="160" w:line="240" w:lineRule="auto"/>
              <w:ind w:firstLine="0"/>
              <w:jc w:val="left"/>
              <w:rPr>
                <w:sz w:val="24"/>
                <w:szCs w:val="24"/>
                <w:lang w:val="vi-VN"/>
              </w:rPr>
            </w:pPr>
            <w:r w:rsidRPr="00EB785C">
              <w:rPr>
                <w:sz w:val="24"/>
                <w:szCs w:val="24"/>
                <w:lang w:val="vi-VN"/>
              </w:rPr>
              <w:t xml:space="preserve">  &lt;!-- menu groups: Subdomains, Scanners, AI Enrich, AI Recursive --&gt;</w:t>
            </w:r>
          </w:p>
          <w:p w14:paraId="5012FB5E" w14:textId="77777777" w:rsidR="00EB785C" w:rsidRPr="00EB785C" w:rsidRDefault="00EB785C" w:rsidP="00BB057C">
            <w:pPr>
              <w:spacing w:after="160" w:line="240" w:lineRule="auto"/>
              <w:ind w:firstLine="0"/>
              <w:jc w:val="left"/>
              <w:rPr>
                <w:sz w:val="24"/>
                <w:szCs w:val="24"/>
                <w:lang w:val="vi-VN"/>
              </w:rPr>
            </w:pPr>
            <w:r w:rsidRPr="00EB785C">
              <w:rPr>
                <w:sz w:val="24"/>
                <w:szCs w:val="24"/>
                <w:lang w:val="vi-VN"/>
              </w:rPr>
              <w:t xml:space="preserve">  &lt;div id="result-display"&gt;&lt;/div&gt;</w:t>
            </w:r>
          </w:p>
          <w:p w14:paraId="1F6BA654" w14:textId="57B86C75" w:rsidR="00EB785C" w:rsidRPr="0044440D" w:rsidRDefault="00EB785C" w:rsidP="00BB057C">
            <w:pPr>
              <w:spacing w:after="160" w:line="240" w:lineRule="auto"/>
              <w:ind w:firstLine="0"/>
              <w:jc w:val="left"/>
              <w:rPr>
                <w:sz w:val="24"/>
                <w:szCs w:val="24"/>
                <w:lang w:val="vi-VN"/>
              </w:rPr>
            </w:pPr>
            <w:r w:rsidRPr="00EB785C">
              <w:rPr>
                <w:sz w:val="24"/>
                <w:szCs w:val="24"/>
                <w:lang w:val="vi-VN"/>
              </w:rPr>
              <w:t>&lt;/</w:t>
            </w:r>
            <w:r>
              <w:rPr>
                <w:sz w:val="24"/>
                <w:szCs w:val="24"/>
                <w:lang w:val="vi-VN"/>
              </w:rPr>
              <w:t>section&gt;</w:t>
            </w:r>
          </w:p>
          <w:p w14:paraId="7C4BAEF3" w14:textId="1969B012" w:rsidR="0044440D" w:rsidRPr="0044440D" w:rsidRDefault="0044440D" w:rsidP="00BB057C">
            <w:pPr>
              <w:spacing w:after="160" w:line="240" w:lineRule="auto"/>
              <w:ind w:firstLine="0"/>
              <w:jc w:val="left"/>
              <w:rPr>
                <w:sz w:val="24"/>
                <w:szCs w:val="24"/>
                <w:lang w:val="vi-VN"/>
              </w:rPr>
            </w:pPr>
          </w:p>
        </w:tc>
      </w:tr>
    </w:tbl>
    <w:p w14:paraId="72D336CD" w14:textId="70DC0FF4" w:rsidR="00412434" w:rsidRPr="008E6609" w:rsidRDefault="00412434" w:rsidP="00412434">
      <w:pPr>
        <w:pStyle w:val="ListParagraph"/>
        <w:numPr>
          <w:ilvl w:val="0"/>
          <w:numId w:val="102"/>
        </w:numPr>
        <w:rPr>
          <w:lang w:val="vi-VN"/>
        </w:rPr>
      </w:pPr>
      <w:r w:rsidRPr="00F57D77">
        <w:rPr>
          <w:lang w:val="vi-VN"/>
        </w:rPr>
        <w:t xml:space="preserve">Chức năng: </w:t>
      </w:r>
      <w:r>
        <w:rPr>
          <w:lang w:val="vi-VN"/>
        </w:rPr>
        <w:t>G</w:t>
      </w:r>
      <w:r w:rsidRPr="00412434">
        <w:rPr>
          <w:lang w:val="vi-VN"/>
        </w:rPr>
        <w:t>iao diện web (HTML fragment) để khởi tạo tác vụ quét cho phép người dùng nhập target (URL hoặc IP), chọn model AI, nhập cookie tùy chọn, rồi xem các loại kết quả (subdomains, kết quả scanner, AI enrich, AI recursive).</w:t>
      </w:r>
    </w:p>
    <w:p w14:paraId="2BEA4B4A" w14:textId="77777777" w:rsidR="00412434" w:rsidRPr="00F57D77" w:rsidRDefault="00412434" w:rsidP="00412434">
      <w:pPr>
        <w:pStyle w:val="ListParagraph"/>
        <w:numPr>
          <w:ilvl w:val="0"/>
          <w:numId w:val="102"/>
        </w:numPr>
      </w:pPr>
      <w:r w:rsidRPr="00F57D77">
        <w:t>Giải thích:</w:t>
      </w:r>
    </w:p>
    <w:p w14:paraId="56571040" w14:textId="518E9B08" w:rsidR="00412434" w:rsidRDefault="004B0A7E" w:rsidP="00412434">
      <w:pPr>
        <w:pStyle w:val="ListParagraph"/>
        <w:numPr>
          <w:ilvl w:val="0"/>
          <w:numId w:val="103"/>
        </w:numPr>
        <w:rPr>
          <w:lang w:val="vi-VN"/>
        </w:rPr>
      </w:pPr>
      <w:r w:rsidRPr="004B0A7E">
        <w:t>input-type (select): "url" hoặc "ip"</w:t>
      </w:r>
      <w:r w:rsidR="00412434">
        <w:rPr>
          <w:lang w:val="vi-VN"/>
        </w:rPr>
        <w:t>.</w:t>
      </w:r>
    </w:p>
    <w:p w14:paraId="56CEB4C5" w14:textId="1933D1EB" w:rsidR="004B0A7E" w:rsidRDefault="004B0A7E" w:rsidP="00412434">
      <w:pPr>
        <w:pStyle w:val="ListParagraph"/>
        <w:numPr>
          <w:ilvl w:val="0"/>
          <w:numId w:val="103"/>
        </w:numPr>
        <w:rPr>
          <w:lang w:val="vi-VN"/>
        </w:rPr>
      </w:pPr>
      <w:r w:rsidRPr="004B0A7E">
        <w:lastRenderedPageBreak/>
        <w:t xml:space="preserve">target (text): </w:t>
      </w:r>
      <w:r w:rsidR="00FA1154">
        <w:t>C</w:t>
      </w:r>
      <w:r w:rsidRPr="004B0A7E">
        <w:t>huỗi URL / domain / IP.</w:t>
      </w:r>
    </w:p>
    <w:p w14:paraId="30C02532" w14:textId="2DEDBE80" w:rsidR="00A26010" w:rsidRPr="00A26010" w:rsidRDefault="00A26010" w:rsidP="00412434">
      <w:pPr>
        <w:pStyle w:val="ListParagraph"/>
        <w:numPr>
          <w:ilvl w:val="0"/>
          <w:numId w:val="103"/>
        </w:numPr>
        <w:rPr>
          <w:lang w:val="vi-VN"/>
        </w:rPr>
      </w:pPr>
      <w:r w:rsidRPr="00A26010">
        <w:rPr>
          <w:szCs w:val="28"/>
        </w:rPr>
        <w:t xml:space="preserve">model (select): </w:t>
      </w:r>
      <w:r w:rsidR="00FA1154">
        <w:rPr>
          <w:szCs w:val="28"/>
        </w:rPr>
        <w:t>C</w:t>
      </w:r>
      <w:r w:rsidRPr="00A26010">
        <w:rPr>
          <w:szCs w:val="28"/>
        </w:rPr>
        <w:t>họn model AI.</w:t>
      </w:r>
    </w:p>
    <w:p w14:paraId="4B05E00D" w14:textId="50A6A05D" w:rsidR="00412434" w:rsidRPr="00A26010" w:rsidRDefault="00A26010" w:rsidP="00412434">
      <w:pPr>
        <w:pStyle w:val="ListParagraph"/>
        <w:numPr>
          <w:ilvl w:val="0"/>
          <w:numId w:val="103"/>
        </w:numPr>
        <w:rPr>
          <w:lang w:val="vi-VN"/>
        </w:rPr>
      </w:pPr>
      <w:r w:rsidRPr="00A26010">
        <w:rPr>
          <w:szCs w:val="28"/>
        </w:rPr>
        <w:t>cookie (text, ẩn/hiện): Cookie tuỳ chọn</w:t>
      </w:r>
      <w:r w:rsidR="00412434">
        <w:rPr>
          <w:szCs w:val="28"/>
          <w:lang w:val="vi-VN"/>
        </w:rPr>
        <w:t>.</w:t>
      </w:r>
    </w:p>
    <w:p w14:paraId="7A9955C5" w14:textId="739FBED4" w:rsidR="00A26010" w:rsidRDefault="00A26010" w:rsidP="00412434">
      <w:pPr>
        <w:pStyle w:val="ListParagraph"/>
        <w:numPr>
          <w:ilvl w:val="0"/>
          <w:numId w:val="103"/>
        </w:numPr>
        <w:rPr>
          <w:lang w:val="vi-VN"/>
        </w:rPr>
      </w:pPr>
      <w:r w:rsidRPr="00A26010">
        <w:rPr>
          <w:lang w:val="vi-VN"/>
        </w:rPr>
        <w:t xml:space="preserve">Quét: </w:t>
      </w:r>
      <w:r w:rsidR="00FA1154">
        <w:rPr>
          <w:lang w:val="vi-VN"/>
        </w:rPr>
        <w:t>K</w:t>
      </w:r>
      <w:r w:rsidRPr="00A26010">
        <w:rPr>
          <w:lang w:val="vi-VN"/>
        </w:rPr>
        <w:t xml:space="preserve">hởi </w:t>
      </w:r>
      <w:r>
        <w:rPr>
          <w:lang w:val="vi-VN"/>
        </w:rPr>
        <w:t xml:space="preserve">chạy </w:t>
      </w:r>
      <w:r w:rsidRPr="00A26010">
        <w:rPr>
          <w:lang w:val="vi-VN"/>
        </w:rPr>
        <w:t>tác vụ scan.</w:t>
      </w:r>
    </w:p>
    <w:p w14:paraId="6A3BE4C0" w14:textId="12BD3814" w:rsidR="00A26010" w:rsidRPr="00C46C78" w:rsidRDefault="00A26010" w:rsidP="00C46C78">
      <w:pPr>
        <w:pStyle w:val="ListParagraph"/>
        <w:numPr>
          <w:ilvl w:val="0"/>
          <w:numId w:val="103"/>
        </w:numPr>
        <w:rPr>
          <w:lang w:val="vi-VN"/>
        </w:rPr>
      </w:pPr>
      <w:r>
        <w:rPr>
          <w:lang w:val="vi-VN"/>
        </w:rPr>
        <w:t>Re</w:t>
      </w:r>
      <w:r w:rsidRPr="00A26010">
        <w:rPr>
          <w:lang w:val="vi-VN"/>
        </w:rPr>
        <w:t xml:space="preserve">sult </w:t>
      </w:r>
      <w:r>
        <w:rPr>
          <w:lang w:val="vi-VN"/>
        </w:rPr>
        <w:t>tab</w:t>
      </w:r>
      <w:r w:rsidRPr="00A26010">
        <w:rPr>
          <w:lang w:val="vi-VN"/>
        </w:rPr>
        <w:t xml:space="preserve">: </w:t>
      </w:r>
      <w:r>
        <w:rPr>
          <w:lang w:val="vi-VN"/>
        </w:rPr>
        <w:t xml:space="preserve">Gồm </w:t>
      </w:r>
      <w:r w:rsidRPr="00A26010">
        <w:rPr>
          <w:lang w:val="vi-VN"/>
        </w:rPr>
        <w:t xml:space="preserve">nhiều nút gọi loadAndShow(key) để hiển thị các </w:t>
      </w:r>
      <w:r w:rsidR="00FA1154">
        <w:rPr>
          <w:lang w:val="vi-VN"/>
        </w:rPr>
        <w:t>kết quả quét trong result-display</w:t>
      </w:r>
      <w:r w:rsidRPr="00A26010">
        <w:rPr>
          <w:lang w:val="vi-VN"/>
        </w:rPr>
        <w:t xml:space="preserve"> (subs, </w:t>
      </w:r>
      <w:r w:rsidR="00F873D2">
        <w:rPr>
          <w:lang w:val="vi-VN"/>
        </w:rPr>
        <w:t>N</w:t>
      </w:r>
      <w:r w:rsidRPr="00A26010">
        <w:rPr>
          <w:lang w:val="vi-VN"/>
        </w:rPr>
        <w:t xml:space="preserve">map, </w:t>
      </w:r>
      <w:r w:rsidR="00F873D2">
        <w:rPr>
          <w:lang w:val="vi-VN"/>
        </w:rPr>
        <w:t>N</w:t>
      </w:r>
      <w:r w:rsidRPr="00A26010">
        <w:rPr>
          <w:lang w:val="vi-VN"/>
        </w:rPr>
        <w:t xml:space="preserve">ikto, </w:t>
      </w:r>
      <w:r w:rsidR="00F873D2">
        <w:rPr>
          <w:lang w:val="vi-VN"/>
        </w:rPr>
        <w:t>N</w:t>
      </w:r>
      <w:r w:rsidRPr="00A26010">
        <w:rPr>
          <w:lang w:val="vi-VN"/>
        </w:rPr>
        <w:t>uclei, enriched_*, endpoints, vulns)</w:t>
      </w:r>
    </w:p>
    <w:p w14:paraId="0322074A" w14:textId="1D172DE6" w:rsidR="00840C53" w:rsidRPr="00840C53" w:rsidRDefault="00412434" w:rsidP="00840C53">
      <w:pPr>
        <w:pStyle w:val="ListParagraph"/>
        <w:numPr>
          <w:ilvl w:val="0"/>
          <w:numId w:val="102"/>
        </w:numPr>
        <w:rPr>
          <w:lang w:val="vi-VN"/>
        </w:rPr>
      </w:pPr>
      <w:r w:rsidRPr="001A17B1">
        <w:rPr>
          <w:lang w:val="vi-VN"/>
        </w:rPr>
        <w:t xml:space="preserve">Ý nghĩa: </w:t>
      </w:r>
      <w:r>
        <w:rPr>
          <w:lang w:val="vi-VN"/>
        </w:rPr>
        <w:t>F</w:t>
      </w:r>
      <w:r w:rsidRPr="00412434">
        <w:rPr>
          <w:lang w:val="vi-VN"/>
        </w:rPr>
        <w:t>ront-end quản lý</w:t>
      </w:r>
      <w:r>
        <w:rPr>
          <w:lang w:val="vi-VN"/>
        </w:rPr>
        <w:t xml:space="preserve"> đầu vào và điều hướng chúng tới </w:t>
      </w:r>
      <w:r w:rsidR="009E65D0">
        <w:rPr>
          <w:lang w:val="vi-VN"/>
        </w:rPr>
        <w:t>bac</w:t>
      </w:r>
      <w:r>
        <w:rPr>
          <w:lang w:val="vi-VN"/>
        </w:rPr>
        <w:t>kend để thực thi các tác vụ nền.</w:t>
      </w:r>
    </w:p>
    <w:p w14:paraId="1F495613" w14:textId="5F2B73DC" w:rsidR="00840C53" w:rsidRDefault="00840C53" w:rsidP="00840C53">
      <w:pPr>
        <w:rPr>
          <w:b/>
          <w:bCs/>
          <w:lang w:val="vi-VN"/>
        </w:rPr>
      </w:pPr>
      <w:r>
        <w:rPr>
          <w:b/>
          <w:bCs/>
          <w:lang w:val="vi-VN"/>
        </w:rPr>
        <w:t>Đoạn mã javascript ứng với giao diện quét:</w:t>
      </w:r>
    </w:p>
    <w:p w14:paraId="7345AAB6" w14:textId="5866D719" w:rsidR="00E27B6B" w:rsidRDefault="00BB2545" w:rsidP="00840C53">
      <w:pPr>
        <w:rPr>
          <w:b/>
          <w:bCs/>
          <w:lang w:val="vi-VN"/>
        </w:rPr>
      </w:pPr>
      <w:r>
        <w:rPr>
          <w:b/>
          <w:bCs/>
          <w:lang w:val="vi-VN"/>
        </w:rPr>
        <w:t>Khởi động quét</w:t>
      </w:r>
      <w:r w:rsidR="006F4F2C">
        <w:rPr>
          <w:b/>
          <w:bCs/>
          <w:lang w:val="vi-VN"/>
        </w:rPr>
        <w:t xml:space="preserve"> với hàm startScan()</w:t>
      </w:r>
      <w:r>
        <w:rPr>
          <w:b/>
          <w:bCs/>
          <w:lang w:val="vi-VN"/>
        </w:rPr>
        <w:t>:</w:t>
      </w:r>
    </w:p>
    <w:tbl>
      <w:tblPr>
        <w:tblW w:w="9022"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315"/>
        <w:gridCol w:w="8707"/>
      </w:tblGrid>
      <w:tr w:rsidR="00C07F7B" w:rsidRPr="00A901EB" w14:paraId="44046582" w14:textId="77777777" w:rsidTr="008B744A">
        <w:trPr>
          <w:tblCellSpacing w:w="15" w:type="dxa"/>
        </w:trPr>
        <w:tc>
          <w:tcPr>
            <w:tcW w:w="270" w:type="dxa"/>
            <w:shd w:val="clear" w:color="auto" w:fill="D4D4D4"/>
            <w:vAlign w:val="center"/>
            <w:hideMark/>
          </w:tcPr>
          <w:p w14:paraId="68E0FD83" w14:textId="77777777" w:rsidR="00A901EB" w:rsidRPr="00A901EB" w:rsidRDefault="00A901EB" w:rsidP="00BB057C">
            <w:pPr>
              <w:spacing w:after="160" w:line="240" w:lineRule="auto"/>
              <w:ind w:firstLine="0"/>
              <w:jc w:val="center"/>
              <w:rPr>
                <w:sz w:val="24"/>
                <w:szCs w:val="24"/>
                <w:lang w:val="vi-VN"/>
              </w:rPr>
            </w:pPr>
            <w:r w:rsidRPr="00A901EB">
              <w:rPr>
                <w:sz w:val="24"/>
                <w:szCs w:val="24"/>
                <w:lang w:val="vi-VN"/>
              </w:rPr>
              <w:t>1</w:t>
            </w:r>
          </w:p>
          <w:p w14:paraId="1A6A7870" w14:textId="1489B2F6" w:rsidR="00A901EB" w:rsidRPr="00A901EB" w:rsidRDefault="00A901EB" w:rsidP="00BB057C">
            <w:pPr>
              <w:spacing w:after="160" w:line="240" w:lineRule="auto"/>
              <w:ind w:firstLine="0"/>
              <w:jc w:val="center"/>
              <w:rPr>
                <w:sz w:val="24"/>
                <w:szCs w:val="24"/>
                <w:lang w:val="vi-VN"/>
              </w:rPr>
            </w:pPr>
            <w:r w:rsidRPr="00A901EB">
              <w:rPr>
                <w:sz w:val="24"/>
                <w:szCs w:val="24"/>
                <w:lang w:val="vi-VN"/>
              </w:rPr>
              <w:t>2</w:t>
            </w:r>
          </w:p>
          <w:p w14:paraId="019B1F1B" w14:textId="01A34C61" w:rsidR="00A901EB" w:rsidRPr="00A901EB" w:rsidRDefault="00A901EB" w:rsidP="00BB057C">
            <w:pPr>
              <w:spacing w:after="160" w:line="240" w:lineRule="auto"/>
              <w:ind w:firstLine="0"/>
              <w:jc w:val="center"/>
              <w:rPr>
                <w:sz w:val="24"/>
                <w:szCs w:val="24"/>
                <w:lang w:val="vi-VN"/>
              </w:rPr>
            </w:pPr>
            <w:r w:rsidRPr="00A901EB">
              <w:rPr>
                <w:sz w:val="24"/>
                <w:szCs w:val="24"/>
                <w:lang w:val="vi-VN"/>
              </w:rPr>
              <w:t>3</w:t>
            </w:r>
          </w:p>
          <w:p w14:paraId="37050E0D" w14:textId="70B5E3E0" w:rsidR="00A901EB" w:rsidRPr="00A901EB" w:rsidRDefault="00A901EB" w:rsidP="00BB057C">
            <w:pPr>
              <w:spacing w:after="160" w:line="240" w:lineRule="auto"/>
              <w:ind w:firstLine="0"/>
              <w:jc w:val="center"/>
              <w:rPr>
                <w:sz w:val="24"/>
                <w:szCs w:val="24"/>
                <w:lang w:val="vi-VN"/>
              </w:rPr>
            </w:pPr>
            <w:r w:rsidRPr="00A901EB">
              <w:rPr>
                <w:sz w:val="24"/>
                <w:szCs w:val="24"/>
                <w:lang w:val="vi-VN"/>
              </w:rPr>
              <w:t>4</w:t>
            </w:r>
          </w:p>
          <w:p w14:paraId="57F8C7E3" w14:textId="0CF402E3" w:rsidR="00A901EB" w:rsidRPr="00A901EB" w:rsidRDefault="00A901EB" w:rsidP="00BB057C">
            <w:pPr>
              <w:spacing w:after="160" w:line="240" w:lineRule="auto"/>
              <w:ind w:firstLine="0"/>
              <w:jc w:val="center"/>
              <w:rPr>
                <w:sz w:val="24"/>
                <w:szCs w:val="24"/>
                <w:lang w:val="vi-VN"/>
              </w:rPr>
            </w:pPr>
            <w:r w:rsidRPr="00A901EB">
              <w:rPr>
                <w:sz w:val="24"/>
                <w:szCs w:val="24"/>
                <w:lang w:val="vi-VN"/>
              </w:rPr>
              <w:t>5</w:t>
            </w:r>
          </w:p>
          <w:p w14:paraId="7E19397C" w14:textId="081F7CE2" w:rsidR="00A901EB" w:rsidRPr="00A901EB" w:rsidRDefault="00A901EB" w:rsidP="00BB057C">
            <w:pPr>
              <w:spacing w:after="160" w:line="240" w:lineRule="auto"/>
              <w:ind w:firstLine="0"/>
              <w:jc w:val="center"/>
              <w:rPr>
                <w:sz w:val="24"/>
                <w:szCs w:val="24"/>
                <w:lang w:val="vi-VN"/>
              </w:rPr>
            </w:pPr>
            <w:r w:rsidRPr="00A901EB">
              <w:rPr>
                <w:sz w:val="24"/>
                <w:szCs w:val="24"/>
                <w:lang w:val="vi-VN"/>
              </w:rPr>
              <w:t>6</w:t>
            </w:r>
          </w:p>
          <w:p w14:paraId="28BF4B13" w14:textId="3B06A957" w:rsidR="00A901EB" w:rsidRPr="00A901EB" w:rsidRDefault="00A901EB" w:rsidP="00BB057C">
            <w:pPr>
              <w:spacing w:after="160" w:line="240" w:lineRule="auto"/>
              <w:ind w:firstLine="0"/>
              <w:jc w:val="center"/>
              <w:rPr>
                <w:sz w:val="24"/>
                <w:szCs w:val="24"/>
                <w:lang w:val="vi-VN"/>
              </w:rPr>
            </w:pPr>
            <w:r w:rsidRPr="00A901EB">
              <w:rPr>
                <w:sz w:val="24"/>
                <w:szCs w:val="24"/>
                <w:lang w:val="vi-VN"/>
              </w:rPr>
              <w:t>7</w:t>
            </w:r>
          </w:p>
          <w:p w14:paraId="4DAFE9A6" w14:textId="099B5423" w:rsidR="00A901EB" w:rsidRPr="00A901EB" w:rsidRDefault="00A901EB" w:rsidP="00BB057C">
            <w:pPr>
              <w:spacing w:after="160" w:line="240" w:lineRule="auto"/>
              <w:ind w:firstLine="0"/>
              <w:jc w:val="center"/>
              <w:rPr>
                <w:sz w:val="24"/>
                <w:szCs w:val="24"/>
                <w:lang w:val="vi-VN"/>
              </w:rPr>
            </w:pPr>
            <w:r w:rsidRPr="00A901EB">
              <w:rPr>
                <w:sz w:val="24"/>
                <w:szCs w:val="24"/>
                <w:lang w:val="vi-VN"/>
              </w:rPr>
              <w:t>8</w:t>
            </w:r>
          </w:p>
          <w:p w14:paraId="70A365A9" w14:textId="26F77AEA" w:rsidR="00A901EB" w:rsidRPr="00A901EB" w:rsidRDefault="00A901EB" w:rsidP="00BB057C">
            <w:pPr>
              <w:spacing w:after="160" w:line="240" w:lineRule="auto"/>
              <w:ind w:firstLine="0"/>
              <w:jc w:val="center"/>
              <w:rPr>
                <w:sz w:val="24"/>
                <w:szCs w:val="24"/>
                <w:lang w:val="vi-VN"/>
              </w:rPr>
            </w:pPr>
            <w:r w:rsidRPr="00A901EB">
              <w:rPr>
                <w:sz w:val="24"/>
                <w:szCs w:val="24"/>
                <w:lang w:val="vi-VN"/>
              </w:rPr>
              <w:t>9</w:t>
            </w:r>
          </w:p>
          <w:p w14:paraId="477FF4DD" w14:textId="77777777" w:rsidR="00A901EB" w:rsidRPr="00A901EB" w:rsidRDefault="00A901EB" w:rsidP="00BB057C">
            <w:pPr>
              <w:spacing w:after="160" w:line="240" w:lineRule="auto"/>
              <w:ind w:firstLine="0"/>
              <w:jc w:val="center"/>
              <w:rPr>
                <w:sz w:val="24"/>
                <w:szCs w:val="24"/>
                <w:lang w:val="vi-VN"/>
              </w:rPr>
            </w:pPr>
            <w:r w:rsidRPr="00A901EB">
              <w:rPr>
                <w:sz w:val="24"/>
                <w:szCs w:val="24"/>
                <w:lang w:val="vi-VN"/>
              </w:rPr>
              <w:t>10</w:t>
            </w:r>
          </w:p>
          <w:p w14:paraId="12E18E7E" w14:textId="77777777" w:rsidR="00A901EB" w:rsidRPr="00A901EB" w:rsidRDefault="00A901EB" w:rsidP="00BB057C">
            <w:pPr>
              <w:spacing w:after="160" w:line="240" w:lineRule="auto"/>
              <w:ind w:firstLine="0"/>
              <w:jc w:val="center"/>
              <w:rPr>
                <w:sz w:val="24"/>
                <w:szCs w:val="24"/>
                <w:lang w:val="vi-VN"/>
              </w:rPr>
            </w:pPr>
            <w:r w:rsidRPr="00A901EB">
              <w:rPr>
                <w:sz w:val="24"/>
                <w:szCs w:val="24"/>
                <w:lang w:val="vi-VN"/>
              </w:rPr>
              <w:t>11</w:t>
            </w:r>
          </w:p>
          <w:p w14:paraId="722420D5" w14:textId="77777777" w:rsidR="00A901EB" w:rsidRPr="00A901EB" w:rsidRDefault="00A901EB" w:rsidP="00BB057C">
            <w:pPr>
              <w:spacing w:after="160" w:line="240" w:lineRule="auto"/>
              <w:ind w:firstLine="0"/>
              <w:jc w:val="center"/>
              <w:rPr>
                <w:sz w:val="24"/>
                <w:szCs w:val="24"/>
                <w:lang w:val="vi-VN"/>
              </w:rPr>
            </w:pPr>
            <w:r w:rsidRPr="00A901EB">
              <w:rPr>
                <w:sz w:val="24"/>
                <w:szCs w:val="24"/>
                <w:lang w:val="vi-VN"/>
              </w:rPr>
              <w:t>12</w:t>
            </w:r>
          </w:p>
          <w:p w14:paraId="6F0C79E5" w14:textId="77777777" w:rsidR="00A901EB" w:rsidRPr="00A901EB" w:rsidRDefault="00A901EB" w:rsidP="00BB057C">
            <w:pPr>
              <w:spacing w:after="160" w:line="240" w:lineRule="auto"/>
              <w:ind w:firstLine="0"/>
              <w:jc w:val="center"/>
              <w:rPr>
                <w:sz w:val="24"/>
                <w:szCs w:val="24"/>
                <w:lang w:val="vi-VN"/>
              </w:rPr>
            </w:pPr>
            <w:r w:rsidRPr="00A901EB">
              <w:rPr>
                <w:sz w:val="24"/>
                <w:szCs w:val="24"/>
                <w:lang w:val="vi-VN"/>
              </w:rPr>
              <w:t>13</w:t>
            </w:r>
          </w:p>
          <w:p w14:paraId="4CAD4365" w14:textId="77777777" w:rsidR="00A901EB" w:rsidRPr="00A901EB" w:rsidRDefault="00A901EB" w:rsidP="00BB057C">
            <w:pPr>
              <w:spacing w:after="160" w:line="240" w:lineRule="auto"/>
              <w:ind w:firstLine="0"/>
              <w:jc w:val="center"/>
              <w:rPr>
                <w:sz w:val="24"/>
                <w:szCs w:val="24"/>
                <w:lang w:val="vi-VN"/>
              </w:rPr>
            </w:pPr>
            <w:r w:rsidRPr="00A901EB">
              <w:rPr>
                <w:sz w:val="24"/>
                <w:szCs w:val="24"/>
                <w:lang w:val="vi-VN"/>
              </w:rPr>
              <w:t>14</w:t>
            </w:r>
          </w:p>
          <w:p w14:paraId="2DFF679D" w14:textId="77777777" w:rsidR="00A901EB" w:rsidRPr="00A901EB" w:rsidRDefault="00A901EB" w:rsidP="00BB057C">
            <w:pPr>
              <w:spacing w:after="160" w:line="240" w:lineRule="auto"/>
              <w:ind w:firstLine="0"/>
              <w:jc w:val="center"/>
              <w:rPr>
                <w:sz w:val="24"/>
                <w:szCs w:val="24"/>
                <w:lang w:val="vi-VN"/>
              </w:rPr>
            </w:pPr>
            <w:r w:rsidRPr="00A901EB">
              <w:rPr>
                <w:sz w:val="24"/>
                <w:szCs w:val="24"/>
                <w:lang w:val="vi-VN"/>
              </w:rPr>
              <w:t>15</w:t>
            </w:r>
          </w:p>
          <w:p w14:paraId="3A36B76B" w14:textId="77777777" w:rsidR="00A901EB" w:rsidRPr="00A901EB" w:rsidRDefault="00A901EB" w:rsidP="00BB057C">
            <w:pPr>
              <w:spacing w:after="160" w:line="240" w:lineRule="auto"/>
              <w:ind w:firstLine="0"/>
              <w:jc w:val="center"/>
              <w:rPr>
                <w:sz w:val="24"/>
                <w:szCs w:val="24"/>
                <w:lang w:val="vi-VN"/>
              </w:rPr>
            </w:pPr>
            <w:r w:rsidRPr="00A901EB">
              <w:rPr>
                <w:sz w:val="24"/>
                <w:szCs w:val="24"/>
                <w:lang w:val="vi-VN"/>
              </w:rPr>
              <w:t>16</w:t>
            </w:r>
          </w:p>
          <w:p w14:paraId="6027655A" w14:textId="77777777" w:rsidR="00A901EB" w:rsidRPr="00A901EB" w:rsidRDefault="00A901EB" w:rsidP="00BB057C">
            <w:pPr>
              <w:spacing w:after="160" w:line="240" w:lineRule="auto"/>
              <w:ind w:firstLine="0"/>
              <w:jc w:val="center"/>
              <w:rPr>
                <w:sz w:val="24"/>
                <w:szCs w:val="24"/>
                <w:lang w:val="vi-VN"/>
              </w:rPr>
            </w:pPr>
            <w:r w:rsidRPr="00A901EB">
              <w:rPr>
                <w:sz w:val="24"/>
                <w:szCs w:val="24"/>
                <w:lang w:val="vi-VN"/>
              </w:rPr>
              <w:t>17</w:t>
            </w:r>
          </w:p>
          <w:p w14:paraId="62681399" w14:textId="77777777" w:rsidR="00A901EB" w:rsidRPr="00A901EB" w:rsidRDefault="00A901EB" w:rsidP="00BB057C">
            <w:pPr>
              <w:spacing w:after="160" w:line="240" w:lineRule="auto"/>
              <w:ind w:firstLine="0"/>
              <w:jc w:val="center"/>
              <w:rPr>
                <w:sz w:val="24"/>
                <w:szCs w:val="24"/>
                <w:lang w:val="vi-VN"/>
              </w:rPr>
            </w:pPr>
            <w:r w:rsidRPr="00A901EB">
              <w:rPr>
                <w:sz w:val="24"/>
                <w:szCs w:val="24"/>
                <w:lang w:val="vi-VN"/>
              </w:rPr>
              <w:t>18</w:t>
            </w:r>
          </w:p>
          <w:p w14:paraId="4DC4AF9F" w14:textId="77777777" w:rsidR="00A901EB" w:rsidRPr="00A901EB" w:rsidRDefault="00A901EB" w:rsidP="00BB057C">
            <w:pPr>
              <w:spacing w:after="160" w:line="240" w:lineRule="auto"/>
              <w:ind w:firstLine="0"/>
              <w:jc w:val="center"/>
              <w:rPr>
                <w:sz w:val="24"/>
                <w:szCs w:val="24"/>
                <w:lang w:val="vi-VN"/>
              </w:rPr>
            </w:pPr>
            <w:r w:rsidRPr="00A901EB">
              <w:rPr>
                <w:sz w:val="24"/>
                <w:szCs w:val="24"/>
                <w:lang w:val="vi-VN"/>
              </w:rPr>
              <w:t>19</w:t>
            </w:r>
          </w:p>
          <w:p w14:paraId="0D9234D7" w14:textId="77777777" w:rsidR="00A901EB" w:rsidRPr="00A901EB" w:rsidRDefault="00A901EB" w:rsidP="00BB057C">
            <w:pPr>
              <w:spacing w:after="160" w:line="240" w:lineRule="auto"/>
              <w:ind w:firstLine="0"/>
              <w:jc w:val="center"/>
              <w:rPr>
                <w:sz w:val="24"/>
                <w:szCs w:val="24"/>
                <w:lang w:val="vi-VN"/>
              </w:rPr>
            </w:pPr>
            <w:r w:rsidRPr="00A901EB">
              <w:rPr>
                <w:sz w:val="24"/>
                <w:szCs w:val="24"/>
                <w:lang w:val="vi-VN"/>
              </w:rPr>
              <w:t>20</w:t>
            </w:r>
          </w:p>
          <w:p w14:paraId="3D01D9EC" w14:textId="77777777" w:rsidR="00A901EB" w:rsidRPr="00A901EB" w:rsidRDefault="00A901EB" w:rsidP="00BB057C">
            <w:pPr>
              <w:spacing w:after="160" w:line="240" w:lineRule="auto"/>
              <w:ind w:firstLine="0"/>
              <w:jc w:val="center"/>
              <w:rPr>
                <w:sz w:val="24"/>
                <w:szCs w:val="24"/>
                <w:lang w:val="vi-VN"/>
              </w:rPr>
            </w:pPr>
            <w:r w:rsidRPr="00A901EB">
              <w:rPr>
                <w:sz w:val="24"/>
                <w:szCs w:val="24"/>
                <w:lang w:val="vi-VN"/>
              </w:rPr>
              <w:t>21</w:t>
            </w:r>
          </w:p>
          <w:p w14:paraId="0B1206F5" w14:textId="77777777" w:rsidR="00A901EB" w:rsidRPr="00A901EB" w:rsidRDefault="00A901EB" w:rsidP="00BB057C">
            <w:pPr>
              <w:spacing w:after="160" w:line="240" w:lineRule="auto"/>
              <w:ind w:firstLine="0"/>
              <w:jc w:val="center"/>
              <w:rPr>
                <w:sz w:val="24"/>
                <w:szCs w:val="24"/>
                <w:lang w:val="vi-VN"/>
              </w:rPr>
            </w:pPr>
            <w:r w:rsidRPr="00A901EB">
              <w:rPr>
                <w:sz w:val="24"/>
                <w:szCs w:val="24"/>
                <w:lang w:val="vi-VN"/>
              </w:rPr>
              <w:t>22</w:t>
            </w:r>
          </w:p>
          <w:p w14:paraId="4DA19EC6" w14:textId="77777777" w:rsidR="00A901EB" w:rsidRPr="00A901EB" w:rsidRDefault="00A901EB" w:rsidP="00BB057C">
            <w:pPr>
              <w:spacing w:after="160" w:line="240" w:lineRule="auto"/>
              <w:ind w:firstLine="0"/>
              <w:jc w:val="center"/>
              <w:rPr>
                <w:sz w:val="24"/>
                <w:szCs w:val="24"/>
                <w:lang w:val="vi-VN"/>
              </w:rPr>
            </w:pPr>
            <w:r w:rsidRPr="00A901EB">
              <w:rPr>
                <w:sz w:val="24"/>
                <w:szCs w:val="24"/>
                <w:lang w:val="vi-VN"/>
              </w:rPr>
              <w:lastRenderedPageBreak/>
              <w:t>23</w:t>
            </w:r>
          </w:p>
          <w:p w14:paraId="4C54ED7E" w14:textId="77777777" w:rsidR="00A901EB" w:rsidRPr="00A901EB" w:rsidRDefault="00A901EB" w:rsidP="00BB057C">
            <w:pPr>
              <w:spacing w:after="160" w:line="240" w:lineRule="auto"/>
              <w:ind w:firstLine="0"/>
              <w:jc w:val="center"/>
              <w:rPr>
                <w:sz w:val="24"/>
                <w:szCs w:val="24"/>
                <w:lang w:val="vi-VN"/>
              </w:rPr>
            </w:pPr>
            <w:r w:rsidRPr="00A901EB">
              <w:rPr>
                <w:sz w:val="24"/>
                <w:szCs w:val="24"/>
                <w:lang w:val="vi-VN"/>
              </w:rPr>
              <w:t>24</w:t>
            </w:r>
          </w:p>
          <w:p w14:paraId="7127D343" w14:textId="77777777" w:rsidR="00A901EB" w:rsidRPr="00A901EB" w:rsidRDefault="00A901EB" w:rsidP="00BB057C">
            <w:pPr>
              <w:spacing w:after="160" w:line="240" w:lineRule="auto"/>
              <w:ind w:firstLine="0"/>
              <w:jc w:val="center"/>
              <w:rPr>
                <w:sz w:val="24"/>
                <w:szCs w:val="24"/>
                <w:lang w:val="vi-VN"/>
              </w:rPr>
            </w:pPr>
            <w:r w:rsidRPr="00A901EB">
              <w:rPr>
                <w:sz w:val="24"/>
                <w:szCs w:val="24"/>
                <w:lang w:val="vi-VN"/>
              </w:rPr>
              <w:t>25</w:t>
            </w:r>
          </w:p>
          <w:p w14:paraId="27F317E7" w14:textId="4BFCC875" w:rsidR="00A901EB" w:rsidRPr="00A901EB" w:rsidRDefault="00A901EB" w:rsidP="00BB057C">
            <w:pPr>
              <w:spacing w:after="160" w:line="240" w:lineRule="auto"/>
              <w:ind w:firstLine="0"/>
              <w:jc w:val="center"/>
              <w:rPr>
                <w:sz w:val="24"/>
                <w:szCs w:val="24"/>
                <w:lang w:val="vi-VN"/>
              </w:rPr>
            </w:pPr>
            <w:r w:rsidRPr="00A901EB">
              <w:rPr>
                <w:sz w:val="24"/>
                <w:szCs w:val="24"/>
                <w:lang w:val="vi-VN"/>
              </w:rPr>
              <w:t>26</w:t>
            </w:r>
          </w:p>
        </w:tc>
        <w:tc>
          <w:tcPr>
            <w:tcW w:w="8662" w:type="dxa"/>
            <w:shd w:val="clear" w:color="auto" w:fill="D4D4D4"/>
            <w:vAlign w:val="center"/>
            <w:hideMark/>
          </w:tcPr>
          <w:p w14:paraId="33E8CDBD" w14:textId="77777777" w:rsidR="00A901EB" w:rsidRPr="00A901EB" w:rsidRDefault="00A901EB" w:rsidP="00BB057C">
            <w:pPr>
              <w:spacing w:after="160" w:line="240" w:lineRule="auto"/>
              <w:ind w:firstLine="0"/>
              <w:jc w:val="left"/>
              <w:rPr>
                <w:sz w:val="24"/>
                <w:szCs w:val="24"/>
                <w:lang w:val="vi-VN"/>
              </w:rPr>
            </w:pPr>
            <w:r w:rsidRPr="00A901EB">
              <w:rPr>
                <w:sz w:val="24"/>
                <w:szCs w:val="24"/>
                <w:lang w:val="vi-VN"/>
              </w:rPr>
              <w:lastRenderedPageBreak/>
              <w:t>async function startScan() {</w:t>
            </w:r>
          </w:p>
          <w:p w14:paraId="052996D1" w14:textId="77777777" w:rsidR="00A901EB" w:rsidRPr="00A901EB" w:rsidRDefault="00A901EB" w:rsidP="00BB057C">
            <w:pPr>
              <w:spacing w:after="160" w:line="240" w:lineRule="auto"/>
              <w:ind w:firstLine="0"/>
              <w:jc w:val="left"/>
              <w:rPr>
                <w:sz w:val="24"/>
                <w:szCs w:val="24"/>
                <w:lang w:val="vi-VN"/>
              </w:rPr>
            </w:pPr>
            <w:r w:rsidRPr="00A901EB">
              <w:rPr>
                <w:sz w:val="24"/>
                <w:szCs w:val="24"/>
                <w:lang w:val="vi-VN"/>
              </w:rPr>
              <w:t>const input_type = document.getElementById("input-type").value;</w:t>
            </w:r>
          </w:p>
          <w:p w14:paraId="278B8A86" w14:textId="77777777" w:rsidR="00A901EB" w:rsidRPr="00A901EB" w:rsidRDefault="00A901EB" w:rsidP="00BB057C">
            <w:pPr>
              <w:spacing w:after="160" w:line="240" w:lineRule="auto"/>
              <w:ind w:firstLine="0"/>
              <w:jc w:val="left"/>
              <w:rPr>
                <w:sz w:val="24"/>
                <w:szCs w:val="24"/>
                <w:lang w:val="vi-VN"/>
              </w:rPr>
            </w:pPr>
            <w:r w:rsidRPr="00A901EB">
              <w:rPr>
                <w:sz w:val="24"/>
                <w:szCs w:val="24"/>
                <w:lang w:val="vi-VN"/>
              </w:rPr>
              <w:t xml:space="preserve">  const target = document.getElementById("target").value;</w:t>
            </w:r>
          </w:p>
          <w:p w14:paraId="2F4DEBCE" w14:textId="77777777" w:rsidR="00A901EB" w:rsidRPr="00A901EB" w:rsidRDefault="00A901EB" w:rsidP="00BB057C">
            <w:pPr>
              <w:spacing w:after="160" w:line="240" w:lineRule="auto"/>
              <w:ind w:firstLine="0"/>
              <w:jc w:val="left"/>
              <w:rPr>
                <w:sz w:val="24"/>
                <w:szCs w:val="24"/>
                <w:lang w:val="vi-VN"/>
              </w:rPr>
            </w:pPr>
            <w:r w:rsidRPr="00A901EB">
              <w:rPr>
                <w:sz w:val="24"/>
                <w:szCs w:val="24"/>
                <w:lang w:val="vi-VN"/>
              </w:rPr>
              <w:t xml:space="preserve">  const model = document.getElementById("model").value;</w:t>
            </w:r>
          </w:p>
          <w:p w14:paraId="5B5C0F5B" w14:textId="77777777" w:rsidR="00A901EB" w:rsidRPr="00A901EB" w:rsidRDefault="00A901EB" w:rsidP="00BB057C">
            <w:pPr>
              <w:spacing w:after="160" w:line="240" w:lineRule="auto"/>
              <w:ind w:firstLine="0"/>
              <w:jc w:val="left"/>
              <w:rPr>
                <w:sz w:val="24"/>
                <w:szCs w:val="24"/>
                <w:lang w:val="vi-VN"/>
              </w:rPr>
            </w:pPr>
            <w:r w:rsidRPr="00A901EB">
              <w:rPr>
                <w:sz w:val="24"/>
                <w:szCs w:val="24"/>
                <w:lang w:val="vi-VN"/>
              </w:rPr>
              <w:t xml:space="preserve">  const cookie = document.getElementById("cookie").value;</w:t>
            </w:r>
          </w:p>
          <w:p w14:paraId="75C607DF" w14:textId="77777777" w:rsidR="00A901EB" w:rsidRPr="00A901EB" w:rsidRDefault="00A901EB" w:rsidP="00BB057C">
            <w:pPr>
              <w:spacing w:after="160" w:line="240" w:lineRule="auto"/>
              <w:ind w:firstLine="0"/>
              <w:jc w:val="left"/>
              <w:rPr>
                <w:sz w:val="24"/>
                <w:szCs w:val="24"/>
                <w:lang w:val="vi-VN"/>
              </w:rPr>
            </w:pPr>
            <w:r w:rsidRPr="00A901EB">
              <w:rPr>
                <w:sz w:val="24"/>
                <w:szCs w:val="24"/>
                <w:lang w:val="vi-VN"/>
              </w:rPr>
              <w:t xml:space="preserve">  const clean = document.getElementById("clean")?.checked || false;</w:t>
            </w:r>
          </w:p>
          <w:p w14:paraId="1075F9F6" w14:textId="7D2AD816" w:rsidR="00A901EB" w:rsidRPr="00A901EB" w:rsidRDefault="00A901EB" w:rsidP="00BB057C">
            <w:pPr>
              <w:spacing w:after="160" w:line="240" w:lineRule="auto"/>
              <w:ind w:firstLine="0"/>
              <w:jc w:val="left"/>
              <w:rPr>
                <w:sz w:val="24"/>
                <w:szCs w:val="24"/>
                <w:lang w:val="vi-VN"/>
              </w:rPr>
            </w:pPr>
            <w:r w:rsidRPr="00A901EB">
              <w:rPr>
                <w:sz w:val="24"/>
                <w:szCs w:val="24"/>
                <w:lang w:val="vi-VN"/>
              </w:rPr>
              <w:t xml:space="preserve">  const summary = document.getElementById("scan-summary");</w:t>
            </w:r>
          </w:p>
          <w:p w14:paraId="19030FBC" w14:textId="77777777" w:rsidR="00A901EB" w:rsidRPr="00A901EB" w:rsidRDefault="00A901EB" w:rsidP="00BB057C">
            <w:pPr>
              <w:spacing w:after="160" w:line="240" w:lineRule="auto"/>
              <w:ind w:firstLine="0"/>
              <w:jc w:val="left"/>
              <w:rPr>
                <w:sz w:val="24"/>
                <w:szCs w:val="24"/>
                <w:lang w:val="vi-VN"/>
              </w:rPr>
            </w:pPr>
            <w:r w:rsidRPr="00A901EB">
              <w:rPr>
                <w:sz w:val="24"/>
                <w:szCs w:val="24"/>
                <w:lang w:val="vi-VN"/>
              </w:rPr>
              <w:t xml:space="preserve">  try {</w:t>
            </w:r>
          </w:p>
          <w:p w14:paraId="257F7012" w14:textId="77777777" w:rsidR="00A901EB" w:rsidRPr="00A901EB" w:rsidRDefault="00A901EB" w:rsidP="00BB057C">
            <w:pPr>
              <w:spacing w:after="160" w:line="240" w:lineRule="auto"/>
              <w:ind w:firstLine="0"/>
              <w:jc w:val="left"/>
              <w:rPr>
                <w:sz w:val="24"/>
                <w:szCs w:val="24"/>
                <w:lang w:val="vi-VN"/>
              </w:rPr>
            </w:pPr>
            <w:r w:rsidRPr="00A901EB">
              <w:rPr>
                <w:sz w:val="24"/>
                <w:szCs w:val="24"/>
                <w:lang w:val="vi-VN"/>
              </w:rPr>
              <w:t xml:space="preserve">    const res = await fetch("/api/scan", {</w:t>
            </w:r>
          </w:p>
          <w:p w14:paraId="24FB3509" w14:textId="77777777" w:rsidR="00A901EB" w:rsidRPr="00A901EB" w:rsidRDefault="00A901EB" w:rsidP="00BB057C">
            <w:pPr>
              <w:spacing w:after="160" w:line="240" w:lineRule="auto"/>
              <w:ind w:firstLine="0"/>
              <w:jc w:val="left"/>
              <w:rPr>
                <w:sz w:val="24"/>
                <w:szCs w:val="24"/>
                <w:lang w:val="vi-VN"/>
              </w:rPr>
            </w:pPr>
            <w:r w:rsidRPr="00A901EB">
              <w:rPr>
                <w:sz w:val="24"/>
                <w:szCs w:val="24"/>
                <w:lang w:val="vi-VN"/>
              </w:rPr>
              <w:t xml:space="preserve">      method: "POST",</w:t>
            </w:r>
          </w:p>
          <w:p w14:paraId="542E7395" w14:textId="77777777" w:rsidR="00A901EB" w:rsidRPr="00A901EB" w:rsidRDefault="00A901EB" w:rsidP="00BB057C">
            <w:pPr>
              <w:spacing w:after="160" w:line="240" w:lineRule="auto"/>
              <w:ind w:firstLine="0"/>
              <w:jc w:val="left"/>
              <w:rPr>
                <w:sz w:val="24"/>
                <w:szCs w:val="24"/>
                <w:lang w:val="vi-VN"/>
              </w:rPr>
            </w:pPr>
            <w:r w:rsidRPr="00A901EB">
              <w:rPr>
                <w:sz w:val="24"/>
                <w:szCs w:val="24"/>
                <w:lang w:val="vi-VN"/>
              </w:rPr>
              <w:t xml:space="preserve">      headers: { "Content-Type": "application/json" },</w:t>
            </w:r>
          </w:p>
          <w:p w14:paraId="151508C0" w14:textId="77777777" w:rsidR="00A901EB" w:rsidRPr="00A901EB" w:rsidRDefault="00A901EB" w:rsidP="00BB057C">
            <w:pPr>
              <w:spacing w:after="160" w:line="240" w:lineRule="auto"/>
              <w:ind w:firstLine="0"/>
              <w:jc w:val="left"/>
              <w:rPr>
                <w:sz w:val="24"/>
                <w:szCs w:val="24"/>
                <w:lang w:val="vi-VN"/>
              </w:rPr>
            </w:pPr>
            <w:r w:rsidRPr="00A901EB">
              <w:rPr>
                <w:sz w:val="24"/>
                <w:szCs w:val="24"/>
                <w:lang w:val="vi-VN"/>
              </w:rPr>
              <w:t xml:space="preserve">      body: JSON.stringify({ target, model, cookie, clean, input_type })</w:t>
            </w:r>
          </w:p>
          <w:p w14:paraId="62FD7D9F" w14:textId="77777777" w:rsidR="00A901EB" w:rsidRPr="00A901EB" w:rsidRDefault="00A901EB" w:rsidP="00BB057C">
            <w:pPr>
              <w:spacing w:after="160" w:line="240" w:lineRule="auto"/>
              <w:ind w:firstLine="0"/>
              <w:jc w:val="left"/>
              <w:rPr>
                <w:sz w:val="24"/>
                <w:szCs w:val="24"/>
                <w:lang w:val="vi-VN"/>
              </w:rPr>
            </w:pPr>
            <w:r w:rsidRPr="00A901EB">
              <w:rPr>
                <w:sz w:val="24"/>
                <w:szCs w:val="24"/>
                <w:lang w:val="vi-VN"/>
              </w:rPr>
              <w:t xml:space="preserve">    });</w:t>
            </w:r>
          </w:p>
          <w:p w14:paraId="31C92EBB" w14:textId="77777777" w:rsidR="00A901EB" w:rsidRPr="00A901EB" w:rsidRDefault="00A901EB" w:rsidP="00BB057C">
            <w:pPr>
              <w:spacing w:after="160" w:line="240" w:lineRule="auto"/>
              <w:ind w:firstLine="0"/>
              <w:jc w:val="left"/>
              <w:rPr>
                <w:sz w:val="24"/>
                <w:szCs w:val="24"/>
                <w:lang w:val="vi-VN"/>
              </w:rPr>
            </w:pPr>
            <w:r w:rsidRPr="00A901EB">
              <w:rPr>
                <w:sz w:val="24"/>
                <w:szCs w:val="24"/>
                <w:lang w:val="vi-VN"/>
              </w:rPr>
              <w:t xml:space="preserve">    const data = await res.json();</w:t>
            </w:r>
          </w:p>
          <w:p w14:paraId="0E1279FA" w14:textId="77777777" w:rsidR="00A901EB" w:rsidRPr="00A901EB" w:rsidRDefault="00A901EB" w:rsidP="00BB057C">
            <w:pPr>
              <w:spacing w:after="160" w:line="240" w:lineRule="auto"/>
              <w:ind w:firstLine="0"/>
              <w:jc w:val="left"/>
              <w:rPr>
                <w:sz w:val="24"/>
                <w:szCs w:val="24"/>
                <w:lang w:val="vi-VN"/>
              </w:rPr>
            </w:pPr>
            <w:r w:rsidRPr="00A901EB">
              <w:rPr>
                <w:sz w:val="24"/>
                <w:szCs w:val="24"/>
                <w:lang w:val="vi-VN"/>
              </w:rPr>
              <w:t xml:space="preserve">    clearInterval(loading);</w:t>
            </w:r>
          </w:p>
          <w:p w14:paraId="75DE2E94" w14:textId="77777777" w:rsidR="00A901EB" w:rsidRPr="00A901EB" w:rsidRDefault="00A901EB" w:rsidP="00BB057C">
            <w:pPr>
              <w:spacing w:after="160" w:line="240" w:lineRule="auto"/>
              <w:ind w:firstLine="0"/>
              <w:jc w:val="left"/>
              <w:rPr>
                <w:sz w:val="24"/>
                <w:szCs w:val="24"/>
                <w:lang w:val="vi-VN"/>
              </w:rPr>
            </w:pPr>
          </w:p>
          <w:p w14:paraId="67ADDDE6" w14:textId="77777777" w:rsidR="00A901EB" w:rsidRPr="00A901EB" w:rsidRDefault="00A901EB" w:rsidP="00BB057C">
            <w:pPr>
              <w:spacing w:after="160" w:line="240" w:lineRule="auto"/>
              <w:ind w:firstLine="0"/>
              <w:jc w:val="left"/>
              <w:rPr>
                <w:sz w:val="24"/>
                <w:szCs w:val="24"/>
                <w:lang w:val="vi-VN"/>
              </w:rPr>
            </w:pPr>
            <w:r w:rsidRPr="00A901EB">
              <w:rPr>
                <w:sz w:val="24"/>
                <w:szCs w:val="24"/>
                <w:lang w:val="vi-VN"/>
              </w:rPr>
              <w:t xml:space="preserve">    if (data.job_id) {</w:t>
            </w:r>
          </w:p>
          <w:p w14:paraId="14269D65" w14:textId="77777777" w:rsidR="00A901EB" w:rsidRPr="00A901EB" w:rsidRDefault="00A901EB" w:rsidP="00BB057C">
            <w:pPr>
              <w:spacing w:after="160" w:line="240" w:lineRule="auto"/>
              <w:ind w:firstLine="0"/>
              <w:jc w:val="left"/>
              <w:rPr>
                <w:sz w:val="24"/>
                <w:szCs w:val="24"/>
                <w:lang w:val="vi-VN"/>
              </w:rPr>
            </w:pPr>
            <w:r w:rsidRPr="00A901EB">
              <w:rPr>
                <w:sz w:val="24"/>
                <w:szCs w:val="24"/>
                <w:lang w:val="vi-VN"/>
              </w:rPr>
              <w:t xml:space="preserve">      summary.innerText = "Scan started. Đang xử lý...";</w:t>
            </w:r>
          </w:p>
          <w:p w14:paraId="2870E131" w14:textId="77777777" w:rsidR="00A901EB" w:rsidRPr="00A901EB" w:rsidRDefault="00A901EB" w:rsidP="00BB057C">
            <w:pPr>
              <w:spacing w:after="160" w:line="240" w:lineRule="auto"/>
              <w:ind w:firstLine="0"/>
              <w:jc w:val="left"/>
              <w:rPr>
                <w:sz w:val="24"/>
                <w:szCs w:val="24"/>
                <w:lang w:val="vi-VN"/>
              </w:rPr>
            </w:pPr>
            <w:r w:rsidRPr="00A901EB">
              <w:rPr>
                <w:sz w:val="24"/>
                <w:szCs w:val="24"/>
                <w:lang w:val="vi-VN"/>
              </w:rPr>
              <w:t xml:space="preserve">      pollJob(data.job_id);</w:t>
            </w:r>
          </w:p>
          <w:p w14:paraId="0D7BE2CE" w14:textId="3BE8B34E" w:rsidR="00A901EB" w:rsidRPr="00A901EB" w:rsidRDefault="00A901EB" w:rsidP="00BB057C">
            <w:pPr>
              <w:spacing w:after="160" w:line="240" w:lineRule="auto"/>
              <w:ind w:firstLine="0"/>
              <w:jc w:val="left"/>
              <w:rPr>
                <w:sz w:val="24"/>
                <w:szCs w:val="24"/>
                <w:lang w:val="vi-VN"/>
              </w:rPr>
            </w:pPr>
            <w:r w:rsidRPr="00A901EB">
              <w:rPr>
                <w:sz w:val="24"/>
                <w:szCs w:val="24"/>
                <w:lang w:val="vi-VN"/>
              </w:rPr>
              <w:t xml:space="preserve">    } else</w:t>
            </w:r>
          </w:p>
          <w:p w14:paraId="1C38A4EB" w14:textId="375CFEC3" w:rsidR="00A901EB" w:rsidRPr="00A901EB" w:rsidRDefault="00A901EB" w:rsidP="00BB057C">
            <w:pPr>
              <w:spacing w:after="160" w:line="240" w:lineRule="auto"/>
              <w:ind w:firstLine="0"/>
              <w:jc w:val="left"/>
              <w:rPr>
                <w:sz w:val="24"/>
                <w:szCs w:val="24"/>
                <w:lang w:val="vi-VN"/>
              </w:rPr>
            </w:pPr>
            <w:r w:rsidRPr="00A901EB">
              <w:rPr>
                <w:sz w:val="24"/>
                <w:szCs w:val="24"/>
                <w:lang w:val="vi-VN"/>
              </w:rPr>
              <w:t xml:space="preserve">      </w:t>
            </w:r>
            <w:r w:rsidR="000A158A">
              <w:rPr>
                <w:sz w:val="24"/>
                <w:szCs w:val="24"/>
                <w:lang w:val="vi-VN"/>
              </w:rPr>
              <w:t xml:space="preserve">   </w:t>
            </w:r>
            <w:r w:rsidRPr="00A901EB">
              <w:rPr>
                <w:sz w:val="24"/>
                <w:szCs w:val="24"/>
                <w:lang w:val="vi-VN"/>
              </w:rPr>
              <w:t>summary.innerText = " Kh</w:t>
            </w:r>
            <w:r w:rsidRPr="00A901EB">
              <w:rPr>
                <w:rFonts w:cs="Times New Roman"/>
                <w:sz w:val="24"/>
                <w:szCs w:val="24"/>
                <w:lang w:val="vi-VN"/>
              </w:rPr>
              <w:t>ô</w:t>
            </w:r>
            <w:r w:rsidRPr="00A901EB">
              <w:rPr>
                <w:sz w:val="24"/>
                <w:szCs w:val="24"/>
                <w:lang w:val="vi-VN"/>
              </w:rPr>
              <w:t>ng nhận được job_id.";</w:t>
            </w:r>
          </w:p>
          <w:p w14:paraId="441B84C4" w14:textId="77777777" w:rsidR="00A901EB" w:rsidRPr="00A901EB" w:rsidRDefault="00A901EB" w:rsidP="00BB057C">
            <w:pPr>
              <w:spacing w:after="160" w:line="240" w:lineRule="auto"/>
              <w:ind w:firstLine="0"/>
              <w:jc w:val="left"/>
              <w:rPr>
                <w:sz w:val="24"/>
                <w:szCs w:val="24"/>
                <w:lang w:val="vi-VN"/>
              </w:rPr>
            </w:pPr>
            <w:r w:rsidRPr="00A901EB">
              <w:rPr>
                <w:sz w:val="24"/>
                <w:szCs w:val="24"/>
                <w:lang w:val="vi-VN"/>
              </w:rPr>
              <w:t xml:space="preserve">  } catch (err) {</w:t>
            </w:r>
          </w:p>
          <w:p w14:paraId="6EC13249" w14:textId="77777777" w:rsidR="00A901EB" w:rsidRPr="00A901EB" w:rsidRDefault="00A901EB" w:rsidP="00BB057C">
            <w:pPr>
              <w:spacing w:after="160" w:line="240" w:lineRule="auto"/>
              <w:ind w:firstLine="0"/>
              <w:jc w:val="left"/>
              <w:rPr>
                <w:sz w:val="24"/>
                <w:szCs w:val="24"/>
                <w:lang w:val="vi-VN"/>
              </w:rPr>
            </w:pPr>
            <w:r w:rsidRPr="00A901EB">
              <w:rPr>
                <w:sz w:val="24"/>
                <w:szCs w:val="24"/>
                <w:lang w:val="vi-VN"/>
              </w:rPr>
              <w:lastRenderedPageBreak/>
              <w:t xml:space="preserve">    clearInterval(loading);</w:t>
            </w:r>
          </w:p>
          <w:p w14:paraId="04B3079E" w14:textId="4BD4AF6A" w:rsidR="00A901EB" w:rsidRPr="00A901EB" w:rsidRDefault="00A901EB" w:rsidP="00BB057C">
            <w:pPr>
              <w:spacing w:after="160" w:line="240" w:lineRule="auto"/>
              <w:ind w:firstLine="0"/>
              <w:jc w:val="left"/>
              <w:rPr>
                <w:sz w:val="24"/>
                <w:szCs w:val="24"/>
                <w:lang w:val="vi-VN"/>
              </w:rPr>
            </w:pPr>
            <w:r w:rsidRPr="00A901EB">
              <w:rPr>
                <w:sz w:val="24"/>
                <w:szCs w:val="24"/>
                <w:lang w:val="vi-VN"/>
              </w:rPr>
              <w:t xml:space="preserve">    summary.innerText = " Lỗi khi gửi yêu cầu quét: " + err.message;</w:t>
            </w:r>
          </w:p>
          <w:p w14:paraId="6337FDDB" w14:textId="77777777" w:rsidR="00A901EB" w:rsidRPr="00A901EB" w:rsidRDefault="00A901EB" w:rsidP="00BB057C">
            <w:pPr>
              <w:spacing w:after="160" w:line="240" w:lineRule="auto"/>
              <w:ind w:firstLine="0"/>
              <w:jc w:val="left"/>
              <w:rPr>
                <w:sz w:val="24"/>
                <w:szCs w:val="24"/>
                <w:lang w:val="vi-VN"/>
              </w:rPr>
            </w:pPr>
            <w:r w:rsidRPr="00A901EB">
              <w:rPr>
                <w:sz w:val="24"/>
                <w:szCs w:val="24"/>
                <w:lang w:val="vi-VN"/>
              </w:rPr>
              <w:t xml:space="preserve">  }</w:t>
            </w:r>
          </w:p>
          <w:p w14:paraId="7612A301" w14:textId="77777777" w:rsidR="00A901EB" w:rsidRPr="00A901EB" w:rsidRDefault="00A901EB" w:rsidP="00BB057C">
            <w:pPr>
              <w:spacing w:after="160" w:line="240" w:lineRule="auto"/>
              <w:ind w:firstLine="0"/>
              <w:jc w:val="left"/>
              <w:rPr>
                <w:sz w:val="24"/>
                <w:szCs w:val="24"/>
                <w:lang w:val="vi-VN"/>
              </w:rPr>
            </w:pPr>
            <w:r w:rsidRPr="00A901EB">
              <w:rPr>
                <w:sz w:val="24"/>
                <w:szCs w:val="24"/>
                <w:lang w:val="vi-VN"/>
              </w:rPr>
              <w:t>}</w:t>
            </w:r>
          </w:p>
        </w:tc>
      </w:tr>
    </w:tbl>
    <w:p w14:paraId="5DD8825A" w14:textId="484C1B69" w:rsidR="008B744A" w:rsidRPr="008E6609" w:rsidRDefault="008B744A" w:rsidP="008B744A">
      <w:pPr>
        <w:pStyle w:val="ListParagraph"/>
        <w:numPr>
          <w:ilvl w:val="0"/>
          <w:numId w:val="102"/>
        </w:numPr>
        <w:rPr>
          <w:lang w:val="vi-VN"/>
        </w:rPr>
      </w:pPr>
      <w:r w:rsidRPr="00F57D77">
        <w:rPr>
          <w:lang w:val="vi-VN"/>
        </w:rPr>
        <w:lastRenderedPageBreak/>
        <w:t xml:space="preserve">Chức năng: </w:t>
      </w:r>
      <w:r w:rsidR="00FE1041" w:rsidRPr="00FE1041">
        <w:rPr>
          <w:lang w:val="vi-VN"/>
        </w:rPr>
        <w:t>khởi tạo một scan bằng cách gửi POST tới endpoint /api/scan với payload gồm target, model, cookie, clean, input_type; sau khi nhận job_id, hiển thị thông báo rồi gọi hàm pollJob(job_id) để theo dõi tiến trình.</w:t>
      </w:r>
    </w:p>
    <w:p w14:paraId="560DABBB" w14:textId="77777777" w:rsidR="008B744A" w:rsidRPr="00F57D77" w:rsidRDefault="008B744A" w:rsidP="008B744A">
      <w:pPr>
        <w:pStyle w:val="ListParagraph"/>
        <w:numPr>
          <w:ilvl w:val="0"/>
          <w:numId w:val="102"/>
        </w:numPr>
      </w:pPr>
      <w:r w:rsidRPr="00F57D77">
        <w:t>Giải thích:</w:t>
      </w:r>
    </w:p>
    <w:p w14:paraId="4B3F53C0" w14:textId="12256FD2" w:rsidR="008B744A" w:rsidRDefault="00A76732" w:rsidP="008B744A">
      <w:pPr>
        <w:pStyle w:val="ListParagraph"/>
        <w:numPr>
          <w:ilvl w:val="0"/>
          <w:numId w:val="103"/>
        </w:numPr>
        <w:rPr>
          <w:lang w:val="vi-VN"/>
        </w:rPr>
      </w:pPr>
      <w:r w:rsidRPr="00A76732">
        <w:t xml:space="preserve">Lấy giá trị </w:t>
      </w:r>
      <w:r>
        <w:t>được</w:t>
      </w:r>
      <w:r>
        <w:rPr>
          <w:lang w:val="vi-VN"/>
        </w:rPr>
        <w:t xml:space="preserve"> nhập từ người dùng</w:t>
      </w:r>
      <w:r w:rsidRPr="00A76732">
        <w:t xml:space="preserve"> trên </w:t>
      </w:r>
      <w:r>
        <w:t>trang</w:t>
      </w:r>
      <w:r>
        <w:rPr>
          <w:lang w:val="vi-VN"/>
        </w:rPr>
        <w:t xml:space="preserve"> </w:t>
      </w:r>
      <w:r>
        <w:t>web</w:t>
      </w:r>
      <w:r>
        <w:rPr>
          <w:lang w:val="vi-VN"/>
        </w:rPr>
        <w:t xml:space="preserve"> bao gồm input_type, target, model, cookie</w:t>
      </w:r>
      <w:r w:rsidR="008B744A" w:rsidRPr="004B0A7E">
        <w:t>.</w:t>
      </w:r>
    </w:p>
    <w:p w14:paraId="2AF7FAA1" w14:textId="59CBECB3" w:rsidR="00A76732" w:rsidRPr="00A76732" w:rsidRDefault="00A76732" w:rsidP="008B744A">
      <w:pPr>
        <w:pStyle w:val="ListParagraph"/>
        <w:numPr>
          <w:ilvl w:val="0"/>
          <w:numId w:val="103"/>
        </w:numPr>
        <w:rPr>
          <w:lang w:val="vi-VN"/>
        </w:rPr>
      </w:pPr>
      <w:r w:rsidRPr="00A76732">
        <w:rPr>
          <w:szCs w:val="28"/>
        </w:rPr>
        <w:t>Gọi fetch POST /api/scan, gói body JSON {target, model, cookie, clean, input_type} và header Content-Type: application/</w:t>
      </w:r>
      <w:r>
        <w:rPr>
          <w:szCs w:val="28"/>
        </w:rPr>
        <w:t>json</w:t>
      </w:r>
      <w:r>
        <w:rPr>
          <w:szCs w:val="28"/>
          <w:lang w:val="vi-VN"/>
        </w:rPr>
        <w:t>.</w:t>
      </w:r>
    </w:p>
    <w:p w14:paraId="577CCFE1" w14:textId="544FEF2F" w:rsidR="008B744A" w:rsidRPr="00A26010" w:rsidRDefault="005F65F0" w:rsidP="008B744A">
      <w:pPr>
        <w:pStyle w:val="ListParagraph"/>
        <w:numPr>
          <w:ilvl w:val="0"/>
          <w:numId w:val="103"/>
        </w:numPr>
        <w:rPr>
          <w:lang w:val="vi-VN"/>
        </w:rPr>
      </w:pPr>
      <w:r w:rsidRPr="005F65F0">
        <w:t>Chờ response, parse JSON. Gọi clearInterval(loading)</w:t>
      </w:r>
      <w:r>
        <w:rPr>
          <w:lang w:val="vi-VN"/>
        </w:rPr>
        <w:t xml:space="preserve">. </w:t>
      </w:r>
      <w:r w:rsidRPr="00E37555">
        <w:rPr>
          <w:lang w:val="vi-VN"/>
        </w:rPr>
        <w:t>Nếu response chứa data.job_id</w:t>
      </w:r>
      <w:r>
        <w:rPr>
          <w:lang w:val="vi-VN"/>
        </w:rPr>
        <w:t>,</w:t>
      </w:r>
      <w:r w:rsidR="00E37555">
        <w:rPr>
          <w:lang w:val="vi-VN"/>
        </w:rPr>
        <w:t xml:space="preserve"> hiển thị </w:t>
      </w:r>
      <w:r w:rsidR="00E37555" w:rsidRPr="00E37555">
        <w:rPr>
          <w:lang w:val="vi-VN"/>
        </w:rPr>
        <w:t>"Scan started. Đang xử lý..."</w:t>
      </w:r>
      <w:r w:rsidR="00E37555">
        <w:rPr>
          <w:lang w:val="vi-VN"/>
        </w:rPr>
        <w:t xml:space="preserve"> rồi gửi </w:t>
      </w:r>
      <w:r w:rsidR="006F4F2C">
        <w:rPr>
          <w:lang w:val="vi-VN"/>
        </w:rPr>
        <w:t>data</w:t>
      </w:r>
      <w:r w:rsidR="00E37555">
        <w:rPr>
          <w:lang w:val="vi-VN"/>
        </w:rPr>
        <w:t>.job_id tới hàm pollJob để</w:t>
      </w:r>
      <w:r>
        <w:rPr>
          <w:lang w:val="vi-VN"/>
        </w:rPr>
        <w:t xml:space="preserve"> cập nhật trạng thái quét.</w:t>
      </w:r>
      <w:r w:rsidR="00C562B9">
        <w:rPr>
          <w:lang w:val="vi-VN"/>
        </w:rPr>
        <w:t xml:space="preserve"> </w:t>
      </w:r>
    </w:p>
    <w:p w14:paraId="31BC4900" w14:textId="72046DEE" w:rsidR="00840C53" w:rsidRPr="006F4F2C" w:rsidRDefault="008B744A" w:rsidP="006F4F2C">
      <w:pPr>
        <w:pStyle w:val="ListParagraph"/>
        <w:numPr>
          <w:ilvl w:val="0"/>
          <w:numId w:val="102"/>
        </w:numPr>
        <w:rPr>
          <w:lang w:val="vi-VN"/>
        </w:rPr>
      </w:pPr>
      <w:r w:rsidRPr="001A17B1">
        <w:rPr>
          <w:lang w:val="vi-VN"/>
        </w:rPr>
        <w:t xml:space="preserve">Ý nghĩa: </w:t>
      </w:r>
      <w:r w:rsidR="009C5F86" w:rsidRPr="009C5F86">
        <w:rPr>
          <w:lang w:val="vi-VN"/>
        </w:rPr>
        <w:t>Hàm này đóng vai trò điểm bắt đầu của quy trình quét phía client</w:t>
      </w:r>
      <w:r w:rsidR="009C5F86" w:rsidRPr="0058641B">
        <w:rPr>
          <w:lang w:val="vi-VN"/>
        </w:rPr>
        <w:t xml:space="preserve"> </w:t>
      </w:r>
      <w:r w:rsidR="00CB49CF" w:rsidRPr="0058641B">
        <w:rPr>
          <w:lang w:val="vi-VN"/>
        </w:rPr>
        <w:t>trong quy trình làm việc bất đồng bộ (asynchronous workflow). Nó đảm nhiệm việc bắt đầu tác vụ, giám sát trạng thái, và nhận kết quả cuối cùng từ máy chủ mà không làm</w:t>
      </w:r>
      <w:r w:rsidR="00CB49CF" w:rsidRPr="00CB49CF">
        <w:rPr>
          <w:lang w:val="vi-VN"/>
        </w:rPr>
        <w:t xml:space="preserve"> gián đoạn giao diện người dùng</w:t>
      </w:r>
      <w:r>
        <w:rPr>
          <w:lang w:val="vi-VN"/>
        </w:rPr>
        <w:t>.</w:t>
      </w:r>
    </w:p>
    <w:p w14:paraId="0AD445BD" w14:textId="49785800" w:rsidR="006F4F2C" w:rsidRDefault="00422960" w:rsidP="006F4F2C">
      <w:pPr>
        <w:rPr>
          <w:b/>
          <w:bCs/>
          <w:lang w:val="vi-VN"/>
        </w:rPr>
      </w:pPr>
      <w:r>
        <w:rPr>
          <w:b/>
          <w:bCs/>
          <w:lang w:val="vi-VN"/>
        </w:rPr>
        <w:t xml:space="preserve">Hiển thị kết quả quét </w:t>
      </w:r>
      <w:r w:rsidR="006F4F2C">
        <w:rPr>
          <w:b/>
          <w:bCs/>
          <w:lang w:val="vi-VN"/>
        </w:rPr>
        <w:t xml:space="preserve">với hàm </w:t>
      </w:r>
      <w:r w:rsidRPr="00777BCD">
        <w:rPr>
          <w:b/>
          <w:bCs/>
          <w:lang w:val="vi-VN"/>
        </w:rPr>
        <w:t>loadAndShow(file)</w:t>
      </w:r>
      <w:r w:rsidR="006F4F2C">
        <w:rPr>
          <w:b/>
          <w:bCs/>
          <w:lang w:val="vi-VN"/>
        </w:rPr>
        <w:t>:</w:t>
      </w:r>
    </w:p>
    <w:tbl>
      <w:tblPr>
        <w:tblW w:w="9022"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315"/>
        <w:gridCol w:w="8707"/>
      </w:tblGrid>
      <w:tr w:rsidR="00777BCD" w:rsidRPr="00777BCD" w14:paraId="049E2B06" w14:textId="77777777" w:rsidTr="00777BCD">
        <w:trPr>
          <w:tblCellSpacing w:w="15" w:type="dxa"/>
        </w:trPr>
        <w:tc>
          <w:tcPr>
            <w:tcW w:w="270" w:type="dxa"/>
            <w:shd w:val="clear" w:color="auto" w:fill="D4D4D4"/>
            <w:vAlign w:val="center"/>
            <w:hideMark/>
          </w:tcPr>
          <w:p w14:paraId="6039799E" w14:textId="77777777" w:rsidR="00777BCD" w:rsidRPr="00777BCD" w:rsidRDefault="00777BCD" w:rsidP="00BB057C">
            <w:pPr>
              <w:spacing w:after="160" w:line="240" w:lineRule="auto"/>
              <w:ind w:firstLine="0"/>
              <w:jc w:val="center"/>
              <w:rPr>
                <w:sz w:val="24"/>
                <w:szCs w:val="24"/>
                <w:lang w:val="vi-VN"/>
              </w:rPr>
            </w:pPr>
            <w:r w:rsidRPr="00777BCD">
              <w:rPr>
                <w:sz w:val="24"/>
                <w:szCs w:val="24"/>
                <w:lang w:val="vi-VN"/>
              </w:rPr>
              <w:t>1</w:t>
            </w:r>
          </w:p>
          <w:p w14:paraId="17FB9198" w14:textId="7F331F52" w:rsidR="00777BCD" w:rsidRPr="00777BCD" w:rsidRDefault="00777BCD" w:rsidP="00BB057C">
            <w:pPr>
              <w:spacing w:after="160" w:line="240" w:lineRule="auto"/>
              <w:ind w:firstLine="0"/>
              <w:jc w:val="center"/>
              <w:rPr>
                <w:sz w:val="24"/>
                <w:szCs w:val="24"/>
                <w:lang w:val="vi-VN"/>
              </w:rPr>
            </w:pPr>
            <w:r w:rsidRPr="00777BCD">
              <w:rPr>
                <w:sz w:val="24"/>
                <w:szCs w:val="24"/>
                <w:lang w:val="vi-VN"/>
              </w:rPr>
              <w:t>2</w:t>
            </w:r>
          </w:p>
          <w:p w14:paraId="290D3CFA" w14:textId="67459575" w:rsidR="00777BCD" w:rsidRPr="00777BCD" w:rsidRDefault="00777BCD" w:rsidP="00BB057C">
            <w:pPr>
              <w:spacing w:after="160" w:line="240" w:lineRule="auto"/>
              <w:ind w:firstLine="0"/>
              <w:jc w:val="center"/>
              <w:rPr>
                <w:sz w:val="24"/>
                <w:szCs w:val="24"/>
                <w:lang w:val="vi-VN"/>
              </w:rPr>
            </w:pPr>
            <w:r w:rsidRPr="00777BCD">
              <w:rPr>
                <w:sz w:val="24"/>
                <w:szCs w:val="24"/>
                <w:lang w:val="vi-VN"/>
              </w:rPr>
              <w:t>3</w:t>
            </w:r>
          </w:p>
          <w:p w14:paraId="7BE9049B" w14:textId="73838F54" w:rsidR="00777BCD" w:rsidRPr="00777BCD" w:rsidRDefault="00777BCD" w:rsidP="00BB057C">
            <w:pPr>
              <w:spacing w:after="160" w:line="240" w:lineRule="auto"/>
              <w:ind w:firstLine="0"/>
              <w:jc w:val="center"/>
              <w:rPr>
                <w:sz w:val="24"/>
                <w:szCs w:val="24"/>
                <w:lang w:val="vi-VN"/>
              </w:rPr>
            </w:pPr>
            <w:r w:rsidRPr="00777BCD">
              <w:rPr>
                <w:sz w:val="24"/>
                <w:szCs w:val="24"/>
                <w:lang w:val="vi-VN"/>
              </w:rPr>
              <w:t>4</w:t>
            </w:r>
          </w:p>
          <w:p w14:paraId="35629A95" w14:textId="191E83F3" w:rsidR="00777BCD" w:rsidRPr="00777BCD" w:rsidRDefault="00777BCD" w:rsidP="00BB057C">
            <w:pPr>
              <w:spacing w:after="160" w:line="240" w:lineRule="auto"/>
              <w:ind w:firstLine="0"/>
              <w:jc w:val="center"/>
              <w:rPr>
                <w:sz w:val="24"/>
                <w:szCs w:val="24"/>
                <w:lang w:val="vi-VN"/>
              </w:rPr>
            </w:pPr>
            <w:r w:rsidRPr="00777BCD">
              <w:rPr>
                <w:sz w:val="24"/>
                <w:szCs w:val="24"/>
                <w:lang w:val="vi-VN"/>
              </w:rPr>
              <w:t>5</w:t>
            </w:r>
          </w:p>
          <w:p w14:paraId="22D10BBD" w14:textId="42B8D3A0" w:rsidR="00777BCD" w:rsidRPr="00777BCD" w:rsidRDefault="00777BCD" w:rsidP="00BB057C">
            <w:pPr>
              <w:spacing w:after="160" w:line="240" w:lineRule="auto"/>
              <w:ind w:firstLine="0"/>
              <w:jc w:val="center"/>
              <w:rPr>
                <w:sz w:val="24"/>
                <w:szCs w:val="24"/>
                <w:lang w:val="vi-VN"/>
              </w:rPr>
            </w:pPr>
            <w:r w:rsidRPr="00777BCD">
              <w:rPr>
                <w:sz w:val="24"/>
                <w:szCs w:val="24"/>
                <w:lang w:val="vi-VN"/>
              </w:rPr>
              <w:t>6</w:t>
            </w:r>
          </w:p>
          <w:p w14:paraId="48BC21AF" w14:textId="479B6C81" w:rsidR="00777BCD" w:rsidRPr="00777BCD" w:rsidRDefault="00777BCD" w:rsidP="00BB057C">
            <w:pPr>
              <w:spacing w:after="160" w:line="240" w:lineRule="auto"/>
              <w:ind w:firstLine="0"/>
              <w:jc w:val="center"/>
              <w:rPr>
                <w:sz w:val="24"/>
                <w:szCs w:val="24"/>
                <w:lang w:val="vi-VN"/>
              </w:rPr>
            </w:pPr>
            <w:r w:rsidRPr="00777BCD">
              <w:rPr>
                <w:sz w:val="24"/>
                <w:szCs w:val="24"/>
                <w:lang w:val="vi-VN"/>
              </w:rPr>
              <w:t>7</w:t>
            </w:r>
          </w:p>
          <w:p w14:paraId="7465101C" w14:textId="309E605D" w:rsidR="00777BCD" w:rsidRPr="00777BCD" w:rsidRDefault="00777BCD" w:rsidP="00BB057C">
            <w:pPr>
              <w:spacing w:after="160" w:line="240" w:lineRule="auto"/>
              <w:ind w:firstLine="0"/>
              <w:jc w:val="center"/>
              <w:rPr>
                <w:sz w:val="24"/>
                <w:szCs w:val="24"/>
                <w:lang w:val="vi-VN"/>
              </w:rPr>
            </w:pPr>
            <w:r w:rsidRPr="00777BCD">
              <w:rPr>
                <w:sz w:val="24"/>
                <w:szCs w:val="24"/>
                <w:lang w:val="vi-VN"/>
              </w:rPr>
              <w:t>8</w:t>
            </w:r>
          </w:p>
          <w:p w14:paraId="642804B2" w14:textId="46E39EE9" w:rsidR="00777BCD" w:rsidRPr="00777BCD" w:rsidRDefault="00777BCD" w:rsidP="00BB057C">
            <w:pPr>
              <w:spacing w:after="160" w:line="240" w:lineRule="auto"/>
              <w:ind w:firstLine="0"/>
              <w:jc w:val="center"/>
              <w:rPr>
                <w:sz w:val="24"/>
                <w:szCs w:val="24"/>
                <w:lang w:val="vi-VN"/>
              </w:rPr>
            </w:pPr>
            <w:r w:rsidRPr="00777BCD">
              <w:rPr>
                <w:sz w:val="24"/>
                <w:szCs w:val="24"/>
                <w:lang w:val="vi-VN"/>
              </w:rPr>
              <w:t>9</w:t>
            </w:r>
          </w:p>
          <w:p w14:paraId="6E490AAF" w14:textId="77777777" w:rsidR="00777BCD" w:rsidRPr="00777BCD" w:rsidRDefault="00777BCD" w:rsidP="00BB057C">
            <w:pPr>
              <w:spacing w:after="160" w:line="240" w:lineRule="auto"/>
              <w:ind w:firstLine="0"/>
              <w:jc w:val="center"/>
              <w:rPr>
                <w:sz w:val="24"/>
                <w:szCs w:val="24"/>
                <w:lang w:val="vi-VN"/>
              </w:rPr>
            </w:pPr>
            <w:r w:rsidRPr="00777BCD">
              <w:rPr>
                <w:sz w:val="24"/>
                <w:szCs w:val="24"/>
                <w:lang w:val="vi-VN"/>
              </w:rPr>
              <w:t>10</w:t>
            </w:r>
          </w:p>
          <w:p w14:paraId="032BDC9B" w14:textId="77777777" w:rsidR="00777BCD" w:rsidRPr="00777BCD" w:rsidRDefault="00777BCD" w:rsidP="00BB057C">
            <w:pPr>
              <w:spacing w:after="160" w:line="240" w:lineRule="auto"/>
              <w:ind w:firstLine="0"/>
              <w:jc w:val="center"/>
              <w:rPr>
                <w:sz w:val="24"/>
                <w:szCs w:val="24"/>
                <w:lang w:val="vi-VN"/>
              </w:rPr>
            </w:pPr>
            <w:r w:rsidRPr="00777BCD">
              <w:rPr>
                <w:sz w:val="24"/>
                <w:szCs w:val="24"/>
                <w:lang w:val="vi-VN"/>
              </w:rPr>
              <w:t>11</w:t>
            </w:r>
          </w:p>
          <w:p w14:paraId="44BAD1B1" w14:textId="77777777" w:rsidR="00777BCD" w:rsidRPr="00777BCD" w:rsidRDefault="00777BCD" w:rsidP="00BB057C">
            <w:pPr>
              <w:spacing w:after="160" w:line="240" w:lineRule="auto"/>
              <w:ind w:firstLine="0"/>
              <w:jc w:val="center"/>
              <w:rPr>
                <w:sz w:val="24"/>
                <w:szCs w:val="24"/>
                <w:lang w:val="vi-VN"/>
              </w:rPr>
            </w:pPr>
            <w:r w:rsidRPr="00777BCD">
              <w:rPr>
                <w:sz w:val="24"/>
                <w:szCs w:val="24"/>
                <w:lang w:val="vi-VN"/>
              </w:rPr>
              <w:t>12</w:t>
            </w:r>
          </w:p>
          <w:p w14:paraId="4E0B53A9" w14:textId="77777777" w:rsidR="00777BCD" w:rsidRPr="00777BCD" w:rsidRDefault="00777BCD" w:rsidP="00BB057C">
            <w:pPr>
              <w:spacing w:after="160" w:line="240" w:lineRule="auto"/>
              <w:ind w:firstLine="0"/>
              <w:jc w:val="center"/>
              <w:rPr>
                <w:sz w:val="24"/>
                <w:szCs w:val="24"/>
                <w:lang w:val="vi-VN"/>
              </w:rPr>
            </w:pPr>
            <w:r w:rsidRPr="00777BCD">
              <w:rPr>
                <w:sz w:val="24"/>
                <w:szCs w:val="24"/>
                <w:lang w:val="vi-VN"/>
              </w:rPr>
              <w:lastRenderedPageBreak/>
              <w:t>13</w:t>
            </w:r>
          </w:p>
          <w:p w14:paraId="23955B81" w14:textId="77777777" w:rsidR="00777BCD" w:rsidRPr="00777BCD" w:rsidRDefault="00777BCD" w:rsidP="00BB057C">
            <w:pPr>
              <w:spacing w:after="160" w:line="240" w:lineRule="auto"/>
              <w:ind w:firstLine="0"/>
              <w:jc w:val="center"/>
              <w:rPr>
                <w:sz w:val="24"/>
                <w:szCs w:val="24"/>
                <w:lang w:val="vi-VN"/>
              </w:rPr>
            </w:pPr>
            <w:r w:rsidRPr="00777BCD">
              <w:rPr>
                <w:sz w:val="24"/>
                <w:szCs w:val="24"/>
                <w:lang w:val="vi-VN"/>
              </w:rPr>
              <w:t>14</w:t>
            </w:r>
          </w:p>
          <w:p w14:paraId="33E426ED" w14:textId="77777777" w:rsidR="00777BCD" w:rsidRPr="00777BCD" w:rsidRDefault="00777BCD" w:rsidP="00BB057C">
            <w:pPr>
              <w:spacing w:after="160" w:line="240" w:lineRule="auto"/>
              <w:ind w:firstLine="0"/>
              <w:jc w:val="center"/>
              <w:rPr>
                <w:sz w:val="24"/>
                <w:szCs w:val="24"/>
                <w:lang w:val="vi-VN"/>
              </w:rPr>
            </w:pPr>
            <w:r w:rsidRPr="00777BCD">
              <w:rPr>
                <w:sz w:val="24"/>
                <w:szCs w:val="24"/>
                <w:lang w:val="vi-VN"/>
              </w:rPr>
              <w:t>15</w:t>
            </w:r>
          </w:p>
          <w:p w14:paraId="52B61B60" w14:textId="77777777" w:rsidR="00777BCD" w:rsidRPr="00777BCD" w:rsidRDefault="00777BCD" w:rsidP="00BB057C">
            <w:pPr>
              <w:spacing w:after="160" w:line="240" w:lineRule="auto"/>
              <w:ind w:firstLine="0"/>
              <w:jc w:val="center"/>
              <w:rPr>
                <w:sz w:val="24"/>
                <w:szCs w:val="24"/>
                <w:lang w:val="vi-VN"/>
              </w:rPr>
            </w:pPr>
            <w:r w:rsidRPr="00777BCD">
              <w:rPr>
                <w:sz w:val="24"/>
                <w:szCs w:val="24"/>
                <w:lang w:val="vi-VN"/>
              </w:rPr>
              <w:t>16</w:t>
            </w:r>
          </w:p>
          <w:p w14:paraId="2F452471" w14:textId="77777777" w:rsidR="00777BCD" w:rsidRPr="00777BCD" w:rsidRDefault="00777BCD" w:rsidP="00BB057C">
            <w:pPr>
              <w:spacing w:after="160" w:line="240" w:lineRule="auto"/>
              <w:ind w:firstLine="0"/>
              <w:jc w:val="center"/>
              <w:rPr>
                <w:sz w:val="24"/>
                <w:szCs w:val="24"/>
                <w:lang w:val="vi-VN"/>
              </w:rPr>
            </w:pPr>
            <w:r w:rsidRPr="00777BCD">
              <w:rPr>
                <w:sz w:val="24"/>
                <w:szCs w:val="24"/>
                <w:lang w:val="vi-VN"/>
              </w:rPr>
              <w:t>17</w:t>
            </w:r>
          </w:p>
          <w:p w14:paraId="0A93D27A" w14:textId="77777777" w:rsidR="00777BCD" w:rsidRPr="00777BCD" w:rsidRDefault="00777BCD" w:rsidP="00BB057C">
            <w:pPr>
              <w:spacing w:after="160" w:line="240" w:lineRule="auto"/>
              <w:ind w:firstLine="0"/>
              <w:jc w:val="center"/>
              <w:rPr>
                <w:sz w:val="24"/>
                <w:szCs w:val="24"/>
                <w:lang w:val="vi-VN"/>
              </w:rPr>
            </w:pPr>
            <w:r w:rsidRPr="00777BCD">
              <w:rPr>
                <w:sz w:val="24"/>
                <w:szCs w:val="24"/>
                <w:lang w:val="vi-VN"/>
              </w:rPr>
              <w:t>18</w:t>
            </w:r>
          </w:p>
          <w:p w14:paraId="63FE5A79" w14:textId="77777777" w:rsidR="00777BCD" w:rsidRPr="00777BCD" w:rsidRDefault="00777BCD" w:rsidP="00BB057C">
            <w:pPr>
              <w:spacing w:after="160" w:line="240" w:lineRule="auto"/>
              <w:ind w:firstLine="0"/>
              <w:jc w:val="center"/>
              <w:rPr>
                <w:sz w:val="24"/>
                <w:szCs w:val="24"/>
                <w:lang w:val="vi-VN"/>
              </w:rPr>
            </w:pPr>
            <w:r w:rsidRPr="00777BCD">
              <w:rPr>
                <w:sz w:val="24"/>
                <w:szCs w:val="24"/>
                <w:lang w:val="vi-VN"/>
              </w:rPr>
              <w:t>19</w:t>
            </w:r>
          </w:p>
          <w:p w14:paraId="2FE1D117" w14:textId="77777777" w:rsidR="00777BCD" w:rsidRPr="00777BCD" w:rsidRDefault="00777BCD" w:rsidP="00BB057C">
            <w:pPr>
              <w:spacing w:after="160" w:line="240" w:lineRule="auto"/>
              <w:ind w:firstLine="0"/>
              <w:jc w:val="center"/>
              <w:rPr>
                <w:sz w:val="24"/>
                <w:szCs w:val="24"/>
                <w:lang w:val="vi-VN"/>
              </w:rPr>
            </w:pPr>
            <w:r w:rsidRPr="00777BCD">
              <w:rPr>
                <w:sz w:val="24"/>
                <w:szCs w:val="24"/>
                <w:lang w:val="vi-VN"/>
              </w:rPr>
              <w:t>20</w:t>
            </w:r>
          </w:p>
          <w:p w14:paraId="051F1FDF" w14:textId="77777777" w:rsidR="00777BCD" w:rsidRPr="00777BCD" w:rsidRDefault="00777BCD" w:rsidP="00BB057C">
            <w:pPr>
              <w:spacing w:after="160" w:line="240" w:lineRule="auto"/>
              <w:ind w:firstLine="0"/>
              <w:jc w:val="center"/>
              <w:rPr>
                <w:sz w:val="24"/>
                <w:szCs w:val="24"/>
                <w:lang w:val="vi-VN"/>
              </w:rPr>
            </w:pPr>
            <w:r w:rsidRPr="00777BCD">
              <w:rPr>
                <w:sz w:val="24"/>
                <w:szCs w:val="24"/>
                <w:lang w:val="vi-VN"/>
              </w:rPr>
              <w:t>21</w:t>
            </w:r>
          </w:p>
          <w:p w14:paraId="1616708D" w14:textId="77777777" w:rsidR="00777BCD" w:rsidRPr="00777BCD" w:rsidRDefault="00777BCD" w:rsidP="00BB057C">
            <w:pPr>
              <w:spacing w:after="160" w:line="240" w:lineRule="auto"/>
              <w:ind w:firstLine="0"/>
              <w:jc w:val="center"/>
              <w:rPr>
                <w:sz w:val="24"/>
                <w:szCs w:val="24"/>
                <w:lang w:val="vi-VN"/>
              </w:rPr>
            </w:pPr>
            <w:r w:rsidRPr="00777BCD">
              <w:rPr>
                <w:sz w:val="24"/>
                <w:szCs w:val="24"/>
                <w:lang w:val="vi-VN"/>
              </w:rPr>
              <w:t>22</w:t>
            </w:r>
          </w:p>
          <w:p w14:paraId="75E89016" w14:textId="77777777" w:rsidR="00777BCD" w:rsidRPr="00777BCD" w:rsidRDefault="00777BCD" w:rsidP="00BB057C">
            <w:pPr>
              <w:spacing w:after="160" w:line="240" w:lineRule="auto"/>
              <w:ind w:firstLine="0"/>
              <w:jc w:val="center"/>
              <w:rPr>
                <w:sz w:val="24"/>
                <w:szCs w:val="24"/>
                <w:lang w:val="vi-VN"/>
              </w:rPr>
            </w:pPr>
            <w:r w:rsidRPr="00777BCD">
              <w:rPr>
                <w:sz w:val="24"/>
                <w:szCs w:val="24"/>
                <w:lang w:val="vi-VN"/>
              </w:rPr>
              <w:t>23</w:t>
            </w:r>
          </w:p>
          <w:p w14:paraId="75EC850A" w14:textId="77777777" w:rsidR="00777BCD" w:rsidRPr="00777BCD" w:rsidRDefault="00777BCD" w:rsidP="00BB057C">
            <w:pPr>
              <w:spacing w:after="160" w:line="240" w:lineRule="auto"/>
              <w:ind w:firstLine="0"/>
              <w:jc w:val="center"/>
              <w:rPr>
                <w:sz w:val="24"/>
                <w:szCs w:val="24"/>
                <w:lang w:val="vi-VN"/>
              </w:rPr>
            </w:pPr>
            <w:r w:rsidRPr="00777BCD">
              <w:rPr>
                <w:sz w:val="24"/>
                <w:szCs w:val="24"/>
                <w:lang w:val="vi-VN"/>
              </w:rPr>
              <w:t>24</w:t>
            </w:r>
          </w:p>
          <w:p w14:paraId="0DB8C3F3" w14:textId="77777777" w:rsidR="00777BCD" w:rsidRPr="00777BCD" w:rsidRDefault="00777BCD" w:rsidP="00BB057C">
            <w:pPr>
              <w:spacing w:after="160" w:line="240" w:lineRule="auto"/>
              <w:ind w:firstLine="0"/>
              <w:jc w:val="center"/>
              <w:rPr>
                <w:sz w:val="24"/>
                <w:szCs w:val="24"/>
                <w:lang w:val="vi-VN"/>
              </w:rPr>
            </w:pPr>
            <w:r w:rsidRPr="00777BCD">
              <w:rPr>
                <w:sz w:val="24"/>
                <w:szCs w:val="24"/>
                <w:lang w:val="vi-VN"/>
              </w:rPr>
              <w:t>25</w:t>
            </w:r>
          </w:p>
          <w:p w14:paraId="044209BD" w14:textId="77777777" w:rsidR="00777BCD" w:rsidRPr="00777BCD" w:rsidRDefault="00777BCD" w:rsidP="00BB057C">
            <w:pPr>
              <w:spacing w:after="160" w:line="240" w:lineRule="auto"/>
              <w:ind w:firstLine="0"/>
              <w:jc w:val="center"/>
              <w:rPr>
                <w:sz w:val="24"/>
                <w:szCs w:val="24"/>
                <w:lang w:val="vi-VN"/>
              </w:rPr>
            </w:pPr>
            <w:r w:rsidRPr="00777BCD">
              <w:rPr>
                <w:sz w:val="24"/>
                <w:szCs w:val="24"/>
                <w:lang w:val="vi-VN"/>
              </w:rPr>
              <w:t>26</w:t>
            </w:r>
          </w:p>
          <w:p w14:paraId="747C3D92" w14:textId="77777777" w:rsidR="00777BCD" w:rsidRPr="00777BCD" w:rsidRDefault="00777BCD" w:rsidP="00BB057C">
            <w:pPr>
              <w:spacing w:after="160" w:line="240" w:lineRule="auto"/>
              <w:ind w:firstLine="0"/>
              <w:jc w:val="center"/>
              <w:rPr>
                <w:sz w:val="24"/>
                <w:szCs w:val="24"/>
                <w:lang w:val="vi-VN"/>
              </w:rPr>
            </w:pPr>
            <w:r w:rsidRPr="00777BCD">
              <w:rPr>
                <w:sz w:val="24"/>
                <w:szCs w:val="24"/>
                <w:lang w:val="vi-VN"/>
              </w:rPr>
              <w:t>27</w:t>
            </w:r>
          </w:p>
          <w:p w14:paraId="5D5306CB" w14:textId="77777777" w:rsidR="00777BCD" w:rsidRPr="00777BCD" w:rsidRDefault="00777BCD" w:rsidP="00BB057C">
            <w:pPr>
              <w:spacing w:after="160" w:line="240" w:lineRule="auto"/>
              <w:ind w:firstLine="0"/>
              <w:jc w:val="center"/>
              <w:rPr>
                <w:sz w:val="24"/>
                <w:szCs w:val="24"/>
                <w:lang w:val="vi-VN"/>
              </w:rPr>
            </w:pPr>
            <w:r w:rsidRPr="00777BCD">
              <w:rPr>
                <w:sz w:val="24"/>
                <w:szCs w:val="24"/>
                <w:lang w:val="vi-VN"/>
              </w:rPr>
              <w:t>28</w:t>
            </w:r>
          </w:p>
          <w:p w14:paraId="55388438" w14:textId="77777777" w:rsidR="00777BCD" w:rsidRPr="00777BCD" w:rsidRDefault="00777BCD" w:rsidP="00BB057C">
            <w:pPr>
              <w:spacing w:after="160" w:line="240" w:lineRule="auto"/>
              <w:ind w:firstLine="0"/>
              <w:jc w:val="center"/>
              <w:rPr>
                <w:sz w:val="24"/>
                <w:szCs w:val="24"/>
                <w:lang w:val="vi-VN"/>
              </w:rPr>
            </w:pPr>
            <w:r w:rsidRPr="00777BCD">
              <w:rPr>
                <w:sz w:val="24"/>
                <w:szCs w:val="24"/>
                <w:lang w:val="vi-VN"/>
              </w:rPr>
              <w:t>29</w:t>
            </w:r>
          </w:p>
          <w:p w14:paraId="11C3CA3B" w14:textId="16DC1250" w:rsidR="00777BCD" w:rsidRPr="00777BCD" w:rsidRDefault="00777BCD" w:rsidP="00BB057C">
            <w:pPr>
              <w:spacing w:after="160" w:line="240" w:lineRule="auto"/>
              <w:ind w:firstLine="0"/>
              <w:jc w:val="center"/>
              <w:rPr>
                <w:sz w:val="24"/>
                <w:szCs w:val="24"/>
                <w:lang w:val="vi-VN"/>
              </w:rPr>
            </w:pPr>
            <w:r w:rsidRPr="00777BCD">
              <w:rPr>
                <w:sz w:val="24"/>
                <w:szCs w:val="24"/>
                <w:lang w:val="vi-VN"/>
              </w:rPr>
              <w:t>30</w:t>
            </w:r>
          </w:p>
        </w:tc>
        <w:tc>
          <w:tcPr>
            <w:tcW w:w="8662" w:type="dxa"/>
            <w:shd w:val="clear" w:color="auto" w:fill="D4D4D4"/>
            <w:vAlign w:val="center"/>
            <w:hideMark/>
          </w:tcPr>
          <w:p w14:paraId="58E1BDBF" w14:textId="3C146BFB" w:rsidR="00777BCD" w:rsidRPr="00777BCD" w:rsidRDefault="00777BCD" w:rsidP="00BB057C">
            <w:pPr>
              <w:spacing w:after="160" w:line="240" w:lineRule="auto"/>
              <w:ind w:firstLine="0"/>
              <w:jc w:val="left"/>
              <w:rPr>
                <w:sz w:val="24"/>
                <w:szCs w:val="24"/>
                <w:lang w:val="vi-VN"/>
              </w:rPr>
            </w:pPr>
            <w:r w:rsidRPr="00777BCD">
              <w:rPr>
                <w:sz w:val="24"/>
                <w:szCs w:val="24"/>
                <w:lang w:val="vi-VN"/>
              </w:rPr>
              <w:lastRenderedPageBreak/>
              <w:t>async function loadAndShow(file) {</w:t>
            </w:r>
          </w:p>
          <w:p w14:paraId="67393568" w14:textId="1E8C4E98" w:rsidR="00777BCD" w:rsidRPr="00777BCD" w:rsidRDefault="00777BCD" w:rsidP="00BB057C">
            <w:pPr>
              <w:spacing w:after="160" w:line="240" w:lineRule="auto"/>
              <w:ind w:firstLine="0"/>
              <w:jc w:val="left"/>
              <w:rPr>
                <w:sz w:val="24"/>
                <w:szCs w:val="24"/>
                <w:lang w:val="vi-VN"/>
              </w:rPr>
            </w:pPr>
            <w:r w:rsidRPr="00777BCD">
              <w:rPr>
                <w:sz w:val="24"/>
                <w:szCs w:val="24"/>
                <w:lang w:val="vi-VN"/>
              </w:rPr>
              <w:t xml:space="preserve">  </w:t>
            </w:r>
            <w:r w:rsidR="00466E76">
              <w:rPr>
                <w:sz w:val="24"/>
                <w:szCs w:val="24"/>
                <w:lang w:val="vi-VN"/>
              </w:rPr>
              <w:t xml:space="preserve"> </w:t>
            </w:r>
            <w:r w:rsidRPr="00777BCD">
              <w:rPr>
                <w:sz w:val="24"/>
                <w:szCs w:val="24"/>
                <w:lang w:val="vi-VN"/>
              </w:rPr>
              <w:t>const el = document.getElementById("result-display");</w:t>
            </w:r>
          </w:p>
          <w:p w14:paraId="37266AA4" w14:textId="2DE9DBB6" w:rsidR="00777BCD" w:rsidRPr="00777BCD" w:rsidRDefault="00777BCD" w:rsidP="00BB057C">
            <w:pPr>
              <w:spacing w:after="160" w:line="240" w:lineRule="auto"/>
              <w:ind w:firstLine="0"/>
              <w:jc w:val="left"/>
              <w:rPr>
                <w:sz w:val="24"/>
                <w:szCs w:val="24"/>
                <w:lang w:val="vi-VN"/>
              </w:rPr>
            </w:pPr>
            <w:r w:rsidRPr="00777BCD">
              <w:rPr>
                <w:sz w:val="24"/>
                <w:szCs w:val="24"/>
                <w:lang w:val="vi-VN"/>
              </w:rPr>
              <w:t xml:space="preserve">  </w:t>
            </w:r>
            <w:r w:rsidR="00466E76">
              <w:rPr>
                <w:sz w:val="24"/>
                <w:szCs w:val="24"/>
                <w:lang w:val="vi-VN"/>
              </w:rPr>
              <w:t xml:space="preserve"> </w:t>
            </w:r>
            <w:r w:rsidRPr="00777BCD">
              <w:rPr>
                <w:sz w:val="24"/>
                <w:szCs w:val="24"/>
                <w:lang w:val="vi-VN"/>
              </w:rPr>
              <w:t>const res = await fetch(`/api/results/${file}`);</w:t>
            </w:r>
          </w:p>
          <w:p w14:paraId="46123036" w14:textId="135E05C5" w:rsidR="00777BCD" w:rsidRPr="00777BCD" w:rsidRDefault="00777BCD" w:rsidP="00BB057C">
            <w:pPr>
              <w:spacing w:after="160" w:line="240" w:lineRule="auto"/>
              <w:ind w:firstLine="0"/>
              <w:jc w:val="left"/>
              <w:rPr>
                <w:sz w:val="24"/>
                <w:szCs w:val="24"/>
                <w:lang w:val="vi-VN"/>
              </w:rPr>
            </w:pPr>
            <w:r w:rsidRPr="00777BCD">
              <w:rPr>
                <w:sz w:val="24"/>
                <w:szCs w:val="24"/>
                <w:lang w:val="vi-VN"/>
              </w:rPr>
              <w:t xml:space="preserve"> </w:t>
            </w:r>
            <w:r w:rsidR="00466E76">
              <w:rPr>
                <w:sz w:val="24"/>
                <w:szCs w:val="24"/>
                <w:lang w:val="vi-VN"/>
              </w:rPr>
              <w:t xml:space="preserve"> </w:t>
            </w:r>
            <w:r w:rsidRPr="00777BCD">
              <w:rPr>
                <w:sz w:val="24"/>
                <w:szCs w:val="24"/>
                <w:lang w:val="vi-VN"/>
              </w:rPr>
              <w:t xml:space="preserve"> const data = await res.json();</w:t>
            </w:r>
          </w:p>
          <w:p w14:paraId="4F85F62B" w14:textId="1910149D" w:rsidR="00777BCD" w:rsidRPr="00777BCD" w:rsidRDefault="00777BCD" w:rsidP="00BB057C">
            <w:pPr>
              <w:spacing w:after="160" w:line="240" w:lineRule="auto"/>
              <w:ind w:firstLine="0"/>
              <w:jc w:val="left"/>
              <w:rPr>
                <w:sz w:val="24"/>
                <w:szCs w:val="24"/>
                <w:lang w:val="vi-VN"/>
              </w:rPr>
            </w:pPr>
            <w:r w:rsidRPr="00777BCD">
              <w:rPr>
                <w:sz w:val="24"/>
                <w:szCs w:val="24"/>
                <w:lang w:val="vi-VN"/>
              </w:rPr>
              <w:t xml:space="preserve"> </w:t>
            </w:r>
            <w:r w:rsidR="00466E76">
              <w:rPr>
                <w:sz w:val="24"/>
                <w:szCs w:val="24"/>
                <w:lang w:val="vi-VN"/>
              </w:rPr>
              <w:t xml:space="preserve"> </w:t>
            </w:r>
            <w:r w:rsidRPr="00777BCD">
              <w:rPr>
                <w:sz w:val="24"/>
                <w:szCs w:val="24"/>
                <w:lang w:val="vi-VN"/>
              </w:rPr>
              <w:t xml:space="preserve"> if (file === "enriched_nikto" || file === "enriched_nuclei") {</w:t>
            </w:r>
          </w:p>
          <w:p w14:paraId="6141AC28" w14:textId="6F01AA29" w:rsidR="00777BCD" w:rsidRPr="00777BCD" w:rsidRDefault="00777BCD" w:rsidP="00BB057C">
            <w:pPr>
              <w:spacing w:after="160" w:line="240" w:lineRule="auto"/>
              <w:ind w:firstLine="0"/>
              <w:jc w:val="left"/>
              <w:rPr>
                <w:sz w:val="24"/>
                <w:szCs w:val="24"/>
                <w:lang w:val="vi-VN"/>
              </w:rPr>
            </w:pPr>
            <w:r w:rsidRPr="00777BCD">
              <w:rPr>
                <w:sz w:val="24"/>
                <w:szCs w:val="24"/>
                <w:lang w:val="vi-VN"/>
              </w:rPr>
              <w:t xml:space="preserve">  </w:t>
            </w:r>
            <w:r w:rsidR="00466E76">
              <w:rPr>
                <w:sz w:val="24"/>
                <w:szCs w:val="24"/>
                <w:lang w:val="vi-VN"/>
              </w:rPr>
              <w:t xml:space="preserve"> </w:t>
            </w:r>
            <w:r w:rsidR="0046628F">
              <w:rPr>
                <w:sz w:val="24"/>
                <w:szCs w:val="24"/>
                <w:lang w:val="vi-VN"/>
              </w:rPr>
              <w:t xml:space="preserve">  </w:t>
            </w:r>
            <w:r w:rsidRPr="00777BCD">
              <w:rPr>
                <w:sz w:val="24"/>
                <w:szCs w:val="24"/>
                <w:lang w:val="vi-VN"/>
              </w:rPr>
              <w:t>el.innerHTML = renderTable(toRowsFromFindings(data));</w:t>
            </w:r>
          </w:p>
          <w:p w14:paraId="2F7660E2" w14:textId="4601B85C" w:rsidR="00777BCD" w:rsidRPr="00777BCD" w:rsidRDefault="00777BCD" w:rsidP="00BB057C">
            <w:pPr>
              <w:spacing w:after="160" w:line="240" w:lineRule="auto"/>
              <w:ind w:firstLine="0"/>
              <w:jc w:val="left"/>
              <w:rPr>
                <w:sz w:val="24"/>
                <w:szCs w:val="24"/>
                <w:lang w:val="vi-VN"/>
              </w:rPr>
            </w:pPr>
            <w:r w:rsidRPr="00777BCD">
              <w:rPr>
                <w:sz w:val="24"/>
                <w:szCs w:val="24"/>
                <w:lang w:val="vi-VN"/>
              </w:rPr>
              <w:t xml:space="preserve">  </w:t>
            </w:r>
            <w:r w:rsidR="0046628F">
              <w:rPr>
                <w:sz w:val="24"/>
                <w:szCs w:val="24"/>
                <w:lang w:val="vi-VN"/>
              </w:rPr>
              <w:t xml:space="preserve">  </w:t>
            </w:r>
            <w:r w:rsidRPr="00777BCD">
              <w:rPr>
                <w:sz w:val="24"/>
                <w:szCs w:val="24"/>
                <w:lang w:val="vi-VN"/>
              </w:rPr>
              <w:t xml:space="preserve"> return;</w:t>
            </w:r>
          </w:p>
          <w:p w14:paraId="5A7C6B51" w14:textId="3F540587" w:rsidR="00777BCD" w:rsidRPr="00777BCD" w:rsidRDefault="00777BCD" w:rsidP="00BB057C">
            <w:pPr>
              <w:spacing w:after="160" w:line="240" w:lineRule="auto"/>
              <w:ind w:firstLine="0"/>
              <w:jc w:val="left"/>
              <w:rPr>
                <w:sz w:val="24"/>
                <w:szCs w:val="24"/>
                <w:lang w:val="vi-VN"/>
              </w:rPr>
            </w:pPr>
            <w:r w:rsidRPr="00777BCD">
              <w:rPr>
                <w:sz w:val="24"/>
                <w:szCs w:val="24"/>
                <w:lang w:val="vi-VN"/>
              </w:rPr>
              <w:t xml:space="preserve">   }</w:t>
            </w:r>
          </w:p>
          <w:p w14:paraId="722DE7E0" w14:textId="1564D2A1" w:rsidR="00777BCD" w:rsidRPr="00777BCD" w:rsidRDefault="00777BCD" w:rsidP="00BB057C">
            <w:pPr>
              <w:spacing w:after="160" w:line="240" w:lineRule="auto"/>
              <w:ind w:firstLine="0"/>
              <w:jc w:val="left"/>
              <w:rPr>
                <w:sz w:val="24"/>
                <w:szCs w:val="24"/>
                <w:lang w:val="vi-VN"/>
              </w:rPr>
            </w:pPr>
            <w:r w:rsidRPr="00777BCD">
              <w:rPr>
                <w:sz w:val="24"/>
                <w:szCs w:val="24"/>
                <w:lang w:val="vi-VN"/>
              </w:rPr>
              <w:t xml:space="preserve">   if (file.startsWith("enriched") || file === "endpoints" || file === "vulns") {</w:t>
            </w:r>
          </w:p>
          <w:p w14:paraId="66257A54" w14:textId="77777777" w:rsidR="00777BCD" w:rsidRPr="00777BCD" w:rsidRDefault="00777BCD" w:rsidP="00BB057C">
            <w:pPr>
              <w:spacing w:after="160" w:line="240" w:lineRule="auto"/>
              <w:ind w:firstLine="0"/>
              <w:jc w:val="left"/>
              <w:rPr>
                <w:sz w:val="24"/>
                <w:szCs w:val="24"/>
                <w:lang w:val="vi-VN"/>
              </w:rPr>
            </w:pPr>
            <w:r w:rsidRPr="00777BCD">
              <w:rPr>
                <w:sz w:val="24"/>
                <w:szCs w:val="24"/>
                <w:lang w:val="vi-VN"/>
              </w:rPr>
              <w:t xml:space="preserve">      el.innerHTML = renderTable(data);</w:t>
            </w:r>
          </w:p>
          <w:p w14:paraId="46D2CF64" w14:textId="77777777" w:rsidR="00777BCD" w:rsidRPr="00777BCD" w:rsidRDefault="00777BCD" w:rsidP="00BB057C">
            <w:pPr>
              <w:spacing w:after="160" w:line="240" w:lineRule="auto"/>
              <w:ind w:firstLine="0"/>
              <w:jc w:val="left"/>
              <w:rPr>
                <w:sz w:val="24"/>
                <w:szCs w:val="24"/>
                <w:lang w:val="vi-VN"/>
              </w:rPr>
            </w:pPr>
            <w:r w:rsidRPr="00777BCD">
              <w:rPr>
                <w:sz w:val="24"/>
                <w:szCs w:val="24"/>
                <w:lang w:val="vi-VN"/>
              </w:rPr>
              <w:t xml:space="preserve">      return;</w:t>
            </w:r>
          </w:p>
          <w:p w14:paraId="478D4E4C" w14:textId="57F12202" w:rsidR="00777BCD" w:rsidRPr="00777BCD" w:rsidRDefault="00777BCD" w:rsidP="00BB057C">
            <w:pPr>
              <w:spacing w:after="160" w:line="240" w:lineRule="auto"/>
              <w:ind w:firstLine="0"/>
              <w:jc w:val="left"/>
              <w:rPr>
                <w:sz w:val="24"/>
                <w:szCs w:val="24"/>
                <w:lang w:val="vi-VN"/>
              </w:rPr>
            </w:pPr>
            <w:r w:rsidRPr="00777BCD">
              <w:rPr>
                <w:sz w:val="24"/>
                <w:szCs w:val="24"/>
                <w:lang w:val="vi-VN"/>
              </w:rPr>
              <w:t xml:space="preserve">   }</w:t>
            </w:r>
          </w:p>
          <w:p w14:paraId="1301A2A9" w14:textId="77777777" w:rsidR="00777BCD" w:rsidRPr="00777BCD" w:rsidRDefault="00777BCD" w:rsidP="00BB057C">
            <w:pPr>
              <w:spacing w:after="160" w:line="240" w:lineRule="auto"/>
              <w:ind w:firstLine="0"/>
              <w:jc w:val="left"/>
              <w:rPr>
                <w:sz w:val="24"/>
                <w:szCs w:val="24"/>
                <w:lang w:val="vi-VN"/>
              </w:rPr>
            </w:pPr>
            <w:r w:rsidRPr="00777BCD">
              <w:rPr>
                <w:sz w:val="24"/>
                <w:szCs w:val="24"/>
                <w:lang w:val="vi-VN"/>
              </w:rPr>
              <w:lastRenderedPageBreak/>
              <w:t xml:space="preserve">    // array of raw records</w:t>
            </w:r>
          </w:p>
          <w:p w14:paraId="40C9FA32" w14:textId="77777777" w:rsidR="00777BCD" w:rsidRPr="00777BCD" w:rsidRDefault="00777BCD" w:rsidP="00BB057C">
            <w:pPr>
              <w:spacing w:after="160" w:line="240" w:lineRule="auto"/>
              <w:ind w:firstLine="0"/>
              <w:jc w:val="left"/>
              <w:rPr>
                <w:sz w:val="24"/>
                <w:szCs w:val="24"/>
                <w:lang w:val="vi-VN"/>
              </w:rPr>
            </w:pPr>
            <w:r w:rsidRPr="00777BCD">
              <w:rPr>
                <w:sz w:val="24"/>
                <w:szCs w:val="24"/>
                <w:lang w:val="vi-VN"/>
              </w:rPr>
              <w:t xml:space="preserve">    if (Array.isArray(data)) {</w:t>
            </w:r>
          </w:p>
          <w:p w14:paraId="1F9030F9" w14:textId="77777777" w:rsidR="00777BCD" w:rsidRPr="00777BCD" w:rsidRDefault="00777BCD" w:rsidP="00BB057C">
            <w:pPr>
              <w:spacing w:after="160" w:line="240" w:lineRule="auto"/>
              <w:ind w:firstLine="0"/>
              <w:jc w:val="left"/>
              <w:rPr>
                <w:sz w:val="24"/>
                <w:szCs w:val="24"/>
                <w:lang w:val="vi-VN"/>
              </w:rPr>
            </w:pPr>
            <w:r w:rsidRPr="00777BCD">
              <w:rPr>
                <w:sz w:val="24"/>
                <w:szCs w:val="24"/>
                <w:lang w:val="vi-VN"/>
              </w:rPr>
              <w:t xml:space="preserve">      if (data.length === 0) { el.innerHTML = "&lt;p&gt;Không có dữ liệu.&lt;/p&gt;"; return; }</w:t>
            </w:r>
          </w:p>
          <w:p w14:paraId="79B38E01" w14:textId="77777777" w:rsidR="00777BCD" w:rsidRPr="00777BCD" w:rsidRDefault="00777BCD" w:rsidP="00BB057C">
            <w:pPr>
              <w:spacing w:after="160" w:line="240" w:lineRule="auto"/>
              <w:ind w:firstLine="0"/>
              <w:jc w:val="left"/>
              <w:rPr>
                <w:sz w:val="24"/>
                <w:szCs w:val="24"/>
                <w:lang w:val="vi-VN"/>
              </w:rPr>
            </w:pPr>
            <w:r w:rsidRPr="00777BCD">
              <w:rPr>
                <w:sz w:val="24"/>
                <w:szCs w:val="24"/>
                <w:lang w:val="vi-VN"/>
              </w:rPr>
              <w:t xml:space="preserve">      const parts = data.map((rec, i) =&gt; {</w:t>
            </w:r>
          </w:p>
          <w:p w14:paraId="785BBC7D" w14:textId="77777777" w:rsidR="00777BCD" w:rsidRPr="00777BCD" w:rsidRDefault="00777BCD" w:rsidP="00BB057C">
            <w:pPr>
              <w:spacing w:after="160" w:line="240" w:lineRule="auto"/>
              <w:ind w:firstLine="0"/>
              <w:jc w:val="left"/>
              <w:rPr>
                <w:sz w:val="24"/>
                <w:szCs w:val="24"/>
                <w:lang w:val="vi-VN"/>
              </w:rPr>
            </w:pPr>
            <w:r w:rsidRPr="00777BCD">
              <w:rPr>
                <w:sz w:val="24"/>
                <w:szCs w:val="24"/>
                <w:lang w:val="vi-VN"/>
              </w:rPr>
              <w:t xml:space="preserve">        const title = rec.scanner || rec.target || rec.template_name || `Record ${i+1}`;</w:t>
            </w:r>
          </w:p>
          <w:p w14:paraId="725AF8A0" w14:textId="77777777" w:rsidR="00777BCD" w:rsidRPr="00777BCD" w:rsidRDefault="00777BCD" w:rsidP="00BB057C">
            <w:pPr>
              <w:spacing w:after="160" w:line="240" w:lineRule="auto"/>
              <w:ind w:firstLine="0"/>
              <w:jc w:val="left"/>
              <w:rPr>
                <w:sz w:val="24"/>
                <w:szCs w:val="24"/>
                <w:lang w:val="vi-VN"/>
              </w:rPr>
            </w:pPr>
            <w:r w:rsidRPr="00777BCD">
              <w:rPr>
                <w:sz w:val="24"/>
                <w:szCs w:val="24"/>
                <w:lang w:val="vi-VN"/>
              </w:rPr>
              <w:t xml:space="preserve">        let raw = rec.raw ?? rec.output ?? rec.stdout ?? "";</w:t>
            </w:r>
          </w:p>
          <w:p w14:paraId="2700FDA6" w14:textId="77777777" w:rsidR="00777BCD" w:rsidRPr="00777BCD" w:rsidRDefault="00777BCD" w:rsidP="00BB057C">
            <w:pPr>
              <w:spacing w:after="160" w:line="240" w:lineRule="auto"/>
              <w:ind w:firstLine="0"/>
              <w:jc w:val="left"/>
              <w:rPr>
                <w:sz w:val="24"/>
                <w:szCs w:val="24"/>
                <w:lang w:val="vi-VN"/>
              </w:rPr>
            </w:pPr>
            <w:r w:rsidRPr="00777BCD">
              <w:rPr>
                <w:sz w:val="24"/>
                <w:szCs w:val="24"/>
                <w:lang w:val="vi-VN"/>
              </w:rPr>
              <w:t xml:space="preserve">        if (raw &amp;&amp; typeof raw !== "string") raw = JSON.stringify(raw, null, 2);</w:t>
            </w:r>
          </w:p>
          <w:p w14:paraId="1737AB50" w14:textId="77777777" w:rsidR="00494275" w:rsidRDefault="00777BCD" w:rsidP="00BB057C">
            <w:pPr>
              <w:spacing w:after="160" w:line="240" w:lineRule="auto"/>
              <w:ind w:firstLine="0"/>
              <w:jc w:val="left"/>
              <w:rPr>
                <w:sz w:val="24"/>
                <w:szCs w:val="24"/>
                <w:lang w:val="vi-VN"/>
              </w:rPr>
            </w:pPr>
            <w:r w:rsidRPr="00777BCD">
              <w:rPr>
                <w:sz w:val="24"/>
                <w:szCs w:val="24"/>
                <w:lang w:val="vi-VN"/>
              </w:rPr>
              <w:t xml:space="preserve">        const meta = `&lt;div class="raw-meta"&gt;&lt;strong&gt;${escapeHtml(title)}&lt;/strong&gt; - </w:t>
            </w:r>
          </w:p>
          <w:p w14:paraId="6C0F95F4" w14:textId="036D67E7" w:rsidR="00777BCD" w:rsidRPr="00777BCD" w:rsidRDefault="00777BCD" w:rsidP="00BB057C">
            <w:pPr>
              <w:spacing w:after="160" w:line="240" w:lineRule="auto"/>
              <w:ind w:firstLine="0"/>
              <w:jc w:val="left"/>
              <w:rPr>
                <w:sz w:val="24"/>
                <w:szCs w:val="24"/>
                <w:lang w:val="vi-VN"/>
              </w:rPr>
            </w:pPr>
            <w:r w:rsidRPr="00777BCD">
              <w:rPr>
                <w:sz w:val="24"/>
                <w:szCs w:val="24"/>
                <w:lang w:val="vi-VN"/>
              </w:rPr>
              <w:t>${escapeHtml(rec.timestamp || "")}&lt;/div&gt;`;</w:t>
            </w:r>
          </w:p>
          <w:p w14:paraId="0852BA1B" w14:textId="77777777" w:rsidR="00494275" w:rsidRDefault="00777BCD" w:rsidP="00BB057C">
            <w:pPr>
              <w:spacing w:after="160" w:line="240" w:lineRule="auto"/>
              <w:ind w:firstLine="0"/>
              <w:jc w:val="left"/>
              <w:rPr>
                <w:sz w:val="24"/>
                <w:szCs w:val="24"/>
                <w:lang w:val="vi-VN"/>
              </w:rPr>
            </w:pPr>
            <w:r w:rsidRPr="00777BCD">
              <w:rPr>
                <w:sz w:val="24"/>
                <w:szCs w:val="24"/>
                <w:lang w:val="vi-VN"/>
              </w:rPr>
              <w:t xml:space="preserve">        const rawBlock = `&lt;pre class="raw-output"&gt;${escapeHtml(raw || </w:t>
            </w:r>
          </w:p>
          <w:p w14:paraId="2CF8AAE0" w14:textId="4DB3DDD9" w:rsidR="00777BCD" w:rsidRPr="00777BCD" w:rsidRDefault="00777BCD" w:rsidP="00BB057C">
            <w:pPr>
              <w:spacing w:after="160" w:line="240" w:lineRule="auto"/>
              <w:ind w:firstLine="0"/>
              <w:jc w:val="left"/>
              <w:rPr>
                <w:sz w:val="24"/>
                <w:szCs w:val="24"/>
                <w:lang w:val="vi-VN"/>
              </w:rPr>
            </w:pPr>
            <w:r w:rsidRPr="00777BCD">
              <w:rPr>
                <w:sz w:val="24"/>
                <w:szCs w:val="24"/>
                <w:lang w:val="vi-VN"/>
              </w:rPr>
              <w:t>JSON.stringify(rec, null, 2))}&lt;/pre&gt;`;</w:t>
            </w:r>
          </w:p>
          <w:p w14:paraId="5AC02951" w14:textId="77777777" w:rsidR="00777BCD" w:rsidRPr="00777BCD" w:rsidRDefault="00777BCD" w:rsidP="00BB057C">
            <w:pPr>
              <w:spacing w:after="160" w:line="240" w:lineRule="auto"/>
              <w:ind w:firstLine="0"/>
              <w:jc w:val="left"/>
              <w:rPr>
                <w:sz w:val="24"/>
                <w:szCs w:val="24"/>
                <w:lang w:val="vi-VN"/>
              </w:rPr>
            </w:pPr>
            <w:r w:rsidRPr="00777BCD">
              <w:rPr>
                <w:sz w:val="24"/>
                <w:szCs w:val="24"/>
                <w:lang w:val="vi-VN"/>
              </w:rPr>
              <w:t xml:space="preserve">        return `&lt;div class="raw-record"&gt;${meta}${rawBlock}&lt;/div&gt;`;</w:t>
            </w:r>
          </w:p>
          <w:p w14:paraId="18FDEF61" w14:textId="77777777" w:rsidR="00777BCD" w:rsidRPr="00777BCD" w:rsidRDefault="00777BCD" w:rsidP="00BB057C">
            <w:pPr>
              <w:spacing w:after="160" w:line="240" w:lineRule="auto"/>
              <w:ind w:firstLine="0"/>
              <w:jc w:val="left"/>
              <w:rPr>
                <w:sz w:val="24"/>
                <w:szCs w:val="24"/>
                <w:lang w:val="vi-VN"/>
              </w:rPr>
            </w:pPr>
            <w:r w:rsidRPr="00777BCD">
              <w:rPr>
                <w:sz w:val="24"/>
                <w:szCs w:val="24"/>
                <w:lang w:val="vi-VN"/>
              </w:rPr>
              <w:t xml:space="preserve">      }).join("&lt;hr/&gt;");</w:t>
            </w:r>
          </w:p>
          <w:p w14:paraId="60D525BE" w14:textId="77777777" w:rsidR="00777BCD" w:rsidRPr="00777BCD" w:rsidRDefault="00777BCD" w:rsidP="00BB057C">
            <w:pPr>
              <w:spacing w:after="160" w:line="240" w:lineRule="auto"/>
              <w:ind w:firstLine="0"/>
              <w:jc w:val="left"/>
              <w:rPr>
                <w:sz w:val="24"/>
                <w:szCs w:val="24"/>
                <w:lang w:val="vi-VN"/>
              </w:rPr>
            </w:pPr>
            <w:r w:rsidRPr="00777BCD">
              <w:rPr>
                <w:sz w:val="24"/>
                <w:szCs w:val="24"/>
                <w:lang w:val="vi-VN"/>
              </w:rPr>
              <w:t xml:space="preserve">      el.innerHTML = `&lt;h3&gt;${file.toUpperCase()} Raw&lt;/h3&gt;${parts}`;</w:t>
            </w:r>
          </w:p>
          <w:p w14:paraId="6C15CB21" w14:textId="77777777" w:rsidR="00777BCD" w:rsidRPr="00777BCD" w:rsidRDefault="00777BCD" w:rsidP="00BB057C">
            <w:pPr>
              <w:spacing w:after="160" w:line="240" w:lineRule="auto"/>
              <w:ind w:firstLine="0"/>
              <w:jc w:val="left"/>
              <w:rPr>
                <w:sz w:val="24"/>
                <w:szCs w:val="24"/>
                <w:lang w:val="vi-VN"/>
              </w:rPr>
            </w:pPr>
            <w:r w:rsidRPr="00777BCD">
              <w:rPr>
                <w:sz w:val="24"/>
                <w:szCs w:val="24"/>
                <w:lang w:val="vi-VN"/>
              </w:rPr>
              <w:t xml:space="preserve">      return;</w:t>
            </w:r>
          </w:p>
          <w:p w14:paraId="1B1E9A6A" w14:textId="77777777" w:rsidR="00777BCD" w:rsidRPr="00777BCD" w:rsidRDefault="00777BCD" w:rsidP="00BB057C">
            <w:pPr>
              <w:spacing w:after="160" w:line="240" w:lineRule="auto"/>
              <w:ind w:firstLine="0"/>
              <w:jc w:val="left"/>
              <w:rPr>
                <w:sz w:val="24"/>
                <w:szCs w:val="24"/>
                <w:lang w:val="vi-VN"/>
              </w:rPr>
            </w:pPr>
            <w:r w:rsidRPr="00777BCD">
              <w:rPr>
                <w:sz w:val="24"/>
                <w:szCs w:val="24"/>
                <w:lang w:val="vi-VN"/>
              </w:rPr>
              <w:t xml:space="preserve">    }</w:t>
            </w:r>
          </w:p>
          <w:p w14:paraId="5181F006" w14:textId="77777777" w:rsidR="00494275" w:rsidRDefault="00777BCD" w:rsidP="00BB057C">
            <w:pPr>
              <w:spacing w:after="160" w:line="240" w:lineRule="auto"/>
              <w:ind w:firstLine="0"/>
              <w:jc w:val="left"/>
              <w:rPr>
                <w:sz w:val="24"/>
                <w:szCs w:val="24"/>
                <w:lang w:val="vi-VN"/>
              </w:rPr>
            </w:pPr>
            <w:r w:rsidRPr="00777BCD">
              <w:rPr>
                <w:sz w:val="24"/>
                <w:szCs w:val="24"/>
                <w:lang w:val="vi-VN"/>
              </w:rPr>
              <w:t xml:space="preserve">    el.innerHTML = `&lt;h3&gt;${file.toUpperCase()} Raw&lt;/h3&gt;&lt;pre class="raw-</w:t>
            </w:r>
          </w:p>
          <w:p w14:paraId="189A4C72" w14:textId="4CC67588" w:rsidR="00494275" w:rsidRPr="00777BCD" w:rsidRDefault="00777BCD" w:rsidP="00BB057C">
            <w:pPr>
              <w:spacing w:after="160" w:line="240" w:lineRule="auto"/>
              <w:ind w:firstLine="0"/>
              <w:jc w:val="left"/>
              <w:rPr>
                <w:sz w:val="24"/>
                <w:szCs w:val="24"/>
                <w:lang w:val="vi-VN"/>
              </w:rPr>
            </w:pPr>
            <w:r w:rsidRPr="00777BCD">
              <w:rPr>
                <w:sz w:val="24"/>
                <w:szCs w:val="24"/>
                <w:lang w:val="vi-VN"/>
              </w:rPr>
              <w:t>output"&gt;${escapeHtml(JSON.stringify(data, null, 2))}&lt;/pre&gt;`;</w:t>
            </w:r>
          </w:p>
          <w:p w14:paraId="31A79224" w14:textId="00E1F3D8" w:rsidR="00777BCD" w:rsidRPr="00777BCD" w:rsidRDefault="00777BCD" w:rsidP="00BB057C">
            <w:pPr>
              <w:spacing w:after="160" w:line="240" w:lineRule="auto"/>
              <w:ind w:firstLine="0"/>
              <w:jc w:val="left"/>
              <w:rPr>
                <w:sz w:val="24"/>
                <w:szCs w:val="24"/>
                <w:lang w:val="vi-VN"/>
              </w:rPr>
            </w:pPr>
          </w:p>
        </w:tc>
      </w:tr>
    </w:tbl>
    <w:p w14:paraId="39F889C2" w14:textId="20D478A7" w:rsidR="004449E4" w:rsidRPr="002750D2" w:rsidRDefault="004449E4" w:rsidP="002750D2">
      <w:pPr>
        <w:pStyle w:val="ListParagraph"/>
        <w:numPr>
          <w:ilvl w:val="0"/>
          <w:numId w:val="102"/>
        </w:numPr>
        <w:rPr>
          <w:lang w:val="vi-VN"/>
        </w:rPr>
      </w:pPr>
      <w:r w:rsidRPr="00F57D77">
        <w:rPr>
          <w:lang w:val="vi-VN"/>
        </w:rPr>
        <w:t>Chức năng:</w:t>
      </w:r>
      <w:r w:rsidR="002750D2" w:rsidRPr="002750D2">
        <w:rPr>
          <w:rFonts w:eastAsia="Times New Roman" w:cs="Times New Roman"/>
          <w:sz w:val="24"/>
          <w:szCs w:val="24"/>
          <w:lang w:val="vi-VN" w:eastAsia="vi-VN" w:bidi="ar-SA"/>
        </w:rPr>
        <w:t xml:space="preserve"> </w:t>
      </w:r>
      <w:r w:rsidR="002750D2">
        <w:rPr>
          <w:rFonts w:eastAsia="Times New Roman" w:cs="Times New Roman"/>
          <w:sz w:val="24"/>
          <w:szCs w:val="24"/>
          <w:lang w:val="vi-VN" w:eastAsia="vi-VN" w:bidi="ar-SA"/>
        </w:rPr>
        <w:t>l</w:t>
      </w:r>
      <w:r w:rsidR="002750D2" w:rsidRPr="002750D2">
        <w:rPr>
          <w:lang w:val="vi-VN"/>
        </w:rPr>
        <w:t xml:space="preserve">ấy dữ liệu JSON từ endpoint /api/results/{file} và hiển thị vào vùng #result-display. Tuỳ theo tên file và cấu trúc dữ liệu, nó chọn 1 trong các kiểu hiển thị: bảng (renderTable), bảng chuyển đổi từ findings (toRowsFromFindings), danh sách bản raw (meta + cho mỗi record) hoặc </w:t>
      </w:r>
      <w:r w:rsidR="002750D2">
        <w:rPr>
          <w:lang w:val="vi-VN"/>
        </w:rPr>
        <w:t>JSON.</w:t>
      </w:r>
    </w:p>
    <w:p w14:paraId="0EC9A46E" w14:textId="77777777" w:rsidR="004449E4" w:rsidRPr="00F57D77" w:rsidRDefault="004449E4" w:rsidP="004449E4">
      <w:pPr>
        <w:pStyle w:val="ListParagraph"/>
        <w:numPr>
          <w:ilvl w:val="0"/>
          <w:numId w:val="102"/>
        </w:numPr>
      </w:pPr>
      <w:r w:rsidRPr="00F57D77">
        <w:t>Giải thích:</w:t>
      </w:r>
    </w:p>
    <w:p w14:paraId="68B5D857" w14:textId="5B60358D" w:rsidR="004449E4" w:rsidRDefault="00C05F74" w:rsidP="004449E4">
      <w:pPr>
        <w:pStyle w:val="ListParagraph"/>
        <w:numPr>
          <w:ilvl w:val="0"/>
          <w:numId w:val="103"/>
        </w:numPr>
        <w:rPr>
          <w:lang w:val="vi-VN"/>
        </w:rPr>
      </w:pPr>
      <w:r w:rsidRPr="00C05F74">
        <w:t>Gọi fetch GET /api/results/{file}</w:t>
      </w:r>
      <w:r>
        <w:rPr>
          <w:lang w:val="vi-VN"/>
        </w:rPr>
        <w:t xml:space="preserve"> và lấy kết quả Json từ response</w:t>
      </w:r>
      <w:r w:rsidR="004449E4" w:rsidRPr="004B0A7E">
        <w:t>.</w:t>
      </w:r>
    </w:p>
    <w:p w14:paraId="13B496B7" w14:textId="77777777" w:rsidR="006C381A" w:rsidRPr="006C381A" w:rsidRDefault="00C05F74" w:rsidP="004449E4">
      <w:pPr>
        <w:pStyle w:val="ListParagraph"/>
        <w:numPr>
          <w:ilvl w:val="0"/>
          <w:numId w:val="103"/>
        </w:numPr>
        <w:rPr>
          <w:lang w:val="vi-VN"/>
        </w:rPr>
      </w:pPr>
      <w:r w:rsidRPr="00C05F74">
        <w:rPr>
          <w:szCs w:val="28"/>
          <w:lang w:val="vi-VN"/>
        </w:rPr>
        <w:t>Với</w:t>
      </w:r>
      <w:r>
        <w:rPr>
          <w:szCs w:val="28"/>
          <w:lang w:val="vi-VN"/>
        </w:rPr>
        <w:t xml:space="preserve"> từng file kết quả sẽ hiển thị khác nhau</w:t>
      </w:r>
      <w:r w:rsidR="004449E4">
        <w:rPr>
          <w:szCs w:val="28"/>
          <w:lang w:val="vi-VN"/>
        </w:rPr>
        <w:t>.</w:t>
      </w:r>
      <w:r>
        <w:rPr>
          <w:szCs w:val="28"/>
          <w:lang w:val="vi-VN"/>
        </w:rPr>
        <w:t xml:space="preserve"> </w:t>
      </w:r>
    </w:p>
    <w:p w14:paraId="23396D48" w14:textId="4F1E5387" w:rsidR="004449E4" w:rsidRPr="006C381A" w:rsidRDefault="00C05F74" w:rsidP="006C381A">
      <w:pPr>
        <w:pStyle w:val="ListParagraph"/>
        <w:numPr>
          <w:ilvl w:val="1"/>
          <w:numId w:val="103"/>
        </w:numPr>
        <w:rPr>
          <w:lang w:val="vi-VN"/>
        </w:rPr>
      </w:pPr>
      <w:r>
        <w:rPr>
          <w:szCs w:val="28"/>
          <w:lang w:val="vi-VN"/>
        </w:rPr>
        <w:t xml:space="preserve">Với file </w:t>
      </w:r>
      <w:r w:rsidRPr="00C05F74">
        <w:rPr>
          <w:szCs w:val="28"/>
          <w:lang w:val="vi-VN"/>
        </w:rPr>
        <w:t>bắt đầu bằng "enriched" hoặc là "endpoints" / "vulns": gọi renderTable(data) trực tiếp</w:t>
      </w:r>
      <w:r>
        <w:rPr>
          <w:szCs w:val="28"/>
          <w:lang w:val="vi-VN"/>
        </w:rPr>
        <w:t xml:space="preserve"> để hiển thị bảng. Tuy nhiên với file </w:t>
      </w:r>
      <w:r w:rsidR="006C381A" w:rsidRPr="006C381A">
        <w:rPr>
          <w:szCs w:val="28"/>
          <w:lang w:val="vi-VN"/>
        </w:rPr>
        <w:t>"enriched_nikto" hoặc "enriched_nuclei"</w:t>
      </w:r>
      <w:r w:rsidR="006C381A">
        <w:rPr>
          <w:szCs w:val="28"/>
          <w:lang w:val="vi-VN"/>
        </w:rPr>
        <w:t xml:space="preserve"> thì sẽ dùng hàm </w:t>
      </w:r>
      <w:r w:rsidR="006C381A" w:rsidRPr="006C381A">
        <w:rPr>
          <w:szCs w:val="28"/>
          <w:lang w:val="vi-VN"/>
        </w:rPr>
        <w:t>toRowsFromFindings(data)</w:t>
      </w:r>
      <w:r w:rsidR="006C381A">
        <w:rPr>
          <w:szCs w:val="28"/>
          <w:lang w:val="vi-VN"/>
        </w:rPr>
        <w:t xml:space="preserve"> để lấy mỗi data trong giá trị findings của file rồi hiện thi chúng ra bảng.</w:t>
      </w:r>
    </w:p>
    <w:p w14:paraId="2424DD7F" w14:textId="1DE7D09B" w:rsidR="006C381A" w:rsidRPr="006C381A" w:rsidRDefault="006C381A" w:rsidP="006C381A">
      <w:pPr>
        <w:pStyle w:val="ListParagraph"/>
        <w:numPr>
          <w:ilvl w:val="1"/>
          <w:numId w:val="103"/>
        </w:numPr>
        <w:rPr>
          <w:lang w:val="vi-VN"/>
        </w:rPr>
      </w:pPr>
      <w:r>
        <w:rPr>
          <w:lang w:val="vi-VN"/>
        </w:rPr>
        <w:t>Nế</w:t>
      </w:r>
      <w:r w:rsidRPr="006C381A">
        <w:rPr>
          <w:lang w:val="vi-VN"/>
        </w:rPr>
        <w:t>u data là mảng: với mỗi phần tử cố gắng chọn tiêu đề (scanner/target/template_name/Record N), lấy trường raw/</w:t>
      </w:r>
      <w:r>
        <w:rPr>
          <w:lang w:val="vi-VN"/>
        </w:rPr>
        <w:t xml:space="preserve"> </w:t>
      </w:r>
      <w:r w:rsidRPr="006C381A">
        <w:rPr>
          <w:lang w:val="vi-VN"/>
        </w:rPr>
        <w:lastRenderedPageBreak/>
        <w:t xml:space="preserve">output/stdout nếu có (stringify nếu là object), dựng khối HTML meta + pre và ghép các record bằng </w:t>
      </w:r>
      <w:r w:rsidR="00BA5F4A">
        <w:rPr>
          <w:lang w:val="vi-VN"/>
        </w:rPr>
        <w:t>thẻ &lt;hr/&gt;.</w:t>
      </w:r>
    </w:p>
    <w:p w14:paraId="6D22174E" w14:textId="3A9468AF" w:rsidR="004449E4" w:rsidRPr="00625AF7" w:rsidRDefault="00BA5F4A" w:rsidP="00625AF7">
      <w:pPr>
        <w:pStyle w:val="ListParagraph"/>
        <w:numPr>
          <w:ilvl w:val="1"/>
          <w:numId w:val="103"/>
        </w:numPr>
        <w:rPr>
          <w:lang w:val="vi-VN"/>
        </w:rPr>
      </w:pPr>
      <w:r w:rsidRPr="00BA5F4A">
        <w:rPr>
          <w:lang w:val="vi-VN"/>
        </w:rPr>
        <w:t xml:space="preserve">Nếu data là object (không phải mảng): </w:t>
      </w:r>
      <w:r>
        <w:rPr>
          <w:lang w:val="vi-VN"/>
        </w:rPr>
        <w:t xml:space="preserve">trả kết quả </w:t>
      </w:r>
      <w:r w:rsidR="00625AF7">
        <w:rPr>
          <w:lang w:val="vi-VN"/>
        </w:rPr>
        <w:t xml:space="preserve">chuỗi json </w:t>
      </w:r>
      <w:r>
        <w:rPr>
          <w:lang w:val="vi-VN"/>
        </w:rPr>
        <w:t>bình thường.</w:t>
      </w:r>
      <w:r w:rsidR="004449E4" w:rsidRPr="00625AF7">
        <w:rPr>
          <w:lang w:val="vi-VN"/>
        </w:rPr>
        <w:t xml:space="preserve">. </w:t>
      </w:r>
    </w:p>
    <w:p w14:paraId="73186B2B" w14:textId="5DD5F595" w:rsidR="006F4F2C" w:rsidRPr="00B83EE3" w:rsidRDefault="004449E4" w:rsidP="00B83EE3">
      <w:pPr>
        <w:pStyle w:val="ListParagraph"/>
        <w:numPr>
          <w:ilvl w:val="0"/>
          <w:numId w:val="102"/>
        </w:numPr>
        <w:rPr>
          <w:lang w:val="vi-VN"/>
        </w:rPr>
      </w:pPr>
      <w:r w:rsidRPr="001A17B1">
        <w:rPr>
          <w:lang w:val="vi-VN"/>
        </w:rPr>
        <w:t xml:space="preserve">Ý nghĩa: </w:t>
      </w:r>
      <w:r w:rsidR="00EA2E81" w:rsidRPr="00EA2E81">
        <w:rPr>
          <w:lang w:val="vi-VN"/>
        </w:rPr>
        <w:t xml:space="preserve">cầu nối giữa menu chọn </w:t>
      </w:r>
      <w:r w:rsidR="00EA2E81">
        <w:rPr>
          <w:lang w:val="vi-VN"/>
        </w:rPr>
        <w:t>kết quả hiển thị</w:t>
      </w:r>
      <w:r w:rsidR="00EA2E81" w:rsidRPr="00EA2E81">
        <w:rPr>
          <w:lang w:val="vi-VN"/>
        </w:rPr>
        <w:t xml:space="preserve"> trên </w:t>
      </w:r>
      <w:r w:rsidR="00EA2E81">
        <w:rPr>
          <w:lang w:val="vi-VN"/>
        </w:rPr>
        <w:t>giao diện người dùng</w:t>
      </w:r>
      <w:r w:rsidR="00EA2E81" w:rsidRPr="00EA2E81">
        <w:rPr>
          <w:lang w:val="vi-VN"/>
        </w:rPr>
        <w:t xml:space="preserve"> và vùng hiển thị chi tiết, hỗ trợ nhiều định dạng output (scanner findings, enriched results, endpoints, raw outputs)</w:t>
      </w:r>
      <w:r>
        <w:rPr>
          <w:lang w:val="vi-VN"/>
        </w:rPr>
        <w:t>.</w:t>
      </w:r>
    </w:p>
    <w:p w14:paraId="2F6700D4" w14:textId="52D4A604" w:rsidR="0044440D" w:rsidRDefault="001D473A" w:rsidP="000A0768">
      <w:pPr>
        <w:pStyle w:val="Hnhv"/>
        <w:rPr>
          <w:lang w:val="vi-VN"/>
        </w:rPr>
      </w:pPr>
      <w:r w:rsidRPr="000A0768">
        <w:rPr>
          <w:noProof/>
        </w:rPr>
        <w:drawing>
          <wp:inline distT="0" distB="0" distL="0" distR="0" wp14:anchorId="42F1C676" wp14:editId="7F0AA339">
            <wp:extent cx="5939790" cy="2434590"/>
            <wp:effectExtent l="0" t="0" r="3810" b="3810"/>
            <wp:docPr id="1470638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8906" name="Picture 1" descr="A screenshot of a computer&#10;&#10;AI-generated content may be incorrect."/>
                    <pic:cNvPicPr/>
                  </pic:nvPicPr>
                  <pic:blipFill>
                    <a:blip r:embed="rId18"/>
                    <a:stretch>
                      <a:fillRect/>
                    </a:stretch>
                  </pic:blipFill>
                  <pic:spPr>
                    <a:xfrm>
                      <a:off x="0" y="0"/>
                      <a:ext cx="5939790" cy="2434590"/>
                    </a:xfrm>
                    <a:prstGeom prst="rect">
                      <a:avLst/>
                    </a:prstGeom>
                  </pic:spPr>
                </pic:pic>
              </a:graphicData>
            </a:graphic>
          </wp:inline>
        </w:drawing>
      </w:r>
    </w:p>
    <w:p w14:paraId="57AAD45F" w14:textId="7E2858D0" w:rsidR="001D473A" w:rsidRDefault="00B83EE3" w:rsidP="00B83EE3">
      <w:pPr>
        <w:pStyle w:val="Tnhnhv"/>
        <w:rPr>
          <w:lang w:val="vi-VN"/>
        </w:rPr>
      </w:pPr>
      <w:r>
        <w:rPr>
          <w:lang w:val="vi-VN"/>
        </w:rPr>
        <w:t>Hình 2.</w:t>
      </w:r>
      <w:r w:rsidR="008B6CBA">
        <w:rPr>
          <w:lang w:val="vi-VN"/>
        </w:rPr>
        <w:t>2</w:t>
      </w:r>
      <w:r>
        <w:rPr>
          <w:lang w:val="vi-VN"/>
        </w:rPr>
        <w:t xml:space="preserve"> Giao diện quét</w:t>
      </w:r>
    </w:p>
    <w:p w14:paraId="1276A889" w14:textId="31CEFBCC" w:rsidR="001D473A" w:rsidRPr="001D473A" w:rsidRDefault="001D473A" w:rsidP="001D473A">
      <w:pPr>
        <w:rPr>
          <w:lang w:val="vi-VN"/>
        </w:rPr>
      </w:pPr>
      <w:r w:rsidRPr="0044440D">
        <w:rPr>
          <w:b/>
          <w:bCs/>
          <w:lang w:val="vi-VN"/>
        </w:rPr>
        <w:t xml:space="preserve">Giao diện </w:t>
      </w:r>
      <w:r>
        <w:rPr>
          <w:b/>
          <w:bCs/>
          <w:lang w:val="vi-VN"/>
        </w:rPr>
        <w:t xml:space="preserve">quản lý API key nằm ở </w:t>
      </w:r>
      <w:r w:rsidRPr="001D473A">
        <w:rPr>
          <w:b/>
          <w:bCs/>
          <w:lang w:val="vi-VN"/>
        </w:rPr>
        <w:t>file add_api_key.html</w:t>
      </w:r>
      <w:r>
        <w:rPr>
          <w:b/>
          <w:bCs/>
          <w:lang w:val="vi-VN"/>
        </w:rPr>
        <w:t>:</w:t>
      </w:r>
    </w:p>
    <w:tbl>
      <w:tblPr>
        <w:tblW w:w="9022"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428"/>
        <w:gridCol w:w="8594"/>
      </w:tblGrid>
      <w:tr w:rsidR="00CF1B4D" w:rsidRPr="00CF1B4D" w14:paraId="201ABA89" w14:textId="77777777" w:rsidTr="00CF1B4D">
        <w:trPr>
          <w:tblCellSpacing w:w="15" w:type="dxa"/>
        </w:trPr>
        <w:tc>
          <w:tcPr>
            <w:tcW w:w="0" w:type="auto"/>
            <w:shd w:val="clear" w:color="auto" w:fill="D4D4D4"/>
            <w:vAlign w:val="center"/>
            <w:hideMark/>
          </w:tcPr>
          <w:p w14:paraId="587E968C"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1</w:t>
            </w:r>
          </w:p>
          <w:p w14:paraId="0B626343" w14:textId="2554234B" w:rsidR="00CF1B4D" w:rsidRPr="00CF1B4D" w:rsidRDefault="00CF1B4D" w:rsidP="00BB057C">
            <w:pPr>
              <w:spacing w:after="160" w:line="240" w:lineRule="auto"/>
              <w:ind w:firstLine="0"/>
              <w:jc w:val="center"/>
              <w:rPr>
                <w:sz w:val="24"/>
                <w:szCs w:val="24"/>
                <w:lang w:val="vi-VN"/>
              </w:rPr>
            </w:pPr>
            <w:r w:rsidRPr="00CF1B4D">
              <w:rPr>
                <w:sz w:val="24"/>
                <w:szCs w:val="24"/>
                <w:lang w:val="vi-VN"/>
              </w:rPr>
              <w:t>2</w:t>
            </w:r>
          </w:p>
          <w:p w14:paraId="5886B21E" w14:textId="27DAB523" w:rsidR="00CF1B4D" w:rsidRPr="00CF1B4D" w:rsidRDefault="00CF1B4D" w:rsidP="00BB057C">
            <w:pPr>
              <w:spacing w:after="160" w:line="240" w:lineRule="auto"/>
              <w:ind w:firstLine="0"/>
              <w:jc w:val="center"/>
              <w:rPr>
                <w:sz w:val="24"/>
                <w:szCs w:val="24"/>
                <w:lang w:val="vi-VN"/>
              </w:rPr>
            </w:pPr>
            <w:r w:rsidRPr="00CF1B4D">
              <w:rPr>
                <w:sz w:val="24"/>
                <w:szCs w:val="24"/>
                <w:lang w:val="vi-VN"/>
              </w:rPr>
              <w:t>3</w:t>
            </w:r>
          </w:p>
          <w:p w14:paraId="426C0C41" w14:textId="0C63BEBC" w:rsidR="00CF1B4D" w:rsidRPr="00CF1B4D" w:rsidRDefault="00CF1B4D" w:rsidP="00BB057C">
            <w:pPr>
              <w:spacing w:after="160" w:line="240" w:lineRule="auto"/>
              <w:ind w:firstLine="0"/>
              <w:jc w:val="center"/>
              <w:rPr>
                <w:sz w:val="24"/>
                <w:szCs w:val="24"/>
                <w:lang w:val="vi-VN"/>
              </w:rPr>
            </w:pPr>
            <w:r w:rsidRPr="00CF1B4D">
              <w:rPr>
                <w:sz w:val="24"/>
                <w:szCs w:val="24"/>
                <w:lang w:val="vi-VN"/>
              </w:rPr>
              <w:t>4</w:t>
            </w:r>
          </w:p>
          <w:p w14:paraId="461EEDE8" w14:textId="6998DC8E" w:rsidR="00CF1B4D" w:rsidRPr="00CF1B4D" w:rsidRDefault="00CF1B4D" w:rsidP="00BB057C">
            <w:pPr>
              <w:spacing w:after="160" w:line="240" w:lineRule="auto"/>
              <w:ind w:firstLine="0"/>
              <w:jc w:val="center"/>
              <w:rPr>
                <w:sz w:val="24"/>
                <w:szCs w:val="24"/>
                <w:lang w:val="vi-VN"/>
              </w:rPr>
            </w:pPr>
            <w:r w:rsidRPr="00CF1B4D">
              <w:rPr>
                <w:sz w:val="24"/>
                <w:szCs w:val="24"/>
                <w:lang w:val="vi-VN"/>
              </w:rPr>
              <w:t>5</w:t>
            </w:r>
          </w:p>
          <w:p w14:paraId="2B99C462" w14:textId="28521E83" w:rsidR="00CF1B4D" w:rsidRPr="00CF1B4D" w:rsidRDefault="00CF1B4D" w:rsidP="00BB057C">
            <w:pPr>
              <w:spacing w:after="160" w:line="240" w:lineRule="auto"/>
              <w:ind w:firstLine="0"/>
              <w:jc w:val="center"/>
              <w:rPr>
                <w:sz w:val="24"/>
                <w:szCs w:val="24"/>
                <w:lang w:val="vi-VN"/>
              </w:rPr>
            </w:pPr>
            <w:r w:rsidRPr="00CF1B4D">
              <w:rPr>
                <w:sz w:val="24"/>
                <w:szCs w:val="24"/>
                <w:lang w:val="vi-VN"/>
              </w:rPr>
              <w:t>6</w:t>
            </w:r>
          </w:p>
          <w:p w14:paraId="450FBB0B" w14:textId="716942C8" w:rsidR="00CF1B4D" w:rsidRPr="00CF1B4D" w:rsidRDefault="00CF1B4D" w:rsidP="00BB057C">
            <w:pPr>
              <w:spacing w:after="160" w:line="240" w:lineRule="auto"/>
              <w:ind w:firstLine="0"/>
              <w:jc w:val="center"/>
              <w:rPr>
                <w:sz w:val="24"/>
                <w:szCs w:val="24"/>
                <w:lang w:val="vi-VN"/>
              </w:rPr>
            </w:pPr>
            <w:r w:rsidRPr="00CF1B4D">
              <w:rPr>
                <w:sz w:val="24"/>
                <w:szCs w:val="24"/>
                <w:lang w:val="vi-VN"/>
              </w:rPr>
              <w:t>7</w:t>
            </w:r>
          </w:p>
          <w:p w14:paraId="07876DDD" w14:textId="6E33DF86" w:rsidR="00CF1B4D" w:rsidRPr="00CF1B4D" w:rsidRDefault="00CF1B4D" w:rsidP="00BB057C">
            <w:pPr>
              <w:spacing w:after="160" w:line="240" w:lineRule="auto"/>
              <w:ind w:firstLine="0"/>
              <w:jc w:val="center"/>
              <w:rPr>
                <w:sz w:val="24"/>
                <w:szCs w:val="24"/>
                <w:lang w:val="vi-VN"/>
              </w:rPr>
            </w:pPr>
            <w:r w:rsidRPr="00CF1B4D">
              <w:rPr>
                <w:sz w:val="24"/>
                <w:szCs w:val="24"/>
                <w:lang w:val="vi-VN"/>
              </w:rPr>
              <w:t>8</w:t>
            </w:r>
          </w:p>
          <w:p w14:paraId="718E7B18" w14:textId="57131509" w:rsidR="00CF1B4D" w:rsidRPr="00CF1B4D" w:rsidRDefault="00CF1B4D" w:rsidP="00BB057C">
            <w:pPr>
              <w:spacing w:after="160" w:line="240" w:lineRule="auto"/>
              <w:ind w:firstLine="0"/>
              <w:jc w:val="center"/>
              <w:rPr>
                <w:sz w:val="24"/>
                <w:szCs w:val="24"/>
                <w:lang w:val="vi-VN"/>
              </w:rPr>
            </w:pPr>
            <w:r w:rsidRPr="00CF1B4D">
              <w:rPr>
                <w:sz w:val="24"/>
                <w:szCs w:val="24"/>
                <w:lang w:val="vi-VN"/>
              </w:rPr>
              <w:t>9</w:t>
            </w:r>
          </w:p>
          <w:p w14:paraId="02153053"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10</w:t>
            </w:r>
          </w:p>
          <w:p w14:paraId="01EB8326"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11</w:t>
            </w:r>
          </w:p>
          <w:p w14:paraId="4312F59D"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12</w:t>
            </w:r>
          </w:p>
          <w:p w14:paraId="49656A56"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13</w:t>
            </w:r>
          </w:p>
          <w:p w14:paraId="52AD436D"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14</w:t>
            </w:r>
          </w:p>
          <w:p w14:paraId="5C0092CC"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lastRenderedPageBreak/>
              <w:t>15</w:t>
            </w:r>
          </w:p>
          <w:p w14:paraId="1D0C9306"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16</w:t>
            </w:r>
          </w:p>
          <w:p w14:paraId="06710AC6"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17</w:t>
            </w:r>
          </w:p>
          <w:p w14:paraId="39B70D3F"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18</w:t>
            </w:r>
          </w:p>
          <w:p w14:paraId="3E83F005"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19</w:t>
            </w:r>
          </w:p>
          <w:p w14:paraId="669BCA41"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20</w:t>
            </w:r>
          </w:p>
          <w:p w14:paraId="01AB02AC"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21</w:t>
            </w:r>
          </w:p>
          <w:p w14:paraId="189238E8"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22</w:t>
            </w:r>
          </w:p>
          <w:p w14:paraId="3C9DED82"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23</w:t>
            </w:r>
          </w:p>
          <w:p w14:paraId="11AD5AD0"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24</w:t>
            </w:r>
          </w:p>
          <w:p w14:paraId="42819516"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25</w:t>
            </w:r>
          </w:p>
          <w:p w14:paraId="00413753"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26</w:t>
            </w:r>
          </w:p>
          <w:p w14:paraId="60F425D2"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27</w:t>
            </w:r>
          </w:p>
          <w:p w14:paraId="115BCBC0"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28</w:t>
            </w:r>
          </w:p>
          <w:p w14:paraId="09A43A2D"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29</w:t>
            </w:r>
          </w:p>
          <w:p w14:paraId="7C589760"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30</w:t>
            </w:r>
          </w:p>
          <w:p w14:paraId="6DB44591"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31</w:t>
            </w:r>
          </w:p>
          <w:p w14:paraId="37DDCA15"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32</w:t>
            </w:r>
          </w:p>
          <w:p w14:paraId="529E4B97" w14:textId="77777777" w:rsidR="00CF1B4D" w:rsidRPr="00CF1B4D" w:rsidRDefault="00CF1B4D" w:rsidP="00BB057C">
            <w:pPr>
              <w:spacing w:after="160" w:line="240" w:lineRule="auto"/>
              <w:ind w:firstLine="0"/>
              <w:jc w:val="center"/>
              <w:rPr>
                <w:sz w:val="24"/>
                <w:szCs w:val="24"/>
                <w:lang w:val="vi-VN"/>
              </w:rPr>
            </w:pPr>
            <w:r w:rsidRPr="00CF1B4D">
              <w:rPr>
                <w:sz w:val="24"/>
                <w:szCs w:val="24"/>
                <w:lang w:val="vi-VN"/>
              </w:rPr>
              <w:t>33</w:t>
            </w:r>
          </w:p>
          <w:p w14:paraId="13ED4556" w14:textId="6B73489C" w:rsidR="00CF1B4D" w:rsidRPr="00CF1B4D" w:rsidRDefault="00CF1B4D" w:rsidP="00BB057C">
            <w:pPr>
              <w:spacing w:after="160" w:line="240" w:lineRule="auto"/>
              <w:ind w:firstLine="0"/>
              <w:jc w:val="center"/>
              <w:rPr>
                <w:sz w:val="24"/>
                <w:szCs w:val="24"/>
                <w:lang w:val="vi-VN"/>
              </w:rPr>
            </w:pPr>
            <w:r w:rsidRPr="00CF1B4D">
              <w:rPr>
                <w:sz w:val="24"/>
                <w:szCs w:val="24"/>
                <w:lang w:val="vi-VN"/>
              </w:rPr>
              <w:t>34</w:t>
            </w:r>
          </w:p>
        </w:tc>
        <w:tc>
          <w:tcPr>
            <w:tcW w:w="0" w:type="auto"/>
            <w:shd w:val="clear" w:color="auto" w:fill="D4D4D4"/>
            <w:vAlign w:val="center"/>
            <w:hideMark/>
          </w:tcPr>
          <w:p w14:paraId="1089AC71"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lastRenderedPageBreak/>
              <w:t>&lt;h1&gt;Thêm API Key&lt;/h1&gt;</w:t>
            </w:r>
          </w:p>
          <w:p w14:paraId="0CA9275F"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&lt;input type="password" id="api-key" placeholder="sk-..." /&gt;</w:t>
            </w:r>
          </w:p>
          <w:p w14:paraId="37C6442A" w14:textId="78B60A11"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&lt;button onclick="addApiKey()"&gt;Thêm&lt;/button&gt;</w:t>
            </w:r>
          </w:p>
          <w:p w14:paraId="4C31D174"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&lt;h2&gt;Danh sách API Key&lt;/h2&gt;</w:t>
            </w:r>
          </w:p>
          <w:p w14:paraId="2E3D32F2"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&lt;table id="key-table"&gt;</w:t>
            </w:r>
          </w:p>
          <w:p w14:paraId="7CD845A7"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&lt;thead&gt;</w:t>
            </w:r>
          </w:p>
          <w:p w14:paraId="0FF50C69"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&lt;tr&gt;&lt;th&gt;API Key&lt;/th&gt;&lt;/tr&gt;</w:t>
            </w:r>
          </w:p>
          <w:p w14:paraId="46E9CB9F"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&lt;/thead&gt;</w:t>
            </w:r>
          </w:p>
          <w:p w14:paraId="12356470"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&lt;tbody&gt;&lt;/tbody&gt;</w:t>
            </w:r>
          </w:p>
          <w:p w14:paraId="255ACFB7"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&lt;/table&gt;</w:t>
            </w:r>
          </w:p>
          <w:p w14:paraId="27DF6DB5"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&lt;script&gt;</w:t>
            </w:r>
          </w:p>
          <w:p w14:paraId="7A683B33" w14:textId="49968CA3"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window.onload = loadApiKeys;</w:t>
            </w:r>
          </w:p>
          <w:p w14:paraId="0BB41AC7"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function addApiKey() {</w:t>
            </w:r>
          </w:p>
          <w:p w14:paraId="1773F287"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const key = document.getElementById("api-key").value;</w:t>
            </w:r>
          </w:p>
          <w:p w14:paraId="562BDB4A"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lastRenderedPageBreak/>
              <w:t xml:space="preserve">      const status = document.getElementById("status");</w:t>
            </w:r>
          </w:p>
          <w:p w14:paraId="6769FC69" w14:textId="02FBA203"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if (!key.trim()) return;</w:t>
            </w:r>
          </w:p>
          <w:p w14:paraId="68053730"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fetch("/api/api-keys", {</w:t>
            </w:r>
          </w:p>
          <w:p w14:paraId="2B230D9F"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method: "POST",</w:t>
            </w:r>
          </w:p>
          <w:p w14:paraId="7ACE56CA"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headers: { "Content-Type": "application/json" },</w:t>
            </w:r>
          </w:p>
          <w:p w14:paraId="58E46EE7"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body: JSON.stringify({ key })</w:t>
            </w:r>
          </w:p>
          <w:p w14:paraId="4E7F86EF"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w:t>
            </w:r>
          </w:p>
          <w:p w14:paraId="0D6851B3"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.then(res =&gt; res.json())</w:t>
            </w:r>
          </w:p>
          <w:p w14:paraId="7612EF74"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.then(data =&gt; {</w:t>
            </w:r>
          </w:p>
          <w:p w14:paraId="4F793485"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clearInterval(loading); // Dừng hiệu ứng</w:t>
            </w:r>
          </w:p>
          <w:p w14:paraId="77E0A40F"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if (data.status === "ok") {</w:t>
            </w:r>
          </w:p>
          <w:p w14:paraId="0002DA2D" w14:textId="18D09ECB"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status.innerText = "</w:t>
            </w:r>
            <w:r w:rsidRPr="00CF1B4D">
              <w:rPr>
                <w:rFonts w:cs="Times New Roman"/>
                <w:sz w:val="24"/>
                <w:szCs w:val="24"/>
                <w:lang w:val="vi-VN"/>
              </w:rPr>
              <w:t>Đã</w:t>
            </w:r>
            <w:r w:rsidRPr="00CF1B4D">
              <w:rPr>
                <w:sz w:val="24"/>
                <w:szCs w:val="24"/>
                <w:lang w:val="vi-VN"/>
              </w:rPr>
              <w:t xml:space="preserve"> th</w:t>
            </w:r>
            <w:r w:rsidRPr="00CF1B4D">
              <w:rPr>
                <w:rFonts w:cs="Times New Roman"/>
                <w:sz w:val="24"/>
                <w:szCs w:val="24"/>
                <w:lang w:val="vi-VN"/>
              </w:rPr>
              <w:t>ê</w:t>
            </w:r>
            <w:r w:rsidRPr="00CF1B4D">
              <w:rPr>
                <w:sz w:val="24"/>
                <w:szCs w:val="24"/>
                <w:lang w:val="vi-VN"/>
              </w:rPr>
              <w:t>m!";</w:t>
            </w:r>
          </w:p>
          <w:p w14:paraId="0878943E"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document.getElementById("api-key").value = "";</w:t>
            </w:r>
          </w:p>
          <w:p w14:paraId="14DBC23A"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loadApiKeys();</w:t>
            </w:r>
          </w:p>
          <w:p w14:paraId="4DB6F91E"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 else {</w:t>
            </w:r>
          </w:p>
          <w:p w14:paraId="7F7FD0A8" w14:textId="43C8A200"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status.innerText = "Th</w:t>
            </w:r>
            <w:r w:rsidRPr="00CF1B4D">
              <w:rPr>
                <w:rFonts w:cs="Times New Roman"/>
                <w:sz w:val="24"/>
                <w:szCs w:val="24"/>
                <w:lang w:val="vi-VN"/>
              </w:rPr>
              <w:t>ê</w:t>
            </w:r>
            <w:r w:rsidRPr="00CF1B4D">
              <w:rPr>
                <w:sz w:val="24"/>
                <w:szCs w:val="24"/>
                <w:lang w:val="vi-VN"/>
              </w:rPr>
              <w:t>m thất bại.";</w:t>
            </w:r>
          </w:p>
          <w:p w14:paraId="6574B849"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w:t>
            </w:r>
          </w:p>
          <w:p w14:paraId="49CEC114"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w:t>
            </w:r>
          </w:p>
          <w:p w14:paraId="1BD20013"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w:t>
            </w:r>
          </w:p>
          <w:p w14:paraId="62598A47" w14:textId="77777777" w:rsidR="00CF1B4D" w:rsidRPr="00CF1B4D" w:rsidRDefault="00CF1B4D" w:rsidP="00BB057C">
            <w:pPr>
              <w:spacing w:after="160" w:line="240" w:lineRule="auto"/>
              <w:ind w:firstLine="0"/>
              <w:jc w:val="left"/>
              <w:rPr>
                <w:sz w:val="24"/>
                <w:szCs w:val="24"/>
                <w:lang w:val="vi-VN"/>
              </w:rPr>
            </w:pPr>
            <w:r w:rsidRPr="00CF1B4D">
              <w:rPr>
                <w:sz w:val="24"/>
                <w:szCs w:val="24"/>
                <w:lang w:val="vi-VN"/>
              </w:rPr>
              <w:t xml:space="preserve">  &lt;/script&gt;</w:t>
            </w:r>
          </w:p>
        </w:tc>
      </w:tr>
    </w:tbl>
    <w:p w14:paraId="40B578EC" w14:textId="5EDA10EF" w:rsidR="00214D1C" w:rsidRPr="008E6609" w:rsidRDefault="00214D1C" w:rsidP="00214D1C">
      <w:pPr>
        <w:pStyle w:val="ListParagraph"/>
        <w:numPr>
          <w:ilvl w:val="0"/>
          <w:numId w:val="102"/>
        </w:numPr>
        <w:rPr>
          <w:lang w:val="vi-VN"/>
        </w:rPr>
      </w:pPr>
      <w:r w:rsidRPr="00F57D77">
        <w:rPr>
          <w:lang w:val="vi-VN"/>
        </w:rPr>
        <w:t xml:space="preserve">Chức năng: </w:t>
      </w:r>
      <w:r>
        <w:rPr>
          <w:lang w:val="vi-VN"/>
        </w:rPr>
        <w:t>G</w:t>
      </w:r>
      <w:r w:rsidRPr="00412434">
        <w:rPr>
          <w:lang w:val="vi-VN"/>
        </w:rPr>
        <w:t xml:space="preserve">iao diện </w:t>
      </w:r>
      <w:r w:rsidRPr="00214D1C">
        <w:rPr>
          <w:lang w:val="vi-VN"/>
        </w:rPr>
        <w:t xml:space="preserve">quản lý API </w:t>
      </w:r>
      <w:r>
        <w:rPr>
          <w:lang w:val="vi-VN"/>
        </w:rPr>
        <w:t xml:space="preserve">key, </w:t>
      </w:r>
      <w:r w:rsidRPr="00214D1C">
        <w:rPr>
          <w:lang w:val="vi-VN"/>
        </w:rPr>
        <w:t>cho phép nhập một API key (dạng "sk-..."), lưu/đăng ký nó vào hệ thống, và hiển thị danh sách các API key hiện có trong bảng</w:t>
      </w:r>
      <w:r w:rsidRPr="00412434">
        <w:rPr>
          <w:lang w:val="vi-VN"/>
        </w:rPr>
        <w:t>).</w:t>
      </w:r>
    </w:p>
    <w:p w14:paraId="02C5A88D" w14:textId="1BE1609C" w:rsidR="00561810" w:rsidRPr="00561810" w:rsidRDefault="00214D1C" w:rsidP="00561810">
      <w:pPr>
        <w:pStyle w:val="ListParagraph"/>
        <w:numPr>
          <w:ilvl w:val="0"/>
          <w:numId w:val="102"/>
        </w:numPr>
        <w:rPr>
          <w:lang w:val="vi-VN"/>
        </w:rPr>
      </w:pPr>
      <w:r w:rsidRPr="00F57D77">
        <w:t>Giải thích:</w:t>
      </w:r>
    </w:p>
    <w:p w14:paraId="73DFD940" w14:textId="1965E303" w:rsidR="00561810" w:rsidRDefault="00561810" w:rsidP="00561810">
      <w:pPr>
        <w:pStyle w:val="ListParagraph"/>
        <w:numPr>
          <w:ilvl w:val="0"/>
          <w:numId w:val="103"/>
        </w:numPr>
        <w:rPr>
          <w:lang w:val="vi-VN"/>
        </w:rPr>
      </w:pPr>
      <w:r>
        <w:rPr>
          <w:lang w:val="vi-VN"/>
        </w:rPr>
        <w:t xml:space="preserve">Mỗi khi trang tải, </w:t>
      </w:r>
      <w:r w:rsidRPr="00561810">
        <w:rPr>
          <w:lang w:val="vi-VN"/>
        </w:rPr>
        <w:t>window.onload gọi loadApiKeys để tải danh sách hiện có từ GET /api/api-</w:t>
      </w:r>
      <w:r>
        <w:rPr>
          <w:lang w:val="vi-VN"/>
        </w:rPr>
        <w:t>keys.</w:t>
      </w:r>
    </w:p>
    <w:p w14:paraId="51B75F08" w14:textId="3C3537DC" w:rsidR="00561810" w:rsidRPr="00561810" w:rsidRDefault="00561810" w:rsidP="00561810">
      <w:pPr>
        <w:pStyle w:val="ListParagraph"/>
        <w:numPr>
          <w:ilvl w:val="0"/>
          <w:numId w:val="103"/>
        </w:numPr>
        <w:rPr>
          <w:lang w:val="vi-VN"/>
        </w:rPr>
      </w:pPr>
      <w:r w:rsidRPr="000822AF">
        <w:rPr>
          <w:szCs w:val="28"/>
          <w:lang w:val="vi-VN"/>
        </w:rPr>
        <w:t>Hiển</w:t>
      </w:r>
      <w:r>
        <w:rPr>
          <w:szCs w:val="28"/>
          <w:lang w:val="vi-VN"/>
        </w:rPr>
        <w:t xml:space="preserve"> thị API key ở dạng bảng với mỗi dòng là một API key.</w:t>
      </w:r>
    </w:p>
    <w:p w14:paraId="69973B5B" w14:textId="4591396A" w:rsidR="005F7484" w:rsidRDefault="00214D1C" w:rsidP="00214D1C">
      <w:pPr>
        <w:pStyle w:val="ListParagraph"/>
        <w:numPr>
          <w:ilvl w:val="0"/>
          <w:numId w:val="103"/>
        </w:numPr>
        <w:rPr>
          <w:lang w:val="vi-VN"/>
        </w:rPr>
      </w:pPr>
      <w:r>
        <w:t>I</w:t>
      </w:r>
      <w:r w:rsidRPr="00214D1C">
        <w:t>nput thêm API key</w:t>
      </w:r>
      <w:r w:rsidR="005F7484">
        <w:rPr>
          <w:lang w:val="vi-VN"/>
        </w:rPr>
        <w:t xml:space="preserve"> thông qua thẻ input có dạng password.</w:t>
      </w:r>
    </w:p>
    <w:p w14:paraId="4BF4D54D" w14:textId="57A66CE4" w:rsidR="00214D1C" w:rsidRDefault="005F7484" w:rsidP="00214D1C">
      <w:pPr>
        <w:pStyle w:val="ListParagraph"/>
        <w:numPr>
          <w:ilvl w:val="0"/>
          <w:numId w:val="103"/>
        </w:numPr>
        <w:rPr>
          <w:lang w:val="vi-VN"/>
        </w:rPr>
      </w:pPr>
      <w:r w:rsidRPr="005F7484">
        <w:rPr>
          <w:lang w:val="vi-VN"/>
        </w:rPr>
        <w:t>Nút</w:t>
      </w:r>
      <w:r>
        <w:rPr>
          <w:lang w:val="vi-VN"/>
        </w:rPr>
        <w:t xml:space="preserve"> </w:t>
      </w:r>
      <w:r w:rsidRPr="005F7484">
        <w:rPr>
          <w:lang w:val="vi-VN"/>
        </w:rPr>
        <w:t>"Thêm" (onclick="addApiKey()"): gọi hàm JS xử lý thêm khoá</w:t>
      </w:r>
      <w:r w:rsidR="00214D1C" w:rsidRPr="005F7484">
        <w:rPr>
          <w:lang w:val="vi-VN"/>
        </w:rPr>
        <w:t>.</w:t>
      </w:r>
      <w:r w:rsidR="000822AF" w:rsidRPr="000822AF">
        <w:rPr>
          <w:szCs w:val="28"/>
          <w:lang w:val="vi-VN"/>
        </w:rPr>
        <w:t xml:space="preserve"> </w:t>
      </w:r>
      <w:r w:rsidR="000822AF" w:rsidRPr="000822AF">
        <w:rPr>
          <w:lang w:val="vi-VN"/>
        </w:rPr>
        <w:t xml:space="preserve">Hàm addApiKey được gọi, lấy giá trị input, </w:t>
      </w:r>
      <w:r w:rsidR="00926C0E">
        <w:rPr>
          <w:lang w:val="vi-VN"/>
        </w:rPr>
        <w:t xml:space="preserve">kiểm tra rỗng </w:t>
      </w:r>
      <w:r w:rsidR="000822AF" w:rsidRPr="000822AF">
        <w:rPr>
          <w:lang w:val="vi-VN"/>
        </w:rPr>
        <w:t>rồi POST tới /api/api-keys với body JSON { key }</w:t>
      </w:r>
      <w:r w:rsidR="00561810">
        <w:rPr>
          <w:lang w:val="vi-VN"/>
        </w:rPr>
        <w:t>.</w:t>
      </w:r>
    </w:p>
    <w:p w14:paraId="0AA7D97F" w14:textId="26D6AEBD" w:rsidR="00214D1C" w:rsidRPr="00A26010" w:rsidRDefault="00935B7B" w:rsidP="00561810">
      <w:pPr>
        <w:pStyle w:val="ListParagraph"/>
        <w:numPr>
          <w:ilvl w:val="0"/>
          <w:numId w:val="103"/>
        </w:numPr>
        <w:rPr>
          <w:lang w:val="vi-VN"/>
        </w:rPr>
      </w:pPr>
      <w:r w:rsidRPr="00935B7B">
        <w:rPr>
          <w:lang w:val="vi-VN"/>
        </w:rPr>
        <w:t>Khi backend trả về,</w:t>
      </w:r>
      <w:r>
        <w:rPr>
          <w:lang w:val="vi-VN"/>
        </w:rPr>
        <w:t xml:space="preserve"> hiển thị trạng thái thành công hoặc thất bại, Nếu thành công gọi </w:t>
      </w:r>
      <w:r w:rsidR="00561810">
        <w:rPr>
          <w:lang w:val="vi-VN"/>
        </w:rPr>
        <w:t>l</w:t>
      </w:r>
      <w:r w:rsidR="00561810" w:rsidRPr="00561810">
        <w:rPr>
          <w:lang w:val="vi-VN"/>
        </w:rPr>
        <w:t xml:space="preserve">oadApiKeys để </w:t>
      </w:r>
      <w:r w:rsidR="00561810">
        <w:rPr>
          <w:lang w:val="vi-VN"/>
        </w:rPr>
        <w:t>làm mới bảng hiển thị.</w:t>
      </w:r>
    </w:p>
    <w:p w14:paraId="7AE3DE5A" w14:textId="70E6C47A" w:rsidR="00214D1C" w:rsidRPr="00A37E2C" w:rsidRDefault="00214D1C" w:rsidP="00214D1C">
      <w:pPr>
        <w:pStyle w:val="ListParagraph"/>
        <w:numPr>
          <w:ilvl w:val="0"/>
          <w:numId w:val="102"/>
        </w:numPr>
        <w:rPr>
          <w:lang w:val="vi-VN"/>
        </w:rPr>
      </w:pPr>
      <w:r w:rsidRPr="001A17B1">
        <w:rPr>
          <w:lang w:val="vi-VN"/>
        </w:rPr>
        <w:lastRenderedPageBreak/>
        <w:t xml:space="preserve">Ý nghĩa: </w:t>
      </w:r>
      <w:r>
        <w:rPr>
          <w:lang w:val="vi-VN"/>
        </w:rPr>
        <w:t>C</w:t>
      </w:r>
      <w:r w:rsidRPr="00214D1C">
        <w:rPr>
          <w:lang w:val="vi-VN"/>
        </w:rPr>
        <w:t>ung cấp cho người dùng cách thêm (và xem) khoá truy cập để backend có thể sử dụng khi gọi dịch vụ bên thứ ba (ví dụ OpenAI)</w:t>
      </w:r>
      <w:r>
        <w:rPr>
          <w:lang w:val="vi-VN"/>
        </w:rPr>
        <w:t>.</w:t>
      </w:r>
    </w:p>
    <w:p w14:paraId="1949F254" w14:textId="7A07B17A" w:rsidR="001D473A" w:rsidRDefault="00840C53" w:rsidP="00B83EE3">
      <w:pPr>
        <w:pStyle w:val="Hnhv"/>
        <w:rPr>
          <w:lang w:val="vi-VN"/>
        </w:rPr>
      </w:pPr>
      <w:r w:rsidRPr="00840C53">
        <w:rPr>
          <w:noProof/>
          <w:lang w:val="vi-VN"/>
        </w:rPr>
        <w:drawing>
          <wp:inline distT="0" distB="0" distL="0" distR="0" wp14:anchorId="14308C62" wp14:editId="352F3265">
            <wp:extent cx="5939790" cy="2637790"/>
            <wp:effectExtent l="0" t="0" r="3810" b="0"/>
            <wp:docPr id="592122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22931" name="Picture 1" descr="A screenshot of a computer&#10;&#10;AI-generated content may be incorrect."/>
                    <pic:cNvPicPr/>
                  </pic:nvPicPr>
                  <pic:blipFill>
                    <a:blip r:embed="rId19"/>
                    <a:stretch>
                      <a:fillRect/>
                    </a:stretch>
                  </pic:blipFill>
                  <pic:spPr>
                    <a:xfrm>
                      <a:off x="0" y="0"/>
                      <a:ext cx="5939790" cy="2637790"/>
                    </a:xfrm>
                    <a:prstGeom prst="rect">
                      <a:avLst/>
                    </a:prstGeom>
                  </pic:spPr>
                </pic:pic>
              </a:graphicData>
            </a:graphic>
          </wp:inline>
        </w:drawing>
      </w:r>
    </w:p>
    <w:p w14:paraId="6A590B8F" w14:textId="3E32ACA9" w:rsidR="00B83EE3" w:rsidRPr="00B83EE3" w:rsidRDefault="00B83EE3" w:rsidP="00275DF5">
      <w:pPr>
        <w:pStyle w:val="Tnhnhv"/>
        <w:rPr>
          <w:lang w:val="vi-VN"/>
        </w:rPr>
      </w:pPr>
      <w:r>
        <w:rPr>
          <w:lang w:val="vi-VN"/>
        </w:rPr>
        <w:t>Hình 2.</w:t>
      </w:r>
      <w:r w:rsidR="008B6CBA">
        <w:rPr>
          <w:lang w:val="vi-VN"/>
        </w:rPr>
        <w:t>3</w:t>
      </w:r>
      <w:r>
        <w:rPr>
          <w:lang w:val="vi-VN"/>
        </w:rPr>
        <w:t xml:space="preserve"> Giao diện quản lý API </w:t>
      </w:r>
      <w:r w:rsidR="00275DF5">
        <w:rPr>
          <w:lang w:val="vi-VN"/>
        </w:rPr>
        <w:t>key</w:t>
      </w:r>
    </w:p>
    <w:p w14:paraId="24870485" w14:textId="77777777" w:rsidR="001050D5" w:rsidRDefault="001050D5" w:rsidP="002B6C62">
      <w:pPr>
        <w:pStyle w:val="Heading2"/>
        <w:jc w:val="both"/>
        <w:rPr>
          <w:lang w:eastAsia="en-AU"/>
        </w:rPr>
      </w:pPr>
      <w:bookmarkStart w:id="62" w:name="_Toc452402287"/>
      <w:bookmarkStart w:id="63" w:name="_Toc452409579"/>
      <w:bookmarkStart w:id="64" w:name="_Toc214386353"/>
      <w:r>
        <w:rPr>
          <w:lang w:eastAsia="en-AU"/>
        </w:rPr>
        <w:t>Kết luận</w:t>
      </w:r>
      <w:r w:rsidR="00702A82">
        <w:rPr>
          <w:lang w:eastAsia="en-AU"/>
        </w:rPr>
        <w:t xml:space="preserve"> chương 2</w:t>
      </w:r>
      <w:bookmarkEnd w:id="62"/>
      <w:bookmarkEnd w:id="63"/>
      <w:bookmarkEnd w:id="64"/>
    </w:p>
    <w:p w14:paraId="4B73287C" w14:textId="77777777" w:rsidR="00C65B2B" w:rsidRPr="00F27FE2" w:rsidRDefault="00C65B2B" w:rsidP="004A5BA6">
      <w:bookmarkStart w:id="65" w:name="_Toc452402288"/>
      <w:bookmarkStart w:id="66" w:name="_Toc452409580"/>
      <w:r w:rsidRPr="00F27FE2">
        <w:t>Chương 2 đã trình bày đầy đủ kiến trúc tổng thể và phân tích chi tiết các thành phần trong hệ thống kiểm thử bảo mật thông minh Pentest-Auto. Hệ thống được thiết kế theo mô hình client-server, tích hợp các công cụ kiểm thử truyền thống như Nmap, Nikto, Nuclei cùng với lớp phân tích bằng trí tuệ nhân tạo (AI) để nâng cao độ sâu và độ chính xác trong việc phát hiện lỗ hổng.</w:t>
      </w:r>
    </w:p>
    <w:p w14:paraId="1BE50ABF" w14:textId="77777777" w:rsidR="00C65B2B" w:rsidRPr="00F27FE2" w:rsidRDefault="00C65B2B" w:rsidP="004A5BA6">
      <w:r w:rsidRPr="00F27FE2">
        <w:t xml:space="preserve">Thông qua việc phân tích từng </w:t>
      </w:r>
      <w:r>
        <w:t>mô</w:t>
      </w:r>
      <w:r>
        <w:rPr>
          <w:lang w:val="vi-VN"/>
        </w:rPr>
        <w:t xml:space="preserve"> hình </w:t>
      </w:r>
      <w:r w:rsidRPr="00F27FE2">
        <w:t xml:space="preserve">từ frontend, backend API, orchestrator, scanners, collectors, đến AI layer và lưu </w:t>
      </w:r>
      <w:r>
        <w:t>trữ</w:t>
      </w:r>
      <w:r>
        <w:rPr>
          <w:lang w:val="vi-VN"/>
        </w:rPr>
        <w:t xml:space="preserve">, </w:t>
      </w:r>
      <w:r w:rsidRPr="00F27FE2">
        <w:t xml:space="preserve">chương này đã làm rõ vai trò, luồng xử lý, và mối liên kết giữa các thành phần trong hệ thống. Việc sử dụng mô hình ngôn ngữ lớn (LLM) giúp </w:t>
      </w:r>
      <w:r>
        <w:t>phân</w:t>
      </w:r>
      <w:r>
        <w:rPr>
          <w:lang w:val="vi-VN"/>
        </w:rPr>
        <w:t xml:space="preserve"> tích</w:t>
      </w:r>
      <w:r w:rsidRPr="00F27FE2">
        <w:t xml:space="preserve"> kết quả quét, phân tích endpoint và đánh giá khả năng khai thác, từ đó hỗ trợ người dùng không chuyên tiếp cận quy trình kiểm thử một cách hiệu quả.</w:t>
      </w:r>
    </w:p>
    <w:p w14:paraId="3CD9F1DE" w14:textId="77777777" w:rsidR="00C65B2B" w:rsidRPr="00F27FE2" w:rsidRDefault="00C65B2B" w:rsidP="004A5BA6">
      <w:r w:rsidRPr="00F27FE2">
        <w:t>Kiến trúc hệ thống đảm bảo khả năng mở rộng, dễ bảo trì, và có thể triển khai trên nhiều môi trường khác nhau. Đây là nền tảng vững chắc để bước sang chương 3, nơi các kịch bản kiểm thử và đánh giá hiệu quả hệ thống sẽ được thực hiện nhằm kiểm chứng tính đúng đắn và khả năng ứng dụng thực tế của Pentest-Auto.</w:t>
      </w:r>
    </w:p>
    <w:p w14:paraId="10209922" w14:textId="3B71B4A8" w:rsidR="00C65B2B" w:rsidRDefault="00C65B2B" w:rsidP="00C65B2B">
      <w:pPr>
        <w:pStyle w:val="Heading1"/>
        <w:rPr>
          <w:lang w:eastAsia="en-AU"/>
        </w:rPr>
      </w:pPr>
      <w:bookmarkStart w:id="67" w:name="_Toc214386354"/>
      <w:bookmarkEnd w:id="65"/>
      <w:bookmarkEnd w:id="66"/>
      <w:r>
        <w:rPr>
          <w:lang w:eastAsia="en-AU"/>
        </w:rPr>
        <w:lastRenderedPageBreak/>
        <w:t>Thực</w:t>
      </w:r>
      <w:r>
        <w:rPr>
          <w:lang w:val="vi-VN" w:eastAsia="en-AU"/>
        </w:rPr>
        <w:t xml:space="preserve"> Nghiệm</w:t>
      </w:r>
      <w:bookmarkEnd w:id="67"/>
    </w:p>
    <w:p w14:paraId="0109C6ED" w14:textId="1E1F5F77" w:rsidR="006F3C68" w:rsidRDefault="00975E7A" w:rsidP="002B6C62">
      <w:pPr>
        <w:pStyle w:val="Heading2"/>
        <w:jc w:val="both"/>
        <w:rPr>
          <w:lang w:eastAsia="en-AU"/>
        </w:rPr>
      </w:pPr>
      <w:bookmarkStart w:id="68" w:name="_Ref357671503"/>
      <w:bookmarkStart w:id="69" w:name="_Toc452402289"/>
      <w:bookmarkStart w:id="70" w:name="_Toc452409581"/>
      <w:bookmarkStart w:id="71" w:name="_Toc214386355"/>
      <w:r w:rsidRPr="00975E7A">
        <w:rPr>
          <w:lang w:eastAsia="en-AU"/>
        </w:rPr>
        <w:t>Môi trường triển khai</w:t>
      </w:r>
      <w:bookmarkEnd w:id="68"/>
      <w:bookmarkEnd w:id="69"/>
      <w:bookmarkEnd w:id="70"/>
      <w:bookmarkEnd w:id="71"/>
    </w:p>
    <w:p w14:paraId="65778C67" w14:textId="3737EDB1" w:rsidR="005A5817" w:rsidRDefault="00975E7A" w:rsidP="002B6C62">
      <w:pPr>
        <w:pStyle w:val="Heading3"/>
        <w:jc w:val="both"/>
        <w:rPr>
          <w:lang w:val="vi-VN" w:eastAsia="en-AU"/>
        </w:rPr>
      </w:pPr>
      <w:bookmarkStart w:id="72" w:name="_Toc214386356"/>
      <w:r w:rsidRPr="00975E7A">
        <w:rPr>
          <w:lang w:eastAsia="en-AU"/>
        </w:rPr>
        <w:t>Hạ tầng phần cứng và hệ điều hành</w:t>
      </w:r>
      <w:bookmarkEnd w:id="72"/>
    </w:p>
    <w:p w14:paraId="753113D3" w14:textId="08B6F762" w:rsidR="00905C78" w:rsidRDefault="00905C78" w:rsidP="00C401A9">
      <w:pPr>
        <w:ind w:firstLine="0"/>
        <w:rPr>
          <w:lang w:val="vi-VN" w:eastAsia="vi-VN" w:bidi="ar-SA"/>
        </w:rPr>
      </w:pPr>
      <w:r w:rsidRPr="00350B11">
        <w:rPr>
          <w:b/>
          <w:bCs/>
          <w:lang w:val="vi-VN" w:eastAsia="vi-VN" w:bidi="ar-SA"/>
        </w:rPr>
        <w:t>Mục tiêu</w:t>
      </w:r>
      <w:r w:rsidRPr="00905C78">
        <w:rPr>
          <w:lang w:val="vi-VN" w:eastAsia="vi-VN" w:bidi="ar-SA"/>
        </w:rPr>
        <w:t xml:space="preserve">: cung cấp môi trường đủ tài nguyên để chạy cùng lúc </w:t>
      </w:r>
      <w:r w:rsidR="00F873D2">
        <w:rPr>
          <w:lang w:val="vi-VN" w:eastAsia="vi-VN" w:bidi="ar-SA"/>
        </w:rPr>
        <w:t>N</w:t>
      </w:r>
      <w:r w:rsidRPr="00905C78">
        <w:rPr>
          <w:lang w:val="vi-VN" w:eastAsia="vi-VN" w:bidi="ar-SA"/>
        </w:rPr>
        <w:t xml:space="preserve">map, </w:t>
      </w:r>
      <w:r w:rsidR="00F15A61">
        <w:rPr>
          <w:lang w:val="vi-VN" w:eastAsia="vi-VN" w:bidi="ar-SA"/>
        </w:rPr>
        <w:t>N</w:t>
      </w:r>
      <w:r w:rsidRPr="00905C78">
        <w:rPr>
          <w:lang w:val="vi-VN" w:eastAsia="vi-VN" w:bidi="ar-SA"/>
        </w:rPr>
        <w:t xml:space="preserve">uclei, </w:t>
      </w:r>
      <w:r w:rsidR="00F873D2">
        <w:rPr>
          <w:lang w:val="vi-VN" w:eastAsia="vi-VN" w:bidi="ar-SA"/>
        </w:rPr>
        <w:t>N</w:t>
      </w:r>
      <w:r w:rsidRPr="00905C78">
        <w:rPr>
          <w:lang w:val="vi-VN" w:eastAsia="vi-VN" w:bidi="ar-SA"/>
        </w:rPr>
        <w:t xml:space="preserve">ikto và các cuộc gọi AI (OpenAI), đồng thời lưu trữ kết quả JSONL, raw </w:t>
      </w:r>
      <w:r w:rsidR="00350B11">
        <w:rPr>
          <w:lang w:val="vi-VN" w:eastAsia="vi-VN" w:bidi="ar-SA"/>
        </w:rPr>
        <w:t>logs.</w:t>
      </w:r>
    </w:p>
    <w:p w14:paraId="255043F4" w14:textId="4032AA19" w:rsidR="00350B11" w:rsidRPr="00350B11" w:rsidRDefault="00350B11" w:rsidP="00C401A9">
      <w:pPr>
        <w:ind w:firstLine="0"/>
        <w:rPr>
          <w:b/>
          <w:bCs/>
          <w:lang w:val="vi-VN" w:eastAsia="vi-VN" w:bidi="ar-SA"/>
        </w:rPr>
      </w:pPr>
      <w:r w:rsidRPr="00350B11">
        <w:rPr>
          <w:b/>
          <w:bCs/>
          <w:lang w:val="vi-VN" w:eastAsia="vi-VN" w:bidi="ar-SA"/>
        </w:rPr>
        <w:t>Khuyến nghị cấu hình (môi trường kiểm thử / demo):</w:t>
      </w:r>
    </w:p>
    <w:p w14:paraId="769987E0" w14:textId="5D3FB18B" w:rsidR="00350B11" w:rsidRPr="00350B11" w:rsidRDefault="00350B11" w:rsidP="00350B11">
      <w:pPr>
        <w:pStyle w:val="ListParagraph"/>
        <w:numPr>
          <w:ilvl w:val="0"/>
          <w:numId w:val="139"/>
        </w:numPr>
        <w:rPr>
          <w:lang w:val="vi-VN" w:eastAsia="vi-VN" w:bidi="ar-SA"/>
        </w:rPr>
      </w:pPr>
      <w:r w:rsidRPr="00350B11">
        <w:rPr>
          <w:lang w:val="vi-VN" w:eastAsia="vi-VN" w:bidi="ar-SA"/>
        </w:rPr>
        <w:t>CPU: 4 vCPU (Intel/AMD)</w:t>
      </w:r>
    </w:p>
    <w:p w14:paraId="7AFE95AE" w14:textId="77777777" w:rsidR="00350B11" w:rsidRPr="00350B11" w:rsidRDefault="00350B11" w:rsidP="00350B11">
      <w:pPr>
        <w:pStyle w:val="ListParagraph"/>
        <w:numPr>
          <w:ilvl w:val="0"/>
          <w:numId w:val="139"/>
        </w:numPr>
        <w:rPr>
          <w:lang w:val="vi-VN" w:eastAsia="vi-VN" w:bidi="ar-SA"/>
        </w:rPr>
      </w:pPr>
      <w:r w:rsidRPr="00350B11">
        <w:rPr>
          <w:lang w:val="vi-VN" w:eastAsia="vi-VN" w:bidi="ar-SA"/>
        </w:rPr>
        <w:t>RAM: 8–16 GB</w:t>
      </w:r>
    </w:p>
    <w:p w14:paraId="13C1376A" w14:textId="77777777" w:rsidR="00350B11" w:rsidRPr="00350B11" w:rsidRDefault="00350B11" w:rsidP="00350B11">
      <w:pPr>
        <w:pStyle w:val="ListParagraph"/>
        <w:numPr>
          <w:ilvl w:val="0"/>
          <w:numId w:val="139"/>
        </w:numPr>
        <w:rPr>
          <w:lang w:val="vi-VN" w:eastAsia="vi-VN" w:bidi="ar-SA"/>
        </w:rPr>
      </w:pPr>
      <w:r w:rsidRPr="00350B11">
        <w:rPr>
          <w:lang w:val="vi-VN" w:eastAsia="vi-VN" w:bidi="ar-SA"/>
        </w:rPr>
        <w:t>Ổ cứng: 50 GB (giao động tùy lượng raw output); SSD ưu tiên để I/O nhanh</w:t>
      </w:r>
    </w:p>
    <w:p w14:paraId="76779314" w14:textId="77777777" w:rsidR="00350B11" w:rsidRPr="00350B11" w:rsidRDefault="00350B11" w:rsidP="00350B11">
      <w:pPr>
        <w:pStyle w:val="ListParagraph"/>
        <w:numPr>
          <w:ilvl w:val="0"/>
          <w:numId w:val="139"/>
        </w:numPr>
        <w:rPr>
          <w:lang w:val="vi-VN" w:eastAsia="vi-VN" w:bidi="ar-SA"/>
        </w:rPr>
      </w:pPr>
      <w:r w:rsidRPr="00350B11">
        <w:rPr>
          <w:lang w:val="vi-VN" w:eastAsia="vi-VN" w:bidi="ar-SA"/>
        </w:rPr>
        <w:t>Mạng: kết nối Internet ổn định (ưu tiên &lt; 100 ms latency tới dịch vụ OpenAI nếu dùng cloud)</w:t>
      </w:r>
    </w:p>
    <w:p w14:paraId="0B9DE695" w14:textId="1AE4225C" w:rsidR="00350B11" w:rsidRPr="00350B11" w:rsidRDefault="00350B11" w:rsidP="00C401A9">
      <w:pPr>
        <w:ind w:firstLine="0"/>
        <w:rPr>
          <w:b/>
          <w:bCs/>
          <w:lang w:val="vi-VN" w:eastAsia="vi-VN" w:bidi="ar-SA"/>
        </w:rPr>
      </w:pPr>
      <w:r w:rsidRPr="00350B11">
        <w:rPr>
          <w:b/>
          <w:bCs/>
          <w:lang w:val="vi-VN" w:eastAsia="vi-VN" w:bidi="ar-SA"/>
        </w:rPr>
        <w:t>Hệ điều hành:</w:t>
      </w:r>
    </w:p>
    <w:p w14:paraId="611D5702" w14:textId="59744AC2" w:rsidR="00350B11" w:rsidRPr="00350B11" w:rsidRDefault="00350B11" w:rsidP="00350B11">
      <w:pPr>
        <w:pStyle w:val="ListParagraph"/>
        <w:numPr>
          <w:ilvl w:val="0"/>
          <w:numId w:val="141"/>
        </w:numPr>
        <w:rPr>
          <w:lang w:val="vi-VN" w:eastAsia="vi-VN" w:bidi="ar-SA"/>
        </w:rPr>
      </w:pPr>
      <w:r w:rsidRPr="00350B11">
        <w:rPr>
          <w:lang w:val="vi-VN" w:eastAsia="vi-VN" w:bidi="ar-SA"/>
        </w:rPr>
        <w:t>Ubuntu LTS (22.04/20.04) hoặc Debian tương đương.</w:t>
      </w:r>
    </w:p>
    <w:p w14:paraId="497D9217" w14:textId="276D4C8A" w:rsidR="00350B11" w:rsidRPr="00350B11" w:rsidRDefault="00350B11" w:rsidP="00350B11">
      <w:pPr>
        <w:pStyle w:val="ListParagraph"/>
        <w:numPr>
          <w:ilvl w:val="0"/>
          <w:numId w:val="141"/>
        </w:numPr>
        <w:rPr>
          <w:lang w:val="vi-VN" w:eastAsia="vi-VN" w:bidi="ar-SA"/>
        </w:rPr>
      </w:pPr>
      <w:r w:rsidRPr="00350B11">
        <w:rPr>
          <w:lang w:val="vi-VN" w:eastAsia="vi-VN" w:bidi="ar-SA"/>
        </w:rPr>
        <w:t>Hoạt động tốt trên Windows Subsystem for Linux (WSL2) nhưng khuyến nghị dùng Linux nguyên bản cho subprocess/binary.</w:t>
      </w:r>
    </w:p>
    <w:p w14:paraId="4241886F" w14:textId="3CF8A154" w:rsidR="00D746CC" w:rsidRPr="00350B11" w:rsidRDefault="0049502A" w:rsidP="002B6C62">
      <w:pPr>
        <w:pStyle w:val="Heading3"/>
        <w:jc w:val="both"/>
        <w:rPr>
          <w:lang w:val="vi-VN"/>
        </w:rPr>
      </w:pPr>
      <w:bookmarkStart w:id="73" w:name="_Ref357675078"/>
      <w:bookmarkStart w:id="74" w:name="_Toc452402291"/>
      <w:bookmarkStart w:id="75" w:name="_Toc452409583"/>
      <w:bookmarkStart w:id="76" w:name="_Toc214386357"/>
      <w:r w:rsidRPr="0049502A">
        <w:rPr>
          <w:lang w:val="vi-VN"/>
        </w:rPr>
        <w:t>Phiên bản phần mềm chính và phụ thuộc</w:t>
      </w:r>
      <w:bookmarkEnd w:id="73"/>
      <w:bookmarkEnd w:id="74"/>
      <w:bookmarkEnd w:id="75"/>
      <w:bookmarkEnd w:id="76"/>
    </w:p>
    <w:p w14:paraId="671BE057" w14:textId="713A5274" w:rsidR="00C5282E" w:rsidRPr="0049502A" w:rsidRDefault="0049502A" w:rsidP="00C401A9">
      <w:pPr>
        <w:ind w:firstLine="0"/>
        <w:rPr>
          <w:b/>
          <w:bCs/>
          <w:lang w:val="vi-VN"/>
        </w:rPr>
      </w:pPr>
      <w:r w:rsidRPr="0049502A">
        <w:rPr>
          <w:b/>
          <w:bCs/>
          <w:lang w:val="vi-VN"/>
        </w:rPr>
        <w:t>Ngôn ngữ lập trình Python:</w:t>
      </w:r>
    </w:p>
    <w:p w14:paraId="00C3D998" w14:textId="6DB106DC" w:rsidR="0049502A" w:rsidRPr="00A71035" w:rsidRDefault="00A71035" w:rsidP="0049502A">
      <w:pPr>
        <w:pStyle w:val="ListParagraph"/>
        <w:numPr>
          <w:ilvl w:val="0"/>
          <w:numId w:val="143"/>
        </w:numPr>
        <w:rPr>
          <w:lang w:val="vi-VN"/>
        </w:rPr>
      </w:pPr>
      <w:r w:rsidRPr="00A71035">
        <w:rPr>
          <w:lang w:val="vi-VN"/>
        </w:rPr>
        <w:t>Khuyến nghị sử dụng: Python phiên bản 3.10 hoặc 3.11 để đảm bảo tương thích và hiệu năng tốt</w:t>
      </w:r>
      <w:r w:rsidR="0049502A" w:rsidRPr="00A71035">
        <w:rPr>
          <w:lang w:val="vi-VN"/>
        </w:rPr>
        <w:t>.</w:t>
      </w:r>
    </w:p>
    <w:p w14:paraId="747F4BA5" w14:textId="19D4D571" w:rsidR="0049502A" w:rsidRDefault="00A71035" w:rsidP="0049502A">
      <w:pPr>
        <w:pStyle w:val="ListParagraph"/>
        <w:numPr>
          <w:ilvl w:val="0"/>
          <w:numId w:val="143"/>
        </w:numPr>
        <w:rPr>
          <w:lang w:val="vi-VN"/>
        </w:rPr>
      </w:pPr>
      <w:r w:rsidRPr="00A71035">
        <w:rPr>
          <w:lang w:val="vi-VN"/>
        </w:rPr>
        <w:t xml:space="preserve">Môi trường ảo (virtual environment): Nên sử dụng venv hoặc virtualenv để cô lập các gói phụ thuộc, tránh xung đột giữa các dự </w:t>
      </w:r>
      <w:r w:rsidR="005D397D">
        <w:rPr>
          <w:lang w:val="vi-VN"/>
        </w:rPr>
        <w:t>án.</w:t>
      </w:r>
    </w:p>
    <w:p w14:paraId="31162F27" w14:textId="17EEC6D2" w:rsidR="005D397D" w:rsidRPr="00FD71DE" w:rsidRDefault="005D397D" w:rsidP="00C401A9">
      <w:pPr>
        <w:ind w:firstLine="0"/>
        <w:rPr>
          <w:b/>
          <w:bCs/>
          <w:lang w:val="vi-VN"/>
        </w:rPr>
      </w:pPr>
      <w:r w:rsidRPr="00FD71DE">
        <w:rPr>
          <w:b/>
          <w:bCs/>
          <w:lang w:val="vi-VN"/>
        </w:rPr>
        <w:t>Các binary scanner:</w:t>
      </w:r>
    </w:p>
    <w:p w14:paraId="27EA6CF6" w14:textId="129A8B1C" w:rsidR="005D397D" w:rsidRPr="005D397D" w:rsidRDefault="005D397D" w:rsidP="005D397D">
      <w:pPr>
        <w:pStyle w:val="ListParagraph"/>
        <w:numPr>
          <w:ilvl w:val="0"/>
          <w:numId w:val="145"/>
        </w:numPr>
        <w:rPr>
          <w:lang w:val="vi-VN"/>
        </w:rPr>
      </w:pPr>
      <w:r w:rsidRPr="005D397D">
        <w:rPr>
          <w:lang w:val="vi-VN"/>
        </w:rPr>
        <w:t>Nmap: &gt;= 7.80 (bất kỳ phiên bản ổn định hiện hành, có hỗ trợ -oX XML output)</w:t>
      </w:r>
      <w:r w:rsidR="00FD71DE">
        <w:rPr>
          <w:lang w:val="vi-VN"/>
        </w:rPr>
        <w:t>.</w:t>
      </w:r>
    </w:p>
    <w:p w14:paraId="6762D382" w14:textId="4DD777D4" w:rsidR="005D397D" w:rsidRPr="005D397D" w:rsidRDefault="005D397D" w:rsidP="005D397D">
      <w:pPr>
        <w:pStyle w:val="ListParagraph"/>
        <w:numPr>
          <w:ilvl w:val="0"/>
          <w:numId w:val="145"/>
        </w:numPr>
        <w:rPr>
          <w:lang w:val="vi-VN"/>
        </w:rPr>
      </w:pPr>
      <w:r w:rsidRPr="005D397D">
        <w:rPr>
          <w:lang w:val="vi-VN"/>
        </w:rPr>
        <w:t>Nuclei: phiên bản 2.x hoặc mới hơn (nhị phân accessible bằng biến môi trường NUCLEI_BIN hoặc PATH)</w:t>
      </w:r>
      <w:r w:rsidR="00FD71DE">
        <w:rPr>
          <w:lang w:val="vi-VN"/>
        </w:rPr>
        <w:t>.</w:t>
      </w:r>
    </w:p>
    <w:p w14:paraId="555920A1" w14:textId="615BE0A1" w:rsidR="005D397D" w:rsidRPr="005D397D" w:rsidRDefault="005D397D" w:rsidP="005D397D">
      <w:pPr>
        <w:pStyle w:val="ListParagraph"/>
        <w:numPr>
          <w:ilvl w:val="0"/>
          <w:numId w:val="145"/>
        </w:numPr>
        <w:rPr>
          <w:lang w:val="vi-VN"/>
        </w:rPr>
      </w:pPr>
      <w:r w:rsidRPr="005D397D">
        <w:rPr>
          <w:lang w:val="vi-VN"/>
        </w:rPr>
        <w:t xml:space="preserve">Nikto: v2.x (được gọi bằng lệnh </w:t>
      </w:r>
      <w:r w:rsidR="00671183">
        <w:rPr>
          <w:lang w:val="vi-VN"/>
        </w:rPr>
        <w:t>N</w:t>
      </w:r>
      <w:r w:rsidRPr="005D397D">
        <w:rPr>
          <w:lang w:val="vi-VN"/>
        </w:rPr>
        <w:t>ikto; script giả định -ask no có sẵn)</w:t>
      </w:r>
      <w:r w:rsidR="00FD71DE">
        <w:rPr>
          <w:lang w:val="vi-VN"/>
        </w:rPr>
        <w:t>.</w:t>
      </w:r>
    </w:p>
    <w:p w14:paraId="150FFA4D" w14:textId="6C242EB7" w:rsidR="00FD71DE" w:rsidRDefault="00FD71DE" w:rsidP="00C401A9">
      <w:pPr>
        <w:tabs>
          <w:tab w:val="num" w:pos="1440"/>
        </w:tabs>
        <w:ind w:firstLine="0"/>
        <w:rPr>
          <w:lang w:val="vi-VN"/>
        </w:rPr>
      </w:pPr>
      <w:r w:rsidRPr="00FD71DE">
        <w:rPr>
          <w:b/>
          <w:bCs/>
          <w:lang w:val="vi-VN"/>
        </w:rPr>
        <w:t>Thư viện Python cần thiết:</w:t>
      </w:r>
      <w:r>
        <w:rPr>
          <w:b/>
          <w:bCs/>
          <w:lang w:val="vi-VN"/>
        </w:rPr>
        <w:t xml:space="preserve"> </w:t>
      </w:r>
      <w:r w:rsidRPr="00FD71DE">
        <w:rPr>
          <w:lang w:val="vi-VN"/>
        </w:rPr>
        <w:t>requests, beautifulsoup4, fastapi, uvicorn, pydantic, python-multipart, urllib3, py_markdown_</w:t>
      </w:r>
      <w:r>
        <w:rPr>
          <w:lang w:val="vi-VN"/>
        </w:rPr>
        <w:t>table.</w:t>
      </w:r>
    </w:p>
    <w:p w14:paraId="6F8E665C" w14:textId="343F0733" w:rsidR="005014A5" w:rsidRDefault="005014A5" w:rsidP="00C401A9">
      <w:pPr>
        <w:tabs>
          <w:tab w:val="num" w:pos="1440"/>
        </w:tabs>
        <w:ind w:firstLine="0"/>
        <w:rPr>
          <w:b/>
          <w:bCs/>
          <w:lang w:val="vi-VN"/>
        </w:rPr>
      </w:pPr>
      <w:r>
        <w:rPr>
          <w:b/>
          <w:bCs/>
          <w:lang w:val="vi-VN"/>
        </w:rPr>
        <w:t xml:space="preserve">Mô hình AI/API: </w:t>
      </w:r>
    </w:p>
    <w:p w14:paraId="7F21AD1B" w14:textId="3E6F132A" w:rsidR="005014A5" w:rsidRPr="005014A5" w:rsidRDefault="005014A5" w:rsidP="005014A5">
      <w:pPr>
        <w:pStyle w:val="ListParagraph"/>
        <w:numPr>
          <w:ilvl w:val="0"/>
          <w:numId w:val="148"/>
        </w:numPr>
        <w:tabs>
          <w:tab w:val="num" w:pos="1440"/>
        </w:tabs>
        <w:rPr>
          <w:lang w:val="vi-VN"/>
        </w:rPr>
      </w:pPr>
      <w:r w:rsidRPr="005014A5">
        <w:rPr>
          <w:lang w:val="vi-VN"/>
        </w:rPr>
        <w:t>Sử dụng API OpenAI (hoặc endpoint tương tự). File chứa API keys: analyzers/data/api_keys.txt (mỗi dòng 1 key).</w:t>
      </w:r>
    </w:p>
    <w:p w14:paraId="49FAD0C8" w14:textId="36F0CA53" w:rsidR="005014A5" w:rsidRPr="005014A5" w:rsidRDefault="005014A5" w:rsidP="005014A5">
      <w:pPr>
        <w:pStyle w:val="ListParagraph"/>
        <w:numPr>
          <w:ilvl w:val="0"/>
          <w:numId w:val="148"/>
        </w:numPr>
        <w:rPr>
          <w:lang w:val="vi-VN"/>
        </w:rPr>
      </w:pPr>
      <w:r w:rsidRPr="005014A5">
        <w:rPr>
          <w:lang w:val="vi-VN"/>
        </w:rPr>
        <w:lastRenderedPageBreak/>
        <w:t xml:space="preserve">Mặc định mã dùng model tên gpt-4o-mini nhưng có thể thay đổi sang gpt-4 / gpt-3.5-turbo trong UI hoặc cấu </w:t>
      </w:r>
      <w:r w:rsidR="0039220C">
        <w:rPr>
          <w:lang w:val="vi-VN"/>
        </w:rPr>
        <w:t>hình.</w:t>
      </w:r>
    </w:p>
    <w:p w14:paraId="3FF14EF6" w14:textId="61E4BB90" w:rsidR="005014A5" w:rsidRPr="00FD71DE" w:rsidRDefault="00F86073" w:rsidP="00F86073">
      <w:pPr>
        <w:pStyle w:val="Heading3"/>
        <w:rPr>
          <w:lang w:val="vi-VN"/>
        </w:rPr>
      </w:pPr>
      <w:bookmarkStart w:id="77" w:name="_Toc214386358"/>
      <w:r>
        <w:rPr>
          <w:lang w:val="vi-VN"/>
        </w:rPr>
        <w:t>Chuẩn bị môi trường</w:t>
      </w:r>
      <w:bookmarkEnd w:id="77"/>
    </w:p>
    <w:p w14:paraId="56DD3340" w14:textId="3C797B8C" w:rsidR="005D397D" w:rsidRDefault="00F86073" w:rsidP="00C401A9">
      <w:pPr>
        <w:ind w:firstLine="0"/>
        <w:rPr>
          <w:b/>
          <w:bCs/>
          <w:lang w:val="vi-VN"/>
        </w:rPr>
      </w:pPr>
      <w:r>
        <w:rPr>
          <w:b/>
          <w:bCs/>
          <w:lang w:val="vi-VN"/>
        </w:rPr>
        <w:t xml:space="preserve">Cài Python + virtualenv: </w:t>
      </w:r>
    </w:p>
    <w:p w14:paraId="697C79D4" w14:textId="0A495EC1" w:rsidR="00F86073" w:rsidRPr="0039220C" w:rsidRDefault="0039220C" w:rsidP="0039220C">
      <w:pPr>
        <w:pStyle w:val="ListParagraph"/>
        <w:numPr>
          <w:ilvl w:val="0"/>
          <w:numId w:val="149"/>
        </w:numPr>
        <w:rPr>
          <w:lang w:val="vi-VN"/>
        </w:rPr>
      </w:pPr>
      <w:r w:rsidRPr="0039220C">
        <w:rPr>
          <w:lang w:val="vi-VN"/>
        </w:rPr>
        <w:t>sudo apt update &amp;&amp; sudo apt install -y python3 python3-venv python3-pip build-</w:t>
      </w:r>
      <w:r w:rsidR="00A26F15">
        <w:rPr>
          <w:lang w:val="vi-VN"/>
        </w:rPr>
        <w:t>essential.</w:t>
      </w:r>
    </w:p>
    <w:p w14:paraId="1B9976FE" w14:textId="1725D857" w:rsidR="0049502A" w:rsidRDefault="0039220C" w:rsidP="0039220C">
      <w:pPr>
        <w:pStyle w:val="ListParagraph"/>
        <w:numPr>
          <w:ilvl w:val="0"/>
          <w:numId w:val="149"/>
        </w:numPr>
        <w:rPr>
          <w:lang w:val="vi-VN"/>
        </w:rPr>
      </w:pPr>
      <w:r w:rsidRPr="0039220C">
        <w:rPr>
          <w:lang w:val="vi-VN"/>
        </w:rPr>
        <w:t>python3 -m venv .venv &amp;&amp; source .venv/bin/activate</w:t>
      </w:r>
    </w:p>
    <w:p w14:paraId="517DEB2D" w14:textId="69DEECDB" w:rsidR="00A26F15" w:rsidRDefault="00A26F15" w:rsidP="00C401A9">
      <w:pPr>
        <w:ind w:firstLine="0"/>
        <w:rPr>
          <w:lang w:val="vi-VN"/>
        </w:rPr>
      </w:pPr>
      <w:r w:rsidRPr="00A26F15">
        <w:rPr>
          <w:b/>
          <w:bCs/>
          <w:lang w:val="vi-VN"/>
        </w:rPr>
        <w:t>Cài thư viện Python</w:t>
      </w:r>
      <w:r w:rsidRPr="00A26F15">
        <w:rPr>
          <w:lang w:val="vi-VN"/>
        </w:rPr>
        <w:t>:</w:t>
      </w:r>
      <w:r w:rsidRPr="00A26F15">
        <w:t xml:space="preserve"> </w:t>
      </w:r>
      <w:r w:rsidRPr="00A26F15">
        <w:rPr>
          <w:lang w:val="vi-VN"/>
        </w:rPr>
        <w:t>pip install fastapi uvicorn requests beautifulsoup4 pydantic py_markdown_</w:t>
      </w:r>
      <w:r>
        <w:rPr>
          <w:lang w:val="vi-VN"/>
        </w:rPr>
        <w:t>table.</w:t>
      </w:r>
    </w:p>
    <w:p w14:paraId="4562F107" w14:textId="28FDCBCD" w:rsidR="00A26F15" w:rsidRDefault="00692F18" w:rsidP="00C401A9">
      <w:pPr>
        <w:ind w:firstLine="0"/>
        <w:rPr>
          <w:b/>
          <w:bCs/>
          <w:lang w:val="vi-VN"/>
        </w:rPr>
      </w:pPr>
      <w:r w:rsidRPr="00692F18">
        <w:rPr>
          <w:b/>
          <w:bCs/>
          <w:lang w:val="vi-VN"/>
        </w:rPr>
        <w:t xml:space="preserve">Cài đặt binary </w:t>
      </w:r>
      <w:r>
        <w:rPr>
          <w:b/>
          <w:bCs/>
          <w:lang w:val="vi-VN"/>
        </w:rPr>
        <w:t>scanners:</w:t>
      </w:r>
    </w:p>
    <w:p w14:paraId="73CDA677" w14:textId="2815EC3C" w:rsidR="00692F18" w:rsidRPr="00367070" w:rsidRDefault="00692F18" w:rsidP="00692F18">
      <w:pPr>
        <w:pStyle w:val="ListParagraph"/>
        <w:numPr>
          <w:ilvl w:val="0"/>
          <w:numId w:val="150"/>
        </w:numPr>
        <w:rPr>
          <w:lang w:val="vi-VN"/>
        </w:rPr>
      </w:pPr>
      <w:r w:rsidRPr="00367070">
        <w:rPr>
          <w:lang w:val="vi-VN"/>
        </w:rPr>
        <w:t>Nmap: sudo apt install -y nmap</w:t>
      </w:r>
    </w:p>
    <w:p w14:paraId="67044459" w14:textId="580755BD" w:rsidR="00692F18" w:rsidRPr="00367070" w:rsidRDefault="00692F18" w:rsidP="00692F18">
      <w:pPr>
        <w:pStyle w:val="ListParagraph"/>
        <w:numPr>
          <w:ilvl w:val="0"/>
          <w:numId w:val="150"/>
        </w:numPr>
        <w:rPr>
          <w:lang w:val="vi-VN"/>
        </w:rPr>
      </w:pPr>
      <w:r w:rsidRPr="00367070">
        <w:rPr>
          <w:lang w:val="vi-VN"/>
        </w:rPr>
        <w:t>Nikto: sudo apt install -y nikto</w:t>
      </w:r>
    </w:p>
    <w:p w14:paraId="097B8987" w14:textId="2513176B" w:rsidR="00692F18" w:rsidRDefault="00C4713B" w:rsidP="00692F18">
      <w:pPr>
        <w:pStyle w:val="ListParagraph"/>
        <w:numPr>
          <w:ilvl w:val="0"/>
          <w:numId w:val="150"/>
        </w:numPr>
        <w:rPr>
          <w:lang w:val="vi-VN"/>
        </w:rPr>
      </w:pPr>
      <w:r>
        <w:rPr>
          <w:lang w:val="vi-VN"/>
        </w:rPr>
        <w:t>C</w:t>
      </w:r>
      <w:r w:rsidR="00692F18" w:rsidRPr="00367070">
        <w:rPr>
          <w:lang w:val="vi-VN"/>
        </w:rPr>
        <w:t xml:space="preserve">: sudo apt install -y </w:t>
      </w:r>
      <w:r w:rsidR="0045531B" w:rsidRPr="00367070">
        <w:rPr>
          <w:lang w:val="vi-VN"/>
        </w:rPr>
        <w:t>nuclei</w:t>
      </w:r>
    </w:p>
    <w:p w14:paraId="75616B5D" w14:textId="39212C56" w:rsidR="00367070" w:rsidRPr="00367070" w:rsidRDefault="00367070" w:rsidP="00C401A9">
      <w:pPr>
        <w:ind w:firstLine="0"/>
        <w:rPr>
          <w:b/>
          <w:bCs/>
          <w:lang w:val="vi-VN"/>
        </w:rPr>
      </w:pPr>
      <w:r w:rsidRPr="00367070">
        <w:rPr>
          <w:b/>
          <w:bCs/>
          <w:lang w:val="vi-VN"/>
        </w:rPr>
        <w:t>Chuẩn bị API key:</w:t>
      </w:r>
      <w:r w:rsidR="008D7124">
        <w:rPr>
          <w:b/>
          <w:bCs/>
          <w:lang w:val="vi-VN"/>
        </w:rPr>
        <w:t xml:space="preserve"> </w:t>
      </w:r>
      <w:r w:rsidR="008D7124" w:rsidRPr="008D7124">
        <w:rPr>
          <w:lang w:val="vi-VN"/>
        </w:rPr>
        <w:t xml:space="preserve">Tạo thư mục analyzers/data nếu chưa có, tạo file api_keys.txt, thêm API key hợp lệ (mỗi dòng 1 key). </w:t>
      </w:r>
    </w:p>
    <w:p w14:paraId="209B22FA" w14:textId="4B1CD45E" w:rsidR="008D7124" w:rsidRDefault="008D7124" w:rsidP="00C401A9">
      <w:pPr>
        <w:ind w:firstLine="0"/>
        <w:rPr>
          <w:lang w:val="vi-VN"/>
        </w:rPr>
      </w:pPr>
      <w:r w:rsidRPr="008D7124">
        <w:rPr>
          <w:b/>
          <w:bCs/>
          <w:lang w:val="vi-VN"/>
        </w:rPr>
        <w:t>Khởi chạy FastAPI</w:t>
      </w:r>
      <w:r w:rsidRPr="008D7124">
        <w:rPr>
          <w:lang w:val="vi-VN"/>
        </w:rPr>
        <w:t xml:space="preserve"> (để dùng </w:t>
      </w:r>
      <w:r>
        <w:rPr>
          <w:lang w:val="vi-VN"/>
        </w:rPr>
        <w:t>giao diện người dùng</w:t>
      </w:r>
      <w:r w:rsidRPr="008D7124">
        <w:rPr>
          <w:lang w:val="vi-VN"/>
        </w:rPr>
        <w:t>):</w:t>
      </w:r>
      <w:r w:rsidR="0012553D">
        <w:rPr>
          <w:lang w:val="vi-VN"/>
        </w:rPr>
        <w:t xml:space="preserve"> </w:t>
      </w:r>
      <w:r w:rsidR="0012553D" w:rsidRPr="0012553D">
        <w:rPr>
          <w:lang w:val="vi-VN"/>
        </w:rPr>
        <w:t xml:space="preserve">uvicorn main:app </w:t>
      </w:r>
      <w:r w:rsidR="00BF40CA">
        <w:rPr>
          <w:lang w:val="vi-VN"/>
        </w:rPr>
        <w:t>--</w:t>
      </w:r>
      <w:r w:rsidR="0012553D" w:rsidRPr="0012553D">
        <w:rPr>
          <w:lang w:val="vi-VN"/>
        </w:rPr>
        <w:t>r</w:t>
      </w:r>
      <w:r w:rsidR="003D3DC5">
        <w:rPr>
          <w:lang w:val="vi-VN"/>
        </w:rPr>
        <w:t>eload.</w:t>
      </w:r>
    </w:p>
    <w:p w14:paraId="26F6421B" w14:textId="7EAE341F" w:rsidR="003D3DC5" w:rsidRDefault="003D3DC5" w:rsidP="00C401A9">
      <w:pPr>
        <w:ind w:firstLine="0"/>
        <w:rPr>
          <w:b/>
          <w:bCs/>
          <w:lang w:val="vi-VN"/>
        </w:rPr>
      </w:pPr>
      <w:r w:rsidRPr="00664144">
        <w:rPr>
          <w:b/>
          <w:bCs/>
          <w:lang w:val="vi-VN"/>
        </w:rPr>
        <w:t xml:space="preserve">Truy cập giao diện web thực hiện </w:t>
      </w:r>
      <w:r w:rsidR="00255772" w:rsidRPr="00664144">
        <w:rPr>
          <w:b/>
          <w:bCs/>
          <w:lang w:val="vi-VN"/>
        </w:rPr>
        <w:t>thêm API key</w:t>
      </w:r>
      <w:r w:rsidR="00664144">
        <w:rPr>
          <w:b/>
          <w:bCs/>
          <w:lang w:val="vi-VN"/>
        </w:rPr>
        <w:t>:</w:t>
      </w:r>
    </w:p>
    <w:p w14:paraId="1102E268" w14:textId="5E6B6AE4" w:rsidR="00664144" w:rsidRPr="00664144" w:rsidRDefault="002B4E00" w:rsidP="00C401A9">
      <w:pPr>
        <w:ind w:firstLine="0"/>
        <w:rPr>
          <w:lang w:val="vi-VN"/>
        </w:rPr>
      </w:pPr>
      <w:r>
        <w:rPr>
          <w:lang w:val="vi-VN"/>
        </w:rPr>
        <w:t xml:space="preserve">Bước 1: </w:t>
      </w:r>
      <w:r w:rsidR="000A0A47">
        <w:rPr>
          <w:lang w:val="vi-VN"/>
        </w:rPr>
        <w:t xml:space="preserve">Truy cập và </w:t>
      </w:r>
      <w:r w:rsidR="005910B8">
        <w:rPr>
          <w:lang w:val="vi-VN"/>
        </w:rPr>
        <w:t>Open</w:t>
      </w:r>
      <w:r w:rsidR="000A0A47">
        <w:rPr>
          <w:lang w:val="vi-VN"/>
        </w:rPr>
        <w:t>AI để tạo API key:</w:t>
      </w:r>
    </w:p>
    <w:p w14:paraId="4B297266" w14:textId="109623C0" w:rsidR="00664144" w:rsidRDefault="002B4E00" w:rsidP="00664144">
      <w:pPr>
        <w:pStyle w:val="Hnhv"/>
        <w:rPr>
          <w:lang w:val="vi-VN"/>
        </w:rPr>
      </w:pPr>
      <w:r w:rsidRPr="002B4E00">
        <w:rPr>
          <w:noProof/>
          <w:lang w:val="vi-VN"/>
        </w:rPr>
        <w:drawing>
          <wp:inline distT="0" distB="0" distL="0" distR="0" wp14:anchorId="6AE64966" wp14:editId="42663304">
            <wp:extent cx="5939790" cy="3107267"/>
            <wp:effectExtent l="0" t="0" r="3810" b="0"/>
            <wp:docPr id="1687770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70693" name="Picture 1" descr="A screenshot of a computer&#10;&#10;AI-generated content may be incorrect."/>
                    <pic:cNvPicPr/>
                  </pic:nvPicPr>
                  <pic:blipFill>
                    <a:blip r:embed="rId20"/>
                    <a:stretch>
                      <a:fillRect/>
                    </a:stretch>
                  </pic:blipFill>
                  <pic:spPr>
                    <a:xfrm>
                      <a:off x="0" y="0"/>
                      <a:ext cx="5943868" cy="3109400"/>
                    </a:xfrm>
                    <a:prstGeom prst="rect">
                      <a:avLst/>
                    </a:prstGeom>
                  </pic:spPr>
                </pic:pic>
              </a:graphicData>
            </a:graphic>
          </wp:inline>
        </w:drawing>
      </w:r>
    </w:p>
    <w:p w14:paraId="1275EF76" w14:textId="77777777" w:rsidR="0087294E" w:rsidRDefault="0087294E" w:rsidP="000A0A47">
      <w:pPr>
        <w:ind w:firstLine="0"/>
        <w:rPr>
          <w:lang w:val="vi-VN"/>
        </w:rPr>
      </w:pPr>
    </w:p>
    <w:p w14:paraId="5B870270" w14:textId="77777777" w:rsidR="0087294E" w:rsidRDefault="0087294E" w:rsidP="000A0A47">
      <w:pPr>
        <w:ind w:firstLine="0"/>
        <w:rPr>
          <w:lang w:val="vi-VN"/>
        </w:rPr>
      </w:pPr>
    </w:p>
    <w:p w14:paraId="63CD08CE" w14:textId="77777777" w:rsidR="0087294E" w:rsidRDefault="0087294E" w:rsidP="000A0A47">
      <w:pPr>
        <w:ind w:firstLine="0"/>
        <w:rPr>
          <w:lang w:val="vi-VN"/>
        </w:rPr>
      </w:pPr>
    </w:p>
    <w:p w14:paraId="2EB10B2E" w14:textId="77777777" w:rsidR="0087294E" w:rsidRDefault="0087294E" w:rsidP="000A0A47">
      <w:pPr>
        <w:ind w:firstLine="0"/>
        <w:rPr>
          <w:lang w:val="vi-VN"/>
        </w:rPr>
      </w:pPr>
    </w:p>
    <w:p w14:paraId="48022A64" w14:textId="4BD7BE6C" w:rsidR="000A0A47" w:rsidRDefault="000A0A47" w:rsidP="000A0A47">
      <w:pPr>
        <w:ind w:firstLine="0"/>
        <w:rPr>
          <w:lang w:val="vi-VN"/>
        </w:rPr>
      </w:pPr>
      <w:r>
        <w:rPr>
          <w:lang w:val="vi-VN"/>
        </w:rPr>
        <w:lastRenderedPageBreak/>
        <w:t xml:space="preserve">Bước 2: </w:t>
      </w:r>
      <w:r w:rsidR="008B7E08">
        <w:rPr>
          <w:lang w:val="vi-VN"/>
        </w:rPr>
        <w:t>Nhập API key đã nhận được:</w:t>
      </w:r>
    </w:p>
    <w:p w14:paraId="00AFA4A2" w14:textId="5AF329A3" w:rsidR="00EA2C8D" w:rsidRDefault="00EA2C8D" w:rsidP="0087294E">
      <w:pPr>
        <w:pStyle w:val="Hnhv"/>
        <w:rPr>
          <w:lang w:val="vi-VN"/>
        </w:rPr>
      </w:pPr>
      <w:r w:rsidRPr="00EA2C8D">
        <w:rPr>
          <w:noProof/>
          <w:lang w:val="vi-VN"/>
        </w:rPr>
        <w:drawing>
          <wp:inline distT="0" distB="0" distL="0" distR="0" wp14:anchorId="3D913E1D" wp14:editId="06F1E9BC">
            <wp:extent cx="5929322" cy="1016000"/>
            <wp:effectExtent l="0" t="0" r="0" b="0"/>
            <wp:docPr id="864493185" name="Picture 1" descr="A white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93185" name="Picture 1" descr="A white background with a black border&#10;&#10;AI-generated content may be incorrect."/>
                    <pic:cNvPicPr/>
                  </pic:nvPicPr>
                  <pic:blipFill rotWithShape="1">
                    <a:blip r:embed="rId21"/>
                    <a:srcRect t="8555" b="-919"/>
                    <a:stretch>
                      <a:fillRect/>
                    </a:stretch>
                  </pic:blipFill>
                  <pic:spPr bwMode="auto">
                    <a:xfrm>
                      <a:off x="0" y="0"/>
                      <a:ext cx="5951630" cy="1019823"/>
                    </a:xfrm>
                    <a:prstGeom prst="rect">
                      <a:avLst/>
                    </a:prstGeom>
                    <a:ln>
                      <a:noFill/>
                    </a:ln>
                    <a:extLst>
                      <a:ext uri="{53640926-AAD7-44D8-BBD7-CCE9431645EC}">
                        <a14:shadowObscured xmlns:a14="http://schemas.microsoft.com/office/drawing/2010/main"/>
                      </a:ext>
                    </a:extLst>
                  </pic:spPr>
                </pic:pic>
              </a:graphicData>
            </a:graphic>
          </wp:inline>
        </w:drawing>
      </w:r>
    </w:p>
    <w:p w14:paraId="1794D6DE" w14:textId="1E587226" w:rsidR="008B7E08" w:rsidRDefault="008B7E08" w:rsidP="000A0A47">
      <w:pPr>
        <w:ind w:firstLine="0"/>
        <w:rPr>
          <w:lang w:val="vi-VN"/>
        </w:rPr>
      </w:pPr>
      <w:r>
        <w:rPr>
          <w:lang w:val="vi-VN"/>
        </w:rPr>
        <w:t>Bước</w:t>
      </w:r>
      <w:r w:rsidR="0087294E">
        <w:rPr>
          <w:lang w:val="vi-VN"/>
        </w:rPr>
        <w:t xml:space="preserve"> </w:t>
      </w:r>
      <w:r>
        <w:rPr>
          <w:lang w:val="vi-VN"/>
        </w:rPr>
        <w:t xml:space="preserve">3: </w:t>
      </w:r>
      <w:r w:rsidR="0087294E">
        <w:rPr>
          <w:lang w:val="vi-VN"/>
        </w:rPr>
        <w:t>Bấm nút thêm và thành công thêm API key vào danh sách:</w:t>
      </w:r>
    </w:p>
    <w:p w14:paraId="41FADDD9" w14:textId="421FE635" w:rsidR="00664144" w:rsidRPr="00664144" w:rsidRDefault="008B7E08" w:rsidP="0087294E">
      <w:pPr>
        <w:pStyle w:val="Hnhv"/>
        <w:rPr>
          <w:lang w:val="vi-VN"/>
        </w:rPr>
      </w:pPr>
      <w:r w:rsidRPr="008B7E08">
        <w:rPr>
          <w:noProof/>
          <w:lang w:val="vi-VN"/>
        </w:rPr>
        <w:drawing>
          <wp:inline distT="0" distB="0" distL="0" distR="0" wp14:anchorId="1AAD4B07" wp14:editId="762DAA38">
            <wp:extent cx="5939790" cy="3105150"/>
            <wp:effectExtent l="0" t="0" r="3810" b="0"/>
            <wp:docPr id="1915614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14144" name="Picture 1" descr="A screenshot of a computer&#10;&#10;AI-generated content may be incorrect."/>
                    <pic:cNvPicPr/>
                  </pic:nvPicPr>
                  <pic:blipFill>
                    <a:blip r:embed="rId22"/>
                    <a:stretch>
                      <a:fillRect/>
                    </a:stretch>
                  </pic:blipFill>
                  <pic:spPr>
                    <a:xfrm>
                      <a:off x="0" y="0"/>
                      <a:ext cx="5939790" cy="3105150"/>
                    </a:xfrm>
                    <a:prstGeom prst="rect">
                      <a:avLst/>
                    </a:prstGeom>
                  </pic:spPr>
                </pic:pic>
              </a:graphicData>
            </a:graphic>
          </wp:inline>
        </w:drawing>
      </w:r>
    </w:p>
    <w:p w14:paraId="1E26539F" w14:textId="7B9B87A0" w:rsidR="00367070" w:rsidRDefault="0012553D" w:rsidP="000E2B96">
      <w:pPr>
        <w:pStyle w:val="Heading2"/>
        <w:rPr>
          <w:lang w:val="vi-VN"/>
        </w:rPr>
      </w:pPr>
      <w:bookmarkStart w:id="78" w:name="_Toc214386359"/>
      <w:r>
        <w:rPr>
          <w:lang w:val="vi-VN"/>
        </w:rPr>
        <w:t xml:space="preserve">Kịch bản </w:t>
      </w:r>
      <w:r w:rsidR="000E2B96">
        <w:rPr>
          <w:lang w:val="vi-VN"/>
        </w:rPr>
        <w:t>thực nghiệm kiểm thử</w:t>
      </w:r>
      <w:bookmarkEnd w:id="78"/>
    </w:p>
    <w:p w14:paraId="76B061D9" w14:textId="78662B86" w:rsidR="003344F1" w:rsidRPr="003344F1" w:rsidRDefault="003344F1" w:rsidP="003344F1">
      <w:pPr>
        <w:rPr>
          <w:lang w:val="vi-VN"/>
        </w:rPr>
      </w:pPr>
      <w:r>
        <w:rPr>
          <w:lang w:val="vi-VN"/>
        </w:rPr>
        <w:t>M</w:t>
      </w:r>
      <w:r w:rsidRPr="003344F1">
        <w:rPr>
          <w:lang w:val="vi-VN"/>
        </w:rPr>
        <w:t>ục tiêu phần này là mô tả chi tiết từng kịch bản kiểm thử thực tế thực hiện trên hệ thống, bao gồm: mục tiêu, môi trường lab chi tiết, dữ liệu đầu vào, tham số cấu hình, bước thực hiện từng bước (cả ở mức API và CLI), cách thu thập bằng chứng/đầu ra, tiêu chí đánh giá và các biện pháp an toàn. Phần này tập trung vào ba kịch bản: IP đơn có SMB (Windows 7 + CVE với Metasploit module đề xuất), Web app vuln (XSS/SQLi etc.).</w:t>
      </w:r>
    </w:p>
    <w:p w14:paraId="4B278A40" w14:textId="533DCB8C" w:rsidR="003344F1" w:rsidRDefault="003344F1" w:rsidP="003344F1">
      <w:pPr>
        <w:pStyle w:val="Heading3"/>
        <w:rPr>
          <w:lang w:val="vi-VN"/>
        </w:rPr>
      </w:pPr>
      <w:bookmarkStart w:id="79" w:name="_Toc214386360"/>
      <w:bookmarkStart w:id="80" w:name="_Hlk214039446"/>
      <w:r>
        <w:rPr>
          <w:lang w:val="vi-VN"/>
        </w:rPr>
        <w:t>Kịch bản 1</w:t>
      </w:r>
      <w:bookmarkEnd w:id="79"/>
    </w:p>
    <w:p w14:paraId="64323103" w14:textId="48FA2F6B" w:rsidR="000A0683" w:rsidRDefault="000A0683" w:rsidP="002A06A8">
      <w:pPr>
        <w:pStyle w:val="Heading4"/>
        <w:rPr>
          <w:lang w:val="vi-VN"/>
        </w:rPr>
      </w:pPr>
      <w:r w:rsidRPr="000A0683">
        <w:t>Mục tiêu</w:t>
      </w:r>
    </w:p>
    <w:p w14:paraId="2C675DF4" w14:textId="3A929861" w:rsidR="00EF7A06" w:rsidRPr="00EF7A06" w:rsidRDefault="00071D79" w:rsidP="00EF7A06">
      <w:pPr>
        <w:rPr>
          <w:lang w:val="vi-VN" w:eastAsia="vi-VN" w:bidi="ar-SA"/>
        </w:rPr>
      </w:pPr>
      <w:r w:rsidRPr="00071D79">
        <w:rPr>
          <w:lang w:val="vi-VN" w:eastAsia="vi-VN" w:bidi="ar-SA"/>
        </w:rPr>
        <w:t xml:space="preserve">Mục tiêu của kịch bản này là </w:t>
      </w:r>
      <w:r w:rsidR="003B437B">
        <w:rPr>
          <w:lang w:val="vi-VN" w:eastAsia="vi-VN" w:bidi="ar-SA"/>
        </w:rPr>
        <w:t>t</w:t>
      </w:r>
      <w:r w:rsidR="00EF7A06" w:rsidRPr="00EF7A06">
        <w:rPr>
          <w:lang w:val="vi-VN" w:eastAsia="vi-VN" w:bidi="ar-SA"/>
        </w:rPr>
        <w:t>hực hiện quét trên một địa chỉ IP đơn lẻ để kiểm tra</w:t>
      </w:r>
      <w:r w:rsidR="0010263F">
        <w:rPr>
          <w:lang w:val="vi-VN" w:eastAsia="vi-VN" w:bidi="ar-SA"/>
        </w:rPr>
        <w:t xml:space="preserve"> các cổng</w:t>
      </w:r>
      <w:r w:rsidR="00EF7A06" w:rsidRPr="00EF7A06">
        <w:rPr>
          <w:lang w:val="vi-VN" w:eastAsia="vi-VN" w:bidi="ar-SA"/>
        </w:rPr>
        <w:t xml:space="preserve"> dịch </w:t>
      </w:r>
      <w:r w:rsidR="0010263F">
        <w:rPr>
          <w:lang w:val="vi-VN" w:eastAsia="vi-VN" w:bidi="ar-SA"/>
        </w:rPr>
        <w:t xml:space="preserve">vụ </w:t>
      </w:r>
      <w:r>
        <w:rPr>
          <w:lang w:val="vi-VN" w:eastAsia="vi-VN" w:bidi="ar-SA"/>
        </w:rPr>
        <w:t xml:space="preserve">nhằm </w:t>
      </w:r>
      <w:r w:rsidR="00EF7A06" w:rsidRPr="00EF7A06">
        <w:rPr>
          <w:lang w:val="vi-VN" w:eastAsia="vi-VN" w:bidi="ar-SA"/>
        </w:rPr>
        <w:t xml:space="preserve">xác định chính xác </w:t>
      </w:r>
      <w:r w:rsidR="0010263F">
        <w:rPr>
          <w:lang w:val="vi-VN" w:eastAsia="vi-VN" w:bidi="ar-SA"/>
        </w:rPr>
        <w:t xml:space="preserve">cổng </w:t>
      </w:r>
      <w:r w:rsidR="00EF7A06" w:rsidRPr="00EF7A06">
        <w:rPr>
          <w:lang w:val="vi-VN" w:eastAsia="vi-VN" w:bidi="ar-SA"/>
        </w:rPr>
        <w:t xml:space="preserve">đang mở; thu thập thông tin product/version từ banner hoặc fingerprinting; chuẩn hoá (normalize) các trường product, version, cổng vào định dạng chuẩn của hệ thống; và chạy bước </w:t>
      </w:r>
      <w:r w:rsidR="00EF7A06" w:rsidRPr="00071D79">
        <w:rPr>
          <w:lang w:val="vi-VN" w:eastAsia="vi-VN" w:bidi="ar-SA"/>
        </w:rPr>
        <w:t>AI-enrichment</w:t>
      </w:r>
      <w:r w:rsidR="00EF7A06" w:rsidRPr="00EF7A06">
        <w:rPr>
          <w:lang w:val="vi-VN" w:eastAsia="vi-VN" w:bidi="ar-SA"/>
        </w:rPr>
        <w:t xml:space="preserve"> để gợi ý các CVE liên quan phù hợp với phiên bản phát hiện được. Nếu </w:t>
      </w:r>
      <w:r w:rsidR="00EF7A06" w:rsidRPr="00EF7A06">
        <w:rPr>
          <w:lang w:val="vi-VN" w:eastAsia="vi-VN" w:bidi="ar-SA"/>
        </w:rPr>
        <w:lastRenderedPageBreak/>
        <w:t xml:space="preserve">có </w:t>
      </w:r>
      <w:r w:rsidR="00A17FD9">
        <w:rPr>
          <w:lang w:val="vi-VN" w:eastAsia="vi-VN" w:bidi="ar-SA"/>
        </w:rPr>
        <w:t>ánh xạ</w:t>
      </w:r>
      <w:r w:rsidR="00EF7A06" w:rsidRPr="00EF7A06">
        <w:rPr>
          <w:lang w:val="vi-VN" w:eastAsia="vi-VN" w:bidi="ar-SA"/>
        </w:rPr>
        <w:t xml:space="preserve"> sang module Metasploit khả dụng, ghi nhận thêm trường</w:t>
      </w:r>
      <w:r>
        <w:rPr>
          <w:lang w:val="vi-VN" w:eastAsia="vi-VN" w:bidi="ar-SA"/>
        </w:rPr>
        <w:t xml:space="preserve"> msf module </w:t>
      </w:r>
      <w:r w:rsidR="00EF7A06" w:rsidRPr="00EF7A06">
        <w:rPr>
          <w:lang w:val="vi-VN" w:eastAsia="vi-VN" w:bidi="ar-SA"/>
        </w:rPr>
        <w:t>chứa tên module tương ứng để hỗ trợ bước khai thác/poC.</w:t>
      </w:r>
    </w:p>
    <w:p w14:paraId="1E450E2F" w14:textId="794097E6" w:rsidR="00276175" w:rsidRDefault="00EF7A06" w:rsidP="00071D79">
      <w:pPr>
        <w:rPr>
          <w:rFonts w:cs="Times New Roman"/>
          <w:lang w:val="vi-VN" w:eastAsia="vi-VN" w:bidi="ar-SA"/>
        </w:rPr>
      </w:pPr>
      <w:r w:rsidRPr="00071D79">
        <w:rPr>
          <w:rFonts w:cs="Times New Roman"/>
          <w:lang w:val="vi-VN" w:eastAsia="vi-VN" w:bidi="ar-SA"/>
        </w:rPr>
        <w:t>Kết quả mong đợi: một bản ghi chuẩn hoá cho host này gồm ip, port, service, product/version chuẩn hoá, danh sách CVE gợi ý kèm mức độ tin cậy, và nếu tìm thấytrường msf_module chứa module Metasploit tương ứng cùng bằng chứng (raw output) để phục vụ phân tích và tái tạo.</w:t>
      </w:r>
    </w:p>
    <w:p w14:paraId="271FB1A7" w14:textId="6CF7C3ED" w:rsidR="00071D79" w:rsidRDefault="00B03EE7" w:rsidP="0002526A">
      <w:pPr>
        <w:pStyle w:val="Heading4"/>
        <w:rPr>
          <w:lang w:val="vi-VN" w:eastAsia="vi-VN" w:bidi="ar-SA"/>
        </w:rPr>
      </w:pPr>
      <w:r>
        <w:rPr>
          <w:lang w:val="vi-VN" w:eastAsia="vi-VN" w:bidi="ar-SA"/>
        </w:rPr>
        <w:t>Môi trường lab chuẩn bị</w:t>
      </w:r>
    </w:p>
    <w:p w14:paraId="1845752C" w14:textId="3BACDD05" w:rsidR="00B03EE7" w:rsidRDefault="00640779" w:rsidP="00B03EE7">
      <w:pPr>
        <w:rPr>
          <w:lang w:val="vi-VN" w:eastAsia="vi-VN" w:bidi="ar-SA"/>
        </w:rPr>
      </w:pPr>
      <w:r w:rsidRPr="00640779">
        <w:rPr>
          <w:rFonts w:hAnsi="Symbol"/>
          <w:lang w:val="vi-VN" w:eastAsia="vi-VN" w:bidi="ar-SA"/>
        </w:rPr>
        <w:t></w:t>
      </w:r>
      <w:r w:rsidRPr="00640779">
        <w:rPr>
          <w:lang w:val="vi-VN" w:eastAsia="vi-VN" w:bidi="ar-SA"/>
        </w:rPr>
        <w:t xml:space="preserve">  Hệ điều hành: Windows 7 (thường là Windows 7 Professional/Ultimate) </w:t>
      </w:r>
    </w:p>
    <w:p w14:paraId="22209524" w14:textId="606BBE47" w:rsidR="00B03EE7" w:rsidRPr="00B03EE7" w:rsidRDefault="00B03EE7" w:rsidP="00B03EE7">
      <w:pPr>
        <w:pStyle w:val="ListParagraph"/>
        <w:numPr>
          <w:ilvl w:val="0"/>
          <w:numId w:val="152"/>
        </w:numPr>
        <w:rPr>
          <w:lang w:val="vi-VN" w:eastAsia="vi-VN" w:bidi="ar-SA"/>
        </w:rPr>
      </w:pPr>
      <w:r>
        <w:rPr>
          <w:lang w:val="vi-VN" w:eastAsia="vi-VN" w:bidi="ar-SA"/>
        </w:rPr>
        <w:t xml:space="preserve">IP: </w:t>
      </w:r>
      <w:r w:rsidRPr="00B03EE7">
        <w:rPr>
          <w:lang w:val="vi-VN" w:eastAsia="vi-VN" w:bidi="ar-SA"/>
        </w:rPr>
        <w:t>10.30.10.143</w:t>
      </w:r>
    </w:p>
    <w:p w14:paraId="2FAC5542" w14:textId="77777777" w:rsidR="00640779" w:rsidRPr="00640779" w:rsidRDefault="00640779" w:rsidP="00640779">
      <w:pPr>
        <w:rPr>
          <w:lang w:val="vi-VN" w:eastAsia="vi-VN" w:bidi="ar-SA"/>
        </w:rPr>
      </w:pPr>
      <w:r w:rsidRPr="00640779">
        <w:rPr>
          <w:rFonts w:hAnsi="Symbol"/>
          <w:lang w:val="vi-VN" w:eastAsia="vi-VN" w:bidi="ar-SA"/>
        </w:rPr>
        <w:t></w:t>
      </w:r>
      <w:r w:rsidRPr="00640779">
        <w:rPr>
          <w:lang w:val="vi-VN" w:eastAsia="vi-VN" w:bidi="ar-SA"/>
        </w:rPr>
        <w:t xml:space="preserve">  Cổng mở: port 445/tcp phải mở và có dịch vụ SMB (microsoft-ds) đang nghe.</w:t>
      </w:r>
    </w:p>
    <w:p w14:paraId="014FA138" w14:textId="77777777" w:rsidR="00640779" w:rsidRPr="00640779" w:rsidRDefault="00640779" w:rsidP="00640779">
      <w:pPr>
        <w:rPr>
          <w:lang w:val="vi-VN" w:eastAsia="vi-VN" w:bidi="ar-SA"/>
        </w:rPr>
      </w:pPr>
      <w:r w:rsidRPr="00640779">
        <w:rPr>
          <w:rFonts w:hAnsi="Symbol"/>
          <w:lang w:val="vi-VN" w:eastAsia="vi-VN" w:bidi="ar-SA"/>
        </w:rPr>
        <w:t></w:t>
      </w:r>
      <w:r w:rsidRPr="00640779">
        <w:rPr>
          <w:lang w:val="vi-VN" w:eastAsia="vi-VN" w:bidi="ar-SA"/>
        </w:rPr>
        <w:t xml:space="preserve">  SMB version: SMBv1 được bật (với một số lỗ hổng như MS17-010 / EternalBlue yêu cầu SMBv1). Một số lỗ hổng khác có thể nhắm SMBv2/3 nhưng cần kiểm tra từng CVE cụ thể.</w:t>
      </w:r>
    </w:p>
    <w:p w14:paraId="66E88575" w14:textId="61A5BE07" w:rsidR="00640779" w:rsidRPr="00640779" w:rsidRDefault="00640779" w:rsidP="00640779">
      <w:pPr>
        <w:rPr>
          <w:lang w:val="vi-VN" w:eastAsia="vi-VN" w:bidi="ar-SA"/>
        </w:rPr>
      </w:pPr>
      <w:r w:rsidRPr="00640779">
        <w:rPr>
          <w:rFonts w:hAnsi="Symbol"/>
          <w:lang w:val="vi-VN" w:eastAsia="vi-VN" w:bidi="ar-SA"/>
        </w:rPr>
        <w:t></w:t>
      </w:r>
      <w:r w:rsidRPr="00640779">
        <w:rPr>
          <w:lang w:val="vi-VN" w:eastAsia="vi-VN" w:bidi="ar-SA"/>
        </w:rPr>
        <w:t xml:space="preserve">  </w:t>
      </w:r>
      <w:r>
        <w:rPr>
          <w:lang w:val="vi-VN" w:eastAsia="vi-VN" w:bidi="ar-SA"/>
        </w:rPr>
        <w:t>Máy c</w:t>
      </w:r>
      <w:r w:rsidRPr="00640779">
        <w:rPr>
          <w:lang w:val="vi-VN" w:eastAsia="vi-VN" w:bidi="ar-SA"/>
        </w:rPr>
        <w:t>hưa được vá: máy chưa cài bản vá liên quan (ví dụ chưa cài bản vá MS17-010 cho EternalBlue). Nói chung là patch level thấp đối với các CVE liên quan.</w:t>
      </w:r>
    </w:p>
    <w:p w14:paraId="0154C87A" w14:textId="77777777" w:rsidR="00640779" w:rsidRPr="00640779" w:rsidRDefault="00640779" w:rsidP="00640779">
      <w:pPr>
        <w:rPr>
          <w:lang w:val="vi-VN" w:eastAsia="vi-VN" w:bidi="ar-SA"/>
        </w:rPr>
      </w:pPr>
      <w:r w:rsidRPr="00640779">
        <w:rPr>
          <w:rFonts w:hAnsi="Symbol"/>
          <w:lang w:val="vi-VN" w:eastAsia="vi-VN" w:bidi="ar-SA"/>
        </w:rPr>
        <w:t></w:t>
      </w:r>
      <w:r w:rsidRPr="00640779">
        <w:rPr>
          <w:lang w:val="vi-VN" w:eastAsia="vi-VN" w:bidi="ar-SA"/>
        </w:rPr>
        <w:t xml:space="preserve">  Không có bảo vệ bổ sung: tính năng bảo vệ như SMB signing bắt buộc, IDS/IPS chặn exploit hoặc firewall chặn port 445 không được cấu hình để ngăn exploit.</w:t>
      </w:r>
    </w:p>
    <w:p w14:paraId="2C9BAFA3" w14:textId="362F8CEC" w:rsidR="00640779" w:rsidRPr="00640779" w:rsidRDefault="00640779" w:rsidP="00640779">
      <w:pPr>
        <w:rPr>
          <w:lang w:val="vi-VN" w:eastAsia="vi-VN" w:bidi="ar-SA"/>
        </w:rPr>
      </w:pPr>
      <w:r w:rsidRPr="00640779">
        <w:rPr>
          <w:rFonts w:hAnsi="Symbol"/>
          <w:lang w:val="vi-VN" w:eastAsia="vi-VN" w:bidi="ar-SA"/>
        </w:rPr>
        <w:t></w:t>
      </w:r>
      <w:r w:rsidRPr="00640779">
        <w:rPr>
          <w:lang w:val="vi-VN" w:eastAsia="vi-VN" w:bidi="ar-SA"/>
        </w:rPr>
        <w:t xml:space="preserve">  Mạng có thể truy cập: máy tấn công phải </w:t>
      </w:r>
      <w:r>
        <w:rPr>
          <w:lang w:val="vi-VN" w:eastAsia="vi-VN" w:bidi="ar-SA"/>
        </w:rPr>
        <w:t>truy cập thành công</w:t>
      </w:r>
      <w:r w:rsidRPr="00640779">
        <w:rPr>
          <w:lang w:val="vi-VN" w:eastAsia="vi-VN" w:bidi="ar-SA"/>
        </w:rPr>
        <w:t xml:space="preserve"> tới port 445 (không bị NAT/ACL chặn giữa hai bên).</w:t>
      </w:r>
    </w:p>
    <w:p w14:paraId="66C5EE3A" w14:textId="593E0F87" w:rsidR="00640779" w:rsidRPr="00640779" w:rsidRDefault="00640779" w:rsidP="00640779">
      <w:pPr>
        <w:rPr>
          <w:lang w:val="vi-VN" w:eastAsia="vi-VN" w:bidi="ar-SA"/>
        </w:rPr>
      </w:pPr>
      <w:r w:rsidRPr="00640779">
        <w:rPr>
          <w:rFonts w:hAnsi="Symbol"/>
          <w:lang w:val="vi-VN" w:eastAsia="vi-VN" w:bidi="ar-SA"/>
        </w:rPr>
        <w:t></w:t>
      </w:r>
      <w:r w:rsidRPr="00640779">
        <w:rPr>
          <w:lang w:val="vi-VN" w:eastAsia="vi-VN" w:bidi="ar-SA"/>
        </w:rPr>
        <w:t xml:space="preserve">  Quyền truy cập dịch vụ: tùy exploit, không cần credentials (exploit RCE thường không cần login), nhưng một số khai thác hoặc kiểm chứng có thể yêu cầu credentials hợp lệ.</w:t>
      </w:r>
    </w:p>
    <w:p w14:paraId="42D2F6F3" w14:textId="1AE9BD8F" w:rsidR="00B47683" w:rsidRDefault="001E30EF" w:rsidP="001E30EF">
      <w:pPr>
        <w:pStyle w:val="Heading4"/>
        <w:rPr>
          <w:lang w:val="vi-VN"/>
        </w:rPr>
      </w:pPr>
      <w:r>
        <w:rPr>
          <w:lang w:val="vi-VN"/>
        </w:rPr>
        <w:t>Thực nghiệm</w:t>
      </w:r>
    </w:p>
    <w:p w14:paraId="2CD3BC7E" w14:textId="22EF6E47" w:rsidR="00525BDF" w:rsidRPr="00AF79B9" w:rsidRDefault="0069485B" w:rsidP="00286825">
      <w:pPr>
        <w:ind w:firstLine="0"/>
        <w:rPr>
          <w:lang w:val="vi-VN"/>
        </w:rPr>
      </w:pPr>
      <w:r w:rsidRPr="00286825">
        <w:rPr>
          <w:b/>
          <w:bCs/>
          <w:lang w:val="vi-VN"/>
        </w:rPr>
        <w:t>Bước 1</w:t>
      </w:r>
      <w:r>
        <w:rPr>
          <w:lang w:val="vi-VN"/>
        </w:rPr>
        <w:t xml:space="preserve">: </w:t>
      </w:r>
      <w:r w:rsidRPr="00942ECB">
        <w:rPr>
          <w:b/>
          <w:bCs/>
          <w:lang w:val="vi-VN"/>
        </w:rPr>
        <w:t>T</w:t>
      </w:r>
      <w:r w:rsidR="00312FC5" w:rsidRPr="00942ECB">
        <w:rPr>
          <w:b/>
          <w:bCs/>
          <w:lang w:val="vi-VN"/>
        </w:rPr>
        <w:t>ruy cập vào giao diện web của công cụ</w:t>
      </w:r>
    </w:p>
    <w:p w14:paraId="0A24170E" w14:textId="551143DC" w:rsidR="00525BDF" w:rsidRDefault="0061347D" w:rsidP="00525BDF">
      <w:pPr>
        <w:pStyle w:val="Hnhv"/>
        <w:rPr>
          <w:lang w:val="vi-VN"/>
        </w:rPr>
      </w:pPr>
      <w:r w:rsidRPr="0061347D">
        <w:rPr>
          <w:noProof/>
          <w:lang w:val="vi-VN"/>
        </w:rPr>
        <w:drawing>
          <wp:inline distT="0" distB="0" distL="0" distR="0" wp14:anchorId="126527B7" wp14:editId="083721D1">
            <wp:extent cx="5936717" cy="1490133"/>
            <wp:effectExtent l="0" t="0" r="6985" b="0"/>
            <wp:docPr id="308836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36627" name="Picture 1" descr="A screenshot of a computer&#10;&#10;AI-generated content may be incorrect."/>
                    <pic:cNvPicPr/>
                  </pic:nvPicPr>
                  <pic:blipFill>
                    <a:blip r:embed="rId23"/>
                    <a:stretch>
                      <a:fillRect/>
                    </a:stretch>
                  </pic:blipFill>
                  <pic:spPr>
                    <a:xfrm>
                      <a:off x="0" y="0"/>
                      <a:ext cx="5987619" cy="1502910"/>
                    </a:xfrm>
                    <a:prstGeom prst="rect">
                      <a:avLst/>
                    </a:prstGeom>
                  </pic:spPr>
                </pic:pic>
              </a:graphicData>
            </a:graphic>
          </wp:inline>
        </w:drawing>
      </w:r>
    </w:p>
    <w:p w14:paraId="0BFD5185" w14:textId="77777777" w:rsidR="00853033" w:rsidRDefault="00853033" w:rsidP="00853033">
      <w:pPr>
        <w:rPr>
          <w:lang w:val="vi-VN"/>
        </w:rPr>
      </w:pPr>
    </w:p>
    <w:p w14:paraId="49035FC7" w14:textId="166D9147" w:rsidR="00853033" w:rsidRPr="00853033" w:rsidRDefault="00853033" w:rsidP="00853033">
      <w:pPr>
        <w:rPr>
          <w:lang w:val="vi-VN"/>
        </w:rPr>
      </w:pPr>
      <w:r>
        <w:rPr>
          <w:lang w:val="vi-VN"/>
        </w:rPr>
        <w:lastRenderedPageBreak/>
        <w:t xml:space="preserve">Giao diện hiển thị là một trang web </w:t>
      </w:r>
      <w:r w:rsidRPr="008B7628">
        <w:rPr>
          <w:lang w:val="vi-VN"/>
        </w:rPr>
        <w:t>đơn giản và trực quan</w:t>
      </w:r>
      <w:r>
        <w:rPr>
          <w:lang w:val="vi-VN"/>
        </w:rPr>
        <w:t xml:space="preserve">kèm các nút chức năng như chọn URL hay IP </w:t>
      </w:r>
      <w:r w:rsidRPr="008B7628">
        <w:rPr>
          <w:lang w:val="vi-VN"/>
        </w:rPr>
        <w:t>của mục tiêu cần kiểm thử</w:t>
      </w:r>
      <w:r>
        <w:rPr>
          <w:lang w:val="vi-VN"/>
        </w:rPr>
        <w:t xml:space="preserve"> để quét; chọn model quét</w:t>
      </w:r>
      <w:r w:rsidRPr="00AF79B9">
        <w:rPr>
          <w:lang w:val="vi-VN"/>
        </w:rPr>
        <w:t xml:space="preserve">, Cookies, Quit </w:t>
      </w:r>
      <w:r>
        <w:rPr>
          <w:lang w:val="vi-VN"/>
        </w:rPr>
        <w:t xml:space="preserve">cùng với nút Thêm API Key và </w:t>
      </w:r>
      <w:r w:rsidRPr="00AF79B9">
        <w:rPr>
          <w:lang w:val="vi-VN"/>
        </w:rPr>
        <w:t>Trang chủ</w:t>
      </w:r>
      <w:r>
        <w:rPr>
          <w:lang w:val="vi-VN"/>
        </w:rPr>
        <w:t xml:space="preserve"> Ngoài ra ở bên dưới là phần </w:t>
      </w:r>
      <w:r w:rsidRPr="00AF79B9">
        <w:rPr>
          <w:lang w:val="vi-VN"/>
        </w:rPr>
        <w:t>Kết quả có các module nhanh: Subdomains, Scanners, AI Enrich và AI Recursive</w:t>
      </w:r>
      <w:r>
        <w:rPr>
          <w:lang w:val="vi-VN"/>
        </w:rPr>
        <w:t xml:space="preserve"> để hiển thị các kết quả sau quá trình </w:t>
      </w:r>
      <w:r w:rsidR="00286825">
        <w:rPr>
          <w:lang w:val="vi-VN"/>
        </w:rPr>
        <w:t>quét.</w:t>
      </w:r>
    </w:p>
    <w:p w14:paraId="5DAB5323" w14:textId="66371F80" w:rsidR="003F1965" w:rsidRPr="00C8569F" w:rsidRDefault="008B7628" w:rsidP="00286825">
      <w:pPr>
        <w:ind w:firstLine="0"/>
        <w:rPr>
          <w:lang w:val="vi-VN"/>
        </w:rPr>
      </w:pPr>
      <w:r w:rsidRPr="00286825">
        <w:rPr>
          <w:b/>
          <w:bCs/>
          <w:lang w:val="vi-VN"/>
        </w:rPr>
        <w:t>Bước 2</w:t>
      </w:r>
      <w:r>
        <w:rPr>
          <w:lang w:val="vi-VN"/>
        </w:rPr>
        <w:t>:</w:t>
      </w:r>
      <w:r w:rsidR="002B41EC">
        <w:rPr>
          <w:lang w:val="vi-VN"/>
        </w:rPr>
        <w:t xml:space="preserve"> </w:t>
      </w:r>
      <w:r w:rsidR="00C8569F" w:rsidRPr="00C8569F">
        <w:rPr>
          <w:b/>
          <w:bCs/>
          <w:lang w:val="vi-VN"/>
        </w:rPr>
        <w:t>Khởi tạo quá trình quét</w:t>
      </w:r>
    </w:p>
    <w:p w14:paraId="0C03F010" w14:textId="6C313B76" w:rsidR="00AF79B9" w:rsidRPr="002B41EC" w:rsidRDefault="003F1965" w:rsidP="003F1965">
      <w:pPr>
        <w:rPr>
          <w:lang w:val="vi-VN"/>
        </w:rPr>
      </w:pPr>
      <w:r>
        <w:rPr>
          <w:lang w:val="vi-VN"/>
        </w:rPr>
        <w:t xml:space="preserve">Bắt đầu quét </w:t>
      </w:r>
      <w:r w:rsidR="002B41EC">
        <w:rPr>
          <w:lang w:val="vi-VN"/>
        </w:rPr>
        <w:t>bằng cách chọn chức năng IP rồi</w:t>
      </w:r>
      <w:r w:rsidR="002B41EC" w:rsidRPr="002B41EC">
        <w:rPr>
          <w:lang w:val="vi-VN"/>
        </w:rPr>
        <w:t xml:space="preserve"> nhập IP mục tiêu </w:t>
      </w:r>
      <w:r w:rsidR="002B41EC">
        <w:rPr>
          <w:lang w:val="vi-VN"/>
        </w:rPr>
        <w:t xml:space="preserve">là </w:t>
      </w:r>
      <w:r w:rsidR="002B41EC" w:rsidRPr="002B41EC">
        <w:rPr>
          <w:lang w:val="vi-VN"/>
        </w:rPr>
        <w:t>10.</w:t>
      </w:r>
      <w:r w:rsidR="00846D96">
        <w:rPr>
          <w:lang w:val="vi-VN"/>
        </w:rPr>
        <w:t>30</w:t>
      </w:r>
      <w:r w:rsidR="002B41EC" w:rsidRPr="002B41EC">
        <w:rPr>
          <w:lang w:val="vi-VN"/>
        </w:rPr>
        <w:t xml:space="preserve">.10.143, chọn model AI </w:t>
      </w:r>
      <w:r w:rsidR="002B41EC">
        <w:rPr>
          <w:lang w:val="vi-VN"/>
        </w:rPr>
        <w:t>gpt-4o-mini</w:t>
      </w:r>
      <w:r w:rsidR="002B41EC" w:rsidRPr="002B41EC">
        <w:rPr>
          <w:lang w:val="vi-VN"/>
        </w:rPr>
        <w:t xml:space="preserve">, </w:t>
      </w:r>
      <w:r w:rsidR="002B41EC">
        <w:rPr>
          <w:lang w:val="vi-VN"/>
        </w:rPr>
        <w:t xml:space="preserve">Cuối cùng bấm nút Quét để </w:t>
      </w:r>
      <w:r w:rsidR="000A6174">
        <w:rPr>
          <w:lang w:val="vi-VN"/>
        </w:rPr>
        <w:t xml:space="preserve">bắt đầu thực hiện chức năng quét và phân tích bằng </w:t>
      </w:r>
      <w:r w:rsidR="00853033">
        <w:rPr>
          <w:lang w:val="vi-VN"/>
        </w:rPr>
        <w:t>AI</w:t>
      </w:r>
      <w:r w:rsidR="000A6174">
        <w:rPr>
          <w:lang w:val="vi-VN"/>
        </w:rPr>
        <w:t>:</w:t>
      </w:r>
    </w:p>
    <w:p w14:paraId="47FEF2C2" w14:textId="21EA6417" w:rsidR="00525BDF" w:rsidRDefault="00525BDF" w:rsidP="00525BDF">
      <w:pPr>
        <w:pStyle w:val="Hnhv"/>
        <w:rPr>
          <w:lang w:val="vi-VN"/>
        </w:rPr>
      </w:pPr>
      <w:r w:rsidRPr="00525BDF">
        <w:rPr>
          <w:noProof/>
          <w:lang w:val="vi-VN"/>
        </w:rPr>
        <w:drawing>
          <wp:inline distT="0" distB="0" distL="0" distR="0" wp14:anchorId="380E8944" wp14:editId="198EE540">
            <wp:extent cx="5939790" cy="1457960"/>
            <wp:effectExtent l="0" t="0" r="3810" b="8890"/>
            <wp:docPr id="1211105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05337" name="Picture 1" descr="A screenshot of a computer&#10;&#10;AI-generated content may be incorrect."/>
                    <pic:cNvPicPr/>
                  </pic:nvPicPr>
                  <pic:blipFill>
                    <a:blip r:embed="rId24"/>
                    <a:stretch>
                      <a:fillRect/>
                    </a:stretch>
                  </pic:blipFill>
                  <pic:spPr>
                    <a:xfrm>
                      <a:off x="0" y="0"/>
                      <a:ext cx="5939790" cy="1457960"/>
                    </a:xfrm>
                    <a:prstGeom prst="rect">
                      <a:avLst/>
                    </a:prstGeom>
                  </pic:spPr>
                </pic:pic>
              </a:graphicData>
            </a:graphic>
          </wp:inline>
        </w:drawing>
      </w:r>
    </w:p>
    <w:p w14:paraId="53361090" w14:textId="2CF468F5" w:rsidR="008B7628" w:rsidRPr="008B7628" w:rsidRDefault="003429B3" w:rsidP="00984151">
      <w:pPr>
        <w:rPr>
          <w:lang w:val="vi-VN"/>
        </w:rPr>
      </w:pPr>
      <w:r>
        <w:rPr>
          <w:lang w:val="vi-VN"/>
        </w:rPr>
        <w:t xml:space="preserve">Sau khi bấm nút </w:t>
      </w:r>
      <w:r w:rsidR="00171361">
        <w:rPr>
          <w:lang w:val="vi-VN"/>
        </w:rPr>
        <w:t xml:space="preserve">Quét trên giao diện đã hiển thị </w:t>
      </w:r>
      <w:r w:rsidR="00C57260">
        <w:rPr>
          <w:lang w:val="vi-VN"/>
        </w:rPr>
        <w:t xml:space="preserve">1 </w:t>
      </w:r>
      <w:r w:rsidR="00C57260" w:rsidRPr="00C57260">
        <w:rPr>
          <w:lang w:val="vi-VN"/>
        </w:rPr>
        <w:t>thông báo trạng thái "Scan started. Đang xử lý...".</w:t>
      </w:r>
      <w:r w:rsidR="00E46659">
        <w:rPr>
          <w:lang w:val="vi-VN"/>
        </w:rPr>
        <w:t xml:space="preserve"> Để rõ hơn các tiến trình, truy cập vào </w:t>
      </w:r>
      <w:r w:rsidR="00984151">
        <w:rPr>
          <w:lang w:val="vi-VN"/>
        </w:rPr>
        <w:t>burpsuite để xem request được gửi đi:</w:t>
      </w:r>
    </w:p>
    <w:p w14:paraId="31A1A093" w14:textId="6C0D1916" w:rsidR="000D3760" w:rsidRDefault="009D03CC" w:rsidP="009D03CC">
      <w:pPr>
        <w:pStyle w:val="Hnhv"/>
        <w:rPr>
          <w:lang w:val="vi-VN"/>
        </w:rPr>
      </w:pPr>
      <w:r w:rsidRPr="009D03CC">
        <w:rPr>
          <w:noProof/>
        </w:rPr>
        <w:drawing>
          <wp:inline distT="0" distB="0" distL="0" distR="0" wp14:anchorId="4D8843E6" wp14:editId="434CC718">
            <wp:extent cx="5939790" cy="2750820"/>
            <wp:effectExtent l="0" t="0" r="3810" b="0"/>
            <wp:docPr id="210054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4915" name="Picture 1" descr="A screenshot of a computer&#10;&#10;AI-generated content may be incorrect."/>
                    <pic:cNvPicPr/>
                  </pic:nvPicPr>
                  <pic:blipFill>
                    <a:blip r:embed="rId25"/>
                    <a:stretch>
                      <a:fillRect/>
                    </a:stretch>
                  </pic:blipFill>
                  <pic:spPr>
                    <a:xfrm>
                      <a:off x="0" y="0"/>
                      <a:ext cx="5939790" cy="2750820"/>
                    </a:xfrm>
                    <a:prstGeom prst="rect">
                      <a:avLst/>
                    </a:prstGeom>
                  </pic:spPr>
                </pic:pic>
              </a:graphicData>
            </a:graphic>
          </wp:inline>
        </w:drawing>
      </w:r>
    </w:p>
    <w:p w14:paraId="21AD4EA4" w14:textId="365EB2B0" w:rsidR="00C57260" w:rsidRDefault="00820062" w:rsidP="00C57260">
      <w:pPr>
        <w:rPr>
          <w:lang w:val="vi-VN"/>
        </w:rPr>
      </w:pPr>
      <w:r>
        <w:rPr>
          <w:lang w:val="vi-VN"/>
        </w:rPr>
        <w:t xml:space="preserve">Kết quả cho thấy web đã gửi 1 yêu cầu POST tới </w:t>
      </w:r>
      <w:r w:rsidRPr="00820062">
        <w:rPr>
          <w:lang w:val="vi-VN"/>
        </w:rPr>
        <w:t xml:space="preserve">endpoint /api/scan với </w:t>
      </w:r>
      <w:r>
        <w:rPr>
          <w:lang w:val="vi-VN"/>
        </w:rPr>
        <w:t>nôik dung</w:t>
      </w:r>
      <w:r w:rsidRPr="00820062">
        <w:rPr>
          <w:lang w:val="vi-VN"/>
        </w:rPr>
        <w:t xml:space="preserve"> JSON</w:t>
      </w:r>
      <w:r>
        <w:rPr>
          <w:lang w:val="vi-VN"/>
        </w:rPr>
        <w:t xml:space="preserve"> chứa target, model, cookie, clean và input_</w:t>
      </w:r>
      <w:r w:rsidR="00380E8B">
        <w:rPr>
          <w:lang w:val="vi-VN"/>
        </w:rPr>
        <w:t xml:space="preserve">type. </w:t>
      </w:r>
      <w:r w:rsidR="00380E8B" w:rsidRPr="00380E8B">
        <w:rPr>
          <w:lang w:val="vi-VN"/>
        </w:rPr>
        <w:t>Máy chủ trả về HTTP 200 với JSON xác nhận scan đã khởi chạy: status = "started" và một job_id duy nhất (ví dụ "</w:t>
      </w:r>
      <w:r w:rsidR="00CD587B" w:rsidRPr="00CD587B">
        <w:rPr>
          <w:lang w:val="vi-VN"/>
        </w:rPr>
        <w:t>9761c65c-aa92-4064-88fc-4d1f3f46d066</w:t>
      </w:r>
      <w:r w:rsidR="00380E8B" w:rsidRPr="00380E8B">
        <w:rPr>
          <w:lang w:val="vi-VN"/>
        </w:rPr>
        <w:t>").</w:t>
      </w:r>
      <w:r w:rsidR="009D03CC">
        <w:rPr>
          <w:lang w:val="vi-VN"/>
        </w:rPr>
        <w:t xml:space="preserve"> </w:t>
      </w:r>
    </w:p>
    <w:p w14:paraId="5B3B8C3F" w14:textId="23DD5F82" w:rsidR="009D03CC" w:rsidRPr="00957F5C" w:rsidRDefault="009D03CC" w:rsidP="00C57260">
      <w:pPr>
        <w:rPr>
          <w:lang w:val="vi-VN"/>
        </w:rPr>
      </w:pPr>
      <w:r>
        <w:rPr>
          <w:lang w:val="vi-VN"/>
        </w:rPr>
        <w:t xml:space="preserve">Theo như phân tích từ chương 2, mỗi khi </w:t>
      </w:r>
      <w:r w:rsidR="00387C43">
        <w:rPr>
          <w:lang w:val="vi-VN"/>
        </w:rPr>
        <w:t xml:space="preserve">quét thì hệ thống sẽ tạo một tiến trình quét và gọi đến nó để xem tiến độ. Mỗi khi </w:t>
      </w:r>
      <w:r w:rsidR="00957F5C">
        <w:rPr>
          <w:lang w:val="vi-VN"/>
        </w:rPr>
        <w:t xml:space="preserve">hệ thống kiểm tra sẽ gửi </w:t>
      </w:r>
      <w:r w:rsidR="00957F5C" w:rsidRPr="00957F5C">
        <w:rPr>
          <w:lang w:val="vi-VN"/>
        </w:rPr>
        <w:t xml:space="preserve">một yêu </w:t>
      </w:r>
      <w:r w:rsidR="00957F5C" w:rsidRPr="00957F5C">
        <w:rPr>
          <w:lang w:val="vi-VN"/>
        </w:rPr>
        <w:lastRenderedPageBreak/>
        <w:t>cầu GET tới endpoint /api/status/</w:t>
      </w:r>
      <w:r w:rsidR="00FA112B">
        <w:rPr>
          <w:lang w:val="vi-VN"/>
        </w:rPr>
        <w:t>&lt;job_id&gt;. Vì vậy truy cập burp suite để xem kĩ chức năng này:</w:t>
      </w:r>
    </w:p>
    <w:p w14:paraId="6BFC723C" w14:textId="292B7EC2" w:rsidR="000D3760" w:rsidRDefault="00CD587B" w:rsidP="000D3760">
      <w:pPr>
        <w:pStyle w:val="Hnhv"/>
        <w:rPr>
          <w:lang w:val="vi-VN"/>
        </w:rPr>
      </w:pPr>
      <w:r>
        <w:rPr>
          <w:noProof/>
        </w:rPr>
        <w:drawing>
          <wp:inline distT="0" distB="0" distL="0" distR="0" wp14:anchorId="04AA8F78" wp14:editId="785BD489">
            <wp:extent cx="5939790" cy="1890395"/>
            <wp:effectExtent l="0" t="0" r="3810" b="0"/>
            <wp:docPr id="1031052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52675" name="Picture 1" descr="A screenshot of a computer&#10;&#10;AI-generated content may be incorrect."/>
                    <pic:cNvPicPr/>
                  </pic:nvPicPr>
                  <pic:blipFill>
                    <a:blip r:embed="rId26"/>
                    <a:stretch>
                      <a:fillRect/>
                    </a:stretch>
                  </pic:blipFill>
                  <pic:spPr>
                    <a:xfrm>
                      <a:off x="0" y="0"/>
                      <a:ext cx="5939790" cy="1890395"/>
                    </a:xfrm>
                    <a:prstGeom prst="rect">
                      <a:avLst/>
                    </a:prstGeom>
                  </pic:spPr>
                </pic:pic>
              </a:graphicData>
            </a:graphic>
          </wp:inline>
        </w:drawing>
      </w:r>
    </w:p>
    <w:p w14:paraId="353C0827" w14:textId="644B8301" w:rsidR="00B22AF9" w:rsidRDefault="00FA112B" w:rsidP="00B22AF9">
      <w:pPr>
        <w:rPr>
          <w:lang w:val="vi-VN"/>
        </w:rPr>
      </w:pPr>
      <w:r>
        <w:rPr>
          <w:lang w:val="vi-VN"/>
        </w:rPr>
        <w:t xml:space="preserve">Kết </w:t>
      </w:r>
      <w:r w:rsidRPr="00B22AF9">
        <w:rPr>
          <w:lang w:val="vi-VN"/>
        </w:rPr>
        <w:t xml:space="preserve">quả là </w:t>
      </w:r>
      <w:r w:rsidR="00B22AF9" w:rsidRPr="00B22AF9">
        <w:rPr>
          <w:lang w:val="vi-VN"/>
        </w:rPr>
        <w:t xml:space="preserve">phản hồi JSON cho biết trạng thái công việc: status: running, error: null, result_available: false. Điều này cho thấy tác vụ quét đã được khởi tạo và đang được xử lý trên </w:t>
      </w:r>
      <w:r w:rsidR="005E6F53">
        <w:rPr>
          <w:lang w:val="vi-VN"/>
        </w:rPr>
        <w:t xml:space="preserve">server. </w:t>
      </w:r>
    </w:p>
    <w:p w14:paraId="66D9CEDB" w14:textId="1E3479C2" w:rsidR="00CD587B" w:rsidRPr="00CD587B" w:rsidRDefault="005E6F53" w:rsidP="00357190">
      <w:pPr>
        <w:rPr>
          <w:lang w:val="vi-VN"/>
        </w:rPr>
      </w:pPr>
      <w:r>
        <w:rPr>
          <w:lang w:val="vi-VN"/>
        </w:rPr>
        <w:t xml:space="preserve">Sau một thời </w:t>
      </w:r>
      <w:r w:rsidR="00771E4C">
        <w:rPr>
          <w:lang w:val="vi-VN"/>
        </w:rPr>
        <w:t xml:space="preserve">gian, </w:t>
      </w:r>
      <w:r w:rsidR="00357190">
        <w:rPr>
          <w:lang w:val="vi-VN"/>
        </w:rPr>
        <w:t xml:space="preserve">quá trình quét đã được thực hiện xong, truy cập burp suite để theo dõi </w:t>
      </w:r>
      <w:r w:rsidR="00357190" w:rsidRPr="00957F5C">
        <w:rPr>
          <w:lang w:val="vi-VN"/>
        </w:rPr>
        <w:t>endpoint /api/status/</w:t>
      </w:r>
      <w:r w:rsidR="00357190">
        <w:rPr>
          <w:lang w:val="vi-VN"/>
        </w:rPr>
        <w:t>&lt;job_id&gt;:</w:t>
      </w:r>
    </w:p>
    <w:p w14:paraId="7E54E63D" w14:textId="4B35941C" w:rsidR="00283BB4" w:rsidRDefault="00771E4C" w:rsidP="00283BB4">
      <w:pPr>
        <w:pStyle w:val="Hnhv"/>
        <w:rPr>
          <w:lang w:val="vi-VN"/>
        </w:rPr>
      </w:pPr>
      <w:r w:rsidRPr="00771E4C">
        <w:rPr>
          <w:noProof/>
          <w:lang w:val="vi-VN"/>
        </w:rPr>
        <w:drawing>
          <wp:inline distT="0" distB="0" distL="0" distR="0" wp14:anchorId="617FE0F1" wp14:editId="088177E1">
            <wp:extent cx="5939790" cy="1964690"/>
            <wp:effectExtent l="0" t="0" r="3810" b="0"/>
            <wp:docPr id="171209289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92897" name="Picture 1" descr="A screenshot of a computer screen&#10;&#10;AI-generated content may be incorrect."/>
                    <pic:cNvPicPr/>
                  </pic:nvPicPr>
                  <pic:blipFill>
                    <a:blip r:embed="rId27"/>
                    <a:stretch>
                      <a:fillRect/>
                    </a:stretch>
                  </pic:blipFill>
                  <pic:spPr>
                    <a:xfrm>
                      <a:off x="0" y="0"/>
                      <a:ext cx="5939790" cy="1964690"/>
                    </a:xfrm>
                    <a:prstGeom prst="rect">
                      <a:avLst/>
                    </a:prstGeom>
                  </pic:spPr>
                </pic:pic>
              </a:graphicData>
            </a:graphic>
          </wp:inline>
        </w:drawing>
      </w:r>
    </w:p>
    <w:p w14:paraId="5D74C8E3" w14:textId="50C6D734" w:rsidR="005E6F53" w:rsidRPr="005E6F53" w:rsidRDefault="008E2C64" w:rsidP="00942ECB">
      <w:pPr>
        <w:rPr>
          <w:lang w:val="vi-VN"/>
        </w:rPr>
      </w:pPr>
      <w:r>
        <w:rPr>
          <w:lang w:val="vi-VN"/>
        </w:rPr>
        <w:t xml:space="preserve">Phản hồi đã trả về JSON với trạng thái ok cùng với 1 bản tóm tắt kết quả </w:t>
      </w:r>
      <w:r w:rsidR="00F468C2">
        <w:rPr>
          <w:lang w:val="vi-VN"/>
        </w:rPr>
        <w:t xml:space="preserve">quét. Thử truy cập lại vào giao diện web thì cũng thấy đã có bản tóm tắt kết quả hiển </w:t>
      </w:r>
      <w:r w:rsidR="00942ECB">
        <w:rPr>
          <w:lang w:val="vi-VN"/>
        </w:rPr>
        <w:t>thị. Điều này chứng minh việc quét trên IP 10.30.10.143 đã hoàn thành</w:t>
      </w:r>
      <w:r w:rsidR="00F468C2">
        <w:rPr>
          <w:lang w:val="vi-VN"/>
        </w:rPr>
        <w:t>:</w:t>
      </w:r>
    </w:p>
    <w:p w14:paraId="5B12348F" w14:textId="7D235DCA" w:rsidR="00BD4A9A" w:rsidRDefault="00BD4A9A" w:rsidP="00BD4A9A">
      <w:pPr>
        <w:pStyle w:val="Hnhv"/>
        <w:rPr>
          <w:lang w:val="vi-VN"/>
        </w:rPr>
      </w:pPr>
      <w:r w:rsidRPr="00BD4A9A">
        <w:rPr>
          <w:noProof/>
          <w:lang w:val="vi-VN"/>
        </w:rPr>
        <w:drawing>
          <wp:inline distT="0" distB="0" distL="0" distR="0" wp14:anchorId="50D201FF" wp14:editId="5AE67DED">
            <wp:extent cx="5939790" cy="1777365"/>
            <wp:effectExtent l="0" t="0" r="3810" b="0"/>
            <wp:docPr id="1001208318" name="Picture 1" descr="A white screen with a couple of text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8318" name="Picture 1" descr="A white screen with a couple of text boxes&#10;&#10;AI-generated content may be incorrect."/>
                    <pic:cNvPicPr/>
                  </pic:nvPicPr>
                  <pic:blipFill>
                    <a:blip r:embed="rId28"/>
                    <a:stretch>
                      <a:fillRect/>
                    </a:stretch>
                  </pic:blipFill>
                  <pic:spPr>
                    <a:xfrm>
                      <a:off x="0" y="0"/>
                      <a:ext cx="5939790" cy="1777365"/>
                    </a:xfrm>
                    <a:prstGeom prst="rect">
                      <a:avLst/>
                    </a:prstGeom>
                  </pic:spPr>
                </pic:pic>
              </a:graphicData>
            </a:graphic>
          </wp:inline>
        </w:drawing>
      </w:r>
    </w:p>
    <w:p w14:paraId="7965C95C" w14:textId="77777777" w:rsidR="00005DE0" w:rsidRDefault="00005DE0">
      <w:pPr>
        <w:spacing w:line="240" w:lineRule="auto"/>
        <w:ind w:firstLine="0"/>
        <w:jc w:val="left"/>
        <w:rPr>
          <w:b/>
          <w:bCs/>
          <w:lang w:val="vi-VN"/>
        </w:rPr>
      </w:pPr>
      <w:r>
        <w:rPr>
          <w:b/>
          <w:bCs/>
          <w:lang w:val="vi-VN"/>
        </w:rPr>
        <w:br w:type="page"/>
      </w:r>
    </w:p>
    <w:p w14:paraId="064F630A" w14:textId="573723D0" w:rsidR="00F468C2" w:rsidRPr="00F30D4D" w:rsidRDefault="00F468C2" w:rsidP="00F468C2">
      <w:pPr>
        <w:ind w:firstLine="0"/>
        <w:rPr>
          <w:b/>
          <w:bCs/>
          <w:lang w:val="vi-VN"/>
        </w:rPr>
      </w:pPr>
      <w:r w:rsidRPr="00F30D4D">
        <w:rPr>
          <w:b/>
          <w:bCs/>
          <w:lang w:val="vi-VN"/>
        </w:rPr>
        <w:lastRenderedPageBreak/>
        <w:t xml:space="preserve">Bước 3: Truy cập vào </w:t>
      </w:r>
      <w:r w:rsidR="003F1965" w:rsidRPr="00F30D4D">
        <w:rPr>
          <w:b/>
          <w:bCs/>
          <w:lang w:val="vi-VN"/>
        </w:rPr>
        <w:t xml:space="preserve">các mục kết quả để xem kết quả quét và phân </w:t>
      </w:r>
      <w:r w:rsidR="00F30D4D" w:rsidRPr="00F30D4D">
        <w:rPr>
          <w:b/>
          <w:bCs/>
          <w:lang w:val="vi-VN"/>
        </w:rPr>
        <w:t>tích</w:t>
      </w:r>
    </w:p>
    <w:p w14:paraId="6A8B2FA3" w14:textId="0D9A91CF" w:rsidR="00357190" w:rsidRPr="00357190" w:rsidRDefault="00F30D4D" w:rsidP="00357190">
      <w:pPr>
        <w:rPr>
          <w:lang w:val="vi-VN"/>
        </w:rPr>
      </w:pPr>
      <w:r>
        <w:rPr>
          <w:lang w:val="vi-VN"/>
        </w:rPr>
        <w:t xml:space="preserve">Thực hiện bấm vào Scanner, chọn </w:t>
      </w:r>
      <w:r w:rsidR="002C22BF">
        <w:rPr>
          <w:lang w:val="vi-VN"/>
        </w:rPr>
        <w:t>N</w:t>
      </w:r>
      <w:r>
        <w:rPr>
          <w:lang w:val="vi-VN"/>
        </w:rPr>
        <w:t>map để xem kết quả quét:</w:t>
      </w:r>
    </w:p>
    <w:p w14:paraId="71D7940C" w14:textId="04002EF3" w:rsidR="00910AF6" w:rsidRDefault="00CD664E" w:rsidP="00CD664E">
      <w:pPr>
        <w:pStyle w:val="Hnhv"/>
        <w:rPr>
          <w:lang w:val="vi-VN"/>
        </w:rPr>
      </w:pPr>
      <w:r>
        <w:rPr>
          <w:noProof/>
        </w:rPr>
        <w:drawing>
          <wp:inline distT="0" distB="0" distL="0" distR="0" wp14:anchorId="1615C9DE" wp14:editId="46C9E10D">
            <wp:extent cx="5939790" cy="3013075"/>
            <wp:effectExtent l="0" t="0" r="3810" b="0"/>
            <wp:docPr id="1385998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98499" name="Picture 1" descr="A screenshot of a computer&#10;&#10;AI-generated content may be incorrect."/>
                    <pic:cNvPicPr/>
                  </pic:nvPicPr>
                  <pic:blipFill>
                    <a:blip r:embed="rId29"/>
                    <a:stretch>
                      <a:fillRect/>
                    </a:stretch>
                  </pic:blipFill>
                  <pic:spPr>
                    <a:xfrm>
                      <a:off x="0" y="0"/>
                      <a:ext cx="5939790" cy="3013075"/>
                    </a:xfrm>
                    <a:prstGeom prst="rect">
                      <a:avLst/>
                    </a:prstGeom>
                  </pic:spPr>
                </pic:pic>
              </a:graphicData>
            </a:graphic>
          </wp:inline>
        </w:drawing>
      </w:r>
    </w:p>
    <w:p w14:paraId="711C9C71" w14:textId="2A07F67D" w:rsidR="00F30D4D" w:rsidRPr="00F30D4D" w:rsidRDefault="00F30D4D" w:rsidP="00F30D4D">
      <w:pPr>
        <w:rPr>
          <w:lang w:val="vi-VN"/>
        </w:rPr>
      </w:pPr>
      <w:r w:rsidRPr="00F30D4D">
        <w:rPr>
          <w:lang w:val="vi-VN"/>
        </w:rPr>
        <w:t xml:space="preserve">Kết quả quét </w:t>
      </w:r>
      <w:r w:rsidR="002C22BF">
        <w:rPr>
          <w:lang w:val="vi-VN"/>
        </w:rPr>
        <w:t>Nmap</w:t>
      </w:r>
      <w:r w:rsidRPr="00F30D4D">
        <w:rPr>
          <w:lang w:val="vi-VN"/>
        </w:rPr>
        <w:t xml:space="preserve"> cho host 10.30.10.149 cho thấy </w:t>
      </w:r>
      <w:r w:rsidR="001974E4">
        <w:rPr>
          <w:lang w:val="vi-VN"/>
        </w:rPr>
        <w:t xml:space="preserve">có một vài dịch vụ đang được </w:t>
      </w:r>
      <w:r w:rsidR="00A22118">
        <w:rPr>
          <w:lang w:val="vi-VN"/>
        </w:rPr>
        <w:t>mở. Theo như nhưng gì đã được hiển thị trong ảnh thì có 2 dịch vụ đang được mở ở cổng 135 và 139. Ngoài ra còn cách dịch vụ khác nhưng không đủ chỗ hiển thị nên sẽ được ghi ở phần phụ lục.</w:t>
      </w:r>
    </w:p>
    <w:p w14:paraId="6DA19B5C" w14:textId="71CC6ED4" w:rsidR="00F468C2" w:rsidRPr="00F468C2" w:rsidRDefault="00502736" w:rsidP="00F468C2">
      <w:pPr>
        <w:rPr>
          <w:lang w:val="vi-VN"/>
        </w:rPr>
      </w:pPr>
      <w:r>
        <w:rPr>
          <w:lang w:val="vi-VN"/>
        </w:rPr>
        <w:t xml:space="preserve">Theo như phân tích chương 2, khi bấm vào </w:t>
      </w:r>
      <w:r w:rsidR="00BE0D91">
        <w:rPr>
          <w:lang w:val="vi-VN"/>
        </w:rPr>
        <w:t>mục kết quả tương ứng với công cụ thì hệ thống sẽ gọi tới api/results/{tool} để đọc file kết quả quét và hiển thị lên mà hình. Thực hiện truy cập vào burp suite để kiểm tra lại và đọc được mục tiêu của bài này ở port 445:</w:t>
      </w:r>
    </w:p>
    <w:p w14:paraId="4D41016C" w14:textId="0C7542F7" w:rsidR="00CD664E" w:rsidRDefault="005873AF" w:rsidP="00CD664E">
      <w:pPr>
        <w:pStyle w:val="Hnhv"/>
        <w:rPr>
          <w:lang w:val="vi-VN"/>
        </w:rPr>
      </w:pPr>
      <w:r w:rsidRPr="00910AF6">
        <w:rPr>
          <w:noProof/>
          <w:lang w:val="vi-VN"/>
        </w:rPr>
        <w:drawing>
          <wp:inline distT="0" distB="0" distL="0" distR="0" wp14:anchorId="6BC678EA" wp14:editId="31CA6A0B">
            <wp:extent cx="5939790" cy="2872740"/>
            <wp:effectExtent l="0" t="0" r="3810" b="3810"/>
            <wp:docPr id="9006554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55463" name="Picture 1" descr="A screenshot of a computer screen&#10;&#10;AI-generated content may be incorrect."/>
                    <pic:cNvPicPr/>
                  </pic:nvPicPr>
                  <pic:blipFill>
                    <a:blip r:embed="rId30"/>
                    <a:stretch>
                      <a:fillRect/>
                    </a:stretch>
                  </pic:blipFill>
                  <pic:spPr>
                    <a:xfrm>
                      <a:off x="0" y="0"/>
                      <a:ext cx="5939790" cy="2872740"/>
                    </a:xfrm>
                    <a:prstGeom prst="rect">
                      <a:avLst/>
                    </a:prstGeom>
                  </pic:spPr>
                </pic:pic>
              </a:graphicData>
            </a:graphic>
          </wp:inline>
        </w:drawing>
      </w:r>
    </w:p>
    <w:p w14:paraId="2967F1D3" w14:textId="6CF5D6DC" w:rsidR="009D753E" w:rsidRPr="009D753E" w:rsidRDefault="009D753E" w:rsidP="009D753E">
      <w:pPr>
        <w:rPr>
          <w:lang w:val="vi-VN"/>
        </w:rPr>
      </w:pPr>
      <w:r>
        <w:rPr>
          <w:lang w:val="vi-VN"/>
        </w:rPr>
        <w:t>Kết quả quét đã hiển thị toàn bộ thông tin liên quan đến trạng thái cổng, dịch vụ và phiên bản của dịch vụ tương ứng.</w:t>
      </w:r>
    </w:p>
    <w:p w14:paraId="0D2D1637" w14:textId="7284E6B9" w:rsidR="00EB3DB1" w:rsidRPr="00EB3DB1" w:rsidRDefault="009D753E" w:rsidP="00EB3DB1">
      <w:pPr>
        <w:rPr>
          <w:lang w:val="vi-VN"/>
        </w:rPr>
      </w:pPr>
      <w:r>
        <w:rPr>
          <w:lang w:val="vi-VN"/>
        </w:rPr>
        <w:lastRenderedPageBreak/>
        <w:t xml:space="preserve">Tiếp đó chuyển qua mục AI_Enrich để xem </w:t>
      </w:r>
      <w:r w:rsidR="00FA657E">
        <w:rPr>
          <w:lang w:val="vi-VN"/>
        </w:rPr>
        <w:t>phân tích của O</w:t>
      </w:r>
      <w:r w:rsidR="005910B8">
        <w:rPr>
          <w:lang w:val="vi-VN"/>
        </w:rPr>
        <w:t>pen</w:t>
      </w:r>
      <w:r w:rsidR="00FA657E">
        <w:rPr>
          <w:lang w:val="vi-VN"/>
        </w:rPr>
        <w:t xml:space="preserve">AI từ kết quả của việc quét bằng </w:t>
      </w:r>
      <w:r w:rsidR="002C22BF">
        <w:rPr>
          <w:lang w:val="vi-VN"/>
        </w:rPr>
        <w:t>N</w:t>
      </w:r>
      <w:r w:rsidR="00FA657E">
        <w:rPr>
          <w:lang w:val="vi-VN"/>
        </w:rPr>
        <w:t>map:</w:t>
      </w:r>
    </w:p>
    <w:p w14:paraId="3B7A5774" w14:textId="7CD5B9BF" w:rsidR="00910AF6" w:rsidRDefault="005559A3" w:rsidP="006428C4">
      <w:pPr>
        <w:pStyle w:val="Hnhv"/>
        <w:rPr>
          <w:lang w:val="vi-VN"/>
        </w:rPr>
      </w:pPr>
      <w:r w:rsidRPr="005559A3">
        <w:rPr>
          <w:noProof/>
          <w:lang w:val="vi-VN"/>
        </w:rPr>
        <w:drawing>
          <wp:inline distT="0" distB="0" distL="0" distR="0" wp14:anchorId="2E43BFD6" wp14:editId="6BD82050">
            <wp:extent cx="5939790" cy="3006090"/>
            <wp:effectExtent l="0" t="0" r="3810" b="3810"/>
            <wp:docPr id="129730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0561" name="Picture 1" descr="A screenshot of a computer&#10;&#10;AI-generated content may be incorrect."/>
                    <pic:cNvPicPr/>
                  </pic:nvPicPr>
                  <pic:blipFill>
                    <a:blip r:embed="rId31"/>
                    <a:stretch>
                      <a:fillRect/>
                    </a:stretch>
                  </pic:blipFill>
                  <pic:spPr>
                    <a:xfrm>
                      <a:off x="0" y="0"/>
                      <a:ext cx="5939790" cy="3006090"/>
                    </a:xfrm>
                    <a:prstGeom prst="rect">
                      <a:avLst/>
                    </a:prstGeom>
                  </pic:spPr>
                </pic:pic>
              </a:graphicData>
            </a:graphic>
          </wp:inline>
        </w:drawing>
      </w:r>
    </w:p>
    <w:p w14:paraId="32B7B5B1" w14:textId="36F1B7DB" w:rsidR="000B0648" w:rsidRPr="000B0648" w:rsidRDefault="000B0648" w:rsidP="000B0648">
      <w:pPr>
        <w:rPr>
          <w:lang w:val="vi-VN"/>
        </w:rPr>
      </w:pPr>
      <w:r>
        <w:rPr>
          <w:lang w:val="vi-VN"/>
        </w:rPr>
        <w:t>Kết quả trên burpsuite:</w:t>
      </w:r>
    </w:p>
    <w:p w14:paraId="4A977B37" w14:textId="305EDC7A" w:rsidR="000B0648" w:rsidRPr="000B0648" w:rsidRDefault="000B0648" w:rsidP="000B0648">
      <w:pPr>
        <w:pStyle w:val="Hnhv"/>
        <w:rPr>
          <w:lang w:val="vi-VN"/>
        </w:rPr>
      </w:pPr>
      <w:r w:rsidRPr="006428C4">
        <w:rPr>
          <w:noProof/>
          <w:lang w:val="vi-VN"/>
        </w:rPr>
        <w:drawing>
          <wp:inline distT="0" distB="0" distL="0" distR="0" wp14:anchorId="423CF296" wp14:editId="6246807B">
            <wp:extent cx="5939790" cy="3433445"/>
            <wp:effectExtent l="0" t="0" r="3810" b="0"/>
            <wp:docPr id="536331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31747" name="Picture 1" descr="A screenshot of a computer&#10;&#10;AI-generated content may be incorrect."/>
                    <pic:cNvPicPr/>
                  </pic:nvPicPr>
                  <pic:blipFill>
                    <a:blip r:embed="rId32"/>
                    <a:stretch>
                      <a:fillRect/>
                    </a:stretch>
                  </pic:blipFill>
                  <pic:spPr>
                    <a:xfrm>
                      <a:off x="0" y="0"/>
                      <a:ext cx="5939790" cy="3433445"/>
                    </a:xfrm>
                    <a:prstGeom prst="rect">
                      <a:avLst/>
                    </a:prstGeom>
                  </pic:spPr>
                </pic:pic>
              </a:graphicData>
            </a:graphic>
          </wp:inline>
        </w:drawing>
      </w:r>
    </w:p>
    <w:p w14:paraId="5B2E796B" w14:textId="77777777" w:rsidR="00612585" w:rsidRPr="00612585" w:rsidRDefault="00612585" w:rsidP="00612585">
      <w:pPr>
        <w:rPr>
          <w:lang w:val="vi-VN"/>
        </w:rPr>
      </w:pPr>
      <w:r w:rsidRPr="00612585">
        <w:rPr>
          <w:lang w:val="vi-VN"/>
        </w:rPr>
        <w:t>Kết quả phân tích cho thấy hệ thống ghi nhận tổng cộng bốn lỗ hổng (enriched_count = 4), tương ứng với bốn dòng dữ liệu trong bảng kết quả. Bốn mục này thực chất là hai mã CVE gồm CVE-2020-0601 và CVE-2019-0708, mỗi CVE xuất hiện trên hai cổng dịch vụ khác nhau là 139 và 445.</w:t>
      </w:r>
    </w:p>
    <w:p w14:paraId="20F4E43A" w14:textId="77777777" w:rsidR="00612585" w:rsidRPr="00612585" w:rsidRDefault="00612585" w:rsidP="00612585">
      <w:pPr>
        <w:rPr>
          <w:lang w:val="vi-VN"/>
        </w:rPr>
      </w:pPr>
      <w:r w:rsidRPr="00612585">
        <w:rPr>
          <w:lang w:val="vi-VN"/>
        </w:rPr>
        <w:t>Đáng chú ý, ở cổng 445 (microsoft-ds), cả hai lỗ hổng đều được ánh xạ sang module khai thác Metasploit, giúp hỗ trợ kiểm thử khai thác tự động. Trong đó:</w:t>
      </w:r>
    </w:p>
    <w:p w14:paraId="6DE43D30" w14:textId="05634FBF" w:rsidR="00612585" w:rsidRPr="00612585" w:rsidRDefault="00612585" w:rsidP="00612585">
      <w:pPr>
        <w:pStyle w:val="ListParagraph"/>
        <w:numPr>
          <w:ilvl w:val="0"/>
          <w:numId w:val="152"/>
        </w:numPr>
        <w:rPr>
          <w:lang w:val="vi-VN"/>
        </w:rPr>
      </w:pPr>
      <w:r w:rsidRPr="00612585">
        <w:rPr>
          <w:lang w:val="vi-VN"/>
        </w:rPr>
        <w:lastRenderedPageBreak/>
        <w:t>CVE-2020-0601 có module exploit/windows/smb/ms17_010_e</w:t>
      </w:r>
      <w:r>
        <w:rPr>
          <w:lang w:val="vi-VN"/>
        </w:rPr>
        <w:t>ternalblue</w:t>
      </w:r>
      <w:r w:rsidR="004669EE">
        <w:rPr>
          <w:lang w:val="vi-VN"/>
        </w:rPr>
        <w:t xml:space="preserve"> (đây là module mục tiêu của kịch bản này).</w:t>
      </w:r>
    </w:p>
    <w:p w14:paraId="0072DF96" w14:textId="0E1DF83D" w:rsidR="009D753E" w:rsidRPr="000B0648" w:rsidRDefault="00612585" w:rsidP="000B0648">
      <w:pPr>
        <w:pStyle w:val="ListParagraph"/>
        <w:numPr>
          <w:ilvl w:val="0"/>
          <w:numId w:val="152"/>
        </w:numPr>
        <w:rPr>
          <w:lang w:val="vi-VN"/>
        </w:rPr>
      </w:pPr>
      <w:r w:rsidRPr="00612585">
        <w:rPr>
          <w:lang w:val="vi-VN"/>
        </w:rPr>
        <w:t>CVE-2019-0708 ngoài module Metasploit exploit/windows/rdp/cve</w:t>
      </w:r>
      <w:r w:rsidR="004669EE">
        <w:rPr>
          <w:lang w:val="vi-VN"/>
        </w:rPr>
        <w:t xml:space="preserve"> </w:t>
      </w:r>
      <w:r w:rsidRPr="00612585">
        <w:rPr>
          <w:lang w:val="vi-VN"/>
        </w:rPr>
        <w:t>_2019_0708_rdp còn có đường dẫn đến mã khai thác độc lập, cho phép khai thác mà không cần Metasploit.</w:t>
      </w:r>
    </w:p>
    <w:p w14:paraId="6883615E" w14:textId="6DB39C0B" w:rsidR="000B0648" w:rsidRPr="00F30D4D" w:rsidRDefault="000B0648" w:rsidP="000B0648">
      <w:pPr>
        <w:ind w:firstLine="0"/>
        <w:rPr>
          <w:b/>
          <w:bCs/>
          <w:lang w:val="vi-VN"/>
        </w:rPr>
      </w:pPr>
      <w:r w:rsidRPr="00F30D4D">
        <w:rPr>
          <w:b/>
          <w:bCs/>
          <w:lang w:val="vi-VN"/>
        </w:rPr>
        <w:t xml:space="preserve">Bước </w:t>
      </w:r>
      <w:r>
        <w:rPr>
          <w:b/>
          <w:bCs/>
          <w:lang w:val="vi-VN"/>
        </w:rPr>
        <w:t>4</w:t>
      </w:r>
      <w:r w:rsidRPr="00F30D4D">
        <w:rPr>
          <w:b/>
          <w:bCs/>
          <w:lang w:val="vi-VN"/>
        </w:rPr>
        <w:t xml:space="preserve">: </w:t>
      </w:r>
      <w:r>
        <w:rPr>
          <w:b/>
          <w:bCs/>
          <w:lang w:val="vi-VN"/>
        </w:rPr>
        <w:t>Thực hiện khai thác với module tìm được</w:t>
      </w:r>
    </w:p>
    <w:p w14:paraId="709D46B9" w14:textId="10464281" w:rsidR="004669EE" w:rsidRPr="004669EE" w:rsidRDefault="0068259C" w:rsidP="0068259C">
      <w:pPr>
        <w:rPr>
          <w:lang w:val="vi-VN"/>
        </w:rPr>
      </w:pPr>
      <w:r>
        <w:rPr>
          <w:lang w:val="vi-VN"/>
        </w:rPr>
        <w:t xml:space="preserve">Thực hiện khai thác </w:t>
      </w:r>
      <w:r w:rsidRPr="00612585">
        <w:rPr>
          <w:lang w:val="vi-VN"/>
        </w:rPr>
        <w:t xml:space="preserve">CVE-2020-0601 </w:t>
      </w:r>
      <w:r>
        <w:rPr>
          <w:lang w:val="vi-VN"/>
        </w:rPr>
        <w:t>bằng cách t</w:t>
      </w:r>
      <w:r w:rsidR="000B0648">
        <w:rPr>
          <w:lang w:val="vi-VN"/>
        </w:rPr>
        <w:t xml:space="preserve">ruy cập vào </w:t>
      </w:r>
      <w:r>
        <w:rPr>
          <w:lang w:val="vi-VN"/>
        </w:rPr>
        <w:t xml:space="preserve">metasploit, sử dụng module </w:t>
      </w:r>
      <w:r w:rsidRPr="00612585">
        <w:rPr>
          <w:lang w:val="vi-VN"/>
        </w:rPr>
        <w:t>exploit/windows/smb/ms17_010_e</w:t>
      </w:r>
      <w:r>
        <w:rPr>
          <w:lang w:val="vi-VN"/>
        </w:rPr>
        <w:t>ternalblue. Đặt RHOST là IP 10.30.10.143 của mục tiêu và khởi chạy module để tiến hành khai thác:</w:t>
      </w:r>
    </w:p>
    <w:p w14:paraId="396DA09B" w14:textId="47A57E47" w:rsidR="000B0648" w:rsidRDefault="00E36062" w:rsidP="00FD4FF2">
      <w:pPr>
        <w:pStyle w:val="Hnhv"/>
        <w:rPr>
          <w:lang w:val="vi-VN"/>
        </w:rPr>
      </w:pPr>
      <w:r w:rsidRPr="00FD4FF2">
        <w:rPr>
          <w:noProof/>
        </w:rPr>
        <w:drawing>
          <wp:inline distT="0" distB="0" distL="0" distR="0" wp14:anchorId="2E52C6F4" wp14:editId="5D1753FF">
            <wp:extent cx="5939790" cy="3302000"/>
            <wp:effectExtent l="0" t="0" r="3810" b="0"/>
            <wp:docPr id="8158417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41799" name="Picture 1" descr="A screenshot of a computer program&#10;&#10;AI-generated content may be incorrect."/>
                    <pic:cNvPicPr/>
                  </pic:nvPicPr>
                  <pic:blipFill>
                    <a:blip r:embed="rId33"/>
                    <a:stretch>
                      <a:fillRect/>
                    </a:stretch>
                  </pic:blipFill>
                  <pic:spPr>
                    <a:xfrm>
                      <a:off x="0" y="0"/>
                      <a:ext cx="5940561" cy="3302429"/>
                    </a:xfrm>
                    <a:prstGeom prst="rect">
                      <a:avLst/>
                    </a:prstGeom>
                  </pic:spPr>
                </pic:pic>
              </a:graphicData>
            </a:graphic>
          </wp:inline>
        </w:drawing>
      </w:r>
    </w:p>
    <w:p w14:paraId="201F2D2C" w14:textId="3368D868" w:rsidR="00FD4FF2" w:rsidRPr="00FD4FF2" w:rsidRDefault="00FD4FF2" w:rsidP="00FD4FF2">
      <w:pPr>
        <w:rPr>
          <w:lang w:val="vi-VN"/>
        </w:rPr>
      </w:pPr>
      <w:r>
        <w:rPr>
          <w:lang w:val="vi-VN"/>
        </w:rPr>
        <w:t>Thành công truy cập được vào</w:t>
      </w:r>
      <w:r w:rsidR="00E66A8E">
        <w:rPr>
          <w:lang w:val="vi-VN"/>
        </w:rPr>
        <w:t xml:space="preserve"> máy</w:t>
      </w:r>
      <w:r w:rsidR="004725D9">
        <w:rPr>
          <w:lang w:val="vi-VN"/>
        </w:rPr>
        <w:t xml:space="preserve"> tính</w:t>
      </w:r>
      <w:r w:rsidR="00E66A8E">
        <w:rPr>
          <w:lang w:val="vi-VN"/>
        </w:rPr>
        <w:t xml:space="preserve"> mục tiêu sau khi khai thác bằng </w:t>
      </w:r>
      <w:r w:rsidR="004725D9">
        <w:rPr>
          <w:lang w:val="vi-VN"/>
        </w:rPr>
        <w:t>metasploit. Tiếp đó sử dụng lệnh shell để thực hiện truy cập vào shell của máy tính mục tiêu:</w:t>
      </w:r>
    </w:p>
    <w:p w14:paraId="63DDE66D" w14:textId="5C3FC567" w:rsidR="00E36062" w:rsidRDefault="00E36062" w:rsidP="00E36062">
      <w:pPr>
        <w:pStyle w:val="Hnhv"/>
        <w:rPr>
          <w:lang w:val="vi-VN"/>
        </w:rPr>
      </w:pPr>
      <w:r w:rsidRPr="00E36062">
        <w:rPr>
          <w:noProof/>
          <w:lang w:val="vi-VN"/>
        </w:rPr>
        <w:drawing>
          <wp:inline distT="0" distB="0" distL="0" distR="0" wp14:anchorId="1584DDC9" wp14:editId="34B95134">
            <wp:extent cx="5935980" cy="1981200"/>
            <wp:effectExtent l="0" t="0" r="7620" b="0"/>
            <wp:docPr id="6573757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75728" name="Picture 1" descr="A screen shot of a computer&#10;&#10;AI-generated content may be incorrect."/>
                    <pic:cNvPicPr/>
                  </pic:nvPicPr>
                  <pic:blipFill>
                    <a:blip r:embed="rId34"/>
                    <a:stretch>
                      <a:fillRect/>
                    </a:stretch>
                  </pic:blipFill>
                  <pic:spPr>
                    <a:xfrm>
                      <a:off x="0" y="0"/>
                      <a:ext cx="6008244" cy="2005319"/>
                    </a:xfrm>
                    <a:prstGeom prst="rect">
                      <a:avLst/>
                    </a:prstGeom>
                  </pic:spPr>
                </pic:pic>
              </a:graphicData>
            </a:graphic>
          </wp:inline>
        </w:drawing>
      </w:r>
    </w:p>
    <w:p w14:paraId="5CE4F653" w14:textId="77777777" w:rsidR="0051276B" w:rsidRDefault="0051276B" w:rsidP="0023074F">
      <w:pPr>
        <w:rPr>
          <w:lang w:val="vi-VN"/>
        </w:rPr>
      </w:pPr>
    </w:p>
    <w:p w14:paraId="31ADC9CC" w14:textId="5DC80141" w:rsidR="0023074F" w:rsidRDefault="0023074F" w:rsidP="0023074F">
      <w:pPr>
        <w:rPr>
          <w:lang w:val="vi-VN"/>
        </w:rPr>
      </w:pPr>
      <w:r>
        <w:rPr>
          <w:lang w:val="vi-VN"/>
        </w:rPr>
        <w:lastRenderedPageBreak/>
        <w:t xml:space="preserve">Kết quả được hiển thị cho thấy rằng module đã khai thác thành công vào </w:t>
      </w:r>
      <w:r w:rsidRPr="00612585">
        <w:rPr>
          <w:lang w:val="vi-VN"/>
        </w:rPr>
        <w:t>CVE-2020-0601</w:t>
      </w:r>
      <w:r>
        <w:rPr>
          <w:lang w:val="vi-VN"/>
        </w:rPr>
        <w:t xml:space="preserve"> thông qua module </w:t>
      </w:r>
      <w:r w:rsidRPr="00612585">
        <w:rPr>
          <w:lang w:val="vi-VN"/>
        </w:rPr>
        <w:t>exploit/windows/smb/ms17_010_e</w:t>
      </w:r>
      <w:r>
        <w:rPr>
          <w:lang w:val="vi-VN"/>
        </w:rPr>
        <w:t xml:space="preserve">ternalblue. </w:t>
      </w:r>
      <w:r w:rsidR="005347FA">
        <w:rPr>
          <w:lang w:val="vi-VN"/>
        </w:rPr>
        <w:t xml:space="preserve">Module này đã thành công truy cập được vào shell của máy tính Windows 7 chạy SMB trên cổng 445 dưới quyền nt authority, đây là quyền cao nhất của window. </w:t>
      </w:r>
    </w:p>
    <w:p w14:paraId="190749C3" w14:textId="5842EC6A" w:rsidR="0068259C" w:rsidRPr="0068259C" w:rsidRDefault="005347FA" w:rsidP="004725D9">
      <w:pPr>
        <w:rPr>
          <w:lang w:val="vi-VN"/>
        </w:rPr>
      </w:pPr>
      <w:r>
        <w:rPr>
          <w:lang w:val="vi-VN"/>
        </w:rPr>
        <w:t xml:space="preserve">Tiếp theo, với mã khai thác của </w:t>
      </w:r>
      <w:r w:rsidRPr="00612585">
        <w:rPr>
          <w:lang w:val="vi-VN"/>
        </w:rPr>
        <w:t>CVE-2019-0708</w:t>
      </w:r>
      <w:r>
        <w:rPr>
          <w:lang w:val="vi-VN"/>
        </w:rPr>
        <w:t xml:space="preserve"> </w:t>
      </w:r>
      <w:r w:rsidR="00C00136">
        <w:rPr>
          <w:lang w:val="vi-VN"/>
        </w:rPr>
        <w:t>là 44256, sử dụng searchsploit để thực hiện lấy mã khai thác và chạy:</w:t>
      </w:r>
    </w:p>
    <w:p w14:paraId="380BBA5D" w14:textId="4739C1E4" w:rsidR="00627B72" w:rsidRDefault="00627B72" w:rsidP="00AC2F78">
      <w:pPr>
        <w:pStyle w:val="Hnhv"/>
        <w:rPr>
          <w:lang w:val="vi-VN"/>
        </w:rPr>
      </w:pPr>
      <w:r w:rsidRPr="00627B72">
        <w:rPr>
          <w:noProof/>
          <w:lang w:val="vi-VN"/>
        </w:rPr>
        <w:drawing>
          <wp:inline distT="0" distB="0" distL="0" distR="0" wp14:anchorId="0DD02C76" wp14:editId="1E045857">
            <wp:extent cx="5939790" cy="1896745"/>
            <wp:effectExtent l="0" t="0" r="3810" b="8255"/>
            <wp:docPr id="1908703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03553" name="Picture 1" descr="A screenshot of a computer&#10;&#10;AI-generated content may be incorrect."/>
                    <pic:cNvPicPr/>
                  </pic:nvPicPr>
                  <pic:blipFill>
                    <a:blip r:embed="rId35"/>
                    <a:stretch>
                      <a:fillRect/>
                    </a:stretch>
                  </pic:blipFill>
                  <pic:spPr>
                    <a:xfrm>
                      <a:off x="0" y="0"/>
                      <a:ext cx="5939790" cy="1896745"/>
                    </a:xfrm>
                    <a:prstGeom prst="rect">
                      <a:avLst/>
                    </a:prstGeom>
                  </pic:spPr>
                </pic:pic>
              </a:graphicData>
            </a:graphic>
          </wp:inline>
        </w:drawing>
      </w:r>
    </w:p>
    <w:p w14:paraId="3831EF88" w14:textId="6EBF0673" w:rsidR="00F4723E" w:rsidRDefault="00F4723E" w:rsidP="00F4723E">
      <w:pPr>
        <w:rPr>
          <w:lang w:val="vi-VN"/>
        </w:rPr>
      </w:pPr>
      <w:r>
        <w:rPr>
          <w:lang w:val="vi-VN"/>
        </w:rPr>
        <w:t>Kết quả cho thấy để sử dụng thành công file khai thác này thì máy bị tấn công phải sử dụng dịch vụ web. Vì vậy điều này là không khả thi.</w:t>
      </w:r>
    </w:p>
    <w:p w14:paraId="66C13ADC" w14:textId="2ECE33B7" w:rsidR="00F4723E" w:rsidRPr="00C00136" w:rsidRDefault="00F4723E" w:rsidP="00F4723E">
      <w:pPr>
        <w:rPr>
          <w:lang w:val="vi-VN"/>
        </w:rPr>
      </w:pPr>
      <w:r>
        <w:rPr>
          <w:lang w:val="vi-VN"/>
        </w:rPr>
        <w:t xml:space="preserve">Để có thêm thông tin về </w:t>
      </w:r>
      <w:r w:rsidRPr="00612585">
        <w:rPr>
          <w:lang w:val="vi-VN"/>
        </w:rPr>
        <w:t>CVE-2019-</w:t>
      </w:r>
      <w:r>
        <w:rPr>
          <w:lang w:val="vi-VN"/>
        </w:rPr>
        <w:t>0708, thực hiện tìm kiếm thêm trên mạng:</w:t>
      </w:r>
    </w:p>
    <w:p w14:paraId="45A5BA5B" w14:textId="5A82B7B4" w:rsidR="00AC2F78" w:rsidRDefault="00AC2F78" w:rsidP="00F4723E">
      <w:pPr>
        <w:pStyle w:val="Hnhv"/>
        <w:rPr>
          <w:lang w:val="vi-VN"/>
        </w:rPr>
      </w:pPr>
      <w:r w:rsidRPr="00AC2F78">
        <w:rPr>
          <w:noProof/>
          <w:lang w:val="vi-VN"/>
        </w:rPr>
        <w:drawing>
          <wp:inline distT="0" distB="0" distL="0" distR="0" wp14:anchorId="63CE6202" wp14:editId="23E214FD">
            <wp:extent cx="5939790" cy="2973070"/>
            <wp:effectExtent l="0" t="0" r="3810" b="0"/>
            <wp:docPr id="17449410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41009" name="Picture 1" descr="A screenshot of a computer program&#10;&#10;AI-generated content may be incorrect."/>
                    <pic:cNvPicPr/>
                  </pic:nvPicPr>
                  <pic:blipFill>
                    <a:blip r:embed="rId36"/>
                    <a:stretch>
                      <a:fillRect/>
                    </a:stretch>
                  </pic:blipFill>
                  <pic:spPr>
                    <a:xfrm>
                      <a:off x="0" y="0"/>
                      <a:ext cx="5939790" cy="2973070"/>
                    </a:xfrm>
                    <a:prstGeom prst="rect">
                      <a:avLst/>
                    </a:prstGeom>
                  </pic:spPr>
                </pic:pic>
              </a:graphicData>
            </a:graphic>
          </wp:inline>
        </w:drawing>
      </w:r>
    </w:p>
    <w:p w14:paraId="780210CF" w14:textId="0CC9FF55" w:rsidR="00F4723E" w:rsidRDefault="00F4723E" w:rsidP="00F4723E">
      <w:pPr>
        <w:rPr>
          <w:lang w:val="vi-VN"/>
        </w:rPr>
      </w:pPr>
      <w:r>
        <w:rPr>
          <w:lang w:val="vi-VN"/>
        </w:rPr>
        <w:t xml:space="preserve">Kết quả cho thấy rằng </w:t>
      </w:r>
      <w:r w:rsidR="00E40AFC">
        <w:rPr>
          <w:lang w:val="vi-VN"/>
        </w:rPr>
        <w:t>CVE</w:t>
      </w:r>
      <w:r w:rsidR="008C0952" w:rsidRPr="00612585">
        <w:rPr>
          <w:lang w:val="vi-VN"/>
        </w:rPr>
        <w:t>-2019-</w:t>
      </w:r>
      <w:r w:rsidR="008C0952">
        <w:rPr>
          <w:lang w:val="vi-VN"/>
        </w:rPr>
        <w:t>0708</w:t>
      </w:r>
      <w:r w:rsidR="00E40AFC">
        <w:rPr>
          <w:lang w:val="vi-VN"/>
        </w:rPr>
        <w:t xml:space="preserve"> chỉ hoạt động trên RDP trong khi cổng 445 </w:t>
      </w:r>
      <w:r w:rsidR="008C0952">
        <w:rPr>
          <w:lang w:val="vi-VN"/>
        </w:rPr>
        <w:t>chạy SMB trực tiếp. Điều này chứng tỏ rằng không thể khai thác được với CVE</w:t>
      </w:r>
      <w:r w:rsidR="008C0952" w:rsidRPr="00612585">
        <w:rPr>
          <w:lang w:val="vi-VN"/>
        </w:rPr>
        <w:t>-2019-</w:t>
      </w:r>
      <w:r w:rsidR="008C0952">
        <w:rPr>
          <w:lang w:val="vi-VN"/>
        </w:rPr>
        <w:t>0708,</w:t>
      </w:r>
    </w:p>
    <w:p w14:paraId="287DC898" w14:textId="0A696F6D" w:rsidR="008C0952" w:rsidRDefault="008C0952" w:rsidP="00F4723E">
      <w:pPr>
        <w:rPr>
          <w:lang w:val="vi-VN"/>
        </w:rPr>
      </w:pPr>
      <w:r>
        <w:rPr>
          <w:lang w:val="vi-VN"/>
        </w:rPr>
        <w:t xml:space="preserve">Ngoài ra ở cổng 139 đã được cài đặt là </w:t>
      </w:r>
      <w:r w:rsidRPr="008C0952">
        <w:rPr>
          <w:lang w:val="vi-VN"/>
        </w:rPr>
        <w:t>NetBIOS Session Service</w:t>
      </w:r>
      <w:r>
        <w:rPr>
          <w:lang w:val="vi-VN"/>
        </w:rPr>
        <w:t xml:space="preserve"> là </w:t>
      </w:r>
      <w:r w:rsidR="00A70F3F" w:rsidRPr="00A70F3F">
        <w:rPr>
          <w:lang w:val="vi-VN"/>
        </w:rPr>
        <w:t xml:space="preserve">SMB chạy thông qua </w:t>
      </w:r>
      <w:r w:rsidR="00A70F3F">
        <w:rPr>
          <w:lang w:val="vi-VN"/>
        </w:rPr>
        <w:t>NetBIOS, không phải trực tiếp như cổng 445 nên CVE</w:t>
      </w:r>
      <w:r w:rsidR="00A70F3F" w:rsidRPr="00612585">
        <w:rPr>
          <w:lang w:val="vi-VN"/>
        </w:rPr>
        <w:t>-2020-0601</w:t>
      </w:r>
      <w:r w:rsidR="00A70F3F">
        <w:rPr>
          <w:lang w:val="vi-VN"/>
        </w:rPr>
        <w:t xml:space="preserve"> </w:t>
      </w:r>
      <w:r w:rsidR="00A70F3F">
        <w:rPr>
          <w:lang w:val="vi-VN"/>
        </w:rPr>
        <w:lastRenderedPageBreak/>
        <w:t xml:space="preserve">không thể khai thác được, điều đó được chứng minh qua kết quả </w:t>
      </w:r>
      <w:r w:rsidR="0051276B">
        <w:rPr>
          <w:lang w:val="vi-VN"/>
        </w:rPr>
        <w:t xml:space="preserve">khai thác bằng metasploit </w:t>
      </w:r>
      <w:r w:rsidR="00A70F3F">
        <w:rPr>
          <w:lang w:val="vi-VN"/>
        </w:rPr>
        <w:t>dưới đây:</w:t>
      </w:r>
    </w:p>
    <w:p w14:paraId="1AAD57A9" w14:textId="133543FD" w:rsidR="00720F4C" w:rsidRPr="00720F4C" w:rsidRDefault="00720F4C" w:rsidP="00A32F1C">
      <w:pPr>
        <w:pStyle w:val="Hnhv"/>
        <w:rPr>
          <w:lang w:val="vi-VN"/>
        </w:rPr>
      </w:pPr>
      <w:r>
        <w:rPr>
          <w:noProof/>
        </w:rPr>
        <w:drawing>
          <wp:inline distT="0" distB="0" distL="0" distR="0" wp14:anchorId="2E1DF0B2" wp14:editId="09610CF1">
            <wp:extent cx="5939790" cy="1299210"/>
            <wp:effectExtent l="0" t="0" r="3810" b="0"/>
            <wp:docPr id="15309586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58628" name="Picture 1" descr="A screen shot of a computer&#10;&#10;AI-generated content may be incorrect."/>
                    <pic:cNvPicPr/>
                  </pic:nvPicPr>
                  <pic:blipFill>
                    <a:blip r:embed="rId37"/>
                    <a:stretch>
                      <a:fillRect/>
                    </a:stretch>
                  </pic:blipFill>
                  <pic:spPr>
                    <a:xfrm>
                      <a:off x="0" y="0"/>
                      <a:ext cx="5939790" cy="1299210"/>
                    </a:xfrm>
                    <a:prstGeom prst="rect">
                      <a:avLst/>
                    </a:prstGeom>
                  </pic:spPr>
                </pic:pic>
              </a:graphicData>
            </a:graphic>
          </wp:inline>
        </w:drawing>
      </w:r>
    </w:p>
    <w:p w14:paraId="434BBE86" w14:textId="039231B7" w:rsidR="00720F4C" w:rsidRDefault="00720F4C" w:rsidP="00720F4C">
      <w:pPr>
        <w:rPr>
          <w:lang w:val="vi-VN"/>
        </w:rPr>
      </w:pPr>
      <w:r w:rsidRPr="00720F4C">
        <w:rPr>
          <w:lang w:val="vi-VN"/>
        </w:rPr>
        <w:t xml:space="preserve">Lý do xảy ra điều này là cổng 139 yêu cầu thiết lập IPC$ session trước khi gửi gói SMB TRANS2. </w:t>
      </w:r>
      <w:r w:rsidRPr="00720F4C">
        <w:t>Nếu IPC$ không cho phép session (do policy), module check không thể tiếp tục.</w:t>
      </w:r>
    </w:p>
    <w:p w14:paraId="2381B44F" w14:textId="61123983" w:rsidR="00A32F1C" w:rsidRPr="00A32F1C" w:rsidRDefault="00A32F1C" w:rsidP="00A32F1C">
      <w:pPr>
        <w:pStyle w:val="Heading4"/>
        <w:rPr>
          <w:lang w:val="vi-VN"/>
        </w:rPr>
      </w:pPr>
      <w:r>
        <w:t>Kết</w:t>
      </w:r>
      <w:r>
        <w:rPr>
          <w:lang w:val="vi-VN"/>
        </w:rPr>
        <w:t xml:space="preserve"> luận</w:t>
      </w:r>
    </w:p>
    <w:p w14:paraId="4921161E" w14:textId="7B26B95A" w:rsidR="00720F4C" w:rsidRDefault="00401D9D" w:rsidP="00720F4C">
      <w:pPr>
        <w:rPr>
          <w:lang w:val="vi-VN"/>
        </w:rPr>
      </w:pPr>
      <w:r>
        <w:rPr>
          <w:lang w:val="vi-VN"/>
        </w:rPr>
        <w:t xml:space="preserve">Như vậy kịch bản </w:t>
      </w:r>
      <w:r w:rsidR="00311AEB" w:rsidRPr="00311AEB">
        <w:rPr>
          <w:lang w:val="vi-VN"/>
        </w:rPr>
        <w:t xml:space="preserve">đã </w:t>
      </w:r>
      <w:r w:rsidR="00311AEB">
        <w:rPr>
          <w:lang w:val="vi-VN"/>
        </w:rPr>
        <w:t xml:space="preserve">cho thấy khả năng </w:t>
      </w:r>
      <w:r w:rsidR="00311AEB" w:rsidRPr="00311AEB">
        <w:rPr>
          <w:lang w:val="vi-VN"/>
        </w:rPr>
        <w:t xml:space="preserve">xác minh trạng thái </w:t>
      </w:r>
      <w:r w:rsidR="00311AEB">
        <w:rPr>
          <w:lang w:val="vi-VN"/>
        </w:rPr>
        <w:t>các cổng dịch vụ</w:t>
      </w:r>
      <w:r w:rsidR="00311AEB" w:rsidRPr="00311AEB">
        <w:rPr>
          <w:lang w:val="vi-VN"/>
        </w:rPr>
        <w:t xml:space="preserve">, thu thập và chuẩn hoá thông tin dịch vụ, lưu trữ bằng chứng thô và sử dụng thành phần AI để gợi ý các CVE tiềm năng cùng khả năng </w:t>
      </w:r>
      <w:r w:rsidR="00A17FD9">
        <w:rPr>
          <w:lang w:val="vi-VN"/>
        </w:rPr>
        <w:t xml:space="preserve">ánh xạ </w:t>
      </w:r>
      <w:r w:rsidR="00311AEB" w:rsidRPr="00311AEB">
        <w:rPr>
          <w:lang w:val="vi-VN"/>
        </w:rPr>
        <w:t>sang module Metasploit</w:t>
      </w:r>
      <w:r w:rsidR="00871E29">
        <w:rPr>
          <w:lang w:val="vi-VN"/>
        </w:rPr>
        <w:t xml:space="preserve"> của công cụ Pentest-</w:t>
      </w:r>
      <w:r w:rsidR="00F97E71">
        <w:rPr>
          <w:lang w:val="vi-VN"/>
        </w:rPr>
        <w:t>A</w:t>
      </w:r>
      <w:r w:rsidR="00871E29">
        <w:rPr>
          <w:lang w:val="vi-VN"/>
        </w:rPr>
        <w:t>uto</w:t>
      </w:r>
      <w:r w:rsidR="00311AEB" w:rsidRPr="00311AEB">
        <w:rPr>
          <w:lang w:val="vi-VN"/>
        </w:rPr>
        <w:t xml:space="preserve">; kết quả trên host 10.30.10.143 cho thấy dấu hiệu của nhiều CVE có rủi ro thực thi mã từ xa trên nền Windows cũ, </w:t>
      </w:r>
      <w:r w:rsidR="006811ED" w:rsidRPr="006811ED">
        <w:rPr>
          <w:lang w:val="vi-VN"/>
        </w:rPr>
        <w:t xml:space="preserve">khẳng định tính hiệu quả của hướng tiếp cận tích hợp tự động </w:t>
      </w:r>
      <w:r w:rsidR="006811ED">
        <w:rPr>
          <w:lang w:val="vi-VN"/>
        </w:rPr>
        <w:t>hóa,</w:t>
      </w:r>
      <w:r w:rsidR="006811ED" w:rsidRPr="006811ED">
        <w:rPr>
          <w:lang w:val="vi-VN"/>
        </w:rPr>
        <w:t xml:space="preserve"> thu thập dữ liệu chủ động kết hợp với phân tích ngữ nghĩa bằng </w:t>
      </w:r>
      <w:r w:rsidR="006811ED">
        <w:rPr>
          <w:lang w:val="vi-VN"/>
        </w:rPr>
        <w:t xml:space="preserve">AI, </w:t>
      </w:r>
      <w:r w:rsidR="006811ED" w:rsidRPr="006811ED">
        <w:rPr>
          <w:lang w:val="vi-VN"/>
        </w:rPr>
        <w:t>trong hỗ trợ phát hiện lỗ hổng ban đầu.</w:t>
      </w:r>
    </w:p>
    <w:p w14:paraId="4E771AFA" w14:textId="32BE5CE3" w:rsidR="006811ED" w:rsidRDefault="006811ED" w:rsidP="006811ED">
      <w:pPr>
        <w:pStyle w:val="Heading3"/>
        <w:rPr>
          <w:lang w:val="vi-VN"/>
        </w:rPr>
      </w:pPr>
      <w:bookmarkStart w:id="81" w:name="_Toc214386361"/>
      <w:r>
        <w:rPr>
          <w:lang w:val="vi-VN"/>
        </w:rPr>
        <w:t xml:space="preserve">Kịch bản </w:t>
      </w:r>
      <w:r w:rsidR="004179EE">
        <w:rPr>
          <w:lang w:val="vi-VN"/>
        </w:rPr>
        <w:t>2</w:t>
      </w:r>
      <w:bookmarkEnd w:id="81"/>
    </w:p>
    <w:p w14:paraId="4A52C2A9" w14:textId="77777777" w:rsidR="006811ED" w:rsidRDefault="006811ED" w:rsidP="006811ED">
      <w:pPr>
        <w:pStyle w:val="Heading4"/>
        <w:rPr>
          <w:lang w:val="vi-VN"/>
        </w:rPr>
      </w:pPr>
      <w:r w:rsidRPr="000A0683">
        <w:t>Mục tiêu</w:t>
      </w:r>
    </w:p>
    <w:p w14:paraId="700BA156" w14:textId="701E68CE" w:rsidR="00B21CC0" w:rsidRPr="00B21CC0" w:rsidRDefault="00EA2358" w:rsidP="00B21CC0">
      <w:pPr>
        <w:rPr>
          <w:lang w:val="vi-VN"/>
        </w:rPr>
      </w:pPr>
      <w:r>
        <w:rPr>
          <w:lang w:val="vi-VN"/>
        </w:rPr>
        <w:t xml:space="preserve"> </w:t>
      </w:r>
      <w:r w:rsidR="00B21CC0" w:rsidRPr="00B21CC0">
        <w:rPr>
          <w:lang w:val="vi-VN"/>
        </w:rPr>
        <w:t xml:space="preserve">Mục tiêu của kịch bản này là đánh giá khả năng thu thập tên miền phụ (subdomain) và đánh giá chuỗi xử lý quét tự động của hệ thống </w:t>
      </w:r>
      <w:r w:rsidR="00F97E71">
        <w:rPr>
          <w:lang w:val="vi-VN"/>
        </w:rPr>
        <w:t>P</w:t>
      </w:r>
      <w:r w:rsidR="00B21CC0" w:rsidRPr="00B21CC0">
        <w:rPr>
          <w:lang w:val="vi-VN"/>
        </w:rPr>
        <w:t>entest-</w:t>
      </w:r>
      <w:r w:rsidR="00F97E71">
        <w:rPr>
          <w:lang w:val="vi-VN"/>
        </w:rPr>
        <w:t>A</w:t>
      </w:r>
      <w:r w:rsidR="00B21CC0" w:rsidRPr="00B21CC0">
        <w:rPr>
          <w:lang w:val="vi-VN"/>
        </w:rPr>
        <w:t>uto trên một mục tiêu mẫu (example.com). Cụ thể:</w:t>
      </w:r>
    </w:p>
    <w:p w14:paraId="093947DF" w14:textId="3144C97C" w:rsidR="00B21CC0" w:rsidRPr="00B21CC0" w:rsidRDefault="00B21CC0" w:rsidP="00B21CC0">
      <w:pPr>
        <w:pStyle w:val="ListParagraph"/>
        <w:numPr>
          <w:ilvl w:val="0"/>
          <w:numId w:val="154"/>
        </w:numPr>
        <w:rPr>
          <w:lang w:val="vi-VN"/>
        </w:rPr>
      </w:pPr>
      <w:r w:rsidRPr="00B21CC0">
        <w:rPr>
          <w:lang w:val="vi-VN"/>
        </w:rPr>
        <w:t>Xác minh khả năng thu thập subdomain từ nguồn chứng chỉ công khai (crt.sh) thông qua cơ chế truy vấn tự động của công cụ; so sánh và đánh giá độ phủ (coverage) và mức độ chính xác của kết quả thu được.</w:t>
      </w:r>
    </w:p>
    <w:p w14:paraId="7586F194" w14:textId="01FED1F9" w:rsidR="00B21CC0" w:rsidRPr="00B21CC0" w:rsidRDefault="00B21CC0" w:rsidP="00B21CC0">
      <w:pPr>
        <w:pStyle w:val="ListParagraph"/>
        <w:numPr>
          <w:ilvl w:val="0"/>
          <w:numId w:val="154"/>
        </w:numPr>
        <w:rPr>
          <w:lang w:val="vi-VN"/>
        </w:rPr>
      </w:pPr>
      <w:r w:rsidRPr="00B21CC0">
        <w:rPr>
          <w:lang w:val="vi-VN"/>
        </w:rPr>
        <w:t xml:space="preserve">Dùng </w:t>
      </w:r>
      <w:r w:rsidR="002C22BF">
        <w:rPr>
          <w:lang w:val="vi-VN"/>
        </w:rPr>
        <w:t>N</w:t>
      </w:r>
      <w:r w:rsidRPr="00B21CC0">
        <w:rPr>
          <w:lang w:val="vi-VN"/>
        </w:rPr>
        <w:t>map để thực hiện quét các địa chỉ IP tương ứng với từng subdomain thu thập được, nhằm kiểm tra trạng thái cổng, dịch vụ và thông tin phiên bản (banner/version) của các dịch vụ chạy trên mỗi IP.</w:t>
      </w:r>
    </w:p>
    <w:p w14:paraId="54EEA41D" w14:textId="348E866C" w:rsidR="00B21CC0" w:rsidRPr="00B21CC0" w:rsidRDefault="00B21CC0" w:rsidP="00B21CC0">
      <w:pPr>
        <w:pStyle w:val="ListParagraph"/>
        <w:numPr>
          <w:ilvl w:val="0"/>
          <w:numId w:val="154"/>
        </w:numPr>
        <w:rPr>
          <w:lang w:val="vi-VN"/>
        </w:rPr>
      </w:pPr>
      <w:r w:rsidRPr="00B21CC0">
        <w:rPr>
          <w:lang w:val="vi-VN"/>
        </w:rPr>
        <w:t>Đánh giá khả năng phân tích kết quả quét bằng mô-đun AI của hệ thống: chuyển kết quả thô thành các bản ghi đã chuẩn hoá (normalized findings), xác định lỗ hổng tiềm ẩn và gợi ý hành động khuyến nghị.</w:t>
      </w:r>
    </w:p>
    <w:p w14:paraId="05FEDEFD" w14:textId="23BF7FDA" w:rsidR="006811ED" w:rsidRPr="00F9296B" w:rsidRDefault="00B21CC0" w:rsidP="00F9296B">
      <w:pPr>
        <w:rPr>
          <w:lang w:val="vi-VN"/>
        </w:rPr>
      </w:pPr>
      <w:r w:rsidRPr="00F9296B">
        <w:rPr>
          <w:lang w:val="vi-VN"/>
        </w:rPr>
        <w:lastRenderedPageBreak/>
        <w:t xml:space="preserve">Kết quả </w:t>
      </w:r>
      <w:r w:rsidR="00FD556B" w:rsidRPr="00F9296B">
        <w:rPr>
          <w:lang w:val="vi-VN"/>
        </w:rPr>
        <w:t>mong đợi</w:t>
      </w:r>
      <w:r w:rsidRPr="00F9296B">
        <w:rPr>
          <w:lang w:val="vi-VN"/>
        </w:rPr>
        <w:t xml:space="preserve">: thu được bộ danh sách subdomain từ crt.sh, thực hiện quét </w:t>
      </w:r>
      <w:r w:rsidR="002C22BF">
        <w:rPr>
          <w:lang w:val="vi-VN"/>
        </w:rPr>
        <w:t>N</w:t>
      </w:r>
      <w:r w:rsidRPr="00F9296B">
        <w:rPr>
          <w:lang w:val="vi-VN"/>
        </w:rPr>
        <w:t>map trên các IP tương ứng, và nhận về báo cáo phân tích hợp lệ từ mô-đun AI, kèm bằng chứng (raw output) và các bản ghi chuẩn hoá phục vụ phân tích tiếp theo.</w:t>
      </w:r>
    </w:p>
    <w:p w14:paraId="51D85384" w14:textId="2D630955" w:rsidR="00B21CC0" w:rsidRDefault="00B21CC0" w:rsidP="00B21CC0">
      <w:pPr>
        <w:pStyle w:val="Heading4"/>
        <w:rPr>
          <w:lang w:val="vi-VN"/>
        </w:rPr>
      </w:pPr>
      <w:r>
        <w:t>Thực</w:t>
      </w:r>
      <w:r>
        <w:rPr>
          <w:lang w:val="vi-VN"/>
        </w:rPr>
        <w:t xml:space="preserve"> </w:t>
      </w:r>
      <w:r w:rsidR="00594EBF">
        <w:rPr>
          <w:lang w:val="vi-VN"/>
        </w:rPr>
        <w:t>nghiệm</w:t>
      </w:r>
    </w:p>
    <w:p w14:paraId="35CBC2C7" w14:textId="36FAE245" w:rsidR="00594EBF" w:rsidRDefault="00B95EC8" w:rsidP="00B95EC8">
      <w:pPr>
        <w:ind w:firstLine="0"/>
        <w:rPr>
          <w:b/>
          <w:bCs/>
          <w:lang w:val="vi-VN"/>
        </w:rPr>
      </w:pPr>
      <w:r w:rsidRPr="00286825">
        <w:rPr>
          <w:b/>
          <w:bCs/>
          <w:lang w:val="vi-VN"/>
        </w:rPr>
        <w:t>Bước 1</w:t>
      </w:r>
      <w:r>
        <w:rPr>
          <w:lang w:val="vi-VN"/>
        </w:rPr>
        <w:t xml:space="preserve">: </w:t>
      </w:r>
      <w:r w:rsidR="00C8569F" w:rsidRPr="00C8569F">
        <w:rPr>
          <w:b/>
          <w:bCs/>
          <w:lang w:val="vi-VN"/>
        </w:rPr>
        <w:t>Khởi tạo quá trình quét</w:t>
      </w:r>
    </w:p>
    <w:p w14:paraId="0275F111" w14:textId="095FF378" w:rsidR="00C8569F" w:rsidRPr="00C8569F" w:rsidRDefault="00C8569F" w:rsidP="00C8569F">
      <w:pPr>
        <w:rPr>
          <w:lang w:val="vi-VN"/>
        </w:rPr>
      </w:pPr>
      <w:r>
        <w:rPr>
          <w:lang w:val="vi-VN"/>
        </w:rPr>
        <w:t xml:space="preserve">Trên giao diện web, chọn </w:t>
      </w:r>
      <w:r w:rsidR="00197C28">
        <w:rPr>
          <w:lang w:val="vi-VN"/>
        </w:rPr>
        <w:t xml:space="preserve">chế độ nhập URL rồi </w:t>
      </w:r>
      <w:r w:rsidR="00AD41A3">
        <w:rPr>
          <w:lang w:val="vi-VN"/>
        </w:rPr>
        <w:t>nhập URL http://example.com vào rồi thực hiện quét:</w:t>
      </w:r>
    </w:p>
    <w:p w14:paraId="419B2886" w14:textId="712E95BB" w:rsidR="00B21CC0" w:rsidRDefault="003461A4" w:rsidP="00B21CC0">
      <w:pPr>
        <w:ind w:firstLine="0"/>
        <w:rPr>
          <w:lang w:val="vi-VN"/>
        </w:rPr>
      </w:pPr>
      <w:r>
        <w:rPr>
          <w:noProof/>
        </w:rPr>
        <w:drawing>
          <wp:inline distT="0" distB="0" distL="0" distR="0" wp14:anchorId="23330D4A" wp14:editId="5D8239FC">
            <wp:extent cx="5939790" cy="1135380"/>
            <wp:effectExtent l="0" t="0" r="3810" b="7620"/>
            <wp:docPr id="2043535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35812" name="Picture 1" descr="A screenshot of a computer&#10;&#10;AI-generated content may be incorrect."/>
                    <pic:cNvPicPr/>
                  </pic:nvPicPr>
                  <pic:blipFill rotWithShape="1">
                    <a:blip r:embed="rId38"/>
                    <a:srcRect t="3106" b="4348"/>
                    <a:stretch>
                      <a:fillRect/>
                    </a:stretch>
                  </pic:blipFill>
                  <pic:spPr bwMode="auto">
                    <a:xfrm>
                      <a:off x="0" y="0"/>
                      <a:ext cx="5939790" cy="1135380"/>
                    </a:xfrm>
                    <a:prstGeom prst="rect">
                      <a:avLst/>
                    </a:prstGeom>
                    <a:ln>
                      <a:noFill/>
                    </a:ln>
                    <a:extLst>
                      <a:ext uri="{53640926-AAD7-44D8-BBD7-CCE9431645EC}">
                        <a14:shadowObscured xmlns:a14="http://schemas.microsoft.com/office/drawing/2010/main"/>
                      </a:ext>
                    </a:extLst>
                  </pic:spPr>
                </pic:pic>
              </a:graphicData>
            </a:graphic>
          </wp:inline>
        </w:drawing>
      </w:r>
    </w:p>
    <w:p w14:paraId="11B42B38" w14:textId="56150CF2" w:rsidR="00AD41A3" w:rsidRPr="00AD41A3" w:rsidRDefault="008956B8" w:rsidP="00AD41A3">
      <w:pPr>
        <w:rPr>
          <w:lang w:val="vi-VN"/>
        </w:rPr>
      </w:pPr>
      <w:r>
        <w:rPr>
          <w:lang w:val="vi-VN"/>
        </w:rPr>
        <w:t xml:space="preserve">Sau một thời gian, giao diện web hiển thị bản tóm tắt quá trình quét cho thấy rằng </w:t>
      </w:r>
      <w:r w:rsidR="00F47CCA">
        <w:rPr>
          <w:lang w:val="vi-VN"/>
        </w:rPr>
        <w:t>đã quét thành công và phát hiện</w:t>
      </w:r>
      <w:r w:rsidR="00116313">
        <w:rPr>
          <w:lang w:val="vi-VN"/>
        </w:rPr>
        <w:t xml:space="preserve"> chín địa chỉ IP liên quan tới tên miền chính:</w:t>
      </w:r>
    </w:p>
    <w:p w14:paraId="176B1DCE" w14:textId="0B26E497" w:rsidR="00F8071C" w:rsidRDefault="00F8071C" w:rsidP="00B21CC0">
      <w:pPr>
        <w:ind w:firstLine="0"/>
        <w:rPr>
          <w:lang w:val="vi-VN"/>
        </w:rPr>
      </w:pPr>
      <w:r w:rsidRPr="00F8071C">
        <w:rPr>
          <w:noProof/>
          <w:lang w:val="vi-VN"/>
        </w:rPr>
        <w:drawing>
          <wp:inline distT="0" distB="0" distL="0" distR="0" wp14:anchorId="6E1C2A0D" wp14:editId="5DBDE8F6">
            <wp:extent cx="5939790" cy="2385060"/>
            <wp:effectExtent l="0" t="0" r="3810" b="0"/>
            <wp:docPr id="933941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1065" name="Picture 1" descr="A screenshot of a computer&#10;&#10;AI-generated content may be incorrect."/>
                    <pic:cNvPicPr/>
                  </pic:nvPicPr>
                  <pic:blipFill rotWithShape="1">
                    <a:blip r:embed="rId39"/>
                    <a:srcRect t="1526" b="18858"/>
                    <a:stretch>
                      <a:fillRect/>
                    </a:stretch>
                  </pic:blipFill>
                  <pic:spPr bwMode="auto">
                    <a:xfrm>
                      <a:off x="0" y="0"/>
                      <a:ext cx="5939790" cy="2385060"/>
                    </a:xfrm>
                    <a:prstGeom prst="rect">
                      <a:avLst/>
                    </a:prstGeom>
                    <a:ln>
                      <a:noFill/>
                    </a:ln>
                    <a:extLst>
                      <a:ext uri="{53640926-AAD7-44D8-BBD7-CCE9431645EC}">
                        <a14:shadowObscured xmlns:a14="http://schemas.microsoft.com/office/drawing/2010/main"/>
                      </a:ext>
                    </a:extLst>
                  </pic:spPr>
                </pic:pic>
              </a:graphicData>
            </a:graphic>
          </wp:inline>
        </w:drawing>
      </w:r>
    </w:p>
    <w:p w14:paraId="782549C6" w14:textId="77777777" w:rsidR="008956B8" w:rsidRDefault="008956B8" w:rsidP="008956B8">
      <w:pPr>
        <w:ind w:firstLine="0"/>
        <w:rPr>
          <w:b/>
          <w:bCs/>
          <w:lang w:val="vi-VN"/>
        </w:rPr>
      </w:pPr>
      <w:r w:rsidRPr="00AD41A3">
        <w:rPr>
          <w:b/>
          <w:bCs/>
          <w:lang w:val="vi-VN"/>
        </w:rPr>
        <w:t>Bước 2: Kiểm tra kết quả</w:t>
      </w:r>
    </w:p>
    <w:p w14:paraId="119ABBDA" w14:textId="593978BD" w:rsidR="008956B8" w:rsidRDefault="00870A87" w:rsidP="00870A87">
      <w:pPr>
        <w:rPr>
          <w:lang w:val="vi-VN"/>
        </w:rPr>
      </w:pPr>
      <w:r>
        <w:rPr>
          <w:lang w:val="vi-VN"/>
        </w:rPr>
        <w:t>Chọn mục Subdomains để xem thông tin quét các miền phụ:</w:t>
      </w:r>
    </w:p>
    <w:p w14:paraId="5CBC7E87" w14:textId="79431BD2" w:rsidR="002A3E31" w:rsidRDefault="002A3E31" w:rsidP="00B21CC0">
      <w:pPr>
        <w:ind w:firstLine="0"/>
        <w:rPr>
          <w:lang w:val="vi-VN"/>
        </w:rPr>
      </w:pPr>
      <w:r w:rsidRPr="002A3E31">
        <w:rPr>
          <w:noProof/>
          <w:lang w:val="vi-VN"/>
        </w:rPr>
        <w:drawing>
          <wp:inline distT="0" distB="0" distL="0" distR="0" wp14:anchorId="1E8F4BB1" wp14:editId="6DD4B83F">
            <wp:extent cx="5939790" cy="2217420"/>
            <wp:effectExtent l="0" t="0" r="3810" b="0"/>
            <wp:docPr id="1403982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82875" name="Picture 1" descr="A screenshot of a computer&#10;&#10;AI-generated content may be incorrect."/>
                    <pic:cNvPicPr/>
                  </pic:nvPicPr>
                  <pic:blipFill rotWithShape="1">
                    <a:blip r:embed="rId40"/>
                    <a:srcRect t="1958" b="22031"/>
                    <a:stretch>
                      <a:fillRect/>
                    </a:stretch>
                  </pic:blipFill>
                  <pic:spPr bwMode="auto">
                    <a:xfrm>
                      <a:off x="0" y="0"/>
                      <a:ext cx="5939790" cy="2217420"/>
                    </a:xfrm>
                    <a:prstGeom prst="rect">
                      <a:avLst/>
                    </a:prstGeom>
                    <a:ln>
                      <a:noFill/>
                    </a:ln>
                    <a:extLst>
                      <a:ext uri="{53640926-AAD7-44D8-BBD7-CCE9431645EC}">
                        <a14:shadowObscured xmlns:a14="http://schemas.microsoft.com/office/drawing/2010/main"/>
                      </a:ext>
                    </a:extLst>
                  </pic:spPr>
                </pic:pic>
              </a:graphicData>
            </a:graphic>
          </wp:inline>
        </w:drawing>
      </w:r>
    </w:p>
    <w:p w14:paraId="7B540CF3" w14:textId="6CF7EF85" w:rsidR="0040302F" w:rsidRDefault="0040302F" w:rsidP="0040302F">
      <w:pPr>
        <w:rPr>
          <w:lang w:val="vi-VN"/>
        </w:rPr>
      </w:pPr>
      <w:r w:rsidRPr="0040302F">
        <w:rPr>
          <w:lang w:val="vi-VN"/>
        </w:rPr>
        <w:lastRenderedPageBreak/>
        <w:t>Kết quả cho thấy hệ thống có nhiều tên miền phụ, mỗi tên miền được ánh xạ tới địa chỉ IP tương ứng; ví dụ dev.example.com, m.example.com,</w:t>
      </w:r>
      <w:r w:rsidR="00C945AA">
        <w:rPr>
          <w:lang w:val="vi-VN"/>
        </w:rPr>
        <w:t xml:space="preserve"> ... . Mỗi miền phụ đều có IP tương ứng của mình. Vì vậy, chuyển qua </w:t>
      </w:r>
      <w:r w:rsidR="00F3133B">
        <w:rPr>
          <w:lang w:val="vi-VN"/>
        </w:rPr>
        <w:t>xem</w:t>
      </w:r>
      <w:r w:rsidR="009173FE">
        <w:rPr>
          <w:lang w:val="vi-VN"/>
        </w:rPr>
        <w:t xml:space="preserve"> kết quả quét bằng </w:t>
      </w:r>
      <w:r w:rsidR="002C22BF">
        <w:rPr>
          <w:lang w:val="vi-VN"/>
        </w:rPr>
        <w:t>N</w:t>
      </w:r>
      <w:r w:rsidR="009173FE">
        <w:rPr>
          <w:lang w:val="vi-VN"/>
        </w:rPr>
        <w:t>map:</w:t>
      </w:r>
    </w:p>
    <w:p w14:paraId="21CD418C" w14:textId="0C0A1F00" w:rsidR="00C67FDB" w:rsidRDefault="00C67FDB" w:rsidP="00B21CC0">
      <w:pPr>
        <w:ind w:firstLine="0"/>
        <w:rPr>
          <w:lang w:val="vi-VN"/>
        </w:rPr>
      </w:pPr>
      <w:r w:rsidRPr="00C67FDB">
        <w:rPr>
          <w:noProof/>
          <w:lang w:val="vi-VN"/>
        </w:rPr>
        <w:drawing>
          <wp:inline distT="0" distB="0" distL="0" distR="0" wp14:anchorId="09DAECB7" wp14:editId="4978CD34">
            <wp:extent cx="5939790" cy="2846070"/>
            <wp:effectExtent l="0" t="0" r="3810" b="0"/>
            <wp:docPr id="329972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2162" name="Picture 1" descr="A screenshot of a computer&#10;&#10;AI-generated content may be incorrect."/>
                    <pic:cNvPicPr/>
                  </pic:nvPicPr>
                  <pic:blipFill>
                    <a:blip r:embed="rId41"/>
                    <a:stretch>
                      <a:fillRect/>
                    </a:stretch>
                  </pic:blipFill>
                  <pic:spPr>
                    <a:xfrm>
                      <a:off x="0" y="0"/>
                      <a:ext cx="5939790" cy="2846070"/>
                    </a:xfrm>
                    <a:prstGeom prst="rect">
                      <a:avLst/>
                    </a:prstGeom>
                  </pic:spPr>
                </pic:pic>
              </a:graphicData>
            </a:graphic>
          </wp:inline>
        </w:drawing>
      </w:r>
    </w:p>
    <w:p w14:paraId="001D8BA1" w14:textId="02C2015A" w:rsidR="00F15503" w:rsidRPr="00EB6F80" w:rsidRDefault="00F15503" w:rsidP="00EB6F80">
      <w:pPr>
        <w:rPr>
          <w:lang w:val="vi-VN"/>
        </w:rPr>
      </w:pPr>
      <w:r w:rsidRPr="00EB6F80">
        <w:rPr>
          <w:lang w:val="vi-VN"/>
        </w:rPr>
        <w:t xml:space="preserve">Giao diện hiển thị cho thấy rằng kết quả quét </w:t>
      </w:r>
      <w:r w:rsidR="00BF21D4" w:rsidRPr="00EB6F80">
        <w:rPr>
          <w:lang w:val="vi-VN"/>
        </w:rPr>
        <w:t>N</w:t>
      </w:r>
      <w:r w:rsidRPr="00EB6F80">
        <w:rPr>
          <w:lang w:val="vi-VN"/>
        </w:rPr>
        <w:t xml:space="preserve">map trên từng ip, trong đó với bản ghi đầu tiên của ip </w:t>
      </w:r>
      <w:r w:rsidR="00533C6E" w:rsidRPr="00EB6F80">
        <w:rPr>
          <w:lang w:val="vi-VN"/>
        </w:rPr>
        <w:t>125.235.4.</w:t>
      </w:r>
      <w:r w:rsidR="005254F0" w:rsidRPr="00EB6F80">
        <w:rPr>
          <w:lang w:val="vi-VN"/>
        </w:rPr>
        <w:t xml:space="preserve">59 không phát </w:t>
      </w:r>
      <w:r w:rsidR="00415C4F" w:rsidRPr="00EB6F80">
        <w:rPr>
          <w:lang w:val="vi-VN"/>
        </w:rPr>
        <w:t xml:space="preserve">hiện cổng, dịch vụ nào cả. </w:t>
      </w:r>
      <w:r w:rsidR="00EB6F80" w:rsidRPr="00EB6F80">
        <w:rPr>
          <w:lang w:val="vi-VN"/>
        </w:rPr>
        <w:t>Tương tự, các IP khác cũng không phát hiện dịch vụ nào</w:t>
      </w:r>
      <w:r w:rsidR="00415C4F" w:rsidRPr="00EB6F80">
        <w:rPr>
          <w:lang w:val="vi-VN"/>
        </w:rPr>
        <w:t xml:space="preserve">. Do đó hệ thống sẽ không thể phân tích kết quả quét </w:t>
      </w:r>
      <w:r w:rsidR="00BF21D4" w:rsidRPr="00EB6F80">
        <w:rPr>
          <w:lang w:val="vi-VN"/>
        </w:rPr>
        <w:t>N</w:t>
      </w:r>
      <w:r w:rsidR="00415C4F" w:rsidRPr="00EB6F80">
        <w:rPr>
          <w:lang w:val="vi-VN"/>
        </w:rPr>
        <w:t>map bằng AI được:</w:t>
      </w:r>
    </w:p>
    <w:p w14:paraId="568353FC" w14:textId="618BF908" w:rsidR="00550AE4" w:rsidRDefault="00550AE4" w:rsidP="00B21CC0">
      <w:pPr>
        <w:ind w:firstLine="0"/>
        <w:rPr>
          <w:lang w:val="vi-VN"/>
        </w:rPr>
      </w:pPr>
      <w:r w:rsidRPr="00550AE4">
        <w:rPr>
          <w:noProof/>
          <w:lang w:val="vi-VN"/>
        </w:rPr>
        <w:drawing>
          <wp:inline distT="0" distB="0" distL="0" distR="0" wp14:anchorId="51DD9048" wp14:editId="5930BF06">
            <wp:extent cx="5939790" cy="1562100"/>
            <wp:effectExtent l="0" t="0" r="3810" b="0"/>
            <wp:docPr id="164421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1597" name="Picture 1" descr="A screenshot of a computer&#10;&#10;AI-generated content may be incorrect."/>
                    <pic:cNvPicPr/>
                  </pic:nvPicPr>
                  <pic:blipFill>
                    <a:blip r:embed="rId42"/>
                    <a:stretch>
                      <a:fillRect/>
                    </a:stretch>
                  </pic:blipFill>
                  <pic:spPr>
                    <a:xfrm>
                      <a:off x="0" y="0"/>
                      <a:ext cx="5939790" cy="1562100"/>
                    </a:xfrm>
                    <a:prstGeom prst="rect">
                      <a:avLst/>
                    </a:prstGeom>
                  </pic:spPr>
                </pic:pic>
              </a:graphicData>
            </a:graphic>
          </wp:inline>
        </w:drawing>
      </w:r>
    </w:p>
    <w:p w14:paraId="3D4955EB" w14:textId="49B11359" w:rsidR="00415C4F" w:rsidRDefault="007D1EF9" w:rsidP="007D1EF9">
      <w:pPr>
        <w:rPr>
          <w:lang w:val="vi-VN"/>
        </w:rPr>
      </w:pPr>
      <w:r>
        <w:rPr>
          <w:lang w:val="vi-VN"/>
        </w:rPr>
        <w:t xml:space="preserve">Chuyển qua xem kết quả quét </w:t>
      </w:r>
      <w:r w:rsidR="00A078DD">
        <w:rPr>
          <w:lang w:val="vi-VN"/>
        </w:rPr>
        <w:t>bằng Nuclei:</w:t>
      </w:r>
    </w:p>
    <w:p w14:paraId="3AD09783" w14:textId="77777777" w:rsidR="00A078DD" w:rsidRDefault="00A078DD" w:rsidP="00B21CC0">
      <w:pPr>
        <w:ind w:firstLine="0"/>
        <w:rPr>
          <w:lang w:val="vi-VN"/>
        </w:rPr>
      </w:pPr>
      <w:r w:rsidRPr="00550AE4">
        <w:rPr>
          <w:noProof/>
          <w:lang w:val="vi-VN"/>
        </w:rPr>
        <w:drawing>
          <wp:inline distT="0" distB="0" distL="0" distR="0" wp14:anchorId="124738F7" wp14:editId="1B60DF5A">
            <wp:extent cx="5939790" cy="1569085"/>
            <wp:effectExtent l="0" t="0" r="3810" b="0"/>
            <wp:docPr id="1778209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09585" name="Picture 1" descr="A screenshot of a computer&#10;&#10;AI-generated content may be incorrect."/>
                    <pic:cNvPicPr/>
                  </pic:nvPicPr>
                  <pic:blipFill>
                    <a:blip r:embed="rId43"/>
                    <a:stretch>
                      <a:fillRect/>
                    </a:stretch>
                  </pic:blipFill>
                  <pic:spPr>
                    <a:xfrm>
                      <a:off x="0" y="0"/>
                      <a:ext cx="5939790" cy="1569085"/>
                    </a:xfrm>
                    <a:prstGeom prst="rect">
                      <a:avLst/>
                    </a:prstGeom>
                  </pic:spPr>
                </pic:pic>
              </a:graphicData>
            </a:graphic>
          </wp:inline>
        </w:drawing>
      </w:r>
    </w:p>
    <w:p w14:paraId="188F7E23" w14:textId="4FD7D5C3" w:rsidR="00A078DD" w:rsidRDefault="009A6452" w:rsidP="00B21CC0">
      <w:pPr>
        <w:ind w:firstLine="0"/>
        <w:rPr>
          <w:lang w:val="vi-VN"/>
        </w:rPr>
      </w:pPr>
      <w:r>
        <w:rPr>
          <w:lang w:val="vi-VN"/>
        </w:rPr>
        <w:tab/>
        <w:t xml:space="preserve">Kết quả cho thấy rằng </w:t>
      </w:r>
      <w:r w:rsidR="009C5D11">
        <w:rPr>
          <w:lang w:val="vi-VN"/>
        </w:rPr>
        <w:t xml:space="preserve">có bốn template được phát hiện. Tuy nhiên cả bốn template này đều chỉ ở mức thông tin (info) </w:t>
      </w:r>
      <w:r w:rsidR="00B71764">
        <w:rPr>
          <w:lang w:val="vi-VN"/>
        </w:rPr>
        <w:t>như sau:</w:t>
      </w:r>
    </w:p>
    <w:p w14:paraId="46EA0316" w14:textId="785025A5" w:rsidR="00B71764" w:rsidRPr="00E02E2D" w:rsidRDefault="00B71764" w:rsidP="00E02E2D">
      <w:pPr>
        <w:pStyle w:val="ListParagraph"/>
        <w:numPr>
          <w:ilvl w:val="0"/>
          <w:numId w:val="156"/>
        </w:numPr>
        <w:rPr>
          <w:lang w:val="vi-VN"/>
        </w:rPr>
      </w:pPr>
      <w:r w:rsidRPr="00E02E2D">
        <w:lastRenderedPageBreak/>
        <w:t xml:space="preserve">Template azure-domain-tenant phát hiện rằng example.com có thể trỏ hoặc liên quan đến tenant Azure AD có </w:t>
      </w:r>
      <w:r w:rsidR="00E02E2D" w:rsidRPr="00E02E2D">
        <w:t>ID</w:t>
      </w:r>
      <w:r w:rsidR="00E02E2D" w:rsidRPr="00E02E2D">
        <w:rPr>
          <w:lang w:val="vi-VN"/>
        </w:rPr>
        <w:t>.</w:t>
      </w:r>
    </w:p>
    <w:p w14:paraId="767905A4" w14:textId="28CDFE3F" w:rsidR="00B71764" w:rsidRPr="00E02E2D" w:rsidRDefault="00E02E2D" w:rsidP="00E02E2D">
      <w:pPr>
        <w:pStyle w:val="ListParagraph"/>
        <w:numPr>
          <w:ilvl w:val="0"/>
          <w:numId w:val="156"/>
        </w:numPr>
        <w:rPr>
          <w:lang w:val="vi-VN"/>
        </w:rPr>
      </w:pPr>
      <w:r w:rsidRPr="00E02E2D">
        <w:rPr>
          <w:lang w:val="vi-VN"/>
        </w:rPr>
        <w:t xml:space="preserve">Template external-service-interaction cho thấy rằng server có phản hồi khi gửi request HTTP từ </w:t>
      </w:r>
      <w:r w:rsidR="00754700">
        <w:rPr>
          <w:lang w:val="vi-VN"/>
        </w:rPr>
        <w:t>N</w:t>
      </w:r>
      <w:r w:rsidRPr="00E02E2D">
        <w:rPr>
          <w:lang w:val="vi-VN"/>
        </w:rPr>
        <w:t>uclei, nhưng không phát hiện bất kỳ tương tác outbound bất thường nào.</w:t>
      </w:r>
    </w:p>
    <w:p w14:paraId="52D5A245" w14:textId="74301E96" w:rsidR="00E02E2D" w:rsidRPr="00E02E2D" w:rsidRDefault="00E02E2D" w:rsidP="00E02E2D">
      <w:pPr>
        <w:pStyle w:val="ListParagraph"/>
        <w:numPr>
          <w:ilvl w:val="0"/>
          <w:numId w:val="156"/>
        </w:numPr>
        <w:rPr>
          <w:lang w:val="vi-VN"/>
        </w:rPr>
      </w:pPr>
      <w:r w:rsidRPr="00E02E2D">
        <w:rPr>
          <w:lang w:val="vi-VN"/>
        </w:rPr>
        <w:t>Template waf-detect:akamai xác định website đang được bảo vệ bởi WAF Akamai.</w:t>
      </w:r>
    </w:p>
    <w:p w14:paraId="2CFD9E6F" w14:textId="61D8B65A" w:rsidR="00B71764" w:rsidRDefault="00E02E2D" w:rsidP="00E02E2D">
      <w:pPr>
        <w:pStyle w:val="ListParagraph"/>
        <w:numPr>
          <w:ilvl w:val="0"/>
          <w:numId w:val="156"/>
        </w:numPr>
        <w:rPr>
          <w:lang w:val="vi-VN"/>
        </w:rPr>
      </w:pPr>
      <w:r w:rsidRPr="00E02E2D">
        <w:t>Template request-based-interaction:dns kiểm tra khả năng tạo tương tác DNS ra bên ngoài (out-of-band).</w:t>
      </w:r>
    </w:p>
    <w:p w14:paraId="16726E49" w14:textId="75AA4741" w:rsidR="00E02E2D" w:rsidRPr="00E02E2D" w:rsidRDefault="00E02E2D" w:rsidP="00E02E2D">
      <w:pPr>
        <w:ind w:left="709" w:firstLine="0"/>
        <w:rPr>
          <w:lang w:val="vi-VN"/>
        </w:rPr>
      </w:pPr>
      <w:r>
        <w:rPr>
          <w:lang w:val="vi-VN"/>
        </w:rPr>
        <w:t xml:space="preserve">Tất cả template này chỉ cung cấp thêm thông tin về </w:t>
      </w:r>
      <w:r w:rsidR="006C72EB">
        <w:rPr>
          <w:lang w:val="vi-VN"/>
        </w:rPr>
        <w:t>ứng dụng web chứ chưa có nguy hiểm gì xảy ra. Điều đó cũng được ghi lại ở dưới kết quả phân tích AI</w:t>
      </w:r>
      <w:r w:rsidR="007E1EE4">
        <w:rPr>
          <w:lang w:val="vi-VN"/>
        </w:rPr>
        <w:t xml:space="preserve"> (Toàn bộ kết quả được lưu ở phần phụ lục)</w:t>
      </w:r>
      <w:r w:rsidR="006C72EB">
        <w:rPr>
          <w:lang w:val="vi-VN"/>
        </w:rPr>
        <w:t>:</w:t>
      </w:r>
    </w:p>
    <w:p w14:paraId="029FAA54" w14:textId="6E652F33" w:rsidR="00550AE4" w:rsidRDefault="00A078DD" w:rsidP="00B21CC0">
      <w:pPr>
        <w:ind w:firstLine="0"/>
        <w:rPr>
          <w:lang w:val="vi-VN"/>
        </w:rPr>
      </w:pPr>
      <w:r w:rsidRPr="007D7516">
        <w:rPr>
          <w:noProof/>
          <w:lang w:val="vi-VN"/>
        </w:rPr>
        <w:drawing>
          <wp:inline distT="0" distB="0" distL="0" distR="0" wp14:anchorId="4D894BD3" wp14:editId="5DC8AE4F">
            <wp:extent cx="5939790" cy="1349375"/>
            <wp:effectExtent l="0" t="0" r="3810" b="3175"/>
            <wp:docPr id="1459890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90516" name="Picture 1" descr="A screenshot of a computer&#10;&#10;AI-generated content may be incorrect."/>
                    <pic:cNvPicPr/>
                  </pic:nvPicPr>
                  <pic:blipFill>
                    <a:blip r:embed="rId44"/>
                    <a:stretch>
                      <a:fillRect/>
                    </a:stretch>
                  </pic:blipFill>
                  <pic:spPr>
                    <a:xfrm>
                      <a:off x="0" y="0"/>
                      <a:ext cx="5939790" cy="1349375"/>
                    </a:xfrm>
                    <a:prstGeom prst="rect">
                      <a:avLst/>
                    </a:prstGeom>
                  </pic:spPr>
                </pic:pic>
              </a:graphicData>
            </a:graphic>
          </wp:inline>
        </w:drawing>
      </w:r>
    </w:p>
    <w:p w14:paraId="384865D3" w14:textId="7E942EF8" w:rsidR="007B35FD" w:rsidRDefault="007B35FD" w:rsidP="007B35FD">
      <w:pPr>
        <w:rPr>
          <w:lang w:val="vi-VN"/>
        </w:rPr>
      </w:pPr>
      <w:r>
        <w:rPr>
          <w:lang w:val="vi-VN"/>
        </w:rPr>
        <w:t xml:space="preserve">Chuyển qua kết quả quét của </w:t>
      </w:r>
      <w:r w:rsidR="000C0A30">
        <w:rPr>
          <w:lang w:val="vi-VN"/>
        </w:rPr>
        <w:t>N</w:t>
      </w:r>
      <w:r>
        <w:rPr>
          <w:lang w:val="vi-VN"/>
        </w:rPr>
        <w:t>ikto:</w:t>
      </w:r>
    </w:p>
    <w:p w14:paraId="3C205885" w14:textId="4CD858F7" w:rsidR="00784C41" w:rsidRDefault="00784C41" w:rsidP="00B21CC0">
      <w:pPr>
        <w:ind w:firstLine="0"/>
        <w:rPr>
          <w:lang w:val="vi-VN"/>
        </w:rPr>
      </w:pPr>
      <w:r w:rsidRPr="00784C41">
        <w:rPr>
          <w:noProof/>
          <w:lang w:val="vi-VN"/>
        </w:rPr>
        <w:drawing>
          <wp:inline distT="0" distB="0" distL="0" distR="0" wp14:anchorId="22D9D2F3" wp14:editId="440B2C46">
            <wp:extent cx="5939790" cy="2148840"/>
            <wp:effectExtent l="0" t="0" r="3810" b="3810"/>
            <wp:docPr id="750019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19544" name="Picture 1" descr="A screenshot of a computer&#10;&#10;AI-generated content may be incorrect."/>
                    <pic:cNvPicPr/>
                  </pic:nvPicPr>
                  <pic:blipFill rotWithShape="1">
                    <a:blip r:embed="rId45"/>
                    <a:srcRect b="7440"/>
                    <a:stretch>
                      <a:fillRect/>
                    </a:stretch>
                  </pic:blipFill>
                  <pic:spPr bwMode="auto">
                    <a:xfrm>
                      <a:off x="0" y="0"/>
                      <a:ext cx="5939790" cy="2148840"/>
                    </a:xfrm>
                    <a:prstGeom prst="rect">
                      <a:avLst/>
                    </a:prstGeom>
                    <a:ln>
                      <a:noFill/>
                    </a:ln>
                    <a:extLst>
                      <a:ext uri="{53640926-AAD7-44D8-BBD7-CCE9431645EC}">
                        <a14:shadowObscured xmlns:a14="http://schemas.microsoft.com/office/drawing/2010/main"/>
                      </a:ext>
                    </a:extLst>
                  </pic:spPr>
                </pic:pic>
              </a:graphicData>
            </a:graphic>
          </wp:inline>
        </w:drawing>
      </w:r>
    </w:p>
    <w:p w14:paraId="4CB81954" w14:textId="7E509458" w:rsidR="007D7516" w:rsidRDefault="00BE7161" w:rsidP="00BE7161">
      <w:pPr>
        <w:rPr>
          <w:lang w:val="vi-VN"/>
        </w:rPr>
      </w:pPr>
      <w:r>
        <w:rPr>
          <w:lang w:val="vi-VN"/>
        </w:rPr>
        <w:t xml:space="preserve">Kết quả quét của Nikto cũng phát hiện ra một vài lỗ hổng. Tiếp đó chuyển qua xem phần phân tích của </w:t>
      </w:r>
      <w:r w:rsidR="007E1EE4">
        <w:rPr>
          <w:lang w:val="vi-VN"/>
        </w:rPr>
        <w:t>AI:</w:t>
      </w:r>
    </w:p>
    <w:p w14:paraId="74CD5F4E" w14:textId="31C5961A" w:rsidR="00961DB4" w:rsidRDefault="00961DB4" w:rsidP="00B21CC0">
      <w:pPr>
        <w:ind w:firstLine="0"/>
        <w:rPr>
          <w:lang w:val="vi-VN"/>
        </w:rPr>
      </w:pPr>
      <w:r w:rsidRPr="00961DB4">
        <w:rPr>
          <w:noProof/>
          <w:lang w:val="vi-VN"/>
        </w:rPr>
        <w:drawing>
          <wp:inline distT="0" distB="0" distL="0" distR="0" wp14:anchorId="041C2FCD" wp14:editId="7CB63892">
            <wp:extent cx="5939790" cy="1430020"/>
            <wp:effectExtent l="0" t="0" r="3810" b="0"/>
            <wp:docPr id="1992960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60518" name="Picture 1" descr="A screenshot of a computer&#10;&#10;AI-generated content may be incorrect."/>
                    <pic:cNvPicPr/>
                  </pic:nvPicPr>
                  <pic:blipFill>
                    <a:blip r:embed="rId46"/>
                    <a:stretch>
                      <a:fillRect/>
                    </a:stretch>
                  </pic:blipFill>
                  <pic:spPr>
                    <a:xfrm>
                      <a:off x="0" y="0"/>
                      <a:ext cx="5939790" cy="1430020"/>
                    </a:xfrm>
                    <a:prstGeom prst="rect">
                      <a:avLst/>
                    </a:prstGeom>
                  </pic:spPr>
                </pic:pic>
              </a:graphicData>
            </a:graphic>
          </wp:inline>
        </w:drawing>
      </w:r>
    </w:p>
    <w:p w14:paraId="6D9549D9" w14:textId="5E1E1190" w:rsidR="007E1EE4" w:rsidRDefault="007E1EE4" w:rsidP="00E23272">
      <w:pPr>
        <w:rPr>
          <w:lang w:val="vi-VN"/>
        </w:rPr>
      </w:pPr>
      <w:r>
        <w:rPr>
          <w:lang w:val="vi-VN"/>
        </w:rPr>
        <w:lastRenderedPageBreak/>
        <w:t xml:space="preserve">Kết quả phân tích cho thấy có hai mục được xếp ở mức medium là thiếu </w:t>
      </w:r>
      <w:r w:rsidRPr="007E1EE4">
        <w:rPr>
          <w:lang w:val="vi-VN"/>
        </w:rPr>
        <w:t>X-Frame-Options</w:t>
      </w:r>
      <w:r>
        <w:rPr>
          <w:lang w:val="vi-VN"/>
        </w:rPr>
        <w:t xml:space="preserve"> và </w:t>
      </w:r>
      <w:r w:rsidRPr="007E1EE4">
        <w:rPr>
          <w:lang w:val="vi-VN"/>
        </w:rPr>
        <w:t>X-Content-Type-</w:t>
      </w:r>
      <w:r w:rsidR="004F4DF2">
        <w:rPr>
          <w:lang w:val="vi-VN"/>
        </w:rPr>
        <w:t xml:space="preserve">Option. Điều này có thể dẫn đến tấn công clickjacking và tấn công MIME sniffing. Tuy nhiên trang web này chỉ thiết kế là một trang tĩnh để quét nên </w:t>
      </w:r>
      <w:r w:rsidR="000F68C0">
        <w:rPr>
          <w:lang w:val="vi-VN"/>
        </w:rPr>
        <w:t>việc thiếu tiêu đề này cũng không có ảnh hướng gì cả. Tương tự hai mục còn lại nói về việc thay đổi server banner</w:t>
      </w:r>
      <w:r w:rsidR="00B95B0A">
        <w:rPr>
          <w:lang w:val="vi-VN"/>
        </w:rPr>
        <w:t xml:space="preserve"> từ </w:t>
      </w:r>
      <w:r w:rsidR="00B95B0A" w:rsidRPr="00B95B0A">
        <w:rPr>
          <w:lang w:val="vi-VN"/>
        </w:rPr>
        <w:t>AkamaiNetStorage</w:t>
      </w:r>
      <w:r w:rsidR="00B95B0A">
        <w:rPr>
          <w:lang w:val="vi-VN"/>
        </w:rPr>
        <w:t xml:space="preserve"> sang </w:t>
      </w:r>
      <w:r w:rsidR="000F68C0">
        <w:rPr>
          <w:lang w:val="vi-VN"/>
        </w:rPr>
        <w:t xml:space="preserve"> </w:t>
      </w:r>
      <w:r w:rsidR="00B95B0A" w:rsidRPr="00B95B0A">
        <w:rPr>
          <w:lang w:val="vi-VN"/>
        </w:rPr>
        <w:t>AkamaiGHost</w:t>
      </w:r>
      <w:r w:rsidR="00B95B0A">
        <w:rPr>
          <w:lang w:val="vi-VN"/>
        </w:rPr>
        <w:t xml:space="preserve"> và đăng nhập thử với tài khoản mặc định của Akamai Storage cũng không có tác dụng, phần quét tìm endpoint và lỗ hổng trên trang web cũng không hoạt động được ở </w:t>
      </w:r>
      <w:r w:rsidR="00D01C18">
        <w:rPr>
          <w:lang w:val="vi-VN"/>
        </w:rPr>
        <w:t>mục tiêu kịch bản này.</w:t>
      </w:r>
    </w:p>
    <w:p w14:paraId="3384E2D2" w14:textId="5B3CD523" w:rsidR="00A32F1C" w:rsidRPr="00A32F1C" w:rsidRDefault="00A32F1C" w:rsidP="00A32F1C">
      <w:pPr>
        <w:pStyle w:val="Heading4"/>
        <w:rPr>
          <w:lang w:val="vi-VN"/>
        </w:rPr>
      </w:pPr>
      <w:r>
        <w:t>Kết</w:t>
      </w:r>
      <w:r>
        <w:rPr>
          <w:lang w:val="vi-VN"/>
        </w:rPr>
        <w:t xml:space="preserve"> luận</w:t>
      </w:r>
    </w:p>
    <w:p w14:paraId="63054C2E" w14:textId="1810B018" w:rsidR="00E23272" w:rsidRPr="00E23272" w:rsidRDefault="00E23272" w:rsidP="00F041FA">
      <w:pPr>
        <w:rPr>
          <w:lang w:val="vi-VN"/>
        </w:rPr>
      </w:pPr>
      <w:r w:rsidRPr="00E23272">
        <w:rPr>
          <w:lang w:val="vi-VN"/>
        </w:rPr>
        <w:t xml:space="preserve">Kịch bản </w:t>
      </w:r>
      <w:r>
        <w:rPr>
          <w:lang w:val="vi-VN"/>
        </w:rPr>
        <w:t xml:space="preserve">đã </w:t>
      </w:r>
      <w:r w:rsidRPr="00E23272">
        <w:rPr>
          <w:lang w:val="vi-VN"/>
        </w:rPr>
        <w:t xml:space="preserve">cho thấy hệ thống </w:t>
      </w:r>
      <w:r w:rsidR="00D72798">
        <w:rPr>
          <w:lang w:val="vi-VN"/>
        </w:rPr>
        <w:t>P</w:t>
      </w:r>
      <w:r w:rsidRPr="00E23272">
        <w:rPr>
          <w:lang w:val="vi-VN"/>
        </w:rPr>
        <w:t>entest-</w:t>
      </w:r>
      <w:r w:rsidR="00D72798">
        <w:rPr>
          <w:lang w:val="vi-VN"/>
        </w:rPr>
        <w:t>A</w:t>
      </w:r>
      <w:r w:rsidRPr="00E23272">
        <w:rPr>
          <w:lang w:val="vi-VN"/>
        </w:rPr>
        <w:t xml:space="preserve">uto vận hành đúng quy trình: thu thập subdomain từ crt.sh, ánh xạ IP và thực hiện quét tự động bằng Nmap, Nuclei và Nikto. Kết quả cho thấy hầu hết IP của example.com không mở dịch vụ đáng chú ý, nên Nmap không tạo ra bản ghi phân tích </w:t>
      </w:r>
      <w:r>
        <w:rPr>
          <w:lang w:val="vi-VN"/>
        </w:rPr>
        <w:t xml:space="preserve">AI, </w:t>
      </w:r>
      <w:r w:rsidR="00F041FA">
        <w:rPr>
          <w:lang w:val="vi-VN"/>
        </w:rPr>
        <w:t>p</w:t>
      </w:r>
      <w:r w:rsidRPr="00E23272">
        <w:rPr>
          <w:lang w:val="vi-VN"/>
        </w:rPr>
        <w:t>hù hợp với đặc tính của domain mẫu.</w:t>
      </w:r>
      <w:r w:rsidR="00F041FA">
        <w:rPr>
          <w:lang w:val="vi-VN"/>
        </w:rPr>
        <w:t xml:space="preserve"> </w:t>
      </w:r>
      <w:r w:rsidRPr="00E23272">
        <w:rPr>
          <w:lang w:val="vi-VN"/>
        </w:rPr>
        <w:t>Trong khi đó, Nuclei và Nikto ghi nhận một số thông tin ở mức informational và medium như WAF Akamai, thiếu một số header bảo mật hoặc thay đổi banner. Mô-đun AI phân loại chính xác mức rủi ro và đưa ra giải thích hợp lý.</w:t>
      </w:r>
      <w:r w:rsidR="00F041FA">
        <w:rPr>
          <w:lang w:val="vi-VN"/>
        </w:rPr>
        <w:t xml:space="preserve"> </w:t>
      </w:r>
      <w:r w:rsidRPr="00E23272">
        <w:rPr>
          <w:lang w:val="vi-VN"/>
        </w:rPr>
        <w:t>Tổng thể, kịch bản chứng minh pipeline của hệ thống hoạt động ổn định, tự động hóa tốt và phân tích AI chính xác, tạo nền tảng để triển khai trên các mục tiêu phức tạp hơn trong các kịch bản tiếp theo.</w:t>
      </w:r>
    </w:p>
    <w:p w14:paraId="025565B3" w14:textId="4DBFC9E5" w:rsidR="00B95B0A" w:rsidRDefault="006A111B" w:rsidP="006A111B">
      <w:pPr>
        <w:pStyle w:val="Heading3"/>
        <w:rPr>
          <w:lang w:val="vi-VN"/>
        </w:rPr>
      </w:pPr>
      <w:bookmarkStart w:id="82" w:name="_Toc214386362"/>
      <w:r>
        <w:rPr>
          <w:lang w:val="vi-VN"/>
        </w:rPr>
        <w:t>Kịch bản 3</w:t>
      </w:r>
      <w:bookmarkEnd w:id="82"/>
    </w:p>
    <w:p w14:paraId="48332CAE" w14:textId="77777777" w:rsidR="006A111B" w:rsidRDefault="006A111B" w:rsidP="006A111B">
      <w:pPr>
        <w:pStyle w:val="Heading4"/>
        <w:rPr>
          <w:lang w:val="vi-VN"/>
        </w:rPr>
      </w:pPr>
      <w:r w:rsidRPr="000A0683">
        <w:t>Mục tiêu</w:t>
      </w:r>
    </w:p>
    <w:p w14:paraId="1AE11F69" w14:textId="27404A82" w:rsidR="00185954" w:rsidRPr="00185954" w:rsidRDefault="00185954" w:rsidP="004A5BA6">
      <w:pPr>
        <w:rPr>
          <w:lang w:val="vi-VN" w:eastAsia="vi-VN" w:bidi="ar-SA"/>
        </w:rPr>
      </w:pPr>
      <w:r w:rsidRPr="00185954">
        <w:rPr>
          <w:lang w:val="vi-VN" w:eastAsia="vi-VN" w:bidi="ar-SA"/>
        </w:rPr>
        <w:t xml:space="preserve">Mục tiêu của kịch bản này là đánh giá toàn diện khả năng của công cụ </w:t>
      </w:r>
      <w:r w:rsidR="00F97E71">
        <w:rPr>
          <w:lang w:val="vi-VN" w:eastAsia="vi-VN" w:bidi="ar-SA"/>
        </w:rPr>
        <w:t>P</w:t>
      </w:r>
      <w:r w:rsidRPr="00185954">
        <w:rPr>
          <w:lang w:val="vi-VN" w:eastAsia="vi-VN" w:bidi="ar-SA"/>
        </w:rPr>
        <w:t>entest-</w:t>
      </w:r>
      <w:r w:rsidR="00F97E71">
        <w:rPr>
          <w:lang w:val="vi-VN" w:eastAsia="vi-VN" w:bidi="ar-SA"/>
        </w:rPr>
        <w:t>A</w:t>
      </w:r>
      <w:r w:rsidRPr="00185954">
        <w:rPr>
          <w:lang w:val="vi-VN" w:eastAsia="vi-VN" w:bidi="ar-SA"/>
        </w:rPr>
        <w:t>uto khi tiến hành kiểm thử trên một máy chủ web được xây dựng theo mô hình dễ khai thác. Thông qua kịch bản này, hệ thống sẽ được kiểm tra khả năng tích hợp và vận hành đồng thời nhiều công cụ kiểm thử bảo mật khác nhau, bao gồm Nmap, Nikto và Nuclei, nhằm thu thập thông tin dịch vụ, phát hiện cấu hình sai, và nhận diện các lỗ hổng tiềm ẩn. Kết quả từ các công cụ quét này sau đó sẽ được chuyển sang mô-đun AI để phân tích chuyên sâu, chuẩn hóa dữ liệu và đưa ra đánh giá rủi ro một cách hệ thống.</w:t>
      </w:r>
    </w:p>
    <w:p w14:paraId="497EBA43" w14:textId="77777777" w:rsidR="00185954" w:rsidRPr="00185954" w:rsidRDefault="00185954" w:rsidP="004A5BA6">
      <w:pPr>
        <w:rPr>
          <w:lang w:val="vi-VN" w:eastAsia="vi-VN" w:bidi="ar-SA"/>
        </w:rPr>
      </w:pPr>
      <w:r w:rsidRPr="00185954">
        <w:rPr>
          <w:lang w:val="vi-VN" w:eastAsia="vi-VN" w:bidi="ar-SA"/>
        </w:rPr>
        <w:t xml:space="preserve">Bên cạnh khả năng quét truyền thống, kịch bản còn hướng đến việc kiểm tra tính thông minh của công cụ trong khâu phân tích mở rộng. Cụ thể, mô-đun AI sẽ được sử dụng để tự động phát hiện các endpoint trên ứng dụng web mục tiêu, bao gồm cả các đường dẫn và tham số có thể không được liệt kê rõ ràng trong giao diện. Trên từng endpoint thu được, AI sẽ tiến hành phân tích phương thức xử lý </w:t>
      </w:r>
      <w:r w:rsidRPr="00185954">
        <w:rPr>
          <w:lang w:val="vi-VN" w:eastAsia="vi-VN" w:bidi="ar-SA"/>
        </w:rPr>
        <w:lastRenderedPageBreak/>
        <w:t>(method), tham số đầu vào, và mô hình phản hồi để dự đoán các lỗ hổng tiềm năng như SQL Injection, XSS, LFI/RFI, Command Injection, File Upload…, từ đó xây dựng danh sách rủi ro có khả năng xảy ra trên từng khu vực của hệ thống.</w:t>
      </w:r>
    </w:p>
    <w:p w14:paraId="1DBC823F" w14:textId="2FE80319" w:rsidR="00185954" w:rsidRPr="00185954" w:rsidRDefault="00185954" w:rsidP="004A5BA6">
      <w:pPr>
        <w:rPr>
          <w:lang w:val="vi-VN" w:eastAsia="vi-VN" w:bidi="ar-SA"/>
        </w:rPr>
      </w:pPr>
      <w:r w:rsidRPr="00185954">
        <w:rPr>
          <w:lang w:val="vi-VN" w:eastAsia="vi-VN" w:bidi="ar-SA"/>
        </w:rPr>
        <w:t xml:space="preserve">Ngoài ra, kịch bản cũng kiểm tra khả năng sinh payload của AI dựa trên từng loại lỗ hổng được dự đoán. Các payload được tạo ra phải bám sát hành vi từng endpoint, phù hợp với đặc điểm lỗ hổng, và có khả năng cao hỗ trợ kiểm thử thực tế. Việc phân tích này giúp đánh giá năng lực hỗ trợ khai thác bán tự động của công cụ, hướng tới xây dựng một pipeline kiểm thử đầy đủ từ quét – phân tích – phát </w:t>
      </w:r>
      <w:r>
        <w:rPr>
          <w:lang w:val="vi-VN" w:eastAsia="vi-VN" w:bidi="ar-SA"/>
        </w:rPr>
        <w:t xml:space="preserve">hiện, </w:t>
      </w:r>
      <w:r w:rsidRPr="00185954">
        <w:rPr>
          <w:lang w:val="vi-VN" w:eastAsia="vi-VN" w:bidi="ar-SA"/>
        </w:rPr>
        <w:t>gợi ý khai thác.</w:t>
      </w:r>
    </w:p>
    <w:p w14:paraId="63DD5F8F" w14:textId="0B4A3064" w:rsidR="00185954" w:rsidRPr="00185954" w:rsidRDefault="00185954" w:rsidP="004A5BA6">
      <w:pPr>
        <w:rPr>
          <w:lang w:val="vi-VN" w:eastAsia="vi-VN" w:bidi="ar-SA"/>
        </w:rPr>
      </w:pPr>
      <w:r w:rsidRPr="00185954">
        <w:rPr>
          <w:lang w:val="vi-VN" w:eastAsia="vi-VN" w:bidi="ar-SA"/>
        </w:rPr>
        <w:t xml:space="preserve">Kết quả mong </w:t>
      </w:r>
      <w:r w:rsidR="0027175B">
        <w:rPr>
          <w:lang w:val="vi-VN" w:eastAsia="vi-VN" w:bidi="ar-SA"/>
        </w:rPr>
        <w:t>đợi:</w:t>
      </w:r>
      <w:r w:rsidRPr="00185954">
        <w:rPr>
          <w:lang w:val="vi-VN" w:eastAsia="vi-VN" w:bidi="ar-SA"/>
        </w:rPr>
        <w:t xml:space="preserve"> bao gồm một bản ghi chi tiết về toàn bộ các endpoint được AI trích xuất, kèm theo phương thức truy cập, tham số liên quan và danh sách lỗ hổng tiềm năng tương ứng. Đồng thời, một bản ghi phân tích payload cũng được tạo ra, thể hiện nhóm payload phù hợp cho từng lỗ hổng và đánh giá khả năng áp dụng vào thực tế. Qua đó, kịch bản này giúp xác định rõ mức độ thông minh và độ chính xác của hệ thống trong việc tự động hóa kiểm thử an toàn ứng dụng web.</w:t>
      </w:r>
    </w:p>
    <w:p w14:paraId="0B5F0E42" w14:textId="77777777" w:rsidR="0069326B" w:rsidRDefault="0069326B" w:rsidP="0069326B">
      <w:pPr>
        <w:pStyle w:val="Heading4"/>
        <w:rPr>
          <w:lang w:val="vi-VN" w:eastAsia="vi-VN" w:bidi="ar-SA"/>
        </w:rPr>
      </w:pPr>
      <w:r>
        <w:rPr>
          <w:lang w:val="vi-VN" w:eastAsia="vi-VN" w:bidi="ar-SA"/>
        </w:rPr>
        <w:t>Môi trường lab chuẩn bị</w:t>
      </w:r>
    </w:p>
    <w:p w14:paraId="79636039" w14:textId="21A2858E" w:rsidR="00C167C3" w:rsidRPr="00F12FFC" w:rsidRDefault="00F12FFC" w:rsidP="004A5BA6">
      <w:pPr>
        <w:pStyle w:val="ListParagraph"/>
        <w:numPr>
          <w:ilvl w:val="0"/>
          <w:numId w:val="159"/>
        </w:numPr>
        <w:ind w:left="1069"/>
        <w:rPr>
          <w:lang w:val="vi-VN" w:eastAsia="vi-VN" w:bidi="ar-SA"/>
        </w:rPr>
      </w:pPr>
      <w:r>
        <w:rPr>
          <w:lang w:val="vi-VN" w:eastAsia="vi-VN" w:bidi="ar-SA"/>
        </w:rPr>
        <w:t xml:space="preserve">Hệ điều hành: </w:t>
      </w:r>
      <w:r w:rsidR="00B624CA" w:rsidRPr="00B624CA">
        <w:rPr>
          <w:lang w:val="vi-VN" w:eastAsia="vi-VN" w:bidi="ar-SA"/>
        </w:rPr>
        <w:t xml:space="preserve">Linux </w:t>
      </w:r>
      <w:r w:rsidR="00CE07CC">
        <w:rPr>
          <w:lang w:val="vi-VN" w:eastAsia="vi-VN" w:bidi="ar-SA"/>
        </w:rPr>
        <w:t>Debian.s</w:t>
      </w:r>
    </w:p>
    <w:p w14:paraId="009F4DA3" w14:textId="3FA4BC98" w:rsidR="0027175B" w:rsidRDefault="00C167C3" w:rsidP="004A5BA6">
      <w:pPr>
        <w:pStyle w:val="ListParagraph"/>
        <w:numPr>
          <w:ilvl w:val="0"/>
          <w:numId w:val="158"/>
        </w:numPr>
        <w:ind w:left="1069"/>
        <w:rPr>
          <w:lang w:val="vi-VN" w:eastAsia="vi-VN" w:bidi="ar-SA"/>
        </w:rPr>
      </w:pPr>
      <w:r>
        <w:rPr>
          <w:lang w:val="vi-VN" w:eastAsia="vi-VN" w:bidi="ar-SA"/>
        </w:rPr>
        <w:t>IP: 10.30.10.</w:t>
      </w:r>
      <w:r w:rsidR="00CE07CC">
        <w:rPr>
          <w:lang w:val="vi-VN" w:eastAsia="vi-VN" w:bidi="ar-SA"/>
        </w:rPr>
        <w:t>130.</w:t>
      </w:r>
    </w:p>
    <w:p w14:paraId="13D77ACF" w14:textId="32F4DE77" w:rsidR="00B624CA" w:rsidRDefault="00B624CA" w:rsidP="004A5BA6">
      <w:pPr>
        <w:pStyle w:val="ListParagraph"/>
        <w:numPr>
          <w:ilvl w:val="0"/>
          <w:numId w:val="158"/>
        </w:numPr>
        <w:ind w:left="1069"/>
        <w:rPr>
          <w:lang w:val="vi-VN" w:eastAsia="vi-VN" w:bidi="ar-SA"/>
        </w:rPr>
      </w:pPr>
      <w:r>
        <w:rPr>
          <w:lang w:val="vi-VN" w:eastAsia="vi-VN" w:bidi="ar-SA"/>
        </w:rPr>
        <w:t xml:space="preserve">Cổng mở: 22/tcp cho SSH, 80/tcp cho HTTP Apache, 3306/tcp cho </w:t>
      </w:r>
      <w:r w:rsidR="00CE07CC">
        <w:rPr>
          <w:lang w:val="vi-VN" w:eastAsia="vi-VN" w:bidi="ar-SA"/>
        </w:rPr>
        <w:t>MySQL.</w:t>
      </w:r>
    </w:p>
    <w:p w14:paraId="52B76258" w14:textId="29849130" w:rsidR="009034BE" w:rsidRDefault="009034BE" w:rsidP="004A5BA6">
      <w:pPr>
        <w:pStyle w:val="ListParagraph"/>
        <w:numPr>
          <w:ilvl w:val="0"/>
          <w:numId w:val="158"/>
        </w:numPr>
        <w:ind w:left="1069"/>
        <w:rPr>
          <w:lang w:val="vi-VN" w:eastAsia="vi-VN" w:bidi="ar-SA"/>
        </w:rPr>
      </w:pPr>
      <w:r>
        <w:rPr>
          <w:lang w:val="vi-VN" w:eastAsia="vi-VN" w:bidi="ar-SA"/>
        </w:rPr>
        <w:t>Ứng dụng web:</w:t>
      </w:r>
      <w:r w:rsidRPr="009034BE">
        <w:rPr>
          <w:szCs w:val="28"/>
          <w:lang w:val="vi-VN"/>
        </w:rPr>
        <w:t xml:space="preserve"> </w:t>
      </w:r>
      <w:r w:rsidRPr="009034BE">
        <w:rPr>
          <w:lang w:val="vi-VN" w:eastAsia="vi-VN" w:bidi="ar-SA"/>
        </w:rPr>
        <w:t>Web vulnerable chứa các cơ chế upload file, xử lý session</w:t>
      </w:r>
      <w:r w:rsidR="009A7AB8">
        <w:rPr>
          <w:lang w:val="vi-VN" w:eastAsia="vi-VN" w:bidi="ar-SA"/>
        </w:rPr>
        <w:t xml:space="preserve"> bị dính các lỗ hổng web File Upload, LFI.</w:t>
      </w:r>
    </w:p>
    <w:p w14:paraId="118074D7" w14:textId="155D30A5" w:rsidR="009A7AB8" w:rsidRDefault="009A7AB8" w:rsidP="004A5BA6">
      <w:pPr>
        <w:pStyle w:val="ListParagraph"/>
        <w:numPr>
          <w:ilvl w:val="0"/>
          <w:numId w:val="158"/>
        </w:numPr>
        <w:ind w:left="1069"/>
        <w:rPr>
          <w:lang w:val="vi-VN" w:eastAsia="vi-VN" w:bidi="ar-SA"/>
        </w:rPr>
      </w:pPr>
      <w:r w:rsidRPr="009A7AB8">
        <w:rPr>
          <w:lang w:val="vi-VN" w:eastAsia="vi-VN" w:bidi="ar-SA"/>
        </w:rPr>
        <w:t>Không có cơ chế bảo vệ:</w:t>
      </w:r>
      <w:r w:rsidR="009265DF">
        <w:rPr>
          <w:lang w:val="vi-VN" w:eastAsia="vi-VN" w:bidi="ar-SA"/>
        </w:rPr>
        <w:t xml:space="preserve"> </w:t>
      </w:r>
      <w:r w:rsidR="009265DF" w:rsidRPr="009265DF">
        <w:rPr>
          <w:lang w:val="vi-VN" w:eastAsia="vi-VN" w:bidi="ar-SA"/>
        </w:rPr>
        <w:t>IDS/IPS chặn exploit hoặc firewall không được cấu hình để chặn cổng web/SSH.</w:t>
      </w:r>
    </w:p>
    <w:p w14:paraId="52E4A43B" w14:textId="59A29A2D" w:rsidR="009265DF" w:rsidRPr="00C167C3" w:rsidRDefault="004E77F8" w:rsidP="004A5BA6">
      <w:pPr>
        <w:pStyle w:val="ListParagraph"/>
        <w:numPr>
          <w:ilvl w:val="0"/>
          <w:numId w:val="158"/>
        </w:numPr>
        <w:ind w:left="1069"/>
        <w:rPr>
          <w:lang w:val="vi-VN" w:eastAsia="vi-VN" w:bidi="ar-SA"/>
        </w:rPr>
      </w:pPr>
      <w:r w:rsidRPr="004E77F8">
        <w:rPr>
          <w:lang w:val="vi-VN" w:eastAsia="vi-VN" w:bidi="ar-SA"/>
        </w:rPr>
        <w:t>Máy tấn công có thể kết nối đầy đủ đến các cổng 22/80/3306 mà không bị NAT, ACL hoặc filtering.</w:t>
      </w:r>
    </w:p>
    <w:p w14:paraId="58B2AA4E" w14:textId="7FBD6AAD" w:rsidR="0069326B" w:rsidRDefault="0069326B" w:rsidP="0069326B">
      <w:pPr>
        <w:pStyle w:val="Heading4"/>
        <w:rPr>
          <w:lang w:val="vi-VN" w:eastAsia="vi-VN" w:bidi="ar-SA"/>
        </w:rPr>
      </w:pPr>
      <w:r>
        <w:rPr>
          <w:lang w:val="vi-VN" w:eastAsia="vi-VN" w:bidi="ar-SA"/>
        </w:rPr>
        <w:t>Thực nghiệm</w:t>
      </w:r>
    </w:p>
    <w:p w14:paraId="13545099" w14:textId="77777777" w:rsidR="00A65BD1" w:rsidRDefault="00A65BD1" w:rsidP="00A65BD1">
      <w:pPr>
        <w:ind w:firstLine="0"/>
        <w:rPr>
          <w:b/>
          <w:bCs/>
          <w:lang w:val="vi-VN"/>
        </w:rPr>
      </w:pPr>
      <w:r w:rsidRPr="00286825">
        <w:rPr>
          <w:b/>
          <w:bCs/>
          <w:lang w:val="vi-VN"/>
        </w:rPr>
        <w:t>Bước 1</w:t>
      </w:r>
      <w:r>
        <w:rPr>
          <w:lang w:val="vi-VN"/>
        </w:rPr>
        <w:t xml:space="preserve">: </w:t>
      </w:r>
      <w:r w:rsidRPr="00C8569F">
        <w:rPr>
          <w:b/>
          <w:bCs/>
          <w:lang w:val="vi-VN"/>
        </w:rPr>
        <w:t>Khởi tạo quá trình quét</w:t>
      </w:r>
    </w:p>
    <w:p w14:paraId="24A4BBDA" w14:textId="1A4E6CF9" w:rsidR="00A65BD1" w:rsidRPr="00C8569F" w:rsidRDefault="00A65BD1" w:rsidP="00A65BD1">
      <w:pPr>
        <w:rPr>
          <w:lang w:val="vi-VN"/>
        </w:rPr>
      </w:pPr>
      <w:r>
        <w:rPr>
          <w:lang w:val="vi-VN"/>
        </w:rPr>
        <w:t>Trên giao diện web, chọn chế độ nhập URL rồi nhập URL http://</w:t>
      </w:r>
      <w:r w:rsidR="00B3796B">
        <w:rPr>
          <w:lang w:val="vi-VN"/>
        </w:rPr>
        <w:t xml:space="preserve">10.30.10.130 </w:t>
      </w:r>
      <w:r>
        <w:rPr>
          <w:lang w:val="vi-VN"/>
        </w:rPr>
        <w:t xml:space="preserve">vào </w:t>
      </w:r>
      <w:r w:rsidR="006C6EA7">
        <w:rPr>
          <w:lang w:val="vi-VN"/>
        </w:rPr>
        <w:t>và</w:t>
      </w:r>
      <w:r>
        <w:rPr>
          <w:lang w:val="vi-VN"/>
        </w:rPr>
        <w:t xml:space="preserve"> thực hiện quét:</w:t>
      </w:r>
    </w:p>
    <w:p w14:paraId="77AF2497" w14:textId="3F4E4D02" w:rsidR="0069326B" w:rsidRDefault="00D84E85" w:rsidP="00D84E85">
      <w:pPr>
        <w:pStyle w:val="Hnhv"/>
        <w:rPr>
          <w:lang w:val="vi-VN"/>
        </w:rPr>
      </w:pPr>
      <w:r w:rsidRPr="00D84E85">
        <w:rPr>
          <w:noProof/>
          <w:lang w:val="vi-VN"/>
        </w:rPr>
        <w:drawing>
          <wp:inline distT="0" distB="0" distL="0" distR="0" wp14:anchorId="39ED0AF6" wp14:editId="738B4E56">
            <wp:extent cx="5939790" cy="708660"/>
            <wp:effectExtent l="0" t="0" r="3810" b="0"/>
            <wp:docPr id="1933217029" name="Picture 1" descr="A white rectangular object with a blue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17029" name="Picture 1" descr="A white rectangular object with a blue stripe&#10;&#10;AI-generated content may be incorrect."/>
                    <pic:cNvPicPr/>
                  </pic:nvPicPr>
                  <pic:blipFill rotWithShape="1">
                    <a:blip r:embed="rId47"/>
                    <a:srcRect t="11085" b="3003"/>
                    <a:stretch>
                      <a:fillRect/>
                    </a:stretch>
                  </pic:blipFill>
                  <pic:spPr bwMode="auto">
                    <a:xfrm>
                      <a:off x="0" y="0"/>
                      <a:ext cx="5939790" cy="708660"/>
                    </a:xfrm>
                    <a:prstGeom prst="rect">
                      <a:avLst/>
                    </a:prstGeom>
                    <a:ln>
                      <a:noFill/>
                    </a:ln>
                    <a:extLst>
                      <a:ext uri="{53640926-AAD7-44D8-BBD7-CCE9431645EC}">
                        <a14:shadowObscured xmlns:a14="http://schemas.microsoft.com/office/drawing/2010/main"/>
                      </a:ext>
                    </a:extLst>
                  </pic:spPr>
                </pic:pic>
              </a:graphicData>
            </a:graphic>
          </wp:inline>
        </w:drawing>
      </w:r>
    </w:p>
    <w:p w14:paraId="3BEEE815" w14:textId="77777777" w:rsidR="00AC49D0" w:rsidRPr="00AC49D0" w:rsidRDefault="00AC49D0" w:rsidP="00AC49D0">
      <w:pPr>
        <w:rPr>
          <w:lang w:val="vi-VN"/>
        </w:rPr>
      </w:pPr>
    </w:p>
    <w:p w14:paraId="1D79437B" w14:textId="4B2346FE" w:rsidR="00D84E85" w:rsidRPr="00D84E85" w:rsidRDefault="00AC49D0" w:rsidP="00BB35AD">
      <w:pPr>
        <w:rPr>
          <w:lang w:val="vi-VN"/>
        </w:rPr>
      </w:pPr>
      <w:r>
        <w:rPr>
          <w:lang w:val="vi-VN"/>
        </w:rPr>
        <w:lastRenderedPageBreak/>
        <w:t>Sau một thời gian, giao diện web hiển thị bản tóm tắt quá trình quét cho thấy đã quét thành công:</w:t>
      </w:r>
    </w:p>
    <w:p w14:paraId="69E9C4E3" w14:textId="06655BB2" w:rsidR="006A111B" w:rsidRDefault="0069326B" w:rsidP="00417859">
      <w:pPr>
        <w:pStyle w:val="Hnhv"/>
        <w:rPr>
          <w:lang w:val="vi-VN"/>
        </w:rPr>
      </w:pPr>
      <w:r w:rsidRPr="0069326B">
        <w:rPr>
          <w:noProof/>
          <w:lang w:val="vi-VN"/>
        </w:rPr>
        <w:drawing>
          <wp:inline distT="0" distB="0" distL="0" distR="0" wp14:anchorId="797B7894" wp14:editId="71EF01E0">
            <wp:extent cx="5939790" cy="3268980"/>
            <wp:effectExtent l="0" t="0" r="3810" b="7620"/>
            <wp:docPr id="522188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88252" name="Picture 1" descr="A screenshot of a computer&#10;&#10;AI-generated content may be incorrect."/>
                    <pic:cNvPicPr/>
                  </pic:nvPicPr>
                  <pic:blipFill rotWithShape="1">
                    <a:blip r:embed="rId48"/>
                    <a:srcRect t="1595" b="665"/>
                    <a:stretch>
                      <a:fillRect/>
                    </a:stretch>
                  </pic:blipFill>
                  <pic:spPr bwMode="auto">
                    <a:xfrm>
                      <a:off x="0" y="0"/>
                      <a:ext cx="5939790" cy="3268980"/>
                    </a:xfrm>
                    <a:prstGeom prst="rect">
                      <a:avLst/>
                    </a:prstGeom>
                    <a:ln>
                      <a:noFill/>
                    </a:ln>
                    <a:extLst>
                      <a:ext uri="{53640926-AAD7-44D8-BBD7-CCE9431645EC}">
                        <a14:shadowObscured xmlns:a14="http://schemas.microsoft.com/office/drawing/2010/main"/>
                      </a:ext>
                    </a:extLst>
                  </pic:spPr>
                </pic:pic>
              </a:graphicData>
            </a:graphic>
          </wp:inline>
        </w:drawing>
      </w:r>
    </w:p>
    <w:p w14:paraId="7A47D06D" w14:textId="77777777" w:rsidR="00BB35AD" w:rsidRDefault="00BB35AD" w:rsidP="00BB35AD">
      <w:pPr>
        <w:ind w:firstLine="0"/>
        <w:rPr>
          <w:b/>
          <w:bCs/>
          <w:lang w:val="vi-VN"/>
        </w:rPr>
      </w:pPr>
      <w:r w:rsidRPr="00AD41A3">
        <w:rPr>
          <w:b/>
          <w:bCs/>
          <w:lang w:val="vi-VN"/>
        </w:rPr>
        <w:t>Bước 2: Kiểm tra kết quả</w:t>
      </w:r>
    </w:p>
    <w:p w14:paraId="3EB00DD2" w14:textId="446C696B" w:rsidR="00D84E85" w:rsidRPr="00D84E85" w:rsidRDefault="00E24389" w:rsidP="008940C1">
      <w:pPr>
        <w:rPr>
          <w:lang w:val="vi-VN"/>
        </w:rPr>
      </w:pPr>
      <w:r>
        <w:rPr>
          <w:lang w:val="vi-VN"/>
        </w:rPr>
        <w:t xml:space="preserve">Kiểm tra kết quả quét </w:t>
      </w:r>
      <w:r w:rsidR="00BF21D4">
        <w:rPr>
          <w:lang w:val="vi-VN"/>
        </w:rPr>
        <w:t>N</w:t>
      </w:r>
      <w:r>
        <w:rPr>
          <w:lang w:val="vi-VN"/>
        </w:rPr>
        <w:t>map:</w:t>
      </w:r>
    </w:p>
    <w:p w14:paraId="00836871" w14:textId="3D91A773" w:rsidR="005238EE" w:rsidRDefault="00417859" w:rsidP="005238EE">
      <w:pPr>
        <w:pStyle w:val="Hnhv"/>
        <w:rPr>
          <w:lang w:val="vi-VN"/>
        </w:rPr>
      </w:pPr>
      <w:r w:rsidRPr="00417859">
        <w:rPr>
          <w:noProof/>
          <w:lang w:val="vi-VN"/>
        </w:rPr>
        <w:drawing>
          <wp:inline distT="0" distB="0" distL="0" distR="0" wp14:anchorId="7BCED22F" wp14:editId="7CCDDFF2">
            <wp:extent cx="5939790" cy="3298825"/>
            <wp:effectExtent l="0" t="0" r="3810" b="0"/>
            <wp:docPr id="1297007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7771" name="Picture 1" descr="A screenshot of a computer&#10;&#10;AI-generated content may be incorrect."/>
                    <pic:cNvPicPr/>
                  </pic:nvPicPr>
                  <pic:blipFill>
                    <a:blip r:embed="rId49"/>
                    <a:stretch>
                      <a:fillRect/>
                    </a:stretch>
                  </pic:blipFill>
                  <pic:spPr>
                    <a:xfrm>
                      <a:off x="0" y="0"/>
                      <a:ext cx="5939790" cy="3298825"/>
                    </a:xfrm>
                    <a:prstGeom prst="rect">
                      <a:avLst/>
                    </a:prstGeom>
                  </pic:spPr>
                </pic:pic>
              </a:graphicData>
            </a:graphic>
          </wp:inline>
        </w:drawing>
      </w:r>
    </w:p>
    <w:p w14:paraId="74C8B009" w14:textId="121A64E3" w:rsidR="00D84E85" w:rsidRDefault="00BB64E8" w:rsidP="00D84E85">
      <w:pPr>
        <w:rPr>
          <w:lang w:val="vi-VN"/>
        </w:rPr>
      </w:pPr>
      <w:r w:rsidRPr="00F30D4D">
        <w:rPr>
          <w:lang w:val="vi-VN"/>
        </w:rPr>
        <w:t xml:space="preserve">Kết quả quét </w:t>
      </w:r>
      <w:r w:rsidR="00CE07CC">
        <w:rPr>
          <w:lang w:val="vi-VN"/>
        </w:rPr>
        <w:t>Nmap</w:t>
      </w:r>
      <w:r w:rsidRPr="00F30D4D">
        <w:rPr>
          <w:lang w:val="vi-VN"/>
        </w:rPr>
        <w:t xml:space="preserve"> cho </w:t>
      </w:r>
      <w:r w:rsidR="008F7BA2">
        <w:rPr>
          <w:lang w:val="vi-VN"/>
        </w:rPr>
        <w:t xml:space="preserve">IP của ứng dụng web </w:t>
      </w:r>
      <w:r w:rsidRPr="00F30D4D">
        <w:rPr>
          <w:lang w:val="vi-VN"/>
        </w:rPr>
        <w:t xml:space="preserve">cho thấy </w:t>
      </w:r>
      <w:r>
        <w:rPr>
          <w:lang w:val="vi-VN"/>
        </w:rPr>
        <w:t xml:space="preserve">có một vài dịch vụ đang được mở. Theo như nhưng gì đã được hiển thị trong ảnh thì có </w:t>
      </w:r>
      <w:r w:rsidR="008F7BA2">
        <w:rPr>
          <w:lang w:val="vi-VN"/>
        </w:rPr>
        <w:t>3</w:t>
      </w:r>
      <w:r>
        <w:rPr>
          <w:lang w:val="vi-VN"/>
        </w:rPr>
        <w:t xml:space="preserve"> dịch vụ đang được mở </w:t>
      </w:r>
      <w:r w:rsidR="00A12EB3">
        <w:rPr>
          <w:lang w:val="vi-VN"/>
        </w:rPr>
        <w:t>ở các</w:t>
      </w:r>
      <w:r>
        <w:rPr>
          <w:lang w:val="vi-VN"/>
        </w:rPr>
        <w:t xml:space="preserve"> </w:t>
      </w:r>
      <w:r w:rsidR="00A12EB3">
        <w:rPr>
          <w:lang w:val="vi-VN"/>
        </w:rPr>
        <w:t xml:space="preserve">cổng: </w:t>
      </w:r>
    </w:p>
    <w:p w14:paraId="2E31238F" w14:textId="260BB348" w:rsidR="00AE57D5" w:rsidRDefault="00AE57D5" w:rsidP="00AE57D5">
      <w:pPr>
        <w:pStyle w:val="ListParagraph"/>
        <w:numPr>
          <w:ilvl w:val="0"/>
          <w:numId w:val="160"/>
        </w:numPr>
        <w:rPr>
          <w:lang w:val="vi-VN"/>
        </w:rPr>
      </w:pPr>
      <w:r>
        <w:rPr>
          <w:lang w:val="vi-VN"/>
        </w:rPr>
        <w:t xml:space="preserve">80 cho </w:t>
      </w:r>
      <w:r w:rsidR="00CE07CC">
        <w:rPr>
          <w:lang w:val="vi-VN"/>
        </w:rPr>
        <w:t xml:space="preserve">dịch vụ </w:t>
      </w:r>
      <w:r>
        <w:rPr>
          <w:lang w:val="vi-VN"/>
        </w:rPr>
        <w:t xml:space="preserve">web server </w:t>
      </w:r>
      <w:r w:rsidR="00CE07CC">
        <w:rPr>
          <w:lang w:val="vi-VN"/>
        </w:rPr>
        <w:t>Apache.</w:t>
      </w:r>
    </w:p>
    <w:p w14:paraId="3FBC0E61" w14:textId="19FFF491" w:rsidR="00AE57D5" w:rsidRDefault="00AE57D5" w:rsidP="00AE57D5">
      <w:pPr>
        <w:pStyle w:val="ListParagraph"/>
        <w:numPr>
          <w:ilvl w:val="0"/>
          <w:numId w:val="160"/>
        </w:numPr>
        <w:rPr>
          <w:lang w:val="vi-VN"/>
        </w:rPr>
      </w:pPr>
      <w:r>
        <w:rPr>
          <w:lang w:val="vi-VN"/>
        </w:rPr>
        <w:t xml:space="preserve">111/ cho </w:t>
      </w:r>
      <w:r w:rsidR="00CE07CC">
        <w:rPr>
          <w:lang w:val="vi-VN"/>
        </w:rPr>
        <w:t>dịch vụ rcpbind.</w:t>
      </w:r>
    </w:p>
    <w:p w14:paraId="423A4191" w14:textId="7465F5AC" w:rsidR="00CE07CC" w:rsidRDefault="00CE07CC" w:rsidP="00AE57D5">
      <w:pPr>
        <w:pStyle w:val="ListParagraph"/>
        <w:numPr>
          <w:ilvl w:val="0"/>
          <w:numId w:val="160"/>
        </w:numPr>
        <w:rPr>
          <w:lang w:val="vi-VN"/>
        </w:rPr>
      </w:pPr>
      <w:r>
        <w:rPr>
          <w:lang w:val="vi-VN"/>
        </w:rPr>
        <w:lastRenderedPageBreak/>
        <w:t>3306 cho dịch vụ MySQL.</w:t>
      </w:r>
    </w:p>
    <w:p w14:paraId="2385BBB1" w14:textId="04E12089" w:rsidR="00CE07CC" w:rsidRPr="00CE07CC" w:rsidRDefault="00CE07CC" w:rsidP="00CE07CC">
      <w:pPr>
        <w:rPr>
          <w:lang w:val="vi-VN"/>
        </w:rPr>
      </w:pPr>
      <w:r>
        <w:rPr>
          <w:lang w:val="vi-VN"/>
        </w:rPr>
        <w:t>Với các thông tin trên, chuyển qua phần AI Enrich cho Nmap để xem phân tích của AI:</w:t>
      </w:r>
    </w:p>
    <w:p w14:paraId="60555E97" w14:textId="58E912CF" w:rsidR="004F3CDA" w:rsidRDefault="005238EE" w:rsidP="005238EE">
      <w:pPr>
        <w:pStyle w:val="Hnhv"/>
        <w:rPr>
          <w:lang w:val="vi-VN"/>
        </w:rPr>
      </w:pPr>
      <w:r w:rsidRPr="005238EE">
        <w:rPr>
          <w:noProof/>
          <w:lang w:val="vi-VN"/>
        </w:rPr>
        <w:drawing>
          <wp:inline distT="0" distB="0" distL="0" distR="0" wp14:anchorId="60D770F5" wp14:editId="3D1408A1">
            <wp:extent cx="5939790" cy="1818640"/>
            <wp:effectExtent l="0" t="0" r="3810" b="0"/>
            <wp:docPr id="1667003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3921" name="Picture 1" descr="A screenshot of a computer&#10;&#10;AI-generated content may be incorrect."/>
                    <pic:cNvPicPr/>
                  </pic:nvPicPr>
                  <pic:blipFill>
                    <a:blip r:embed="rId50"/>
                    <a:stretch>
                      <a:fillRect/>
                    </a:stretch>
                  </pic:blipFill>
                  <pic:spPr>
                    <a:xfrm>
                      <a:off x="0" y="0"/>
                      <a:ext cx="5939790" cy="1818640"/>
                    </a:xfrm>
                    <a:prstGeom prst="rect">
                      <a:avLst/>
                    </a:prstGeom>
                  </pic:spPr>
                </pic:pic>
              </a:graphicData>
            </a:graphic>
          </wp:inline>
        </w:drawing>
      </w:r>
    </w:p>
    <w:p w14:paraId="394A6F72" w14:textId="1A24703A" w:rsidR="00D84E85" w:rsidRDefault="00D52C58" w:rsidP="00D84E85">
      <w:pPr>
        <w:rPr>
          <w:lang w:val="vi-VN"/>
        </w:rPr>
      </w:pPr>
      <w:r>
        <w:rPr>
          <w:lang w:val="vi-VN"/>
        </w:rPr>
        <w:t xml:space="preserve">Từ kết quả phân tích, mỗi dịch vụ đều </w:t>
      </w:r>
      <w:r w:rsidR="005B3156">
        <w:rPr>
          <w:lang w:val="vi-VN"/>
        </w:rPr>
        <w:t xml:space="preserve">có hai CVE nhưng </w:t>
      </w:r>
      <w:r w:rsidR="008D42E7">
        <w:rPr>
          <w:lang w:val="vi-VN"/>
        </w:rPr>
        <w:t>AI</w:t>
      </w:r>
      <w:r w:rsidR="005B3156">
        <w:rPr>
          <w:lang w:val="vi-VN"/>
        </w:rPr>
        <w:t xml:space="preserve"> không tìm thấy mã khai thác và msf module tương ứng. </w:t>
      </w:r>
      <w:r w:rsidR="00BF7B35">
        <w:rPr>
          <w:lang w:val="vi-VN"/>
        </w:rPr>
        <w:t xml:space="preserve">Hai CVE ở dịch vụ web server Apache </w:t>
      </w:r>
      <w:r w:rsidR="000F5CDF">
        <w:rPr>
          <w:lang w:val="vi-VN"/>
        </w:rPr>
        <w:t xml:space="preserve">mô tả về lỗ hổng trong việc thực hiện tấn công từ chối dịch vụ; hai </w:t>
      </w:r>
      <w:r w:rsidR="00C62F12">
        <w:rPr>
          <w:lang w:val="vi-VN"/>
        </w:rPr>
        <w:t>CVE ở dịch vụ rpc</w:t>
      </w:r>
      <w:r w:rsidR="001D3253">
        <w:rPr>
          <w:lang w:val="vi-VN"/>
        </w:rPr>
        <w:t xml:space="preserve"> </w:t>
      </w:r>
      <w:r w:rsidR="00C62F12">
        <w:rPr>
          <w:lang w:val="vi-VN"/>
        </w:rPr>
        <w:t xml:space="preserve"> leo thang đặc </w:t>
      </w:r>
      <w:r w:rsidR="008B63C5">
        <w:rPr>
          <w:lang w:val="vi-VN"/>
        </w:rPr>
        <w:t>quyền</w:t>
      </w:r>
      <w:r w:rsidR="001D3253">
        <w:rPr>
          <w:lang w:val="vi-VN"/>
        </w:rPr>
        <w:t xml:space="preserve"> và CVE-2013-2018 được cho là AI tạo ra thông tin sai lệch vì CVE này chỉ </w:t>
      </w:r>
      <w:r w:rsidR="00CA45D8">
        <w:rPr>
          <w:lang w:val="vi-VN"/>
        </w:rPr>
        <w:t>liên quan đến</w:t>
      </w:r>
      <w:r w:rsidR="00CA45D8" w:rsidRPr="00CA45D8">
        <w:rPr>
          <w:rFonts w:ascii="Arial" w:hAnsi="Arial" w:cs="Arial"/>
          <w:color w:val="474747"/>
          <w:sz w:val="21"/>
          <w:szCs w:val="21"/>
          <w:shd w:val="clear" w:color="auto" w:fill="FFFFFF"/>
          <w:lang w:val="vi-VN"/>
        </w:rPr>
        <w:t xml:space="preserve"> </w:t>
      </w:r>
      <w:r w:rsidR="00CA45D8" w:rsidRPr="00CA45D8">
        <w:rPr>
          <w:lang w:val="vi-VN"/>
        </w:rPr>
        <w:t xml:space="preserve">nginx </w:t>
      </w:r>
      <w:r w:rsidR="008D42E7">
        <w:rPr>
          <w:lang w:val="vi-VN"/>
        </w:rPr>
        <w:t xml:space="preserve">có phiên bản </w:t>
      </w:r>
      <w:r w:rsidR="00CA45D8" w:rsidRPr="00CA45D8">
        <w:rPr>
          <w:lang w:val="vi-VN"/>
        </w:rPr>
        <w:t xml:space="preserve">1.3.9 </w:t>
      </w:r>
      <w:r w:rsidR="00CA45D8">
        <w:rPr>
          <w:lang w:val="vi-VN"/>
        </w:rPr>
        <w:t>tới</w:t>
      </w:r>
      <w:r w:rsidR="00CA45D8" w:rsidRPr="00CA45D8">
        <w:rPr>
          <w:lang w:val="vi-VN"/>
        </w:rPr>
        <w:t xml:space="preserve"> 1.4.0</w:t>
      </w:r>
      <w:r w:rsidR="008B63C5">
        <w:rPr>
          <w:lang w:val="vi-VN"/>
        </w:rPr>
        <w:t xml:space="preserve">; ở dịch vụ MySQL </w:t>
      </w:r>
      <w:r w:rsidR="0000575B">
        <w:rPr>
          <w:lang w:val="vi-VN"/>
        </w:rPr>
        <w:t xml:space="preserve">thì cả hai CVE đều liên quan đến leo thang đặc quyền. Và thực tế các CVE </w:t>
      </w:r>
      <w:r w:rsidR="001C53D9">
        <w:rPr>
          <w:lang w:val="vi-VN"/>
        </w:rPr>
        <w:t>liên quan</w:t>
      </w:r>
      <w:r w:rsidR="0000575B">
        <w:rPr>
          <w:lang w:val="vi-VN"/>
        </w:rPr>
        <w:t xml:space="preserve"> đều không thể thực thi được vì hệ thống thử nghiệm đều đã được cấu hình để tránh các cách khai thác CVE này dù cho phiên bản dịch vụ có phù hợp.</w:t>
      </w:r>
    </w:p>
    <w:p w14:paraId="060DEC25" w14:textId="0DE1A672" w:rsidR="00312C11" w:rsidRPr="00D84E85" w:rsidRDefault="00312C11" w:rsidP="00D84E85">
      <w:pPr>
        <w:rPr>
          <w:lang w:val="vi-VN"/>
        </w:rPr>
      </w:pPr>
      <w:r>
        <w:rPr>
          <w:lang w:val="vi-VN"/>
        </w:rPr>
        <w:t>Xem kết quả quét Nuclei:</w:t>
      </w:r>
    </w:p>
    <w:p w14:paraId="797B84E4" w14:textId="34E6EBE7" w:rsidR="004A7AFE" w:rsidRDefault="00FA2F12" w:rsidP="00512CEF">
      <w:pPr>
        <w:pStyle w:val="Hnhv"/>
        <w:rPr>
          <w:lang w:val="vi-VN"/>
        </w:rPr>
      </w:pPr>
      <w:r>
        <w:rPr>
          <w:noProof/>
        </w:rPr>
        <w:drawing>
          <wp:inline distT="0" distB="0" distL="0" distR="0" wp14:anchorId="19F4D15D" wp14:editId="15D007EB">
            <wp:extent cx="5939790" cy="3162300"/>
            <wp:effectExtent l="0" t="0" r="3810" b="0"/>
            <wp:docPr id="129635598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55984" name="Picture 1" descr="A screenshot of a computer screen&#10;&#10;AI-generated content may be incorrect."/>
                    <pic:cNvPicPr/>
                  </pic:nvPicPr>
                  <pic:blipFill>
                    <a:blip r:embed="rId51"/>
                    <a:stretch>
                      <a:fillRect/>
                    </a:stretch>
                  </pic:blipFill>
                  <pic:spPr>
                    <a:xfrm>
                      <a:off x="0" y="0"/>
                      <a:ext cx="5939790" cy="3162300"/>
                    </a:xfrm>
                    <a:prstGeom prst="rect">
                      <a:avLst/>
                    </a:prstGeom>
                  </pic:spPr>
                </pic:pic>
              </a:graphicData>
            </a:graphic>
          </wp:inline>
        </w:drawing>
      </w:r>
    </w:p>
    <w:p w14:paraId="7BFBD716" w14:textId="77777777" w:rsidR="007343C6" w:rsidRDefault="007343C6">
      <w:pPr>
        <w:spacing w:line="240" w:lineRule="auto"/>
        <w:ind w:firstLine="0"/>
        <w:jc w:val="left"/>
        <w:rPr>
          <w:lang w:val="vi-VN"/>
        </w:rPr>
      </w:pPr>
      <w:r>
        <w:rPr>
          <w:lang w:val="vi-VN"/>
        </w:rPr>
        <w:br w:type="page"/>
      </w:r>
    </w:p>
    <w:p w14:paraId="27DA1D85" w14:textId="1FEDAC68" w:rsidR="00D84E85" w:rsidRPr="00D84E85" w:rsidRDefault="006A685E" w:rsidP="002B216B">
      <w:pPr>
        <w:rPr>
          <w:lang w:val="vi-VN"/>
        </w:rPr>
      </w:pPr>
      <w:r>
        <w:rPr>
          <w:lang w:val="vi-VN"/>
        </w:rPr>
        <w:lastRenderedPageBreak/>
        <w:t>Xem kết quả đánh giá của AI:</w:t>
      </w:r>
    </w:p>
    <w:p w14:paraId="02FB4CA2" w14:textId="505AC97C" w:rsidR="00606F84" w:rsidRDefault="002B216B" w:rsidP="00512CEF">
      <w:pPr>
        <w:pStyle w:val="Hnhv"/>
        <w:rPr>
          <w:lang w:val="vi-VN"/>
        </w:rPr>
      </w:pPr>
      <w:r w:rsidRPr="002B216B">
        <w:rPr>
          <w:noProof/>
          <w:lang w:val="vi-VN"/>
        </w:rPr>
        <w:drawing>
          <wp:inline distT="0" distB="0" distL="0" distR="0" wp14:anchorId="45F07E87" wp14:editId="07055F05">
            <wp:extent cx="5939790" cy="2667000"/>
            <wp:effectExtent l="0" t="0" r="3810" b="0"/>
            <wp:docPr id="1528724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24457" name="Picture 1" descr="A screenshot of a computer&#10;&#10;AI-generated content may be incorrect."/>
                    <pic:cNvPicPr/>
                  </pic:nvPicPr>
                  <pic:blipFill>
                    <a:blip r:embed="rId52"/>
                    <a:stretch>
                      <a:fillRect/>
                    </a:stretch>
                  </pic:blipFill>
                  <pic:spPr>
                    <a:xfrm>
                      <a:off x="0" y="0"/>
                      <a:ext cx="5939790" cy="2667000"/>
                    </a:xfrm>
                    <a:prstGeom prst="rect">
                      <a:avLst/>
                    </a:prstGeom>
                  </pic:spPr>
                </pic:pic>
              </a:graphicData>
            </a:graphic>
          </wp:inline>
        </w:drawing>
      </w:r>
    </w:p>
    <w:p w14:paraId="4832E65A" w14:textId="3A584655" w:rsidR="006A685E" w:rsidRPr="00924B14" w:rsidRDefault="006A685E" w:rsidP="006A685E">
      <w:pPr>
        <w:rPr>
          <w:lang w:val="vi-VN"/>
        </w:rPr>
      </w:pPr>
      <w:r>
        <w:rPr>
          <w:lang w:val="vi-VN"/>
        </w:rPr>
        <w:t xml:space="preserve">Các kết quả đều cho thấy </w:t>
      </w:r>
      <w:r w:rsidR="009A3C37">
        <w:rPr>
          <w:lang w:val="vi-VN"/>
        </w:rPr>
        <w:t xml:space="preserve">ứng dụng web thiếu các </w:t>
      </w:r>
      <w:r w:rsidR="009A3C37" w:rsidRPr="009A3C37">
        <w:rPr>
          <w:lang w:val="vi-VN"/>
        </w:rPr>
        <w:t>header bảo mật (CSP, Permissions</w:t>
      </w:r>
      <w:r w:rsidR="009A3C37" w:rsidRPr="009A3C37">
        <w:rPr>
          <w:lang w:val="vi-VN"/>
        </w:rPr>
        <w:noBreakHyphen/>
        <w:t>Policy, Referrer</w:t>
      </w:r>
      <w:r w:rsidR="009A3C37" w:rsidRPr="009A3C37">
        <w:rPr>
          <w:lang w:val="vi-VN"/>
        </w:rPr>
        <w:noBreakHyphen/>
        <w:t>Policy, X</w:t>
      </w:r>
      <w:r w:rsidR="009A3C37" w:rsidRPr="009A3C37">
        <w:rPr>
          <w:lang w:val="vi-VN"/>
        </w:rPr>
        <w:noBreakHyphen/>
        <w:t>Frame</w:t>
      </w:r>
      <w:r w:rsidR="009A3C37" w:rsidRPr="009A3C37">
        <w:rPr>
          <w:lang w:val="vi-VN"/>
        </w:rPr>
        <w:noBreakHyphen/>
        <w:t>Options, X</w:t>
      </w:r>
      <w:r w:rsidR="009A3C37" w:rsidRPr="009A3C37">
        <w:rPr>
          <w:lang w:val="vi-VN"/>
        </w:rPr>
        <w:noBreakHyphen/>
        <w:t>Content</w:t>
      </w:r>
      <w:r w:rsidR="009A3C37" w:rsidRPr="009A3C37">
        <w:rPr>
          <w:lang w:val="vi-VN"/>
        </w:rPr>
        <w:noBreakHyphen/>
        <w:t>Type</w:t>
      </w:r>
      <w:r w:rsidR="009A3C37" w:rsidRPr="009A3C37">
        <w:rPr>
          <w:lang w:val="vi-VN"/>
        </w:rPr>
        <w:noBreakHyphen/>
        <w:t>Options, X</w:t>
      </w:r>
      <w:r w:rsidR="009A3C37" w:rsidRPr="009A3C37">
        <w:rPr>
          <w:lang w:val="vi-VN"/>
        </w:rPr>
        <w:noBreakHyphen/>
        <w:t>XSS</w:t>
      </w:r>
      <w:r w:rsidR="009A3C37" w:rsidRPr="009A3C37">
        <w:rPr>
          <w:lang w:val="vi-VN"/>
        </w:rPr>
        <w:noBreakHyphen/>
        <w:t>Protection, Clear</w:t>
      </w:r>
      <w:r w:rsidR="009A3C37" w:rsidRPr="009A3C37">
        <w:rPr>
          <w:lang w:val="vi-VN"/>
        </w:rPr>
        <w:noBreakHyphen/>
        <w:t>Site</w:t>
      </w:r>
      <w:r w:rsidR="009A3C37" w:rsidRPr="009A3C37">
        <w:rPr>
          <w:lang w:val="vi-VN"/>
        </w:rPr>
        <w:noBreakHyphen/>
        <w:t>Data, Cross</w:t>
      </w:r>
      <w:r w:rsidR="009A3C37" w:rsidRPr="009A3C37">
        <w:rPr>
          <w:lang w:val="vi-VN"/>
        </w:rPr>
        <w:noBreakHyphen/>
        <w:t>Origin policies)</w:t>
      </w:r>
      <w:r w:rsidR="009A3C37">
        <w:rPr>
          <w:lang w:val="vi-VN"/>
        </w:rPr>
        <w:t>.</w:t>
      </w:r>
      <w:r w:rsidR="009A3C37" w:rsidRPr="009A3C37">
        <w:rPr>
          <w:lang w:val="vi-VN"/>
        </w:rPr>
        <w:t xml:space="preserve"> </w:t>
      </w:r>
      <w:r w:rsidR="002B216B">
        <w:rPr>
          <w:lang w:val="vi-VN"/>
        </w:rPr>
        <w:t xml:space="preserve">Ngoài ra mức </w:t>
      </w:r>
      <w:r w:rsidR="0092080C">
        <w:rPr>
          <w:lang w:val="vi-VN"/>
        </w:rPr>
        <w:t xml:space="preserve">độ nghiêm trọng chỉ </w:t>
      </w:r>
      <w:r w:rsidR="009A3C37" w:rsidRPr="009A3C37">
        <w:rPr>
          <w:lang w:val="vi-VN"/>
        </w:rPr>
        <w:t>được báo là “info”</w:t>
      </w:r>
      <w:r w:rsidR="008D2694">
        <w:rPr>
          <w:lang w:val="vi-VN"/>
        </w:rPr>
        <w:t>,</w:t>
      </w:r>
      <w:r w:rsidR="009A3C37" w:rsidRPr="009A3C37">
        <w:rPr>
          <w:lang w:val="vi-VN"/>
        </w:rPr>
        <w:t xml:space="preserve"> </w:t>
      </w:r>
      <w:r w:rsidR="008D2694" w:rsidRPr="008D2694">
        <w:rPr>
          <w:lang w:val="vi-VN"/>
        </w:rPr>
        <w:t>chỉ cung cấp thông tin và không ảnh hưởng trực tiếp đến an toàn hệ thống</w:t>
      </w:r>
      <w:r w:rsidR="009A3C37" w:rsidRPr="009A3C37">
        <w:rPr>
          <w:lang w:val="vi-VN"/>
        </w:rPr>
        <w:t>.</w:t>
      </w:r>
      <w:r w:rsidR="00924B14">
        <w:rPr>
          <w:lang w:val="vi-VN"/>
        </w:rPr>
        <w:t xml:space="preserve"> </w:t>
      </w:r>
      <w:r w:rsidR="00924B14" w:rsidRPr="00924B14">
        <w:rPr>
          <w:lang w:val="vi-VN"/>
        </w:rPr>
        <w:t xml:space="preserve">Trong bối cảnh kịch bản </w:t>
      </w:r>
      <w:r w:rsidR="00924B14">
        <w:rPr>
          <w:lang w:val="vi-VN"/>
        </w:rPr>
        <w:t xml:space="preserve">3 </w:t>
      </w:r>
      <w:r w:rsidR="00924B14" w:rsidRPr="00924B14">
        <w:rPr>
          <w:lang w:val="vi-VN"/>
        </w:rPr>
        <w:t>này, các thiếu sót trên không gây ra nguy hiểm.</w:t>
      </w:r>
    </w:p>
    <w:p w14:paraId="43D1B131" w14:textId="75EC4ACA" w:rsidR="00D84E85" w:rsidRPr="00D84E85" w:rsidRDefault="00924B14" w:rsidP="00D84E85">
      <w:pPr>
        <w:rPr>
          <w:lang w:val="vi-VN"/>
        </w:rPr>
      </w:pPr>
      <w:r>
        <w:rPr>
          <w:lang w:val="vi-VN"/>
        </w:rPr>
        <w:t>Xem kết quả quét Nikto:</w:t>
      </w:r>
    </w:p>
    <w:p w14:paraId="667E0EA7" w14:textId="0D9C3CCE" w:rsidR="001E1FAE" w:rsidRDefault="001E1FAE" w:rsidP="00512CEF">
      <w:pPr>
        <w:pStyle w:val="Hnhv"/>
        <w:rPr>
          <w:lang w:val="vi-VN"/>
        </w:rPr>
      </w:pPr>
      <w:r w:rsidRPr="001E1FAE">
        <w:rPr>
          <w:noProof/>
          <w:lang w:val="vi-VN"/>
        </w:rPr>
        <w:drawing>
          <wp:inline distT="0" distB="0" distL="0" distR="0" wp14:anchorId="3DD56668" wp14:editId="049A837B">
            <wp:extent cx="5939790" cy="3489960"/>
            <wp:effectExtent l="0" t="0" r="3810" b="0"/>
            <wp:docPr id="540280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80378" name="Picture 1" descr="A screenshot of a computer&#10;&#10;AI-generated content may be incorrect."/>
                    <pic:cNvPicPr/>
                  </pic:nvPicPr>
                  <pic:blipFill>
                    <a:blip r:embed="rId53"/>
                    <a:stretch>
                      <a:fillRect/>
                    </a:stretch>
                  </pic:blipFill>
                  <pic:spPr>
                    <a:xfrm>
                      <a:off x="0" y="0"/>
                      <a:ext cx="5939790" cy="3489960"/>
                    </a:xfrm>
                    <a:prstGeom prst="rect">
                      <a:avLst/>
                    </a:prstGeom>
                  </pic:spPr>
                </pic:pic>
              </a:graphicData>
            </a:graphic>
          </wp:inline>
        </w:drawing>
      </w:r>
    </w:p>
    <w:p w14:paraId="0AD899AD" w14:textId="77777777" w:rsidR="007343C6" w:rsidRDefault="007343C6">
      <w:pPr>
        <w:spacing w:line="240" w:lineRule="auto"/>
        <w:ind w:firstLine="0"/>
        <w:jc w:val="left"/>
        <w:rPr>
          <w:lang w:val="vi-VN"/>
        </w:rPr>
      </w:pPr>
      <w:r>
        <w:rPr>
          <w:lang w:val="vi-VN"/>
        </w:rPr>
        <w:br w:type="page"/>
      </w:r>
    </w:p>
    <w:p w14:paraId="6F64610A" w14:textId="077767DF" w:rsidR="003C6ADF" w:rsidRPr="00D84E85" w:rsidRDefault="003C6ADF" w:rsidP="00E14764">
      <w:pPr>
        <w:rPr>
          <w:lang w:val="vi-VN"/>
        </w:rPr>
      </w:pPr>
      <w:r>
        <w:rPr>
          <w:lang w:val="vi-VN"/>
        </w:rPr>
        <w:lastRenderedPageBreak/>
        <w:t xml:space="preserve">Xem kết quả </w:t>
      </w:r>
      <w:r w:rsidR="00EA28E6">
        <w:rPr>
          <w:lang w:val="vi-VN"/>
        </w:rPr>
        <w:t>phân tích của AI:</w:t>
      </w:r>
    </w:p>
    <w:p w14:paraId="67288DA9" w14:textId="739BBFA8" w:rsidR="001E1FAE" w:rsidRDefault="001E1FAE" w:rsidP="00512CEF">
      <w:pPr>
        <w:pStyle w:val="Hnhv"/>
        <w:rPr>
          <w:lang w:val="vi-VN"/>
        </w:rPr>
      </w:pPr>
      <w:r w:rsidRPr="001E1FAE">
        <w:rPr>
          <w:noProof/>
          <w:lang w:val="vi-VN"/>
        </w:rPr>
        <w:drawing>
          <wp:inline distT="0" distB="0" distL="0" distR="0" wp14:anchorId="391472DD" wp14:editId="357F6EC2">
            <wp:extent cx="5939790" cy="2246630"/>
            <wp:effectExtent l="0" t="0" r="3810" b="1270"/>
            <wp:docPr id="1053800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00310" name="Picture 1" descr="A screenshot of a computer&#10;&#10;AI-generated content may be incorrect."/>
                    <pic:cNvPicPr/>
                  </pic:nvPicPr>
                  <pic:blipFill>
                    <a:blip r:embed="rId54"/>
                    <a:stretch>
                      <a:fillRect/>
                    </a:stretch>
                  </pic:blipFill>
                  <pic:spPr>
                    <a:xfrm>
                      <a:off x="0" y="0"/>
                      <a:ext cx="5939790" cy="2246630"/>
                    </a:xfrm>
                    <a:prstGeom prst="rect">
                      <a:avLst/>
                    </a:prstGeom>
                  </pic:spPr>
                </pic:pic>
              </a:graphicData>
            </a:graphic>
          </wp:inline>
        </w:drawing>
      </w:r>
    </w:p>
    <w:p w14:paraId="70636CA9" w14:textId="7503A7CD" w:rsidR="00E02904" w:rsidRPr="00A7454E" w:rsidRDefault="00E02904" w:rsidP="00E02904">
      <w:pPr>
        <w:rPr>
          <w:lang w:val="vi-VN"/>
        </w:rPr>
      </w:pPr>
      <w:r>
        <w:rPr>
          <w:lang w:val="vi-VN"/>
        </w:rPr>
        <w:t xml:space="preserve">Kết quả quét và phân tích từ Nikto cho biết rằng </w:t>
      </w:r>
      <w:r w:rsidR="00341C45" w:rsidRPr="00341C45">
        <w:rPr>
          <w:lang w:val="vi-VN"/>
        </w:rPr>
        <w:t xml:space="preserve">ứng dụng web có một số </w:t>
      </w:r>
      <w:r w:rsidR="00341C45">
        <w:rPr>
          <w:lang w:val="vi-VN"/>
        </w:rPr>
        <w:t xml:space="preserve">endpoint </w:t>
      </w:r>
      <w:r w:rsidR="00341C45" w:rsidRPr="00341C45">
        <w:rPr>
          <w:lang w:val="vi-VN"/>
        </w:rPr>
        <w:t>đáng chú ý, bao gồm login.php, config.php, #wp-config.php, cùng một số thư mục và tệp tin khác (/images/, /icons/README)</w:t>
      </w:r>
      <w:r w:rsidR="00E20030">
        <w:rPr>
          <w:lang w:val="vi-VN"/>
        </w:rPr>
        <w:t>.</w:t>
      </w:r>
      <w:r w:rsidR="00A7454E">
        <w:rPr>
          <w:lang w:val="vi-VN"/>
        </w:rPr>
        <w:t xml:space="preserve"> Ngoài ra kết quả cũng cho biết ứng dụng web thiếu các </w:t>
      </w:r>
      <w:r w:rsidR="00A7454E" w:rsidRPr="00A7454E">
        <w:rPr>
          <w:lang w:val="vi-VN"/>
        </w:rPr>
        <w:t>header bảo mật quan trọng như X-Frame-Options và X-Content-Type-Options</w:t>
      </w:r>
      <w:r w:rsidR="00A7454E">
        <w:rPr>
          <w:lang w:val="vi-VN"/>
        </w:rPr>
        <w:t xml:space="preserve"> như trong Nuclei trước </w:t>
      </w:r>
      <w:r w:rsidR="008A3346">
        <w:rPr>
          <w:lang w:val="vi-VN"/>
        </w:rPr>
        <w:t>đó.</w:t>
      </w:r>
    </w:p>
    <w:p w14:paraId="3D2A66A6" w14:textId="42022509" w:rsidR="00D84E85" w:rsidRPr="00341C45" w:rsidRDefault="008A3346" w:rsidP="00D84E85">
      <w:pPr>
        <w:rPr>
          <w:lang w:val="vi-VN"/>
        </w:rPr>
      </w:pPr>
      <w:r>
        <w:rPr>
          <w:lang w:val="vi-VN"/>
        </w:rPr>
        <w:t>Xem kết quả quét của module AI Recursive:</w:t>
      </w:r>
    </w:p>
    <w:p w14:paraId="42371392" w14:textId="3AA16AF5" w:rsidR="00606F84" w:rsidRDefault="00FE45CA" w:rsidP="00512CEF">
      <w:pPr>
        <w:pStyle w:val="Hnhv"/>
        <w:rPr>
          <w:lang w:val="vi-VN"/>
        </w:rPr>
      </w:pPr>
      <w:r w:rsidRPr="00FE45CA">
        <w:rPr>
          <w:noProof/>
          <w:lang w:val="vi-VN"/>
        </w:rPr>
        <w:drawing>
          <wp:inline distT="0" distB="0" distL="0" distR="0" wp14:anchorId="5D910DE5" wp14:editId="02F3C727">
            <wp:extent cx="5939790" cy="1368425"/>
            <wp:effectExtent l="0" t="0" r="3810" b="3175"/>
            <wp:docPr id="1147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942" name=""/>
                    <pic:cNvPicPr/>
                  </pic:nvPicPr>
                  <pic:blipFill>
                    <a:blip r:embed="rId55"/>
                    <a:stretch>
                      <a:fillRect/>
                    </a:stretch>
                  </pic:blipFill>
                  <pic:spPr>
                    <a:xfrm>
                      <a:off x="0" y="0"/>
                      <a:ext cx="5939790" cy="1368425"/>
                    </a:xfrm>
                    <a:prstGeom prst="rect">
                      <a:avLst/>
                    </a:prstGeom>
                  </pic:spPr>
                </pic:pic>
              </a:graphicData>
            </a:graphic>
          </wp:inline>
        </w:drawing>
      </w:r>
    </w:p>
    <w:p w14:paraId="71EF6260" w14:textId="22E3612D" w:rsidR="00952C37" w:rsidRPr="00D72798" w:rsidRDefault="00952C37" w:rsidP="00952C37">
      <w:pPr>
        <w:rPr>
          <w:lang w:val="vi-VN"/>
        </w:rPr>
      </w:pPr>
      <w:r w:rsidRPr="00D72798">
        <w:rPr>
          <w:lang w:val="vi-VN"/>
        </w:rPr>
        <w:t xml:space="preserve">Kết quả quét từ hệ thống </w:t>
      </w:r>
      <w:r w:rsidR="00D72798" w:rsidRPr="00D72798">
        <w:rPr>
          <w:lang w:val="vi-VN"/>
        </w:rPr>
        <w:t>Pentest-</w:t>
      </w:r>
      <w:r w:rsidRPr="00D72798">
        <w:rPr>
          <w:lang w:val="vi-VN"/>
        </w:rPr>
        <w:t>Auto cho thấy ứng dụng web đang cung cấp endpoint gốc “/”, trong đó tham số page được dùng để điều hướng tới các tệp chức năng khác như login và upload, tạo thành các đường dẫn kiểu:</w:t>
      </w:r>
    </w:p>
    <w:p w14:paraId="079DFDC1" w14:textId="77777777" w:rsidR="00952C37" w:rsidRPr="00D72798" w:rsidRDefault="00952C37" w:rsidP="00952C37">
      <w:pPr>
        <w:pStyle w:val="ListParagraph"/>
        <w:numPr>
          <w:ilvl w:val="0"/>
          <w:numId w:val="164"/>
        </w:numPr>
        <w:rPr>
          <w:lang w:val="vi-VN"/>
        </w:rPr>
      </w:pPr>
      <w:r w:rsidRPr="00D72798">
        <w:rPr>
          <w:lang w:val="vi-VN"/>
        </w:rPr>
        <w:t>/?page=login</w:t>
      </w:r>
    </w:p>
    <w:p w14:paraId="531C98C6" w14:textId="77777777" w:rsidR="00952C37" w:rsidRPr="00D72798" w:rsidRDefault="00952C37" w:rsidP="00952C37">
      <w:pPr>
        <w:pStyle w:val="ListParagraph"/>
        <w:numPr>
          <w:ilvl w:val="0"/>
          <w:numId w:val="164"/>
        </w:numPr>
        <w:rPr>
          <w:lang w:val="vi-VN"/>
        </w:rPr>
      </w:pPr>
      <w:r w:rsidRPr="00D72798">
        <w:rPr>
          <w:lang w:val="vi-VN"/>
        </w:rPr>
        <w:t>/?page=upload</w:t>
      </w:r>
    </w:p>
    <w:p w14:paraId="0B1DBE99" w14:textId="77777777" w:rsidR="00952C37" w:rsidRPr="00952C37" w:rsidRDefault="00952C37" w:rsidP="00952C37">
      <w:pPr>
        <w:rPr>
          <w:lang w:val="vi-VN"/>
        </w:rPr>
      </w:pPr>
      <w:r w:rsidRPr="00952C37">
        <w:rPr>
          <w:lang w:val="vi-VN"/>
        </w:rPr>
        <w:t>Cơ chế xử lý này cho thấy ứng dụng có khả năng tải các tệp dựa trên giá trị do người dùng truyền vào. Theo phân tích tự động của mô-đun AI-enricher, tham số page tiềm ẩn nguy cơ bị khai thác dẫn đến các lỗ hổng:</w:t>
      </w:r>
    </w:p>
    <w:p w14:paraId="6DF94AB5" w14:textId="77777777" w:rsidR="00B83B0C" w:rsidRPr="00D72798" w:rsidRDefault="00952C37" w:rsidP="00B83B0C">
      <w:pPr>
        <w:pStyle w:val="ListParagraph"/>
        <w:numPr>
          <w:ilvl w:val="0"/>
          <w:numId w:val="165"/>
        </w:numPr>
        <w:rPr>
          <w:lang w:val="vi-VN"/>
        </w:rPr>
      </w:pPr>
      <w:r w:rsidRPr="00D72798">
        <w:rPr>
          <w:lang w:val="vi-VN"/>
        </w:rPr>
        <w:t>Path Traversal: kẻ tấn công có thể thao túng tham số để truy cập thư mục hoặc tệp ngoài phạm vi cho phép.</w:t>
      </w:r>
    </w:p>
    <w:p w14:paraId="5529E035" w14:textId="5C589D87" w:rsidR="00B83B0C" w:rsidRPr="00D72798" w:rsidRDefault="00B83B0C" w:rsidP="00B83B0C">
      <w:pPr>
        <w:pStyle w:val="ListParagraph"/>
        <w:numPr>
          <w:ilvl w:val="0"/>
          <w:numId w:val="165"/>
        </w:numPr>
        <w:rPr>
          <w:lang w:val="vi-VN"/>
        </w:rPr>
      </w:pPr>
      <w:r w:rsidRPr="00D72798">
        <w:rPr>
          <w:lang w:val="vi-VN"/>
        </w:rPr>
        <w:t>Local File Inclusion (LFI): ứng dụng có thể vô tình tải và hiển thị nội dung từ các tệp nội bộ thông qua tham số page.</w:t>
      </w:r>
    </w:p>
    <w:p w14:paraId="428B26AC" w14:textId="6F2687D3" w:rsidR="00B83B0C" w:rsidRPr="00952C37" w:rsidRDefault="00B83B0C" w:rsidP="00B83B0C">
      <w:pPr>
        <w:pStyle w:val="ListParagraph"/>
        <w:numPr>
          <w:ilvl w:val="0"/>
          <w:numId w:val="165"/>
        </w:numPr>
        <w:rPr>
          <w:lang w:val="vi-VN"/>
        </w:rPr>
      </w:pPr>
      <w:r>
        <w:rPr>
          <w:lang w:val="vi-VN"/>
        </w:rPr>
        <w:lastRenderedPageBreak/>
        <w:t>Remote</w:t>
      </w:r>
      <w:r w:rsidRPr="00952C37">
        <w:rPr>
          <w:lang w:val="vi-VN"/>
        </w:rPr>
        <w:t xml:space="preserve"> File Inclusion (</w:t>
      </w:r>
      <w:r w:rsidR="00083552">
        <w:rPr>
          <w:lang w:val="vi-VN"/>
        </w:rPr>
        <w:t>R</w:t>
      </w:r>
      <w:r w:rsidRPr="00952C37">
        <w:rPr>
          <w:lang w:val="vi-VN"/>
        </w:rPr>
        <w:t xml:space="preserve">FI): ứng dụng có thể vô tình tải và hiển thị nội dung từ các tệp </w:t>
      </w:r>
      <w:r w:rsidR="00083552">
        <w:rPr>
          <w:lang w:val="vi-VN"/>
        </w:rPr>
        <w:t xml:space="preserve">bên ngoài </w:t>
      </w:r>
      <w:r w:rsidRPr="00952C37">
        <w:rPr>
          <w:lang w:val="vi-VN"/>
        </w:rPr>
        <w:t>thông qua tham số page.</w:t>
      </w:r>
    </w:p>
    <w:p w14:paraId="13AA4AAE" w14:textId="032FBA35" w:rsidR="00952C37" w:rsidRPr="00083552" w:rsidRDefault="00952C37" w:rsidP="00083552">
      <w:pPr>
        <w:ind w:left="720" w:firstLine="0"/>
        <w:rPr>
          <w:lang w:val="vi-VN"/>
        </w:rPr>
      </w:pPr>
      <w:r w:rsidRPr="00083552">
        <w:rPr>
          <w:lang w:val="vi-VN"/>
        </w:rPr>
        <w:t xml:space="preserve">Ngoài ra, tại endpoint /?page=login, hệ thống phát hiện rằng các tham số user và pass có </w:t>
      </w:r>
      <w:r w:rsidR="003E2BDA" w:rsidRPr="00083552">
        <w:rPr>
          <w:lang w:val="vi-VN"/>
        </w:rPr>
        <w:t xml:space="preserve">thể </w:t>
      </w:r>
      <w:r w:rsidRPr="00083552">
        <w:rPr>
          <w:lang w:val="vi-VN"/>
        </w:rPr>
        <w:t>dễ bị khai thác bởi:</w:t>
      </w:r>
    </w:p>
    <w:p w14:paraId="06FFC098" w14:textId="77777777" w:rsidR="00952C37" w:rsidRPr="00952C37" w:rsidRDefault="00952C37" w:rsidP="00952C37">
      <w:pPr>
        <w:pStyle w:val="ListParagraph"/>
        <w:numPr>
          <w:ilvl w:val="0"/>
          <w:numId w:val="166"/>
        </w:numPr>
        <w:rPr>
          <w:lang w:val="vi-VN"/>
        </w:rPr>
      </w:pPr>
      <w:r w:rsidRPr="00952C37">
        <w:rPr>
          <w:lang w:val="vi-VN"/>
        </w:rPr>
        <w:t>Cross-Site Scripting (XSS): dữ liệu đầu vào có khả năng không được lọc hoặc mã hóa đúng cách trước khi phản hồi về trình duyệt.</w:t>
      </w:r>
    </w:p>
    <w:p w14:paraId="1C8C305B" w14:textId="77777777" w:rsidR="00952C37" w:rsidRPr="00952C37" w:rsidRDefault="00952C37" w:rsidP="00952C37">
      <w:pPr>
        <w:pStyle w:val="ListParagraph"/>
        <w:numPr>
          <w:ilvl w:val="0"/>
          <w:numId w:val="166"/>
        </w:numPr>
        <w:rPr>
          <w:lang w:val="vi-VN"/>
        </w:rPr>
      </w:pPr>
      <w:r w:rsidRPr="00952C37">
        <w:rPr>
          <w:lang w:val="vi-VN"/>
        </w:rPr>
        <w:t>SQL Injection (SQLi): dữ liệu truyền vào có thể được đưa trực tiếp vào truy vấn cơ sở dữ liệu mà không qua cơ chế kiểm tra an toàn, cho phép kẻ tấn công can thiệp hoặc thực thi truy vấn độc hại.</w:t>
      </w:r>
    </w:p>
    <w:p w14:paraId="4864F71A" w14:textId="51FDA1E3" w:rsidR="005238EE" w:rsidRDefault="003E2BDA" w:rsidP="00E34FCB">
      <w:pPr>
        <w:rPr>
          <w:lang w:val="vi-VN"/>
        </w:rPr>
      </w:pPr>
      <w:r>
        <w:rPr>
          <w:lang w:val="vi-VN"/>
        </w:rPr>
        <w:t xml:space="preserve">Từ kết quả này, AI sẽ thực hiện gửi các payload tương ứng với lỗ </w:t>
      </w:r>
      <w:r w:rsidR="00E34FCB">
        <w:rPr>
          <w:lang w:val="vi-VN"/>
        </w:rPr>
        <w:t>hổng đã được gợi ý. Thực hiện xem kết quả phân tích của AI:</w:t>
      </w:r>
    </w:p>
    <w:p w14:paraId="18A662FE" w14:textId="1CEA6A26" w:rsidR="005238EE" w:rsidRDefault="00D02506" w:rsidP="00512CEF">
      <w:pPr>
        <w:pStyle w:val="Hnhv"/>
        <w:rPr>
          <w:lang w:val="vi-VN"/>
        </w:rPr>
      </w:pPr>
      <w:r w:rsidRPr="00D02506">
        <w:rPr>
          <w:noProof/>
          <w:lang w:val="vi-VN"/>
        </w:rPr>
        <w:drawing>
          <wp:inline distT="0" distB="0" distL="0" distR="0" wp14:anchorId="67F7071F" wp14:editId="4CB51FEC">
            <wp:extent cx="5939790" cy="2913380"/>
            <wp:effectExtent l="0" t="0" r="3810" b="1270"/>
            <wp:docPr id="1799470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70458" name="Picture 1" descr="A screenshot of a computer&#10;&#10;AI-generated content may be incorrect."/>
                    <pic:cNvPicPr/>
                  </pic:nvPicPr>
                  <pic:blipFill>
                    <a:blip r:embed="rId56"/>
                    <a:stretch>
                      <a:fillRect/>
                    </a:stretch>
                  </pic:blipFill>
                  <pic:spPr>
                    <a:xfrm>
                      <a:off x="0" y="0"/>
                      <a:ext cx="5939790" cy="2913380"/>
                    </a:xfrm>
                    <a:prstGeom prst="rect">
                      <a:avLst/>
                    </a:prstGeom>
                  </pic:spPr>
                </pic:pic>
              </a:graphicData>
            </a:graphic>
          </wp:inline>
        </w:drawing>
      </w:r>
    </w:p>
    <w:p w14:paraId="309A7F6C" w14:textId="52E9B125" w:rsidR="00E34FCB" w:rsidRDefault="00600B4E" w:rsidP="00E34FCB">
      <w:pPr>
        <w:rPr>
          <w:lang w:val="vi-VN"/>
        </w:rPr>
      </w:pPr>
      <w:r>
        <w:rPr>
          <w:lang w:val="vi-VN"/>
        </w:rPr>
        <w:t xml:space="preserve">Kết quả phân tích </w:t>
      </w:r>
      <w:r w:rsidR="00336D61" w:rsidRPr="00336D61">
        <w:rPr>
          <w:lang w:val="vi-VN"/>
        </w:rPr>
        <w:t>chi tiết</w:t>
      </w:r>
      <w:r w:rsidR="00336D61">
        <w:rPr>
          <w:lang w:val="vi-VN"/>
        </w:rPr>
        <w:t xml:space="preserve"> </w:t>
      </w:r>
      <w:r>
        <w:rPr>
          <w:lang w:val="vi-VN"/>
        </w:rPr>
        <w:t xml:space="preserve">cho biết lỗ hổng LFI </w:t>
      </w:r>
      <w:r w:rsidR="00336D61">
        <w:rPr>
          <w:lang w:val="vi-VN"/>
        </w:rPr>
        <w:t xml:space="preserve">tại tham số page </w:t>
      </w:r>
      <w:r>
        <w:rPr>
          <w:lang w:val="vi-VN"/>
        </w:rPr>
        <w:t>có</w:t>
      </w:r>
      <w:r w:rsidR="00336D61">
        <w:rPr>
          <w:lang w:val="vi-VN"/>
        </w:rPr>
        <w:t xml:space="preserve"> mức độ </w:t>
      </w:r>
      <w:r>
        <w:rPr>
          <w:lang w:val="vi-VN"/>
        </w:rPr>
        <w:t xml:space="preserve"> khả năng xảy ra cao vì khi đưa vào payload </w:t>
      </w:r>
      <w:r w:rsidRPr="00600B4E">
        <w:rPr>
          <w:lang w:val="vi-VN"/>
        </w:rPr>
        <w:t>php://filter/convert.base64-encode/resource=</w:t>
      </w:r>
      <w:r w:rsidR="00B83B0C">
        <w:rPr>
          <w:lang w:val="vi-VN"/>
        </w:rPr>
        <w:t>index</w:t>
      </w:r>
      <w:r>
        <w:rPr>
          <w:lang w:val="vi-VN"/>
        </w:rPr>
        <w:t xml:space="preserve"> </w:t>
      </w:r>
      <w:r w:rsidR="00B83B0C">
        <w:rPr>
          <w:lang w:val="vi-VN"/>
        </w:rPr>
        <w:t xml:space="preserve">trang web đã trả về chuỗi mã hóa base64 của index.php. Và như mong đợi, các lỗ hổng khác </w:t>
      </w:r>
      <w:r w:rsidR="00083552">
        <w:rPr>
          <w:lang w:val="vi-VN"/>
        </w:rPr>
        <w:t xml:space="preserve">đều có khả năng khai thác thấp vì </w:t>
      </w:r>
      <w:r w:rsidR="000C7F5D">
        <w:rPr>
          <w:lang w:val="vi-VN"/>
        </w:rPr>
        <w:t xml:space="preserve">những lỗ hổng như XSS, SQLi đã được cấu hình </w:t>
      </w:r>
      <w:r w:rsidR="001F2C8A">
        <w:rPr>
          <w:lang w:val="vi-VN"/>
        </w:rPr>
        <w:t>h</w:t>
      </w:r>
      <w:r w:rsidR="00420F7C" w:rsidRPr="00420F7C">
        <w:rPr>
          <w:lang w:val="vi-VN"/>
        </w:rPr>
        <w:t>oặc hạn chế một phần, khiến việc khai thác các lỗ hổng này không thể xảy ra một cách trực tiếp hoặc dễ dàng.</w:t>
      </w:r>
    </w:p>
    <w:p w14:paraId="32978F5E" w14:textId="7353C451" w:rsidR="00AE4A0D" w:rsidRPr="00AE4A0D" w:rsidRDefault="00AE4A0D" w:rsidP="00AE4A0D">
      <w:pPr>
        <w:ind w:firstLine="0"/>
        <w:rPr>
          <w:b/>
          <w:bCs/>
          <w:lang w:val="vi-VN"/>
        </w:rPr>
      </w:pPr>
      <w:r w:rsidRPr="00AE4A0D">
        <w:rPr>
          <w:b/>
          <w:bCs/>
          <w:lang w:val="vi-VN"/>
        </w:rPr>
        <w:t>Bước 3: Thực hiện khai thác với kết quả quét được:</w:t>
      </w:r>
    </w:p>
    <w:p w14:paraId="4E859E2B" w14:textId="5F6BD190" w:rsidR="00D84E85" w:rsidRPr="00D84E85" w:rsidRDefault="00420F7C" w:rsidP="009753E6">
      <w:pPr>
        <w:rPr>
          <w:lang w:val="vi-VN"/>
        </w:rPr>
      </w:pPr>
      <w:r>
        <w:rPr>
          <w:lang w:val="vi-VN"/>
        </w:rPr>
        <w:t xml:space="preserve">Như ở trên kết quả phân tích bằng Nikto, công cụ </w:t>
      </w:r>
      <w:r w:rsidR="00F97E71">
        <w:rPr>
          <w:lang w:val="vi-VN" w:eastAsia="vi-VN" w:bidi="ar-SA"/>
        </w:rPr>
        <w:t>P</w:t>
      </w:r>
      <w:r w:rsidR="00F97E71" w:rsidRPr="00185954">
        <w:rPr>
          <w:lang w:val="vi-VN" w:eastAsia="vi-VN" w:bidi="ar-SA"/>
        </w:rPr>
        <w:t>entest-</w:t>
      </w:r>
      <w:r w:rsidR="00F97E71">
        <w:rPr>
          <w:lang w:val="vi-VN" w:eastAsia="vi-VN" w:bidi="ar-SA"/>
        </w:rPr>
        <w:t>A</w:t>
      </w:r>
      <w:r w:rsidR="00F97E71" w:rsidRPr="00185954">
        <w:rPr>
          <w:lang w:val="vi-VN" w:eastAsia="vi-VN" w:bidi="ar-SA"/>
        </w:rPr>
        <w:t xml:space="preserve">uto </w:t>
      </w:r>
      <w:r>
        <w:rPr>
          <w:lang w:val="vi-VN"/>
        </w:rPr>
        <w:t>đã phát hiện một số endpoint</w:t>
      </w:r>
      <w:r w:rsidR="009753E6">
        <w:rPr>
          <w:lang w:val="vi-VN"/>
        </w:rPr>
        <w:t xml:space="preserve"> </w:t>
      </w:r>
      <w:r w:rsidR="009753E6" w:rsidRPr="009753E6">
        <w:rPr>
          <w:lang w:val="vi-VN"/>
        </w:rPr>
        <w:t>quan trọng</w:t>
      </w:r>
      <w:r>
        <w:rPr>
          <w:lang w:val="vi-VN"/>
        </w:rPr>
        <w:t xml:space="preserve"> trong đó có endpoint config.</w:t>
      </w:r>
      <w:r w:rsidR="009753E6">
        <w:rPr>
          <w:lang w:val="vi-VN"/>
        </w:rPr>
        <w:t xml:space="preserve">php, đây là </w:t>
      </w:r>
      <w:r w:rsidR="009753E6" w:rsidRPr="009753E6">
        <w:rPr>
          <w:lang w:val="vi-VN"/>
        </w:rPr>
        <w:t>một tệp cấu hình nhạy cảm chứa thông tin quan trọng như cấu hình cơ sở dữ liệu, khóa bí mật hoặc thông tin đăng nhập</w:t>
      </w:r>
      <w:r>
        <w:rPr>
          <w:lang w:val="vi-VN"/>
        </w:rPr>
        <w:t xml:space="preserve">. Kết hợp với payload LFI vừa </w:t>
      </w:r>
      <w:r w:rsidR="00942078">
        <w:rPr>
          <w:lang w:val="vi-VN"/>
        </w:rPr>
        <w:t xml:space="preserve">phân tích được với mức độ khai thác chi tiết cao, thực hiện tạo payload </w:t>
      </w:r>
      <w:r w:rsidR="00942078" w:rsidRPr="00600B4E">
        <w:rPr>
          <w:lang w:val="vi-VN"/>
        </w:rPr>
        <w:t>php://filter/convert.base64-</w:t>
      </w:r>
      <w:r w:rsidR="00942078" w:rsidRPr="00600B4E">
        <w:rPr>
          <w:lang w:val="vi-VN"/>
        </w:rPr>
        <w:lastRenderedPageBreak/>
        <w:t>encode/resource=</w:t>
      </w:r>
      <w:r w:rsidR="00942078">
        <w:rPr>
          <w:lang w:val="vi-VN"/>
        </w:rPr>
        <w:t xml:space="preserve">config để thực hiện đọc mã nguồn của file config.php từ dạng </w:t>
      </w:r>
      <w:r w:rsidR="009753E6">
        <w:rPr>
          <w:lang w:val="vi-VN"/>
        </w:rPr>
        <w:t>base64:</w:t>
      </w:r>
    </w:p>
    <w:p w14:paraId="79F4DFBD" w14:textId="642FB6F7" w:rsidR="00512CEF" w:rsidRDefault="00512CEF" w:rsidP="00512CEF">
      <w:pPr>
        <w:pStyle w:val="Hnhv"/>
        <w:rPr>
          <w:lang w:val="vi-VN"/>
        </w:rPr>
      </w:pPr>
      <w:r w:rsidRPr="00512CEF">
        <w:rPr>
          <w:noProof/>
          <w:lang w:val="vi-VN"/>
        </w:rPr>
        <w:drawing>
          <wp:inline distT="0" distB="0" distL="0" distR="0" wp14:anchorId="158B1845" wp14:editId="61B7747A">
            <wp:extent cx="5939790" cy="1108075"/>
            <wp:effectExtent l="0" t="0" r="3810" b="0"/>
            <wp:docPr id="2096502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02343" name="Picture 1" descr="A screenshot of a computer&#10;&#10;AI-generated content may be incorrect."/>
                    <pic:cNvPicPr/>
                  </pic:nvPicPr>
                  <pic:blipFill>
                    <a:blip r:embed="rId57"/>
                    <a:stretch>
                      <a:fillRect/>
                    </a:stretch>
                  </pic:blipFill>
                  <pic:spPr>
                    <a:xfrm>
                      <a:off x="0" y="0"/>
                      <a:ext cx="5939790" cy="1108075"/>
                    </a:xfrm>
                    <a:prstGeom prst="rect">
                      <a:avLst/>
                    </a:prstGeom>
                  </pic:spPr>
                </pic:pic>
              </a:graphicData>
            </a:graphic>
          </wp:inline>
        </w:drawing>
      </w:r>
    </w:p>
    <w:p w14:paraId="13ED20E0" w14:textId="745BBF86" w:rsidR="00B83B0C" w:rsidRPr="00B83B0C" w:rsidRDefault="009753E6" w:rsidP="009753E6">
      <w:pPr>
        <w:rPr>
          <w:lang w:val="vi-VN"/>
        </w:rPr>
      </w:pPr>
      <w:r>
        <w:rPr>
          <w:lang w:val="vi-VN"/>
        </w:rPr>
        <w:t>Kết quả thu được một đoạn chuỗi base64 cho payload vừa được gửi. Thực hiện giải mã base64:</w:t>
      </w:r>
    </w:p>
    <w:p w14:paraId="7BA36174" w14:textId="6E9A787A" w:rsidR="00512CEF" w:rsidRDefault="00512CEF" w:rsidP="00512CEF">
      <w:pPr>
        <w:pStyle w:val="Hnhv"/>
        <w:rPr>
          <w:lang w:val="vi-VN"/>
        </w:rPr>
      </w:pPr>
      <w:r w:rsidRPr="00512CEF">
        <w:rPr>
          <w:noProof/>
          <w:lang w:val="vi-VN"/>
        </w:rPr>
        <w:drawing>
          <wp:inline distT="0" distB="0" distL="0" distR="0" wp14:anchorId="370CDAD4" wp14:editId="7F6C898A">
            <wp:extent cx="5913120" cy="1283970"/>
            <wp:effectExtent l="0" t="0" r="0" b="0"/>
            <wp:docPr id="1069261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61596" name="Picture 1" descr="A screenshot of a computer&#10;&#10;AI-generated content may be incorrect."/>
                    <pic:cNvPicPr/>
                  </pic:nvPicPr>
                  <pic:blipFill rotWithShape="1">
                    <a:blip r:embed="rId58"/>
                    <a:srcRect l="385" t="3988" r="65"/>
                    <a:stretch>
                      <a:fillRect/>
                    </a:stretch>
                  </pic:blipFill>
                  <pic:spPr bwMode="auto">
                    <a:xfrm>
                      <a:off x="0" y="0"/>
                      <a:ext cx="5913120" cy="1283970"/>
                    </a:xfrm>
                    <a:prstGeom prst="rect">
                      <a:avLst/>
                    </a:prstGeom>
                    <a:ln>
                      <a:noFill/>
                    </a:ln>
                    <a:extLst>
                      <a:ext uri="{53640926-AAD7-44D8-BBD7-CCE9431645EC}">
                        <a14:shadowObscured xmlns:a14="http://schemas.microsoft.com/office/drawing/2010/main"/>
                      </a:ext>
                    </a:extLst>
                  </pic:spPr>
                </pic:pic>
              </a:graphicData>
            </a:graphic>
          </wp:inline>
        </w:drawing>
      </w:r>
    </w:p>
    <w:p w14:paraId="53EA57FA" w14:textId="42277AFB" w:rsidR="007526BF" w:rsidRPr="00B3435F" w:rsidRDefault="00684EF7" w:rsidP="00B3435F">
      <w:pPr>
        <w:tabs>
          <w:tab w:val="center" w:pos="5031"/>
        </w:tabs>
        <w:rPr>
          <w:lang w:val="vi-VN"/>
        </w:rPr>
      </w:pPr>
      <w:r>
        <w:rPr>
          <w:lang w:val="vi-VN"/>
        </w:rPr>
        <w:t>Sau khi giải mã, đã thu được</w:t>
      </w:r>
      <w:r w:rsidR="004D2CB5">
        <w:rPr>
          <w:lang w:val="vi-VN"/>
        </w:rPr>
        <w:t xml:space="preserve"> </w:t>
      </w:r>
      <w:r w:rsidR="004D2CB5" w:rsidRPr="004D2CB5">
        <w:rPr>
          <w:lang w:val="vi-VN"/>
        </w:rPr>
        <w:t xml:space="preserve">tệp cấu hình chứa thông tin đăng nhập cơ sở dữ liệu ở </w:t>
      </w:r>
      <w:r w:rsidR="004D2CB5">
        <w:rPr>
          <w:lang w:val="vi-VN"/>
        </w:rPr>
        <w:t xml:space="preserve">bản </w:t>
      </w:r>
      <w:r w:rsidR="007526BF">
        <w:rPr>
          <w:lang w:val="vi-VN"/>
        </w:rPr>
        <w:t>rõ, bao gồm:</w:t>
      </w:r>
      <w:r w:rsidR="00B3435F">
        <w:rPr>
          <w:lang w:val="vi-VN"/>
        </w:rPr>
        <w:t xml:space="preserve"> </w:t>
      </w:r>
      <w:r w:rsidR="007526BF" w:rsidRPr="007526BF">
        <w:rPr>
          <w:lang w:val="vi-VN"/>
        </w:rPr>
        <w:t xml:space="preserve">Server: </w:t>
      </w:r>
      <w:r w:rsidR="00B3435F" w:rsidRPr="00B3435F">
        <w:rPr>
          <w:lang w:val="vi-VN"/>
        </w:rPr>
        <w:t xml:space="preserve">localhost, </w:t>
      </w:r>
      <w:r w:rsidR="007526BF" w:rsidRPr="00B3435F">
        <w:rPr>
          <w:lang w:val="vi-VN"/>
        </w:rPr>
        <w:t xml:space="preserve">Username: </w:t>
      </w:r>
      <w:r w:rsidR="00B3435F" w:rsidRPr="00B3435F">
        <w:rPr>
          <w:lang w:val="vi-VN"/>
        </w:rPr>
        <w:t xml:space="preserve">root, </w:t>
      </w:r>
      <w:r w:rsidR="007526BF" w:rsidRPr="00B3435F">
        <w:rPr>
          <w:lang w:val="vi-VN"/>
        </w:rPr>
        <w:t>Password: H4u%QJ_</w:t>
      </w:r>
      <w:r w:rsidR="00B3435F" w:rsidRPr="00B3435F">
        <w:rPr>
          <w:lang w:val="vi-VN"/>
        </w:rPr>
        <w:t xml:space="preserve">H99, </w:t>
      </w:r>
      <w:r w:rsidR="007526BF" w:rsidRPr="00B3435F">
        <w:rPr>
          <w:lang w:val="vi-VN"/>
        </w:rPr>
        <w:t xml:space="preserve">Database: </w:t>
      </w:r>
      <w:r w:rsidR="00B3435F" w:rsidRPr="00B3435F">
        <w:rPr>
          <w:lang w:val="vi-VN"/>
        </w:rPr>
        <w:t>Users.</w:t>
      </w:r>
    </w:p>
    <w:p w14:paraId="7B593E7A" w14:textId="1A13F162" w:rsidR="00D84E85" w:rsidRPr="00D84E85" w:rsidRDefault="00B3435F" w:rsidP="00B3435F">
      <w:pPr>
        <w:tabs>
          <w:tab w:val="center" w:pos="5031"/>
        </w:tabs>
        <w:rPr>
          <w:lang w:val="vi-VN"/>
        </w:rPr>
      </w:pPr>
      <w:r>
        <w:rPr>
          <w:lang w:val="vi-VN"/>
        </w:rPr>
        <w:t>Căn</w:t>
      </w:r>
      <w:r w:rsidR="007526BF" w:rsidRPr="007526BF">
        <w:rPr>
          <w:lang w:val="vi-VN"/>
        </w:rPr>
        <w:t xml:space="preserve"> cứ vào kết quả quét trước đó </w:t>
      </w:r>
      <w:r>
        <w:rPr>
          <w:lang w:val="vi-VN"/>
        </w:rPr>
        <w:t xml:space="preserve">của </w:t>
      </w:r>
      <w:r w:rsidR="00BF21D4">
        <w:rPr>
          <w:lang w:val="vi-VN"/>
        </w:rPr>
        <w:t>N</w:t>
      </w:r>
      <w:r w:rsidRPr="00B3435F">
        <w:rPr>
          <w:lang w:val="vi-VN"/>
        </w:rPr>
        <w:t xml:space="preserve">map </w:t>
      </w:r>
      <w:r w:rsidR="007526BF" w:rsidRPr="007526BF">
        <w:rPr>
          <w:lang w:val="vi-VN"/>
        </w:rPr>
        <w:t xml:space="preserve">cho thấy dịch vụ MySQL đang mở công khai trên cổng 3306, kẻ tấn công có thể sử dụng trực tiếp các thông tin này để đăng nhập vào hệ quản trị cơ sở dữ </w:t>
      </w:r>
      <w:r>
        <w:rPr>
          <w:lang w:val="vi-VN"/>
        </w:rPr>
        <w:t>liệu:</w:t>
      </w:r>
    </w:p>
    <w:p w14:paraId="112E314D" w14:textId="7DA85D71" w:rsidR="00512CEF" w:rsidRDefault="00443688" w:rsidP="00512CEF">
      <w:pPr>
        <w:pStyle w:val="Hnhv"/>
        <w:rPr>
          <w:lang w:val="vi-VN"/>
        </w:rPr>
      </w:pPr>
      <w:r w:rsidRPr="00443688">
        <w:rPr>
          <w:noProof/>
          <w:lang w:val="vi-VN"/>
        </w:rPr>
        <w:drawing>
          <wp:inline distT="0" distB="0" distL="0" distR="0" wp14:anchorId="3F15A3CC" wp14:editId="36307BD7">
            <wp:extent cx="5939790" cy="3451860"/>
            <wp:effectExtent l="0" t="0" r="3810" b="0"/>
            <wp:docPr id="129918494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4941" name="Picture 1" descr="A screenshot of a computer screen&#10;&#10;AI-generated content may be incorrect."/>
                    <pic:cNvPicPr/>
                  </pic:nvPicPr>
                  <pic:blipFill>
                    <a:blip r:embed="rId59"/>
                    <a:stretch>
                      <a:fillRect/>
                    </a:stretch>
                  </pic:blipFill>
                  <pic:spPr>
                    <a:xfrm>
                      <a:off x="0" y="0"/>
                      <a:ext cx="5939790" cy="3451860"/>
                    </a:xfrm>
                    <a:prstGeom prst="rect">
                      <a:avLst/>
                    </a:prstGeom>
                  </pic:spPr>
                </pic:pic>
              </a:graphicData>
            </a:graphic>
          </wp:inline>
        </w:drawing>
      </w:r>
    </w:p>
    <w:p w14:paraId="4D2A7D97" w14:textId="66E4238B" w:rsidR="00B95A18" w:rsidRPr="00532FC6" w:rsidRDefault="00532FC6" w:rsidP="00B95A18">
      <w:pPr>
        <w:rPr>
          <w:lang w:val="vi-VN"/>
        </w:rPr>
      </w:pPr>
      <w:r w:rsidRPr="00532FC6">
        <w:rPr>
          <w:lang w:val="vi-VN"/>
        </w:rPr>
        <w:t>Sau khi đăng nhập thành công vào hệ quản trị MySQL với quyền</w:t>
      </w:r>
      <w:r w:rsidRPr="009D63BC">
        <w:rPr>
          <w:lang w:val="vi-VN"/>
        </w:rPr>
        <w:t xml:space="preserve"> root</w:t>
      </w:r>
      <w:r w:rsidRPr="00532FC6">
        <w:rPr>
          <w:lang w:val="vi-VN"/>
        </w:rPr>
        <w:t xml:space="preserve"> sử dụng thông tin thu được từ config.php, bước tiếp theo là thực hiện truy vấn dữ liệu </w:t>
      </w:r>
      <w:r w:rsidRPr="00532FC6">
        <w:rPr>
          <w:lang w:val="vi-VN"/>
        </w:rPr>
        <w:lastRenderedPageBreak/>
        <w:t>từ cơ sở dữ liệu Users, cụ thể là bảng users bằng lệnh:</w:t>
      </w:r>
      <w:r>
        <w:rPr>
          <w:lang w:val="vi-VN"/>
        </w:rPr>
        <w:t xml:space="preserve"> </w:t>
      </w:r>
      <w:r w:rsidR="00F91550">
        <w:rPr>
          <w:lang w:val="vi-VN"/>
        </w:rPr>
        <w:t xml:space="preserve">select * from </w:t>
      </w:r>
      <w:r w:rsidR="008C6C53">
        <w:rPr>
          <w:lang w:val="vi-VN"/>
        </w:rPr>
        <w:t xml:space="preserve">users để đọc thông tin người dùng và lấy được user, pass của </w:t>
      </w:r>
      <w:r w:rsidR="00754DC7">
        <w:rPr>
          <w:lang w:val="vi-VN"/>
        </w:rPr>
        <w:t xml:space="preserve">bảng </w:t>
      </w:r>
      <w:r>
        <w:rPr>
          <w:lang w:val="vi-VN"/>
        </w:rPr>
        <w:t xml:space="preserve">users. </w:t>
      </w:r>
      <w:r w:rsidRPr="00532FC6">
        <w:rPr>
          <w:lang w:val="vi-VN"/>
        </w:rPr>
        <w:t>Kết quả trả về cho thấy toàn bộ thông tin người dùng đã được truy xuất, bao gồm tên đăng nhập (user) và mật khẩu (pass)</w:t>
      </w:r>
      <w:r>
        <w:rPr>
          <w:lang w:val="vi-VN"/>
        </w:rPr>
        <w:t xml:space="preserve"> dưới dạng base64</w:t>
      </w:r>
      <w:r w:rsidRPr="00532FC6">
        <w:rPr>
          <w:lang w:val="vi-VN"/>
        </w:rPr>
        <w:t>.</w:t>
      </w:r>
    </w:p>
    <w:p w14:paraId="1861B84A" w14:textId="73043FFB" w:rsidR="00D84E85" w:rsidRPr="00D84E85" w:rsidRDefault="00532FC6" w:rsidP="00D84E85">
      <w:pPr>
        <w:rPr>
          <w:lang w:val="vi-VN"/>
        </w:rPr>
      </w:pPr>
      <w:r>
        <w:rPr>
          <w:lang w:val="vi-VN"/>
        </w:rPr>
        <w:t>Thực hiện giải mã mật khẩu:</w:t>
      </w:r>
    </w:p>
    <w:p w14:paraId="76D1C857" w14:textId="623074F3" w:rsidR="00443688" w:rsidRDefault="007857A8" w:rsidP="00443688">
      <w:pPr>
        <w:pStyle w:val="Hnhv"/>
        <w:rPr>
          <w:lang w:val="vi-VN"/>
        </w:rPr>
      </w:pPr>
      <w:r>
        <w:rPr>
          <w:noProof/>
        </w:rPr>
        <w:drawing>
          <wp:inline distT="0" distB="0" distL="0" distR="0" wp14:anchorId="78037BBF" wp14:editId="609F5303">
            <wp:extent cx="5939790" cy="1298575"/>
            <wp:effectExtent l="0" t="0" r="3810" b="0"/>
            <wp:docPr id="207580632"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0632" name="Picture 1" descr="A white rectangular object with a black border&#10;&#10;AI-generated content may be incorrect."/>
                    <pic:cNvPicPr/>
                  </pic:nvPicPr>
                  <pic:blipFill>
                    <a:blip r:embed="rId60"/>
                    <a:stretch>
                      <a:fillRect/>
                    </a:stretch>
                  </pic:blipFill>
                  <pic:spPr>
                    <a:xfrm>
                      <a:off x="0" y="0"/>
                      <a:ext cx="5939790" cy="1298575"/>
                    </a:xfrm>
                    <a:prstGeom prst="rect">
                      <a:avLst/>
                    </a:prstGeom>
                  </pic:spPr>
                </pic:pic>
              </a:graphicData>
            </a:graphic>
          </wp:inline>
        </w:drawing>
      </w:r>
    </w:p>
    <w:p w14:paraId="1082649A" w14:textId="66C0422A" w:rsidR="00D84E85" w:rsidRPr="00D84E85" w:rsidRDefault="00AE4A0D" w:rsidP="0065055C">
      <w:pPr>
        <w:rPr>
          <w:lang w:val="vi-VN"/>
        </w:rPr>
      </w:pPr>
      <w:r>
        <w:rPr>
          <w:lang w:val="vi-VN"/>
        </w:rPr>
        <w:t xml:space="preserve">Tiếp tục đăng </w:t>
      </w:r>
      <w:r w:rsidR="0065055C">
        <w:rPr>
          <w:lang w:val="vi-VN"/>
        </w:rPr>
        <w:t>nhập vào người dùng kent với mật khẩu tương ứng đã được giải mã được:</w:t>
      </w:r>
    </w:p>
    <w:p w14:paraId="52504745" w14:textId="209969CC" w:rsidR="007857A8" w:rsidRDefault="004B3C7F" w:rsidP="004B3C7F">
      <w:pPr>
        <w:pStyle w:val="Hnhv"/>
        <w:rPr>
          <w:lang w:val="vi-VN"/>
        </w:rPr>
      </w:pPr>
      <w:r>
        <w:rPr>
          <w:noProof/>
        </w:rPr>
        <w:drawing>
          <wp:inline distT="0" distB="0" distL="0" distR="0" wp14:anchorId="387C68F0" wp14:editId="6EE73693">
            <wp:extent cx="5939790" cy="2329815"/>
            <wp:effectExtent l="0" t="0" r="3810" b="0"/>
            <wp:docPr id="1910002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02796" name="Picture 1" descr="A screenshot of a computer&#10;&#10;AI-generated content may be incorrect."/>
                    <pic:cNvPicPr/>
                  </pic:nvPicPr>
                  <pic:blipFill>
                    <a:blip r:embed="rId61"/>
                    <a:stretch>
                      <a:fillRect/>
                    </a:stretch>
                  </pic:blipFill>
                  <pic:spPr>
                    <a:xfrm>
                      <a:off x="0" y="0"/>
                      <a:ext cx="5939790" cy="2329815"/>
                    </a:xfrm>
                    <a:prstGeom prst="rect">
                      <a:avLst/>
                    </a:prstGeom>
                  </pic:spPr>
                </pic:pic>
              </a:graphicData>
            </a:graphic>
          </wp:inline>
        </w:drawing>
      </w:r>
    </w:p>
    <w:p w14:paraId="1B2BA34F" w14:textId="6D2425BD" w:rsidR="00D84E85" w:rsidRPr="00D84E85" w:rsidRDefault="0065055C" w:rsidP="00D84E85">
      <w:pPr>
        <w:rPr>
          <w:lang w:val="vi-VN"/>
        </w:rPr>
      </w:pPr>
      <w:r>
        <w:rPr>
          <w:lang w:val="vi-VN"/>
        </w:rPr>
        <w:t xml:space="preserve">Sau </w:t>
      </w:r>
      <w:r w:rsidR="00785767">
        <w:rPr>
          <w:lang w:val="vi-VN"/>
        </w:rPr>
        <w:t>khi đăng nhập thành công, truy cập thành công vào endpoint /?page=</w:t>
      </w:r>
      <w:r w:rsidR="003016BB">
        <w:rPr>
          <w:lang w:val="vi-VN"/>
        </w:rPr>
        <w:t>upload:</w:t>
      </w:r>
    </w:p>
    <w:p w14:paraId="6F536458" w14:textId="3FE6EBA4" w:rsidR="004B3C7F" w:rsidRDefault="004B3C7F" w:rsidP="004B3C7F">
      <w:pPr>
        <w:pStyle w:val="Hnhv"/>
        <w:rPr>
          <w:lang w:val="vi-VN"/>
        </w:rPr>
      </w:pPr>
      <w:r>
        <w:rPr>
          <w:noProof/>
        </w:rPr>
        <w:drawing>
          <wp:inline distT="0" distB="0" distL="0" distR="0" wp14:anchorId="18EABA83" wp14:editId="0B7AF0B4">
            <wp:extent cx="5939790" cy="1167765"/>
            <wp:effectExtent l="0" t="0" r="3810" b="0"/>
            <wp:docPr id="417698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98526" name="Picture 1" descr="A screenshot of a computer&#10;&#10;AI-generated content may be incorrect."/>
                    <pic:cNvPicPr/>
                  </pic:nvPicPr>
                  <pic:blipFill>
                    <a:blip r:embed="rId62"/>
                    <a:stretch>
                      <a:fillRect/>
                    </a:stretch>
                  </pic:blipFill>
                  <pic:spPr>
                    <a:xfrm>
                      <a:off x="0" y="0"/>
                      <a:ext cx="5939790" cy="1167765"/>
                    </a:xfrm>
                    <a:prstGeom prst="rect">
                      <a:avLst/>
                    </a:prstGeom>
                  </pic:spPr>
                </pic:pic>
              </a:graphicData>
            </a:graphic>
          </wp:inline>
        </w:drawing>
      </w:r>
    </w:p>
    <w:p w14:paraId="17AC2233" w14:textId="64129212" w:rsidR="00D84E85" w:rsidRDefault="003016BB" w:rsidP="003016BB">
      <w:pPr>
        <w:ind w:firstLine="0"/>
        <w:rPr>
          <w:b/>
          <w:bCs/>
          <w:lang w:val="vi-VN"/>
        </w:rPr>
      </w:pPr>
      <w:r w:rsidRPr="003016BB">
        <w:rPr>
          <w:b/>
          <w:bCs/>
          <w:lang w:val="vi-VN"/>
        </w:rPr>
        <w:t>Bước 4:</w:t>
      </w:r>
      <w:r>
        <w:rPr>
          <w:lang w:val="vi-VN"/>
        </w:rPr>
        <w:t xml:space="preserve"> </w:t>
      </w:r>
      <w:r w:rsidRPr="00C8569F">
        <w:rPr>
          <w:b/>
          <w:bCs/>
          <w:lang w:val="vi-VN"/>
        </w:rPr>
        <w:t>Khởi tạo</w:t>
      </w:r>
      <w:r>
        <w:rPr>
          <w:b/>
          <w:bCs/>
          <w:lang w:val="vi-VN"/>
        </w:rPr>
        <w:t xml:space="preserve"> lại</w:t>
      </w:r>
      <w:r w:rsidRPr="00C8569F">
        <w:rPr>
          <w:b/>
          <w:bCs/>
          <w:lang w:val="vi-VN"/>
        </w:rPr>
        <w:t xml:space="preserve"> quá trình quét</w:t>
      </w:r>
    </w:p>
    <w:p w14:paraId="76F8C11C" w14:textId="4552934D" w:rsidR="003016BB" w:rsidRDefault="003016BB" w:rsidP="003016BB">
      <w:pPr>
        <w:rPr>
          <w:lang w:val="vi-VN"/>
        </w:rPr>
      </w:pPr>
      <w:r>
        <w:rPr>
          <w:lang w:val="vi-VN"/>
        </w:rPr>
        <w:t>V</w:t>
      </w:r>
      <w:r w:rsidRPr="00A57990">
        <w:rPr>
          <w:lang w:val="vi-VN"/>
        </w:rPr>
        <w:t xml:space="preserve">ới việc đăng nhập thành </w:t>
      </w:r>
      <w:r w:rsidR="00235894" w:rsidRPr="00A57990">
        <w:rPr>
          <w:lang w:val="vi-VN"/>
        </w:rPr>
        <w:t xml:space="preserve">công, </w:t>
      </w:r>
      <w:r w:rsidR="00A57990" w:rsidRPr="00A57990">
        <w:rPr>
          <w:lang w:val="vi-VN"/>
        </w:rPr>
        <w:t xml:space="preserve">hệ thống đã cấp cho trình duyệt một cookie phiên hợp lệ. Cookie này đóng vai trò định danh người dùng và là điều kiện bắt buộc để truy cập các chức năng hoặc endpoint yêu cầu quyền xác </w:t>
      </w:r>
      <w:r w:rsidR="0095737A">
        <w:rPr>
          <w:lang w:val="vi-VN"/>
        </w:rPr>
        <w:t>thực, cụ thể là endpoint /?page=upload</w:t>
      </w:r>
      <w:r w:rsidR="00A57990">
        <w:rPr>
          <w:lang w:val="vi-VN"/>
        </w:rPr>
        <w:t xml:space="preserve">. </w:t>
      </w:r>
    </w:p>
    <w:p w14:paraId="522F39D1" w14:textId="2AA8011B" w:rsidR="00A57990" w:rsidRPr="00A57990" w:rsidRDefault="00A57990" w:rsidP="003016BB">
      <w:pPr>
        <w:rPr>
          <w:lang w:val="vi-VN"/>
        </w:rPr>
      </w:pPr>
      <w:r w:rsidRPr="00A57990">
        <w:rPr>
          <w:lang w:val="vi-VN"/>
        </w:rPr>
        <w:lastRenderedPageBreak/>
        <w:t xml:space="preserve">Để đánh giá đầy đủ bề mặt tấn công của ứng dụng ở chế độ đã xác thực, tiến hành chạy lại công cụ Pentest Auto với việc bổ sung giá trị cookie thu được vào cấu hình </w:t>
      </w:r>
      <w:r>
        <w:rPr>
          <w:lang w:val="vi-VN"/>
        </w:rPr>
        <w:t>quét:</w:t>
      </w:r>
    </w:p>
    <w:p w14:paraId="1F380243" w14:textId="1160BA5B" w:rsidR="004B3C7F" w:rsidRDefault="00D84E85" w:rsidP="00D84E85">
      <w:pPr>
        <w:pStyle w:val="Hnhv"/>
        <w:rPr>
          <w:lang w:val="vi-VN"/>
        </w:rPr>
      </w:pPr>
      <w:r w:rsidRPr="00D84E85">
        <w:rPr>
          <w:noProof/>
          <w:lang w:val="vi-VN"/>
        </w:rPr>
        <w:drawing>
          <wp:inline distT="0" distB="0" distL="0" distR="0" wp14:anchorId="46D9EA1C" wp14:editId="37EAD0DE">
            <wp:extent cx="5939790" cy="1259205"/>
            <wp:effectExtent l="0" t="0" r="3810" b="0"/>
            <wp:docPr id="126985019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50199" name="Picture 1" descr="A close-up of a computer screen&#10;&#10;AI-generated content may be incorrect."/>
                    <pic:cNvPicPr/>
                  </pic:nvPicPr>
                  <pic:blipFill>
                    <a:blip r:embed="rId63"/>
                    <a:stretch>
                      <a:fillRect/>
                    </a:stretch>
                  </pic:blipFill>
                  <pic:spPr>
                    <a:xfrm>
                      <a:off x="0" y="0"/>
                      <a:ext cx="5939790" cy="1259205"/>
                    </a:xfrm>
                    <a:prstGeom prst="rect">
                      <a:avLst/>
                    </a:prstGeom>
                  </pic:spPr>
                </pic:pic>
              </a:graphicData>
            </a:graphic>
          </wp:inline>
        </w:drawing>
      </w:r>
    </w:p>
    <w:p w14:paraId="20B21AC8" w14:textId="3CB9C510" w:rsidR="0095737A" w:rsidRPr="0095737A" w:rsidRDefault="00CA6FED" w:rsidP="0095737A">
      <w:pPr>
        <w:rPr>
          <w:lang w:val="vi-VN"/>
        </w:rPr>
      </w:pPr>
      <w:r>
        <w:rPr>
          <w:lang w:val="vi-VN"/>
        </w:rPr>
        <w:t>Kiểm tra kết quả quét endpoint của công cụ:</w:t>
      </w:r>
    </w:p>
    <w:p w14:paraId="331C55B5" w14:textId="425353DE" w:rsidR="00F72C33" w:rsidRDefault="00F72C33" w:rsidP="0027175B">
      <w:pPr>
        <w:pStyle w:val="Hnhv"/>
        <w:rPr>
          <w:lang w:val="vi-VN"/>
        </w:rPr>
      </w:pPr>
      <w:r w:rsidRPr="00F72C33">
        <w:rPr>
          <w:noProof/>
          <w:lang w:val="vi-VN"/>
        </w:rPr>
        <w:drawing>
          <wp:inline distT="0" distB="0" distL="0" distR="0" wp14:anchorId="11C53A2D" wp14:editId="4D400A21">
            <wp:extent cx="5939790" cy="1564005"/>
            <wp:effectExtent l="0" t="0" r="3810" b="0"/>
            <wp:docPr id="1346977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7682" name="Picture 1" descr="A screenshot of a computer&#10;&#10;AI-generated content may be incorrect."/>
                    <pic:cNvPicPr/>
                  </pic:nvPicPr>
                  <pic:blipFill>
                    <a:blip r:embed="rId64"/>
                    <a:stretch>
                      <a:fillRect/>
                    </a:stretch>
                  </pic:blipFill>
                  <pic:spPr>
                    <a:xfrm>
                      <a:off x="0" y="0"/>
                      <a:ext cx="5939790" cy="1564005"/>
                    </a:xfrm>
                    <a:prstGeom prst="rect">
                      <a:avLst/>
                    </a:prstGeom>
                  </pic:spPr>
                </pic:pic>
              </a:graphicData>
            </a:graphic>
          </wp:inline>
        </w:drawing>
      </w:r>
    </w:p>
    <w:p w14:paraId="6321F679" w14:textId="615E316D" w:rsidR="0095737A" w:rsidRPr="0095737A" w:rsidRDefault="00CA6FED" w:rsidP="0095737A">
      <w:pPr>
        <w:rPr>
          <w:lang w:val="vi-VN"/>
        </w:rPr>
      </w:pPr>
      <w:r>
        <w:rPr>
          <w:lang w:val="vi-VN"/>
        </w:rPr>
        <w:t xml:space="preserve">Kết quả lần này đã xuất hiện thêm phương thức POST </w:t>
      </w:r>
      <w:r w:rsidR="00762149">
        <w:rPr>
          <w:lang w:val="vi-VN"/>
        </w:rPr>
        <w:t>trong endpoint /?page=</w:t>
      </w:r>
      <w:r w:rsidR="00B01883">
        <w:rPr>
          <w:lang w:val="vi-VN"/>
        </w:rPr>
        <w:t xml:space="preserve">upload cùng với lỗ hổng </w:t>
      </w:r>
      <w:r w:rsidR="00395A2C">
        <w:rPr>
          <w:lang w:val="vi-VN"/>
        </w:rPr>
        <w:t>F</w:t>
      </w:r>
      <w:r w:rsidR="00B01883">
        <w:rPr>
          <w:lang w:val="vi-VN"/>
        </w:rPr>
        <w:t xml:space="preserve">ile </w:t>
      </w:r>
      <w:r w:rsidR="001807AE">
        <w:rPr>
          <w:lang w:val="vi-VN"/>
        </w:rPr>
        <w:t>upload. Từ đó chuyển qua xem kết quả phân tích payload với lỗ hổng tương ứng của công cụ:</w:t>
      </w:r>
    </w:p>
    <w:p w14:paraId="7E992DA7" w14:textId="57125431" w:rsidR="00F87922" w:rsidRDefault="00F87922" w:rsidP="0027175B">
      <w:pPr>
        <w:pStyle w:val="Hnhv"/>
        <w:rPr>
          <w:lang w:val="vi-VN"/>
        </w:rPr>
      </w:pPr>
      <w:r w:rsidRPr="00F87922">
        <w:rPr>
          <w:noProof/>
          <w:lang w:val="vi-VN"/>
        </w:rPr>
        <w:drawing>
          <wp:inline distT="0" distB="0" distL="0" distR="0" wp14:anchorId="7534BD81" wp14:editId="01E5ACDA">
            <wp:extent cx="5939790" cy="1409700"/>
            <wp:effectExtent l="0" t="0" r="3810" b="0"/>
            <wp:docPr id="1293569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69012" name="Picture 1" descr="A screenshot of a computer&#10;&#10;AI-generated content may be incorrect."/>
                    <pic:cNvPicPr/>
                  </pic:nvPicPr>
                  <pic:blipFill>
                    <a:blip r:embed="rId65"/>
                    <a:stretch>
                      <a:fillRect/>
                    </a:stretch>
                  </pic:blipFill>
                  <pic:spPr>
                    <a:xfrm>
                      <a:off x="0" y="0"/>
                      <a:ext cx="5939790" cy="1409700"/>
                    </a:xfrm>
                    <a:prstGeom prst="rect">
                      <a:avLst/>
                    </a:prstGeom>
                  </pic:spPr>
                </pic:pic>
              </a:graphicData>
            </a:graphic>
          </wp:inline>
        </w:drawing>
      </w:r>
    </w:p>
    <w:p w14:paraId="3F7C3D5C" w14:textId="1DDAA95E" w:rsidR="001807AE" w:rsidRDefault="001807AE" w:rsidP="001807AE">
      <w:pPr>
        <w:rPr>
          <w:lang w:val="vi-VN"/>
        </w:rPr>
      </w:pPr>
      <w:r>
        <w:rPr>
          <w:lang w:val="vi-VN"/>
        </w:rPr>
        <w:t xml:space="preserve">Kết quả cho biết </w:t>
      </w:r>
      <w:r w:rsidR="00CC0ECC">
        <w:rPr>
          <w:lang w:val="vi-VN"/>
        </w:rPr>
        <w:t xml:space="preserve">khi upload file shell.gif và exploit.png chứa mã độc bên trong có khả năng cao khai thác thành công lỗ hổng </w:t>
      </w:r>
      <w:r w:rsidR="00395A2C">
        <w:rPr>
          <w:lang w:val="vi-VN"/>
        </w:rPr>
        <w:t xml:space="preserve">File upload nhằm thực hiện RCE. </w:t>
      </w:r>
    </w:p>
    <w:p w14:paraId="64685BC4" w14:textId="37C8A6E1" w:rsidR="00395A2C" w:rsidRPr="00395A2C" w:rsidRDefault="00395A2C" w:rsidP="00395A2C">
      <w:pPr>
        <w:ind w:firstLine="0"/>
        <w:rPr>
          <w:b/>
          <w:bCs/>
          <w:lang w:val="vi-VN"/>
        </w:rPr>
      </w:pPr>
      <w:r w:rsidRPr="00395A2C">
        <w:rPr>
          <w:b/>
          <w:bCs/>
          <w:lang w:val="vi-VN"/>
        </w:rPr>
        <w:t>Bước 5: Thực hiện khai thác với kết quả quét được</w:t>
      </w:r>
    </w:p>
    <w:p w14:paraId="1EA090AC" w14:textId="77777777" w:rsidR="000633DA" w:rsidRDefault="00395A2C" w:rsidP="000633DA">
      <w:pPr>
        <w:rPr>
          <w:lang w:val="vi-VN"/>
        </w:rPr>
      </w:pPr>
      <w:r>
        <w:rPr>
          <w:lang w:val="vi-VN"/>
        </w:rPr>
        <w:t xml:space="preserve">Vì kết quả quét chỉ ở mức gợi ý, </w:t>
      </w:r>
      <w:r w:rsidR="001028E4">
        <w:rPr>
          <w:lang w:val="vi-VN"/>
        </w:rPr>
        <w:t xml:space="preserve">vẫn chưa thể khẳng định lỗ hổng xảy ra </w:t>
      </w:r>
      <w:r w:rsidR="000633DA">
        <w:rPr>
          <w:lang w:val="vi-VN"/>
        </w:rPr>
        <w:t>được.</w:t>
      </w:r>
      <w:r w:rsidR="000633DA" w:rsidRPr="000633DA">
        <w:rPr>
          <w:lang w:val="vi-VN"/>
        </w:rPr>
        <w:t xml:space="preserve"> Do đó, bước tiếp theo trong quá trình kiểm thử là tiến hành khai thác thủ công (manual exploitation) dựa trên những gợi ý mà công cụ Pentest Auto đưa </w:t>
      </w:r>
      <w:r w:rsidR="000633DA">
        <w:rPr>
          <w:lang w:val="vi-VN"/>
        </w:rPr>
        <w:t>ra.</w:t>
      </w:r>
    </w:p>
    <w:p w14:paraId="38E98158" w14:textId="706FAE5C" w:rsidR="000633DA" w:rsidRDefault="000633DA" w:rsidP="000633DA">
      <w:pPr>
        <w:rPr>
          <w:lang w:val="vi-VN"/>
        </w:rPr>
      </w:pPr>
      <w:r>
        <w:rPr>
          <w:lang w:val="vi-VN"/>
        </w:rPr>
        <w:t xml:space="preserve">Sử dụng burp suite </w:t>
      </w:r>
      <w:r w:rsidR="009D523D">
        <w:rPr>
          <w:lang w:val="vi-VN"/>
        </w:rPr>
        <w:t xml:space="preserve">lấy request POST /?page=upload </w:t>
      </w:r>
      <w:r w:rsidR="00372BAA">
        <w:rPr>
          <w:lang w:val="vi-VN"/>
        </w:rPr>
        <w:t>với mục tiêu là kiểm tra khả năng upload file reverse shell với:</w:t>
      </w:r>
    </w:p>
    <w:p w14:paraId="330CE060" w14:textId="6487327A" w:rsidR="00372BAA" w:rsidRPr="00372BAA" w:rsidRDefault="00372BAA" w:rsidP="00372BAA">
      <w:pPr>
        <w:pStyle w:val="ListParagraph"/>
        <w:numPr>
          <w:ilvl w:val="0"/>
          <w:numId w:val="169"/>
        </w:numPr>
        <w:rPr>
          <w:lang w:val="vi-VN"/>
        </w:rPr>
      </w:pPr>
      <w:r w:rsidRPr="00372BAA">
        <w:rPr>
          <w:lang w:val="vi-VN"/>
        </w:rPr>
        <w:t>Tên tệp: reverseshell.</w:t>
      </w:r>
      <w:r w:rsidR="00A41B3D">
        <w:rPr>
          <w:lang w:val="vi-VN"/>
        </w:rPr>
        <w:t>gif.</w:t>
      </w:r>
    </w:p>
    <w:p w14:paraId="100880D8" w14:textId="31A86124" w:rsidR="00372BAA" w:rsidRPr="00372BAA" w:rsidRDefault="00372BAA" w:rsidP="00372BAA">
      <w:pPr>
        <w:pStyle w:val="ListParagraph"/>
        <w:numPr>
          <w:ilvl w:val="0"/>
          <w:numId w:val="169"/>
        </w:numPr>
        <w:rPr>
          <w:lang w:val="vi-VN"/>
        </w:rPr>
      </w:pPr>
      <w:r w:rsidRPr="00372BAA">
        <w:rPr>
          <w:lang w:val="vi-VN"/>
        </w:rPr>
        <w:t>Content-Type: image/png (đặt giả để đánh lừa bộ lọc)</w:t>
      </w:r>
      <w:r w:rsidR="00A41B3D">
        <w:rPr>
          <w:lang w:val="vi-VN"/>
        </w:rPr>
        <w:t>.</w:t>
      </w:r>
    </w:p>
    <w:p w14:paraId="79827E63" w14:textId="4ACFC0C4" w:rsidR="00372BAA" w:rsidRPr="00372BAA" w:rsidRDefault="00372BAA" w:rsidP="00372BAA">
      <w:pPr>
        <w:pStyle w:val="ListParagraph"/>
        <w:numPr>
          <w:ilvl w:val="0"/>
          <w:numId w:val="169"/>
        </w:numPr>
        <w:rPr>
          <w:lang w:val="vi-VN"/>
        </w:rPr>
      </w:pPr>
      <w:r w:rsidRPr="00372BAA">
        <w:rPr>
          <w:lang w:val="vi-VN"/>
        </w:rPr>
        <w:lastRenderedPageBreak/>
        <w:t xml:space="preserve">Magic byte trong nội dung: </w:t>
      </w:r>
      <w:r w:rsidR="00A41B3D">
        <w:rPr>
          <w:lang w:val="vi-VN"/>
        </w:rPr>
        <w:t>GIF87a.</w:t>
      </w:r>
    </w:p>
    <w:p w14:paraId="0EC131DE" w14:textId="2E9B8095" w:rsidR="00207632" w:rsidRDefault="00207632" w:rsidP="00E808AC">
      <w:pPr>
        <w:pStyle w:val="Hnhv"/>
        <w:rPr>
          <w:lang w:val="vi-VN"/>
        </w:rPr>
      </w:pPr>
      <w:r w:rsidRPr="00207632">
        <w:rPr>
          <w:noProof/>
          <w:lang w:val="vi-VN"/>
        </w:rPr>
        <w:drawing>
          <wp:inline distT="0" distB="0" distL="0" distR="0" wp14:anchorId="76872150" wp14:editId="7CE138CF">
            <wp:extent cx="5939790" cy="3246120"/>
            <wp:effectExtent l="0" t="0" r="3810" b="0"/>
            <wp:docPr id="1502340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40223" name="Picture 1" descr="A screenshot of a computer&#10;&#10;AI-generated content may be incorrect."/>
                    <pic:cNvPicPr/>
                  </pic:nvPicPr>
                  <pic:blipFill>
                    <a:blip r:embed="rId66"/>
                    <a:stretch>
                      <a:fillRect/>
                    </a:stretch>
                  </pic:blipFill>
                  <pic:spPr>
                    <a:xfrm>
                      <a:off x="0" y="0"/>
                      <a:ext cx="5939790" cy="3246120"/>
                    </a:xfrm>
                    <a:prstGeom prst="rect">
                      <a:avLst/>
                    </a:prstGeom>
                  </pic:spPr>
                </pic:pic>
              </a:graphicData>
            </a:graphic>
          </wp:inline>
        </w:drawing>
      </w:r>
    </w:p>
    <w:p w14:paraId="40F5700D" w14:textId="5F006F74" w:rsidR="0095737A" w:rsidRPr="00C318EE" w:rsidRDefault="00C318EE" w:rsidP="0095737A">
      <w:pPr>
        <w:rPr>
          <w:lang w:val="vi-VN"/>
        </w:rPr>
      </w:pPr>
      <w:r w:rsidRPr="00C318EE">
        <w:rPr>
          <w:lang w:val="vi-VN"/>
        </w:rPr>
        <w:t xml:space="preserve">Sau khi gửi payload thành công, tiến hành truy cập vào endpoint chứa reverse shell. Tại thời điểm này, quay trở lại phiên Netcat đang lắng nghe để nhận kết nối reverse shell từ máy </w:t>
      </w:r>
      <w:r>
        <w:rPr>
          <w:lang w:val="vi-VN"/>
        </w:rPr>
        <w:t>chủ:</w:t>
      </w:r>
    </w:p>
    <w:p w14:paraId="283CCFA8" w14:textId="3011C1D1" w:rsidR="00F041FA" w:rsidRDefault="00AE05EA" w:rsidP="00C477B2">
      <w:pPr>
        <w:pStyle w:val="Hnhv"/>
        <w:rPr>
          <w:lang w:val="vi-VN"/>
        </w:rPr>
      </w:pPr>
      <w:r w:rsidRPr="00AE05EA">
        <w:rPr>
          <w:noProof/>
          <w:lang w:val="vi-VN"/>
        </w:rPr>
        <w:drawing>
          <wp:inline distT="0" distB="0" distL="0" distR="0" wp14:anchorId="620BE2FC" wp14:editId="3DBD58E9">
            <wp:extent cx="5939790" cy="1746250"/>
            <wp:effectExtent l="0" t="0" r="3810" b="6350"/>
            <wp:docPr id="1035653692"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3692" name="Picture 1" descr="A computer screen shot of white text&#10;&#10;AI-generated content may be incorrect."/>
                    <pic:cNvPicPr/>
                  </pic:nvPicPr>
                  <pic:blipFill>
                    <a:blip r:embed="rId67"/>
                    <a:stretch>
                      <a:fillRect/>
                    </a:stretch>
                  </pic:blipFill>
                  <pic:spPr>
                    <a:xfrm>
                      <a:off x="0" y="0"/>
                      <a:ext cx="5939790" cy="1746250"/>
                    </a:xfrm>
                    <a:prstGeom prst="rect">
                      <a:avLst/>
                    </a:prstGeom>
                  </pic:spPr>
                </pic:pic>
              </a:graphicData>
            </a:graphic>
          </wp:inline>
        </w:drawing>
      </w:r>
    </w:p>
    <w:p w14:paraId="3D07AE42" w14:textId="77777777" w:rsidR="00C477B2" w:rsidRDefault="00C477B2" w:rsidP="00F041FA">
      <w:pPr>
        <w:rPr>
          <w:lang w:val="vi-VN"/>
        </w:rPr>
      </w:pPr>
      <w:r w:rsidRPr="00C477B2">
        <w:rPr>
          <w:lang w:val="vi-VN"/>
        </w:rPr>
        <w:t>Kết quả cho thấy việc khai thác đã thành công, cho phép truy cập vào shell của máy chủ web.</w:t>
      </w:r>
    </w:p>
    <w:p w14:paraId="48062167" w14:textId="351838DE" w:rsidR="007343C6" w:rsidRDefault="007343C6" w:rsidP="007343C6">
      <w:pPr>
        <w:pStyle w:val="Heading4"/>
        <w:rPr>
          <w:lang w:val="vi-VN"/>
        </w:rPr>
      </w:pPr>
      <w:r>
        <w:rPr>
          <w:lang w:val="vi-VN"/>
        </w:rPr>
        <w:t xml:space="preserve">Kết luận </w:t>
      </w:r>
    </w:p>
    <w:p w14:paraId="49C37A09" w14:textId="17214036" w:rsidR="00A32F1C" w:rsidRDefault="00A32F1C" w:rsidP="00F041FA">
      <w:pPr>
        <w:rPr>
          <w:lang w:val="vi-VN"/>
        </w:rPr>
      </w:pPr>
      <w:r w:rsidRPr="00A32F1C">
        <w:rPr>
          <w:lang w:val="vi-VN"/>
        </w:rPr>
        <w:t xml:space="preserve">Kịch bản đã chứng minh rằng công cụ </w:t>
      </w:r>
      <w:r w:rsidR="00F97E71">
        <w:rPr>
          <w:lang w:val="vi-VN" w:eastAsia="vi-VN" w:bidi="ar-SA"/>
        </w:rPr>
        <w:t>P</w:t>
      </w:r>
      <w:r w:rsidR="00F97E71" w:rsidRPr="00185954">
        <w:rPr>
          <w:lang w:val="vi-VN" w:eastAsia="vi-VN" w:bidi="ar-SA"/>
        </w:rPr>
        <w:t>entest-</w:t>
      </w:r>
      <w:r w:rsidR="00F97E71">
        <w:rPr>
          <w:lang w:val="vi-VN" w:eastAsia="vi-VN" w:bidi="ar-SA"/>
        </w:rPr>
        <w:t>A</w:t>
      </w:r>
      <w:r w:rsidR="00F97E71" w:rsidRPr="00185954">
        <w:rPr>
          <w:lang w:val="vi-VN" w:eastAsia="vi-VN" w:bidi="ar-SA"/>
        </w:rPr>
        <w:t xml:space="preserve">uto </w:t>
      </w:r>
      <w:r w:rsidRPr="00A32F1C">
        <w:rPr>
          <w:lang w:val="vi-VN"/>
        </w:rPr>
        <w:t>có khả năng vận hành hiệu quả toàn bộ chuỗi kiểm thử an toàn ứng dụng web</w:t>
      </w:r>
      <w:r w:rsidR="001E0998">
        <w:rPr>
          <w:lang w:val="vi-VN"/>
        </w:rPr>
        <w:t xml:space="preserve"> </w:t>
      </w:r>
      <w:r w:rsidRPr="00A32F1C">
        <w:rPr>
          <w:lang w:val="vi-VN"/>
        </w:rPr>
        <w:t xml:space="preserve">từ thu thập thông </w:t>
      </w:r>
      <w:r w:rsidR="00C70E35">
        <w:rPr>
          <w:lang w:val="vi-VN"/>
        </w:rPr>
        <w:t xml:space="preserve">tin, </w:t>
      </w:r>
      <w:r w:rsidRPr="00A32F1C">
        <w:rPr>
          <w:lang w:val="vi-VN"/>
        </w:rPr>
        <w:t xml:space="preserve">phân tích lỗ </w:t>
      </w:r>
      <w:r w:rsidR="00C70E35">
        <w:rPr>
          <w:lang w:val="vi-VN"/>
        </w:rPr>
        <w:t xml:space="preserve">hổng, </w:t>
      </w:r>
      <w:r w:rsidRPr="00A32F1C">
        <w:rPr>
          <w:lang w:val="vi-VN"/>
        </w:rPr>
        <w:t xml:space="preserve"> gợi ý khai thác</w:t>
      </w:r>
      <w:r w:rsidR="00C70E35">
        <w:rPr>
          <w:lang w:val="vi-VN"/>
        </w:rPr>
        <w:t xml:space="preserve"> </w:t>
      </w:r>
      <w:r w:rsidRPr="00A32F1C">
        <w:rPr>
          <w:lang w:val="vi-VN"/>
        </w:rPr>
        <w:t xml:space="preserve">đến hỗ trợ tấn công bán tự động. Hệ thống đã phát hiện đúng các điểm yếu quan trọng như LFI và File Upload, đồng thời mô-đun AI xử lý tốt việc phân tích endpoint, dự đoán rủi ro và sinh payload phù hợp. Việc khai thác thủ công dựa trên gợi ý của công cụ dẫn đến truy cập được vào cơ sở dữ liệu và đạt được shell trên máy chủ web, cho thấy khả năng hỗ trợ kiểm thử thực tế của hệ thống. Qua thực nghiệm, công cụ đáp ứng tốt mục tiêu đánh giá, thể hiện </w:t>
      </w:r>
      <w:r w:rsidRPr="00A32F1C">
        <w:rPr>
          <w:lang w:val="vi-VN"/>
        </w:rPr>
        <w:lastRenderedPageBreak/>
        <w:t>mức độ chính xác và tính thông minh cần thiết cho một pipeline kiểm thử an toàn tự động hóa.</w:t>
      </w:r>
    </w:p>
    <w:p w14:paraId="7511551A" w14:textId="72A269C9" w:rsidR="00BF4D44" w:rsidRDefault="00BF4D44" w:rsidP="00BF4D44">
      <w:pPr>
        <w:pStyle w:val="Heading2"/>
        <w:rPr>
          <w:lang w:val="vi-VN"/>
        </w:rPr>
      </w:pPr>
      <w:bookmarkStart w:id="83" w:name="_Toc214386363"/>
      <w:r w:rsidRPr="00BF4D44">
        <w:rPr>
          <w:lang w:val="vi-VN"/>
        </w:rPr>
        <w:t>Đánh giá hiệu quả, hạn chế và hướng phát triển</w:t>
      </w:r>
      <w:bookmarkEnd w:id="83"/>
      <w:r w:rsidRPr="00963AAB">
        <w:rPr>
          <w:lang w:val="vi-VN"/>
        </w:rPr>
        <w:t xml:space="preserve"> </w:t>
      </w:r>
    </w:p>
    <w:p w14:paraId="09B91A18" w14:textId="1A71E6C1" w:rsidR="00F041FA" w:rsidRDefault="00B8345B" w:rsidP="00B8345B">
      <w:pPr>
        <w:pStyle w:val="Heading3"/>
        <w:rPr>
          <w:lang w:val="vi-VN"/>
        </w:rPr>
      </w:pPr>
      <w:bookmarkStart w:id="84" w:name="_Toc214386364"/>
      <w:r w:rsidRPr="00B8345B">
        <w:t>Đánh giá hiệu quả</w:t>
      </w:r>
      <w:bookmarkEnd w:id="84"/>
    </w:p>
    <w:p w14:paraId="23195353" w14:textId="049F1C3E" w:rsidR="00B8345B" w:rsidRPr="003E33CE" w:rsidRDefault="003E33CE" w:rsidP="00B8345B">
      <w:pPr>
        <w:rPr>
          <w:lang w:val="vi-VN"/>
        </w:rPr>
      </w:pPr>
      <w:r w:rsidRPr="003E33CE">
        <w:rPr>
          <w:lang w:val="vi-VN"/>
        </w:rPr>
        <w:t>Công cụ hoạt động ổn định và tích hợp tốt các trình quét như Nmap, Nuclei và Nikto. Dữ liệu thô sau khi quét được chuyển đổi thành dạng chuẩn hóa, có cấu trúc rõ ràng, thống nhất và thuận tiện cho việc phân tích. Bên cạnh đó, chức năng tự động thu thập tên miền phụ từ nền tảng crt.sh hoạt động chính xác, trả về danh sách đầy đủ và không bị bỏ sót.</w:t>
      </w:r>
    </w:p>
    <w:p w14:paraId="17685B5E" w14:textId="670B176A" w:rsidR="009F5609" w:rsidRDefault="009F5609" w:rsidP="00B8345B">
      <w:pPr>
        <w:rPr>
          <w:lang w:val="vi-VN"/>
        </w:rPr>
      </w:pPr>
      <w:r>
        <w:rPr>
          <w:lang w:val="vi-VN"/>
        </w:rPr>
        <w:t xml:space="preserve">Module </w:t>
      </w:r>
      <w:r w:rsidRPr="009F5609">
        <w:rPr>
          <w:lang w:val="vi-VN"/>
        </w:rPr>
        <w:t>AI</w:t>
      </w:r>
      <w:r>
        <w:rPr>
          <w:lang w:val="vi-VN"/>
        </w:rPr>
        <w:t xml:space="preserve"> </w:t>
      </w:r>
      <w:r w:rsidRPr="009F5609">
        <w:rPr>
          <w:lang w:val="vi-VN"/>
        </w:rPr>
        <w:t xml:space="preserve">enrich </w:t>
      </w:r>
      <w:r w:rsidR="00E04668" w:rsidRPr="00E04668">
        <w:rPr>
          <w:lang w:val="vi-VN"/>
        </w:rPr>
        <w:t>có khả năng đọc hiểu dữ liệu đầu vào, nhận dạng dịch vụ, đối chiếu phiên bản và đưa ra gợi ý mã lỗi bảo mật (CVE) phù hợp. Điều này đặc biệt thể hiện rõ trong kịch bản 1 với độ chính xác cao.</w:t>
      </w:r>
      <w:r w:rsidR="00E04668">
        <w:rPr>
          <w:lang w:val="vi-VN"/>
        </w:rPr>
        <w:t xml:space="preserve"> </w:t>
      </w:r>
      <w:r w:rsidR="00843F64">
        <w:rPr>
          <w:lang w:val="vi-VN"/>
        </w:rPr>
        <w:t xml:space="preserve">Ngoài ra, </w:t>
      </w:r>
      <w:r w:rsidR="00E04668">
        <w:rPr>
          <w:lang w:val="vi-VN"/>
        </w:rPr>
        <w:t xml:space="preserve">module </w:t>
      </w:r>
      <w:r w:rsidR="00843F64" w:rsidRPr="00843F64">
        <w:rPr>
          <w:lang w:val="vi-VN"/>
        </w:rPr>
        <w:t>AI</w:t>
      </w:r>
      <w:r w:rsidR="00E04668">
        <w:rPr>
          <w:lang w:val="vi-VN"/>
        </w:rPr>
        <w:t xml:space="preserve"> </w:t>
      </w:r>
      <w:r w:rsidR="00843F64" w:rsidRPr="00843F64">
        <w:rPr>
          <w:lang w:val="vi-VN"/>
        </w:rPr>
        <w:t xml:space="preserve">recursive phân tích </w:t>
      </w:r>
      <w:r w:rsidR="00E04668" w:rsidRPr="00E04668">
        <w:rPr>
          <w:lang w:val="vi-VN"/>
        </w:rPr>
        <w:t xml:space="preserve">được </w:t>
      </w:r>
      <w:r w:rsidR="00843F64" w:rsidRPr="00843F64">
        <w:rPr>
          <w:lang w:val="vi-VN"/>
        </w:rPr>
        <w:t>endpoint động (dynamic endpoint discovery) hiệu quả, dự đoán đúng các nhóm lỗ hổng tiềm năng</w:t>
      </w:r>
      <w:r w:rsidR="00E04668" w:rsidRPr="00E04668">
        <w:rPr>
          <w:lang w:val="vi-VN"/>
        </w:rPr>
        <w:t xml:space="preserve"> , dự đoán đúng các nhóm lỗ hổng tiềm ẩn, hỗ trợ quá trình kiểm thử nhanh và chính xác hơn</w:t>
      </w:r>
      <w:r w:rsidR="00843F64" w:rsidRPr="00843F64">
        <w:rPr>
          <w:lang w:val="vi-VN"/>
        </w:rPr>
        <w:t>.</w:t>
      </w:r>
      <w:r w:rsidR="00843F64">
        <w:rPr>
          <w:lang w:val="vi-VN"/>
        </w:rPr>
        <w:t xml:space="preserve"> </w:t>
      </w:r>
    </w:p>
    <w:p w14:paraId="6217C040" w14:textId="106D3E5A" w:rsidR="00843F64" w:rsidRPr="00ED2134" w:rsidRDefault="00E04668" w:rsidP="00B8345B">
      <w:pPr>
        <w:rPr>
          <w:lang w:val="vi-VN"/>
        </w:rPr>
      </w:pPr>
      <w:r w:rsidRPr="00E04668">
        <w:rPr>
          <w:lang w:val="vi-VN"/>
        </w:rPr>
        <w:t>Khả năng hỗ trợ khai thác</w:t>
      </w:r>
      <w:r w:rsidR="00ED2134">
        <w:rPr>
          <w:lang w:val="vi-VN"/>
        </w:rPr>
        <w:t xml:space="preserve"> </w:t>
      </w:r>
      <w:r w:rsidR="00ED2134" w:rsidRPr="00ED2134">
        <w:rPr>
          <w:lang w:val="vi-VN"/>
        </w:rPr>
        <w:t>của hệ thống thể hiện qua các điểm sau:</w:t>
      </w:r>
    </w:p>
    <w:p w14:paraId="45353C52" w14:textId="77777777" w:rsidR="0009101D" w:rsidRPr="0009101D" w:rsidRDefault="0009101D" w:rsidP="007869FC">
      <w:pPr>
        <w:numPr>
          <w:ilvl w:val="0"/>
          <w:numId w:val="172"/>
        </w:numPr>
        <w:rPr>
          <w:lang w:val="vi-VN"/>
        </w:rPr>
      </w:pPr>
      <w:r w:rsidRPr="0009101D">
        <w:rPr>
          <w:lang w:val="vi-VN"/>
        </w:rPr>
        <w:t>Module Metasploit được gợi ý chính xác cho SMB.</w:t>
      </w:r>
    </w:p>
    <w:p w14:paraId="2657F16E" w14:textId="77777777" w:rsidR="0009101D" w:rsidRPr="0009101D" w:rsidRDefault="0009101D" w:rsidP="007869FC">
      <w:pPr>
        <w:numPr>
          <w:ilvl w:val="0"/>
          <w:numId w:val="172"/>
        </w:numPr>
        <w:rPr>
          <w:lang w:val="vi-VN"/>
        </w:rPr>
      </w:pPr>
      <w:r w:rsidRPr="0009101D">
        <w:rPr>
          <w:lang w:val="vi-VN"/>
        </w:rPr>
        <w:t>Payload khai thác LFI được AI đề xuất trực tiếp và thử nghiệm thành công.</w:t>
      </w:r>
    </w:p>
    <w:p w14:paraId="16D5C20F" w14:textId="77777777" w:rsidR="0009101D" w:rsidRPr="0009101D" w:rsidRDefault="0009101D" w:rsidP="007869FC">
      <w:pPr>
        <w:numPr>
          <w:ilvl w:val="0"/>
          <w:numId w:val="172"/>
        </w:numPr>
        <w:rPr>
          <w:lang w:val="vi-VN"/>
        </w:rPr>
      </w:pPr>
      <w:r w:rsidRPr="0009101D">
        <w:rPr>
          <w:lang w:val="vi-VN"/>
        </w:rPr>
        <w:t>Kết hợp nhiều nguồn dữ liệu (AI + Nmap + cấu hình web) để đưa ra kết quả đầy đủ, có giá trị thực tiễn.</w:t>
      </w:r>
    </w:p>
    <w:p w14:paraId="74EE56D8" w14:textId="55C58C95" w:rsidR="0009101D" w:rsidRDefault="0009101D" w:rsidP="00B8345B">
      <w:pPr>
        <w:rPr>
          <w:lang w:val="vi-VN"/>
        </w:rPr>
      </w:pPr>
      <w:r>
        <w:rPr>
          <w:lang w:val="vi-VN"/>
        </w:rPr>
        <w:t>Hệ t</w:t>
      </w:r>
      <w:r w:rsidRPr="003465A6">
        <w:rPr>
          <w:lang w:val="vi-VN"/>
        </w:rPr>
        <w:t>hống vận hành theo một chu trình hàon chỉnh Scanning → Normalization → AI Enrichment → Evidence Storage → Suggest Exploit → Verification</w:t>
      </w:r>
      <w:r w:rsidRPr="0009101D">
        <w:rPr>
          <w:lang w:val="vi-VN"/>
        </w:rPr>
        <w:t>,</w:t>
      </w:r>
      <w:r>
        <w:rPr>
          <w:lang w:val="vi-VN"/>
        </w:rPr>
        <w:t xml:space="preserve"> </w:t>
      </w:r>
      <w:r w:rsidRPr="0009101D">
        <w:rPr>
          <w:lang w:val="vi-VN"/>
        </w:rPr>
        <w:t>mang lại hiệu quả cao trong cả thử nghiệm hạ tầng và ứng dụng web.</w:t>
      </w:r>
    </w:p>
    <w:p w14:paraId="04CBA355" w14:textId="4D39047F" w:rsidR="00682CBA" w:rsidRDefault="00682CBA" w:rsidP="00682CBA">
      <w:pPr>
        <w:pStyle w:val="Heading3"/>
        <w:rPr>
          <w:lang w:val="vi-VN"/>
        </w:rPr>
      </w:pPr>
      <w:bookmarkStart w:id="85" w:name="_Toc214386365"/>
      <w:r>
        <w:t>Hạn</w:t>
      </w:r>
      <w:r>
        <w:rPr>
          <w:lang w:val="vi-VN"/>
        </w:rPr>
        <w:t xml:space="preserve"> chế</w:t>
      </w:r>
      <w:bookmarkEnd w:id="85"/>
    </w:p>
    <w:p w14:paraId="6A4C224E" w14:textId="00A7C087" w:rsidR="00682CBA" w:rsidRDefault="00C8160E" w:rsidP="004A5BA6">
      <w:pPr>
        <w:rPr>
          <w:lang w:val="vi-VN"/>
        </w:rPr>
      </w:pPr>
      <w:r w:rsidRPr="00C8160E">
        <w:rPr>
          <w:lang w:val="vi-VN"/>
        </w:rPr>
        <w:t xml:space="preserve">Mặc dù hệ thống </w:t>
      </w:r>
      <w:r w:rsidR="00F97E71">
        <w:rPr>
          <w:lang w:val="vi-VN" w:eastAsia="vi-VN" w:bidi="ar-SA"/>
        </w:rPr>
        <w:t>P</w:t>
      </w:r>
      <w:r w:rsidR="00F97E71" w:rsidRPr="00185954">
        <w:rPr>
          <w:lang w:val="vi-VN" w:eastAsia="vi-VN" w:bidi="ar-SA"/>
        </w:rPr>
        <w:t>entest-</w:t>
      </w:r>
      <w:r w:rsidR="00F97E71">
        <w:rPr>
          <w:lang w:val="vi-VN" w:eastAsia="vi-VN" w:bidi="ar-SA"/>
        </w:rPr>
        <w:t>A</w:t>
      </w:r>
      <w:r w:rsidR="00F97E71" w:rsidRPr="00185954">
        <w:rPr>
          <w:lang w:val="vi-VN" w:eastAsia="vi-VN" w:bidi="ar-SA"/>
        </w:rPr>
        <w:t xml:space="preserve">uto </w:t>
      </w:r>
      <w:r w:rsidRPr="00C8160E">
        <w:rPr>
          <w:lang w:val="vi-VN"/>
        </w:rPr>
        <w:t>đạt được nhiều kết quả tích cực trong ba kịch bản thực nghiệm, quá trình đánh giá cũng chỉ ra một số hạn chế quan trọng cần xem xét. Thứ nhất, khả năng nhận diện các lỗ hổng phức tạp vẫn chưa thực sự toàn diện. Hệ thống mới dừng lại ở việc phát hiện các lỗ hổng mang tính mẫu hình (pattern-based) hoặc dựa trên hành vi đơn lẻ, chưa đủ năng lực phân tích mối liên hệ nhiều bước, chẳng hạn như chuỗi khai thác kết hợp (multi</w:t>
      </w:r>
      <w:r w:rsidRPr="00C8160E">
        <w:rPr>
          <w:lang w:val="vi-VN"/>
        </w:rPr>
        <w:noBreakHyphen/>
        <w:t>stage exploitation) hoặc các lỗ hổng đòi hỏi hiểu sâu logic ứng dụng. Điều này khiến hệ thống có thể bỏ sót các tình huống đặc thù trong ứng dụng web hoặc môi trường thực tế.</w:t>
      </w:r>
    </w:p>
    <w:p w14:paraId="3C48F046" w14:textId="553687A4" w:rsidR="00EF1EFF" w:rsidRDefault="00EF1EFF" w:rsidP="004A5BA6">
      <w:pPr>
        <w:rPr>
          <w:lang w:val="vi-VN"/>
        </w:rPr>
      </w:pPr>
      <w:r w:rsidRPr="00EF1EFF">
        <w:rPr>
          <w:lang w:val="vi-VN"/>
        </w:rPr>
        <w:lastRenderedPageBreak/>
        <w:t>Thứ hai, độ chính xác của AI phụ thuộc lớn vào chất lượng dữ liệu đầu vào. Khi dữ liệu thu thập không đầy đủ hoặc thiếu nhất quán, kết quả phân tích có thể bị nhiễu và dẫn đến tình trạng AI suy diễn, tạo ra thông tin không chính xác. Điều này khiến một số gợi ý về mã lỗi bảo mật (CVE) không phù hợp với ngữ cảnh thực tế. Bên cạnh đó, AI chỉ dừng lại ở mức đề xuất loại lỗ hổng tiềm ẩn mà không thể cung cấp payload khai thác do ràng buộc về mặt pháp lý. Vì vậy, toàn bộ payload đều phải được xây dựng thủ công và cần được mô tả rõ ràng để tránh tình trạng cảnh báo sai hoặc phát sinh dữ liệu giả gây nhiễu quá trình phân tích.</w:t>
      </w:r>
    </w:p>
    <w:p w14:paraId="534D98AB" w14:textId="0B1B95A7" w:rsidR="003465A6" w:rsidRPr="003465A6" w:rsidRDefault="003465A6" w:rsidP="004A5BA6">
      <w:pPr>
        <w:rPr>
          <w:lang w:val="vi-VN"/>
        </w:rPr>
      </w:pPr>
      <w:r w:rsidRPr="003465A6">
        <w:rPr>
          <w:lang w:val="vi-VN"/>
        </w:rPr>
        <w:t>Thứ ba, hiệu suất của hệ thống chưa tối ưu khi áp dụng cho môi trường quy mô lớn. Khối lượng dữ liệu sinh ra từ nhiều công cụ quét cùng lúc làm tăng thời gian xử lý, ảnh hưởng đến tốc độ phân tích và khả năng cung cấp kết quả theo thời gian thực. Ngoài ra, khả năng tổng hợp và xuất báo cáo vẫn còn hạn chế. Hệ thống chưa tạo được báo cáo hoàn chỉnh theo chuẩn công nghiệp (OWASP, MITRE, CVSS) và chưa hỗ trợ tích hợp dễ dàng với các nền tảng quản lý an ninh khác (SIEM/SOAR).</w:t>
      </w:r>
    </w:p>
    <w:p w14:paraId="62E6C3A4" w14:textId="77777777" w:rsidR="003465A6" w:rsidRPr="003465A6" w:rsidRDefault="003465A6" w:rsidP="004A5BA6">
      <w:pPr>
        <w:rPr>
          <w:lang w:val="vi-VN"/>
        </w:rPr>
      </w:pPr>
      <w:r w:rsidRPr="003465A6">
        <w:rPr>
          <w:lang w:val="vi-VN"/>
        </w:rPr>
        <w:t>Cuối cùng, giao diện và trải nghiệm người dùng còn ở mức cơ bản, chưa hỗ trợ phân quyền, quản lý phiên làm việc, hay lưu trữ lâu dài các cấu hình quét. Điều này hạn chế khả năng sử dụng trong các tổ chức lớn hoặc các nhóm kiểm thử yêu cầu hệ thống quản trị chuyên nghiệp.</w:t>
      </w:r>
    </w:p>
    <w:p w14:paraId="388EC451" w14:textId="4A12E7E3" w:rsidR="008B36B2" w:rsidRDefault="008B36B2" w:rsidP="008B36B2">
      <w:pPr>
        <w:pStyle w:val="Heading3"/>
        <w:rPr>
          <w:lang w:val="vi-VN"/>
        </w:rPr>
      </w:pPr>
      <w:bookmarkStart w:id="86" w:name="_Toc214386366"/>
      <w:r w:rsidRPr="008B36B2">
        <w:t>Hướng phát triển</w:t>
      </w:r>
      <w:bookmarkEnd w:id="86"/>
    </w:p>
    <w:p w14:paraId="1D2E46AA" w14:textId="095C47F4" w:rsidR="008B36B2" w:rsidRPr="008B36B2" w:rsidRDefault="008B36B2" w:rsidP="004A5BA6">
      <w:pPr>
        <w:rPr>
          <w:lang w:val="vi-VN" w:eastAsia="vi-VN" w:bidi="ar-SA"/>
        </w:rPr>
      </w:pPr>
      <w:r w:rsidRPr="008B36B2">
        <w:rPr>
          <w:lang w:val="vi-VN" w:eastAsia="vi-VN" w:bidi="ar-SA"/>
        </w:rPr>
        <w:t xml:space="preserve">Để khắc phục các hạn chế </w:t>
      </w:r>
      <w:r>
        <w:rPr>
          <w:lang w:val="vi-VN" w:eastAsia="vi-VN" w:bidi="ar-SA"/>
        </w:rPr>
        <w:t xml:space="preserve">đã được nêu ra </w:t>
      </w:r>
      <w:r w:rsidRPr="008B36B2">
        <w:rPr>
          <w:lang w:val="vi-VN" w:eastAsia="vi-VN" w:bidi="ar-SA"/>
        </w:rPr>
        <w:t xml:space="preserve">và nâng cao năng lực của hệ thống trong tương lai, một số định hướng phát triển quan trọng được đề xuất như </w:t>
      </w:r>
      <w:r>
        <w:rPr>
          <w:lang w:val="vi-VN" w:eastAsia="vi-VN" w:bidi="ar-SA"/>
        </w:rPr>
        <w:t>sau:</w:t>
      </w:r>
    </w:p>
    <w:p w14:paraId="1359983D" w14:textId="77777777" w:rsidR="008B36B2" w:rsidRPr="008B36B2" w:rsidRDefault="008B36B2" w:rsidP="004A5BA6">
      <w:pPr>
        <w:rPr>
          <w:lang w:val="vi-VN" w:eastAsia="vi-VN" w:bidi="ar-SA"/>
        </w:rPr>
      </w:pPr>
      <w:r w:rsidRPr="008B36B2">
        <w:rPr>
          <w:lang w:val="vi-VN" w:eastAsia="vi-VN" w:bidi="ar-SA"/>
        </w:rPr>
        <w:t>Trước hết, mô-đun AI cần được nâng cấp để hiểu ngữ cảnh sâu hơn và có khả năng phân tích logic ứng dụng ở mức cao hơn. Việc ứng dụng mô hình học sâu, phân tích đồ thị luồng xử lý (request–response graph) hoặc mô hình ngữ nghĩa API có thể giúp hệ thống dự đoán các lỗ hổng phức tạp, bao gồm chuỗi tấn công kết hợp, điều kiện đua, hoặc sai sót trong kiểm soát truy cập. Đồng thời, cần mở rộng nguồn dữ liệu huấn luyện AI từ nhiều nền tảng khác nhau (NVD, OSV, Exploit</w:t>
      </w:r>
      <w:r w:rsidRPr="008B36B2">
        <w:rPr>
          <w:lang w:val="vi-VN" w:eastAsia="vi-VN" w:bidi="ar-SA"/>
        </w:rPr>
        <w:noBreakHyphen/>
        <w:t>DB, GitHub Security Advisories) nhằm đảm bảo độ bao phủ rộng hơn và tính cập nhật liên tục.</w:t>
      </w:r>
    </w:p>
    <w:p w14:paraId="6F3223A4" w14:textId="77777777" w:rsidR="008B36B2" w:rsidRPr="008B36B2" w:rsidRDefault="008B36B2" w:rsidP="004A5BA6">
      <w:pPr>
        <w:rPr>
          <w:lang w:val="vi-VN" w:eastAsia="vi-VN" w:bidi="ar-SA"/>
        </w:rPr>
      </w:pPr>
      <w:r w:rsidRPr="008B36B2">
        <w:rPr>
          <w:lang w:val="vi-VN" w:eastAsia="vi-VN" w:bidi="ar-SA"/>
        </w:rPr>
        <w:t xml:space="preserve">Bên cạnh đó, việc tối ưu hóa hiệu năng là cần thiết để hệ thống hoạt động tốt trong môi trường doanh nghiệp hoặc các hệ thống lớn. Có thể nghiên cứu triển khai mô hình xử lý song song hoặc phân tán (distributed processing), cho phép </w:t>
      </w:r>
      <w:r w:rsidRPr="008B36B2">
        <w:rPr>
          <w:lang w:val="vi-VN" w:eastAsia="vi-VN" w:bidi="ar-SA"/>
        </w:rPr>
        <w:lastRenderedPageBreak/>
        <w:t>thực hiện nhiều tác vụ phân tích cùng lúc, giảm đáng kể thời gian quét và xử lý dữ liệu.</w:t>
      </w:r>
    </w:p>
    <w:p w14:paraId="718E2F5B" w14:textId="77777777" w:rsidR="008B36B2" w:rsidRPr="008B36B2" w:rsidRDefault="008B36B2" w:rsidP="004A5BA6">
      <w:pPr>
        <w:rPr>
          <w:lang w:val="vi-VN" w:eastAsia="vi-VN" w:bidi="ar-SA"/>
        </w:rPr>
      </w:pPr>
      <w:r w:rsidRPr="008B36B2">
        <w:rPr>
          <w:lang w:val="vi-VN" w:eastAsia="vi-VN" w:bidi="ar-SA"/>
        </w:rPr>
        <w:t>Một hướng phát triển quan trọng khác là cải thiện năng lực gợi ý khai thác tự động. Hệ thống có thể bổ sung cơ chế kiểm thử an toàn giả lập (sandbox exploitation), cho phép AI thử nghiệm payload trong môi trường cô lập trước khi đề xuất cho người dùng. Điều này vừa tăng độ chính xác, vừa giảm rủi ro gây tác động không mong muốn lên hệ thống mục tiêu. Ngoài ra, việc tích hợp sâu với Metasploit, Burp Suite API hoặc các framework khai thác khác sẽ giúp công cụ tiến gần hơn đến khả năng khai thác bán tự động thực sự.</w:t>
      </w:r>
    </w:p>
    <w:p w14:paraId="76BB9BBC" w14:textId="77777777" w:rsidR="008B36B2" w:rsidRPr="008B36B2" w:rsidRDefault="008B36B2" w:rsidP="004A5BA6">
      <w:pPr>
        <w:rPr>
          <w:lang w:val="vi-VN" w:eastAsia="vi-VN" w:bidi="ar-SA"/>
        </w:rPr>
      </w:pPr>
      <w:r w:rsidRPr="008B36B2">
        <w:rPr>
          <w:lang w:val="vi-VN" w:eastAsia="vi-VN" w:bidi="ar-SA"/>
        </w:rPr>
        <w:t>Cuối cùng, việc xây dựng hệ thống báo cáo chuyên nghiệp là cần thiết. Các tính năng như xuất báo cáo theo chuẩn OWASP, kèm hình ảnh, sơ đồ kiến trúc, mức độ rủi ro, khuyến nghị khắc phục, cùng khả năng đồng bộ hóa với SIEM/SOAR sẽ giúp công cụ phù hợp hơn với môi trường thực tế doanh nghiệp. Song song đó, có thể xây dựng thêm chức năng quản lý người dùng, phân quyền, lưu lịch sử quét, và giao diện trực quan hơn nhằm nâng cao trải nghiệm và tính ứng dụng lâu dài.</w:t>
      </w:r>
    </w:p>
    <w:p w14:paraId="37A99963" w14:textId="77777777" w:rsidR="008F19B0" w:rsidRPr="008F19B0" w:rsidRDefault="008F19B0" w:rsidP="008F19B0">
      <w:pPr>
        <w:pStyle w:val="Heading3"/>
        <w:rPr>
          <w:lang w:val="vi-VN"/>
        </w:rPr>
      </w:pPr>
      <w:bookmarkStart w:id="87" w:name="_Toc214386367"/>
      <w:r w:rsidRPr="008F19B0">
        <w:rPr>
          <w:lang w:val="vi-VN"/>
        </w:rPr>
        <w:t>Kết luận chương</w:t>
      </w:r>
      <w:bookmarkEnd w:id="87"/>
    </w:p>
    <w:p w14:paraId="006E2D6E" w14:textId="6336E23E" w:rsidR="008F19B0" w:rsidRPr="008F19B0" w:rsidRDefault="008F19B0" w:rsidP="004A5BA6">
      <w:pPr>
        <w:rPr>
          <w:lang w:val="vi-VN"/>
        </w:rPr>
      </w:pPr>
      <w:r w:rsidRPr="008F19B0">
        <w:rPr>
          <w:lang w:val="vi-VN"/>
        </w:rPr>
        <w:t xml:space="preserve">Qua ba kịch bản thực nghiệm, có thể khẳng định rằng hệ thống </w:t>
      </w:r>
      <w:r>
        <w:rPr>
          <w:lang w:val="vi-VN"/>
        </w:rPr>
        <w:t>a</w:t>
      </w:r>
      <w:r w:rsidRPr="008F19B0">
        <w:rPr>
          <w:lang w:val="vi-VN"/>
        </w:rPr>
        <w:t xml:space="preserve"> vận hành ổn định, tích hợp hiệu quả các công cụ quét như Nmap, Nuclei và Nikto, đồng thời chuyển đổi dữ liệu thô thành dạng chuẩn hóa, thống nhất, thuận tiện cho phân tích và lưu trữ bằng chứng. Module AI enrich và AI recursive cho thấy khả năng đọc hiểu dữ liệu đầu vào, nhận dạng dịch vụ, dự đoán lỗ hổng tiềm năng, gợi ý CVE hợp lý và hỗ trợ phát hiện endpoint động trên ứng dụng web, giúp tăng tốc quá trình kiểm thử và nâng cao độ chính xác.</w:t>
      </w:r>
    </w:p>
    <w:p w14:paraId="1DD18CDC" w14:textId="77777777" w:rsidR="008F19B0" w:rsidRPr="008F19B0" w:rsidRDefault="008F19B0" w:rsidP="004A5BA6">
      <w:pPr>
        <w:rPr>
          <w:lang w:val="vi-VN"/>
        </w:rPr>
      </w:pPr>
      <w:r w:rsidRPr="008F19B0">
        <w:rPr>
          <w:lang w:val="vi-VN"/>
        </w:rPr>
        <w:t>Bên cạnh những hiệu quả rõ ràng, thực nghiệm cũng cho thấy một số hạn chế: độ chính xác của AI phụ thuộc nhiều vào chất lượng dữ liệu đầu vào; một số gợi ý CVE hoặc payload có thể chưa phù hợp hoàn toàn với ngữ cảnh thực tế; việc khai thác vẫn cần sự can thiệp thủ công trong nhiều trường hợp để xác minh.</w:t>
      </w:r>
    </w:p>
    <w:p w14:paraId="0B159ABC" w14:textId="77777777" w:rsidR="008F19B0" w:rsidRPr="008F19B0" w:rsidRDefault="008F19B0" w:rsidP="004A5BA6">
      <w:pPr>
        <w:rPr>
          <w:lang w:val="vi-VN"/>
        </w:rPr>
      </w:pPr>
      <w:r w:rsidRPr="008F19B0">
        <w:rPr>
          <w:lang w:val="vi-VN"/>
        </w:rPr>
        <w:t xml:space="preserve">Hướng phát triển của hệ thống trong tương lai tập trung vào nâng cao khả năng phân tích và dự đoán của AI, cải thiện chất lượng dữ liệu đầu vào, bổ sung tự động hóa sinh payload kiểm thử, mở rộng phạm vi quét tới các môi trường phức tạp hơn và tăng cường khả năng tích hợp các công cụ kiểm thử mới. Tổng thể, chương 3 đã chứng minh tính khả thi, hiệu quả và tiềm năng phát triển của hệ </w:t>
      </w:r>
      <w:r w:rsidRPr="008F19B0">
        <w:rPr>
          <w:lang w:val="vi-VN"/>
        </w:rPr>
        <w:lastRenderedPageBreak/>
        <w:t>thống Pentest-Auto trong việc hỗ trợ kiểm thử an toàn hạ tầng và ứng dụng web một cách tự động hóa và thông minh.</w:t>
      </w:r>
    </w:p>
    <w:p w14:paraId="41E89296" w14:textId="77777777" w:rsidR="008B36B2" w:rsidRPr="008B36B2" w:rsidRDefault="008B36B2" w:rsidP="008B36B2">
      <w:pPr>
        <w:rPr>
          <w:lang w:val="vi-VN"/>
        </w:rPr>
      </w:pPr>
    </w:p>
    <w:p w14:paraId="579629F8" w14:textId="77777777" w:rsidR="003465A6" w:rsidRPr="00C8160E" w:rsidRDefault="003465A6" w:rsidP="00682CBA">
      <w:pPr>
        <w:rPr>
          <w:lang w:val="vi-VN"/>
        </w:rPr>
      </w:pPr>
    </w:p>
    <w:p w14:paraId="188EB1A4" w14:textId="77777777" w:rsidR="00682CBA" w:rsidRPr="0009101D" w:rsidRDefault="00682CBA" w:rsidP="00B8345B">
      <w:pPr>
        <w:rPr>
          <w:lang w:val="vi-VN"/>
        </w:rPr>
      </w:pPr>
    </w:p>
    <w:p w14:paraId="5A04BEE3" w14:textId="77777777" w:rsidR="006C1B4D" w:rsidRPr="002A06A8" w:rsidRDefault="00942FFA" w:rsidP="004F767D">
      <w:pPr>
        <w:pStyle w:val="UH1"/>
        <w:rPr>
          <w:lang w:val="vi-VN"/>
        </w:rPr>
      </w:pPr>
      <w:bookmarkStart w:id="88" w:name="_Toc452402307"/>
      <w:bookmarkStart w:id="89" w:name="_Toc452409599"/>
      <w:bookmarkStart w:id="90" w:name="_Toc214386368"/>
      <w:bookmarkEnd w:id="80"/>
      <w:r w:rsidRPr="002A06A8">
        <w:rPr>
          <w:lang w:val="vi-VN"/>
        </w:rPr>
        <w:lastRenderedPageBreak/>
        <w:t>Kết luận</w:t>
      </w:r>
      <w:bookmarkEnd w:id="88"/>
      <w:bookmarkEnd w:id="89"/>
      <w:bookmarkEnd w:id="90"/>
    </w:p>
    <w:p w14:paraId="3E610255" w14:textId="7625F2E2" w:rsidR="004F767D" w:rsidRDefault="00B97470" w:rsidP="002B6C62">
      <w:pPr>
        <w:rPr>
          <w:lang w:val="vi-VN"/>
        </w:rPr>
      </w:pPr>
      <w:r>
        <w:rPr>
          <w:lang w:val="vi-VN"/>
        </w:rPr>
        <w:t xml:space="preserve">Đồ án </w:t>
      </w:r>
      <w:r w:rsidR="004F767D" w:rsidRPr="004F767D">
        <w:rPr>
          <w:lang w:val="vi-VN"/>
        </w:rPr>
        <w:t>này trình bày nghiên cứu và thực nghiệm về thiết kế, triển khai và đánh giá một công cụ kiểm thử an toàn thông minh (</w:t>
      </w:r>
      <w:r w:rsidR="00F97E71">
        <w:rPr>
          <w:lang w:val="vi-VN" w:eastAsia="vi-VN" w:bidi="ar-SA"/>
        </w:rPr>
        <w:t>P</w:t>
      </w:r>
      <w:r w:rsidR="00F97E71" w:rsidRPr="00185954">
        <w:rPr>
          <w:lang w:val="vi-VN" w:eastAsia="vi-VN" w:bidi="ar-SA"/>
        </w:rPr>
        <w:t>entest-</w:t>
      </w:r>
      <w:r w:rsidR="00F97E71">
        <w:rPr>
          <w:lang w:val="vi-VN" w:eastAsia="vi-VN" w:bidi="ar-SA"/>
        </w:rPr>
        <w:t>A</w:t>
      </w:r>
      <w:r w:rsidR="00F97E71" w:rsidRPr="00185954">
        <w:rPr>
          <w:lang w:val="vi-VN" w:eastAsia="vi-VN" w:bidi="ar-SA"/>
        </w:rPr>
        <w:t>uto</w:t>
      </w:r>
      <w:r w:rsidR="004F767D" w:rsidRPr="004F767D">
        <w:rPr>
          <w:lang w:val="vi-VN"/>
        </w:rPr>
        <w:t xml:space="preserve">) theo 3 chương chính: lý thuyết nền tảng, thiết </w:t>
      </w:r>
      <w:r w:rsidR="003C212A">
        <w:rPr>
          <w:lang w:val="vi-VN"/>
        </w:rPr>
        <w:t xml:space="preserve">kế, </w:t>
      </w:r>
      <w:r w:rsidR="004F767D" w:rsidRPr="004F767D">
        <w:rPr>
          <w:lang w:val="vi-VN"/>
        </w:rPr>
        <w:t xml:space="preserve">kỹ thuật, và thực nghiệm-đánh giá. </w:t>
      </w:r>
      <w:r w:rsidR="004F767D">
        <w:rPr>
          <w:lang w:val="vi-VN"/>
        </w:rPr>
        <w:t>Cụ thể:</w:t>
      </w:r>
    </w:p>
    <w:p w14:paraId="2FDF72F6" w14:textId="77777777" w:rsidR="004F767D" w:rsidRDefault="004F767D" w:rsidP="002B6C62">
      <w:pPr>
        <w:rPr>
          <w:lang w:val="vi-VN"/>
        </w:rPr>
      </w:pPr>
      <w:r w:rsidRPr="004F767D">
        <w:rPr>
          <w:lang w:val="vi-VN"/>
        </w:rPr>
        <w:t>Chương 1 đã hệ thống hóa bối cảnh và động lực của đề tài: khái niệm kiểm thử an toàn, vai trò các công cụ truyền thống (Nmap, Nikto, Nuclei) và xu hướng tích hợp trí tuệ nhân tạo để tăng tốc phân tích và enrich kết quả. Mục tiêu nghiên cứu được xác định rõ: xây dựng một hệ thống tự động hóa quét và hỗ trợ phân tích bằng AI.</w:t>
      </w:r>
    </w:p>
    <w:p w14:paraId="5B05EAD6" w14:textId="77777777" w:rsidR="004F767D" w:rsidRDefault="004F767D" w:rsidP="002B6C62">
      <w:pPr>
        <w:rPr>
          <w:lang w:val="vi-VN"/>
        </w:rPr>
      </w:pPr>
      <w:r w:rsidRPr="004F767D">
        <w:rPr>
          <w:lang w:val="vi-VN"/>
        </w:rPr>
        <w:t>Chương 2 mô tả kiến trúc và hiện thực hệ thống: một orchestrator trung tâm phối hợp collectors, scanners, các mô-đun AI và giao diện web; định dạng lưu trữ JSONL và SQLite cho metadata; các module (thu thập subdomain, quét Nmap, quét web, enrich AI, phân tích endpoint, giao diện) đã được hiện thực và mô tả chi tiết. Các quyết định thiết kế (JSONL, quản lý API key bằng file với cơ chế quay vòng, prompt bằng tiếng Việt, hạn chế payload non-destructive) tạo nền tảng rõ ràng cho việc vận hành và mở rộng.</w:t>
      </w:r>
    </w:p>
    <w:p w14:paraId="1E2201D8" w14:textId="02AD7C20" w:rsidR="0051774B" w:rsidRPr="00514CAA" w:rsidRDefault="008A6382" w:rsidP="00B57811">
      <w:pPr>
        <w:rPr>
          <w:lang w:val="vi-VN"/>
        </w:rPr>
      </w:pPr>
      <w:r w:rsidRPr="008A6382">
        <w:rPr>
          <w:lang w:val="vi-VN"/>
        </w:rPr>
        <w:t xml:space="preserve">Chương 3 chứng minh tính khả thi qua thực nghiệm: triển khai môi trường lab, thực hiện kịch bản </w:t>
      </w:r>
      <w:r w:rsidR="003C212A">
        <w:rPr>
          <w:lang w:val="vi-VN"/>
        </w:rPr>
        <w:t xml:space="preserve">quét </w:t>
      </w:r>
      <w:r w:rsidRPr="008A6382">
        <w:rPr>
          <w:lang w:val="vi-VN"/>
        </w:rPr>
        <w:t>IP</w:t>
      </w:r>
      <w:r w:rsidR="003C212A">
        <w:rPr>
          <w:lang w:val="vi-VN"/>
        </w:rPr>
        <w:t xml:space="preserve"> </w:t>
      </w:r>
      <w:r w:rsidRPr="008A6382">
        <w:rPr>
          <w:lang w:val="vi-VN"/>
        </w:rPr>
        <w:t>(SMB có CVE)</w:t>
      </w:r>
      <w:r w:rsidR="007347E6" w:rsidRPr="007347E6">
        <w:rPr>
          <w:lang w:val="vi-VN"/>
        </w:rPr>
        <w:t xml:space="preserve"> </w:t>
      </w:r>
      <w:r w:rsidR="007347E6" w:rsidRPr="008A6382">
        <w:rPr>
          <w:lang w:val="vi-VN"/>
        </w:rPr>
        <w:t xml:space="preserve">, </w:t>
      </w:r>
      <w:r w:rsidR="007347E6">
        <w:rPr>
          <w:lang w:val="vi-VN"/>
        </w:rPr>
        <w:t xml:space="preserve">kịch bản </w:t>
      </w:r>
      <w:r w:rsidR="007347E6" w:rsidRPr="008A6382">
        <w:rPr>
          <w:lang w:val="vi-VN"/>
        </w:rPr>
        <w:t>thu thập subdomain</w:t>
      </w:r>
      <w:r w:rsidRPr="008A6382">
        <w:rPr>
          <w:lang w:val="vi-VN"/>
        </w:rPr>
        <w:t xml:space="preserve">, kịch bản </w:t>
      </w:r>
      <w:r w:rsidR="003C212A">
        <w:rPr>
          <w:lang w:val="vi-VN"/>
        </w:rPr>
        <w:t xml:space="preserve">quét lỗ hổng web </w:t>
      </w:r>
      <w:r w:rsidRPr="008A6382">
        <w:rPr>
          <w:lang w:val="vi-VN"/>
        </w:rPr>
        <w:t xml:space="preserve">(endpoint detection + vulnerability suggestion. Hệ thống hoàn thành các chức năng cốt lõi: phát hiện cổng/dịch vụ, chuẩn hóa </w:t>
      </w:r>
      <w:r w:rsidR="00CA0821">
        <w:rPr>
          <w:lang w:val="vi-VN"/>
        </w:rPr>
        <w:t>dịch vụ</w:t>
      </w:r>
      <w:r w:rsidRPr="008A6382">
        <w:rPr>
          <w:lang w:val="vi-VN"/>
        </w:rPr>
        <w:t>/phiên bản, gợi ý CVE (kèm msf_module trong một số trường hợp), phát hiện endpoint và gợi ý lỗ hổng</w:t>
      </w:r>
      <w:r w:rsidR="00DA060E">
        <w:rPr>
          <w:lang w:val="vi-VN"/>
        </w:rPr>
        <w:t xml:space="preserve"> thông qua </w:t>
      </w:r>
      <w:r w:rsidR="00BD5B64">
        <w:rPr>
          <w:lang w:val="vi-VN"/>
        </w:rPr>
        <w:t>O</w:t>
      </w:r>
      <w:r w:rsidR="005910B8">
        <w:rPr>
          <w:lang w:val="vi-VN"/>
        </w:rPr>
        <w:t>pen</w:t>
      </w:r>
      <w:r w:rsidR="00BD5B64">
        <w:rPr>
          <w:lang w:val="vi-VN"/>
        </w:rPr>
        <w:t>AI cùng các bản phân tích của O</w:t>
      </w:r>
      <w:r w:rsidR="005910B8">
        <w:rPr>
          <w:lang w:val="vi-VN"/>
        </w:rPr>
        <w:t>pen</w:t>
      </w:r>
      <w:r w:rsidR="00BD5B64">
        <w:rPr>
          <w:lang w:val="vi-VN"/>
        </w:rPr>
        <w:t xml:space="preserve">AI với </w:t>
      </w:r>
      <w:r w:rsidR="007347E6">
        <w:rPr>
          <w:lang w:val="vi-VN"/>
        </w:rPr>
        <w:t xml:space="preserve">kết quả phân tích </w:t>
      </w:r>
      <w:r w:rsidR="004158B3">
        <w:rPr>
          <w:lang w:val="vi-VN"/>
        </w:rPr>
        <w:t>các công cụ quét Nuclei, Nikto</w:t>
      </w:r>
      <w:r w:rsidRPr="008A6382">
        <w:rPr>
          <w:lang w:val="vi-VN"/>
        </w:rPr>
        <w:t>.</w:t>
      </w:r>
    </w:p>
    <w:p w14:paraId="2D065AA7" w14:textId="77777777" w:rsidR="00B57811" w:rsidRPr="00B57811" w:rsidRDefault="00B57811" w:rsidP="00B57811">
      <w:pPr>
        <w:rPr>
          <w:lang w:val="vi-VN"/>
        </w:rPr>
      </w:pPr>
      <w:r w:rsidRPr="00B57811">
        <w:rPr>
          <w:lang w:val="vi-VN"/>
        </w:rPr>
        <w:t>Hệ thống còn tồn tại những hạn chế cần lưu ý. Độ tin cậy của kết quả AI phụ thuộc mạnh vào chất lượng banner/service (presence of version/CPE); khi thông tin đầu vào thiếu hoặc mơ hồ, kết quả AI có thể là gợi ý rộng hoặc sai lệch. Mô hình ngôn ngữ có khả năng tạo ra thông tin không chính xác (hallucination), do đó mọi gợi ý khai thác hoặc CVE cần bước xác minh bổ sung. Hệ thống cũng phụ thuộc vào API key và quota của nhà cung cấp AI; mặc dù có cơ chế quay vòng và loại key lỗi, vận hành dài hạn đòi hỏi quản lý key và chiến lược caching để giới hạn chi phí.</w:t>
      </w:r>
    </w:p>
    <w:p w14:paraId="67D093DB" w14:textId="4BE1E2C1" w:rsidR="00B57811" w:rsidRPr="00B57811" w:rsidRDefault="00B57811" w:rsidP="00B57811">
      <w:pPr>
        <w:rPr>
          <w:lang w:val="vi-VN"/>
        </w:rPr>
      </w:pPr>
      <w:r w:rsidRPr="00B57811">
        <w:rPr>
          <w:lang w:val="vi-VN"/>
        </w:rPr>
        <w:t>Về hiệu năng và vận hành, pipeline hiện thực thi tuần tự cho nhiều bước tốn thời gian (</w:t>
      </w:r>
      <w:r w:rsidR="00BF21D4">
        <w:rPr>
          <w:lang w:val="vi-VN"/>
        </w:rPr>
        <w:t>N</w:t>
      </w:r>
      <w:r w:rsidRPr="00B57811">
        <w:rPr>
          <w:lang w:val="vi-VN"/>
        </w:rPr>
        <w:t xml:space="preserve">map, web scanners, gọi AI), khiến thời gian xử lý tăng khi mở rộng số mục tiêu. Kiến trúc hiện tại thiếu cơ chế hàng đợi/worker để xử lý song song, và </w:t>
      </w:r>
      <w:r w:rsidRPr="00B57811">
        <w:rPr>
          <w:lang w:val="vi-VN"/>
        </w:rPr>
        <w:lastRenderedPageBreak/>
        <w:t>giao diện chưa có cơ chế xác thực/ủy quyền mạnh mẽ. Về an toàn, công cụ gửi payload thử nghiệm (được giới hạn ở dạng non</w:t>
      </w:r>
      <w:r w:rsidRPr="00B57811">
        <w:rPr>
          <w:lang w:val="vi-VN"/>
        </w:rPr>
        <w:noBreakHyphen/>
        <w:t>destructive trong cấu hình hiện tại) nên chỉ vận hành trong môi trường lab được phép; chưa có sandbox riêng cho payload mang rủi ro cao, vì vậy cần chính sách vận hành nghiêm ngặt.</w:t>
      </w:r>
    </w:p>
    <w:p w14:paraId="47C51492" w14:textId="0F435729" w:rsidR="00B57811" w:rsidRPr="00B57811" w:rsidRDefault="00B57811" w:rsidP="00B57811">
      <w:pPr>
        <w:rPr>
          <w:lang w:val="vi-VN"/>
        </w:rPr>
      </w:pPr>
      <w:r w:rsidRPr="00B57811">
        <w:rPr>
          <w:lang w:val="vi-VN"/>
        </w:rPr>
        <w:t xml:space="preserve">Để khắc phục những hạn chế và nâng cao tính trưởng thành của công cụ, cần các bước cải tiến cụ thể. Trước hết nên bổ sung bước xác thực tự động bằng tra cứu NVD/OSV để </w:t>
      </w:r>
      <w:r w:rsidR="0027175B">
        <w:rPr>
          <w:lang w:val="vi-VN"/>
        </w:rPr>
        <w:t xml:space="preserve">kiểm tra độ chính xác </w:t>
      </w:r>
      <w:r w:rsidRPr="00B57811">
        <w:rPr>
          <w:lang w:val="vi-VN"/>
        </w:rPr>
        <w:t xml:space="preserve">các id/chi tiết do AI gợi ý, và cải tiến tiền xử lý banner (CPE matching, fingerprinting) để cung cấp input chuẩn hơn cho mô hình. Về kiến trúc, triển khai hệ thống hàng đợi với worker (Celery/RQ) và caching cho kết quả AI giúp tăng thông lượng và giảm chi phí. Về bảo mật vận hành, việc chuyển lưu trữ API key sang secret manager, bổ sung logging/audit và cơ chế phân quyền cho </w:t>
      </w:r>
      <w:r w:rsidR="0027175B">
        <w:rPr>
          <w:lang w:val="vi-VN"/>
        </w:rPr>
        <w:t>giao diện người dùng</w:t>
      </w:r>
      <w:r w:rsidRPr="00B57811">
        <w:rPr>
          <w:lang w:val="vi-VN"/>
        </w:rPr>
        <w:t xml:space="preserve"> là bắt buộc trước khi dùng công cụ trong môi trường tổ chức.</w:t>
      </w:r>
    </w:p>
    <w:p w14:paraId="6EB300F9" w14:textId="5BEB6B8F" w:rsidR="00B57811" w:rsidRPr="00B57811" w:rsidRDefault="00B57811" w:rsidP="00B57811">
      <w:pPr>
        <w:rPr>
          <w:lang w:val="vi-VN"/>
        </w:rPr>
      </w:pPr>
      <w:r w:rsidRPr="00B57811">
        <w:rPr>
          <w:lang w:val="vi-VN"/>
        </w:rPr>
        <w:t xml:space="preserve">Tóm lại, </w:t>
      </w:r>
      <w:r w:rsidR="00DA060E">
        <w:rPr>
          <w:lang w:val="vi-VN"/>
        </w:rPr>
        <w:t xml:space="preserve">đồ án </w:t>
      </w:r>
      <w:r w:rsidRPr="00B57811">
        <w:rPr>
          <w:lang w:val="vi-VN"/>
        </w:rPr>
        <w:t>đã đạt được mục tiêu kỹ thuật cơ bản: xây dựng được một nguyên mẫu tích hợp quét truyền thống và khả năng phân tích hỗ trợ bởi AI, kèm theo giao diện để vận hành và thu thập kết quả. Để chuyển từ nguyên mẫu nghiên cứu sang công cụ sẵn sàng sản xuất cần ưu tiên bổ sung cơ chế xác thực kết quả AI, mở rộng kiến trúc để xử lý song song, và tăng cường biện pháp an toàn khi thử nghiệm. Những hướng phát triển này tạo lộ trình thực tế và có thể thực hiện được để nâng cao độ tin cậy, hiệu năng và an toàn cho hệ thống trong các ứng dụng thực tế.</w:t>
      </w:r>
    </w:p>
    <w:p w14:paraId="2EEA7B8D" w14:textId="77777777" w:rsidR="00151A15" w:rsidRPr="00514CAA" w:rsidRDefault="00151A15" w:rsidP="002B6C62">
      <w:pPr>
        <w:rPr>
          <w:lang w:val="vi-VN"/>
        </w:rPr>
      </w:pPr>
    </w:p>
    <w:p w14:paraId="74929D52" w14:textId="77777777" w:rsidR="00C67DA7" w:rsidRDefault="0070373B" w:rsidP="00514CAA">
      <w:pPr>
        <w:pStyle w:val="UH1"/>
        <w:rPr>
          <w:lang w:val="en-US"/>
        </w:rPr>
      </w:pPr>
      <w:bookmarkStart w:id="91" w:name="_Toc452402308"/>
      <w:bookmarkStart w:id="92" w:name="_Toc452409600"/>
      <w:bookmarkStart w:id="93" w:name="_Toc214386369"/>
      <w:r>
        <w:rPr>
          <w:lang w:val="en-US"/>
        </w:rPr>
        <w:lastRenderedPageBreak/>
        <w:t>Tài liệu tham khảo</w:t>
      </w:r>
      <w:bookmarkEnd w:id="91"/>
      <w:bookmarkEnd w:id="92"/>
      <w:bookmarkEnd w:id="93"/>
    </w:p>
    <w:p w14:paraId="7C54D8CB" w14:textId="10F0461E" w:rsidR="00514CAA" w:rsidRPr="00514CAA" w:rsidRDefault="00514CAA" w:rsidP="00AB72D1">
      <w:pPr>
        <w:ind w:firstLine="0"/>
        <w:rPr>
          <w:lang w:val="vi-VN"/>
        </w:rPr>
      </w:pPr>
      <w:r>
        <w:t>[1]</w:t>
      </w:r>
      <w:r w:rsidRPr="006B5EF5">
        <w:t xml:space="preserve"> Verizon Data Breach Investigations Report (DBIR) 2024. </w:t>
      </w:r>
      <w:r>
        <w:rPr>
          <w:lang w:val="vi-VN"/>
        </w:rPr>
        <w:t xml:space="preserve">Link: </w:t>
      </w:r>
      <w:r w:rsidRPr="00514CAA">
        <w:rPr>
          <w:lang w:val="vi-VN"/>
        </w:rPr>
        <w:t>https://www.verizon.com/business/resources/reports/2024-dbir-data-</w:t>
      </w:r>
      <w:r w:rsidR="00B70D1F">
        <w:rPr>
          <w:lang w:val="vi-VN"/>
        </w:rPr>
        <w:t>breach-</w:t>
      </w:r>
      <w:r w:rsidRPr="00514CAA">
        <w:rPr>
          <w:lang w:val="vi-VN"/>
        </w:rPr>
        <w:t>investigations-report.pdf?utm_source=chatgpt.com</w:t>
      </w:r>
    </w:p>
    <w:p w14:paraId="5E0DEA3E" w14:textId="7F542AC4" w:rsidR="00514CAA" w:rsidRPr="00AB72D1" w:rsidRDefault="00514CAA" w:rsidP="00AB72D1">
      <w:pPr>
        <w:ind w:firstLine="0"/>
        <w:rPr>
          <w:lang w:val="vi-VN"/>
        </w:rPr>
      </w:pPr>
      <w:r>
        <w:t>[2]</w:t>
      </w:r>
      <w:r w:rsidRPr="006B5EF5">
        <w:t xml:space="preserve"> ENISA Threat Landscape 2024. </w:t>
      </w:r>
      <w:r w:rsidR="00B70D1F">
        <w:rPr>
          <w:lang w:val="vi-VN"/>
        </w:rPr>
        <w:t xml:space="preserve">Link: </w:t>
      </w:r>
      <w:r w:rsidRPr="005D67AE">
        <w:t>https://www.enisa.europa.eu/sites/</w:t>
      </w:r>
      <w:r w:rsidR="00AB72D1">
        <w:rPr>
          <w:lang w:val="vi-VN"/>
        </w:rPr>
        <w:t xml:space="preserve"> </w:t>
      </w:r>
      <w:r w:rsidRPr="005D67AE">
        <w:t>default/files/2024-11/ENISA%20Threat%</w:t>
      </w:r>
      <w:r w:rsidR="00B70D1F">
        <w:rPr>
          <w:lang w:val="vi-VN"/>
        </w:rPr>
        <w:t xml:space="preserve"> </w:t>
      </w:r>
      <w:r w:rsidRPr="005D67AE">
        <w:t>20Landscape%202024_0.pdf</w:t>
      </w:r>
    </w:p>
    <w:p w14:paraId="56E02829" w14:textId="6F8B10B1" w:rsidR="00514CAA" w:rsidRPr="00AE3F51" w:rsidRDefault="00514CAA" w:rsidP="00DE58D5">
      <w:pPr>
        <w:ind w:firstLine="0"/>
        <w:rPr>
          <w:lang w:val="vi-VN"/>
        </w:rPr>
      </w:pPr>
      <w:r>
        <w:t>[3]</w:t>
      </w:r>
      <w:r w:rsidRPr="006B5EF5">
        <w:t xml:space="preserve"> Check Point Q1 2025 / 2025 Cyber Security Report (thống kê tăng cường tấn</w:t>
      </w:r>
      <w:r w:rsidR="00AB72D1">
        <w:rPr>
          <w:lang w:val="vi-VN"/>
        </w:rPr>
        <w:t xml:space="preserve"> </w:t>
      </w:r>
      <w:r w:rsidRPr="006B5EF5">
        <w:t xml:space="preserve">công, credential theft). </w:t>
      </w:r>
      <w:r w:rsidR="00AE3F51">
        <w:rPr>
          <w:lang w:val="vi-VN"/>
        </w:rPr>
        <w:t xml:space="preserve">Link: </w:t>
      </w:r>
      <w:r w:rsidRPr="00AE3F51">
        <w:rPr>
          <w:lang w:val="vi-VN"/>
        </w:rPr>
        <w:t>https://blog.checkpoint.com/research/q1-2025-global-cyber-attack-report-from-check-point-software-an-almost-50-surge-in-</w:t>
      </w:r>
      <w:r w:rsidR="00651357">
        <w:rPr>
          <w:lang w:val="vi-VN"/>
        </w:rPr>
        <w:t>cyber-</w:t>
      </w:r>
      <w:r w:rsidRPr="00AE3F51">
        <w:rPr>
          <w:lang w:val="vi-VN"/>
        </w:rPr>
        <w:t>threat</w:t>
      </w:r>
      <w:r w:rsidR="00DE58D5">
        <w:rPr>
          <w:lang w:val="vi-VN"/>
        </w:rPr>
        <w:t xml:space="preserve"> </w:t>
      </w:r>
      <w:r w:rsidRPr="00AE3F51">
        <w:rPr>
          <w:lang w:val="vi-VN"/>
        </w:rPr>
        <w:t>s</w:t>
      </w:r>
      <w:r w:rsidR="00651357">
        <w:rPr>
          <w:lang w:val="vi-VN"/>
        </w:rPr>
        <w:t xml:space="preserve"> </w:t>
      </w:r>
      <w:r w:rsidRPr="00AE3F51">
        <w:rPr>
          <w:lang w:val="vi-VN"/>
        </w:rPr>
        <w:t>-worldwide-with-a-rise-of-126-in-ransomware-attacks/?utm_source=chatgpt.com</w:t>
      </w:r>
    </w:p>
    <w:p w14:paraId="5E9E5BC2" w14:textId="366FDE64" w:rsidR="001369F1" w:rsidRDefault="00514CAA" w:rsidP="00DE58D5">
      <w:pPr>
        <w:ind w:firstLine="0"/>
        <w:rPr>
          <w:lang w:val="vi-VN"/>
        </w:rPr>
      </w:pPr>
      <w:r w:rsidRPr="005F59A5">
        <w:rPr>
          <w:lang w:val="vi-VN"/>
        </w:rPr>
        <w:t xml:space="preserve">[4] Fortinet / các phân tích ngành về tự động hóa và AI trong tấn công (tóm tắt báo </w:t>
      </w:r>
    </w:p>
    <w:p w14:paraId="70718C5A" w14:textId="5512C78B" w:rsidR="00514CAA" w:rsidRPr="001369F1" w:rsidRDefault="00514CAA" w:rsidP="00DE58D5">
      <w:pPr>
        <w:ind w:firstLine="0"/>
        <w:rPr>
          <w:lang w:val="vi-VN"/>
        </w:rPr>
      </w:pPr>
      <w:r w:rsidRPr="006B5EF5">
        <w:t xml:space="preserve">chí / phân tích). </w:t>
      </w:r>
      <w:r w:rsidR="001369F1">
        <w:t>Link</w:t>
      </w:r>
      <w:r w:rsidR="001369F1">
        <w:rPr>
          <w:lang w:val="vi-VN"/>
        </w:rPr>
        <w:t>:</w:t>
      </w:r>
      <w:r w:rsidRPr="001369F1">
        <w:t xml:space="preserve"> https://www.techradar.com/pro/security/ai-powering-a-dramatic-surge-</w:t>
      </w:r>
      <w:r w:rsidR="001369F1">
        <w:t>in</w:t>
      </w:r>
      <w:r w:rsidR="001369F1">
        <w:rPr>
          <w:lang w:val="vi-VN"/>
        </w:rPr>
        <w:t>-</w:t>
      </w:r>
      <w:r w:rsidR="001369F1">
        <w:t>c</w:t>
      </w:r>
      <w:r w:rsidRPr="001369F1">
        <w:t>yberthreats-as-automated-scans-hit-36-000-perecond?utm_sour</w:t>
      </w:r>
      <w:r w:rsidR="00DE58D5">
        <w:rPr>
          <w:lang w:val="vi-VN"/>
        </w:rPr>
        <w:t xml:space="preserve"> </w:t>
      </w:r>
      <w:r w:rsidRPr="001369F1">
        <w:t>ce=chatgpt.com</w:t>
      </w:r>
    </w:p>
    <w:p w14:paraId="4F224245" w14:textId="019522EF" w:rsidR="00514CAA" w:rsidRPr="001369F1" w:rsidRDefault="006B6F11" w:rsidP="006B6F11">
      <w:pPr>
        <w:ind w:firstLine="0"/>
        <w:rPr>
          <w:lang w:val="vi-VN"/>
        </w:rPr>
      </w:pPr>
      <w:r>
        <w:rPr>
          <w:lang w:val="vi-VN"/>
        </w:rPr>
        <w:t>[</w:t>
      </w:r>
      <w:r w:rsidR="00514CAA">
        <w:t>5]</w:t>
      </w:r>
      <w:r w:rsidR="00514CAA" w:rsidRPr="006B5EF5">
        <w:t xml:space="preserve"> OWASP Top Ten (để làm nền cho phần web application risks). </w:t>
      </w:r>
      <w:r w:rsidR="001369F1" w:rsidRPr="001369F1">
        <w:rPr>
          <w:lang w:val="vi-VN"/>
        </w:rPr>
        <w:t>Link</w:t>
      </w:r>
      <w:r w:rsidR="001369F1">
        <w:rPr>
          <w:lang w:val="vi-VN"/>
        </w:rPr>
        <w:t>:</w:t>
      </w:r>
      <w:r>
        <w:rPr>
          <w:lang w:val="vi-VN"/>
        </w:rPr>
        <w:t xml:space="preserve"> </w:t>
      </w:r>
      <w:r w:rsidR="00514CAA" w:rsidRPr="001369F1">
        <w:rPr>
          <w:lang w:val="vi-VN"/>
        </w:rPr>
        <w:t>https://owasp.org/www-project-top-ten/?utm_source=chatgpt.com</w:t>
      </w:r>
    </w:p>
    <w:p w14:paraId="30FD5F31" w14:textId="4191742A" w:rsidR="00E65FEE" w:rsidRDefault="00514CAA" w:rsidP="006B6F11">
      <w:pPr>
        <w:ind w:firstLine="0"/>
        <w:rPr>
          <w:i/>
          <w:iCs/>
          <w:lang w:val="vi-VN"/>
        </w:rPr>
      </w:pPr>
      <w:r>
        <w:t>[6]</w:t>
      </w:r>
      <w:r w:rsidRPr="00491B5F">
        <w:t xml:space="preserve"> Lockheed Martin. </w:t>
      </w:r>
      <w:r w:rsidRPr="00491B5F">
        <w:rPr>
          <w:i/>
          <w:iCs/>
        </w:rPr>
        <w:t xml:space="preserve">Intelligence-Driven Computer Network Defense: Cyber Kill </w:t>
      </w:r>
    </w:p>
    <w:p w14:paraId="7055285B" w14:textId="0EB5EA29" w:rsidR="00514CAA" w:rsidRPr="00E65FEE" w:rsidRDefault="00514CAA" w:rsidP="006B6F11">
      <w:pPr>
        <w:ind w:firstLine="0"/>
        <w:rPr>
          <w:lang w:val="vi-VN"/>
        </w:rPr>
      </w:pPr>
      <w:r w:rsidRPr="00491B5F">
        <w:rPr>
          <w:i/>
          <w:iCs/>
        </w:rPr>
        <w:t>Chain</w:t>
      </w:r>
      <w:r w:rsidRPr="00491B5F">
        <w:t xml:space="preserve"> (2011). Link:</w:t>
      </w:r>
      <w:r w:rsidRPr="00E65FEE">
        <w:rPr>
          <w:color w:val="000000" w:themeColor="text1"/>
        </w:rPr>
        <w:t xml:space="preserve"> </w:t>
      </w:r>
      <w:r w:rsidR="00417EAA" w:rsidRPr="00417EAA">
        <w:rPr>
          <w:color w:val="000000" w:themeColor="text1"/>
        </w:rPr>
        <w:t>https://www.lockheedmartin.com/en-us/capabilities/cyber/</w:t>
      </w:r>
      <w:r w:rsidR="006B6F11">
        <w:rPr>
          <w:color w:val="000000" w:themeColor="text1"/>
          <w:lang w:val="vi-VN"/>
        </w:rPr>
        <w:t xml:space="preserve"> </w:t>
      </w:r>
      <w:r w:rsidR="00417EAA" w:rsidRPr="00417EAA">
        <w:rPr>
          <w:color w:val="000000" w:themeColor="text1"/>
        </w:rPr>
        <w:t>cyber-kill-chain.html</w:t>
      </w:r>
    </w:p>
    <w:p w14:paraId="32719664" w14:textId="77777777" w:rsidR="003F7D8F" w:rsidRDefault="00514CAA" w:rsidP="006B6F11">
      <w:pPr>
        <w:ind w:firstLine="0"/>
        <w:rPr>
          <w:lang w:val="vi-VN"/>
        </w:rPr>
      </w:pPr>
      <w:r w:rsidRPr="00E65FEE">
        <w:rPr>
          <w:lang w:val="vi-VN"/>
        </w:rPr>
        <w:t xml:space="preserve">[7] </w:t>
      </w:r>
      <w:r w:rsidR="003F7D8F" w:rsidRPr="003F7D8F">
        <w:t xml:space="preserve">World Economic Forum. </w:t>
      </w:r>
      <w:r w:rsidR="003F7D8F" w:rsidRPr="003F7D8F">
        <w:rPr>
          <w:i/>
          <w:iCs/>
        </w:rPr>
        <w:t>Global Cybersecurity Outlook 2025</w:t>
      </w:r>
      <w:r w:rsidR="003F7D8F" w:rsidRPr="003F7D8F">
        <w:t xml:space="preserve">. Geneva: World </w:t>
      </w:r>
    </w:p>
    <w:p w14:paraId="0DFA1C5B" w14:textId="5B4BB39E" w:rsidR="00514CAA" w:rsidRPr="006B6F11" w:rsidRDefault="003F7D8F" w:rsidP="006B6F11">
      <w:pPr>
        <w:ind w:firstLine="0"/>
        <w:rPr>
          <w:color w:val="000000" w:themeColor="text1"/>
          <w:lang w:val="vi-VN"/>
        </w:rPr>
      </w:pPr>
      <w:r w:rsidRPr="003F7D8F">
        <w:t>Economic Forum, 2025. [Online].</w:t>
      </w:r>
      <w:r w:rsidR="005F59A5">
        <w:rPr>
          <w:lang w:val="vi-VN"/>
        </w:rPr>
        <w:t xml:space="preserve">Link: </w:t>
      </w:r>
      <w:r w:rsidR="00514CAA" w:rsidRPr="00E65FEE">
        <w:rPr>
          <w:lang w:val="vi-VN"/>
        </w:rPr>
        <w:t>https://reports.weforum.org/docs/WEF_</w:t>
      </w:r>
      <w:r w:rsidR="006B6F11">
        <w:rPr>
          <w:lang w:val="vi-VN"/>
        </w:rPr>
        <w:t xml:space="preserve"> </w:t>
      </w:r>
      <w:r w:rsidR="00514CAA" w:rsidRPr="00E65FEE">
        <w:rPr>
          <w:lang w:val="vi-VN"/>
        </w:rPr>
        <w:t>Global_Cybersecurity_Outlook_</w:t>
      </w:r>
      <w:r w:rsidR="005F59A5">
        <w:rPr>
          <w:lang w:val="vi-VN"/>
        </w:rPr>
        <w:t>2025.</w:t>
      </w:r>
      <w:r w:rsidR="00514CAA" w:rsidRPr="00E65FEE">
        <w:rPr>
          <w:lang w:val="vi-VN"/>
        </w:rPr>
        <w:t>pdf?utm_source=chatgpt.com</w:t>
      </w:r>
    </w:p>
    <w:p w14:paraId="4F1E74BF" w14:textId="02369CB4" w:rsidR="00514CAA" w:rsidRPr="006B6F11" w:rsidRDefault="00514CAA" w:rsidP="006B6F11">
      <w:pPr>
        <w:ind w:firstLine="0"/>
        <w:rPr>
          <w:lang w:val="vi-VN"/>
        </w:rPr>
      </w:pPr>
      <w:r>
        <w:t>[</w:t>
      </w:r>
      <w:r w:rsidR="005F59A5">
        <w:t>8</w:t>
      </w:r>
      <w:r>
        <w:t>]</w:t>
      </w:r>
      <w:r w:rsidRPr="00491B5F">
        <w:t xml:space="preserve"> ENISA. </w:t>
      </w:r>
      <w:r w:rsidRPr="00491B5F">
        <w:rPr>
          <w:i/>
          <w:iCs/>
        </w:rPr>
        <w:t>Good Practices for Security Testing</w:t>
      </w:r>
      <w:r w:rsidRPr="00491B5F">
        <w:t xml:space="preserve"> (2022). Link: </w:t>
      </w:r>
      <w:hyperlink r:id="rId68" w:tgtFrame="_new" w:history="1">
        <w:r w:rsidRPr="005F59A5">
          <w:rPr>
            <w:rStyle w:val="Hyperlink"/>
            <w:color w:val="000000" w:themeColor="text1"/>
            <w:u w:val="none"/>
          </w:rPr>
          <w:t>https://www.enisa.europa.eu/publications</w:t>
        </w:r>
      </w:hyperlink>
    </w:p>
    <w:p w14:paraId="5E71AB3C" w14:textId="4D77E435" w:rsidR="00514CAA" w:rsidRPr="006B6F11" w:rsidRDefault="00514CAA" w:rsidP="006B6F11">
      <w:pPr>
        <w:ind w:firstLine="0"/>
        <w:rPr>
          <w:lang w:val="vi-VN"/>
        </w:rPr>
      </w:pPr>
      <w:r>
        <w:t>[</w:t>
      </w:r>
      <w:r w:rsidR="005F59A5">
        <w:t>9</w:t>
      </w:r>
      <w:r>
        <w:t>]</w:t>
      </w:r>
      <w:r w:rsidRPr="00491B5F">
        <w:t xml:space="preserve"> ISO/IEC 27001:2013. </w:t>
      </w:r>
      <w:r w:rsidRPr="00491B5F">
        <w:rPr>
          <w:i/>
          <w:iCs/>
        </w:rPr>
        <w:t xml:space="preserve">Information Security </w:t>
      </w:r>
      <w:r w:rsidR="005F59A5">
        <w:rPr>
          <w:i/>
          <w:iCs/>
        </w:rPr>
        <w:t>Management</w:t>
      </w:r>
      <w:r w:rsidR="005F59A5">
        <w:rPr>
          <w:i/>
          <w:iCs/>
          <w:lang w:val="vi-VN"/>
        </w:rPr>
        <w:t>.</w:t>
      </w:r>
      <w:r w:rsidR="006B6F11">
        <w:rPr>
          <w:lang w:val="vi-VN"/>
        </w:rPr>
        <w:t xml:space="preserve"> </w:t>
      </w:r>
      <w:r w:rsidRPr="00491B5F">
        <w:t xml:space="preserve">Link: </w:t>
      </w:r>
      <w:hyperlink r:id="rId69" w:history="1">
        <w:r w:rsidR="00E1511A" w:rsidRPr="0019190B">
          <w:rPr>
            <w:rStyle w:val="Hyperlink"/>
            <w:color w:val="000000" w:themeColor="text1"/>
            <w:u w:val="none"/>
          </w:rPr>
          <w:t>https://www.iso.org/standard/54534.html</w:t>
        </w:r>
      </w:hyperlink>
      <w:r w:rsidRPr="0019190B">
        <w:rPr>
          <w:color w:val="000000" w:themeColor="text1"/>
        </w:rPr>
        <w:t xml:space="preserve"> </w:t>
      </w:r>
    </w:p>
    <w:p w14:paraId="49C3138F" w14:textId="5F48C1C8" w:rsidR="00514CAA" w:rsidRPr="005F59A5" w:rsidRDefault="00514CAA" w:rsidP="006B6F11">
      <w:pPr>
        <w:ind w:firstLine="0"/>
        <w:rPr>
          <w:lang w:val="vi-VN"/>
        </w:rPr>
      </w:pPr>
      <w:r>
        <w:t>[</w:t>
      </w:r>
      <w:r w:rsidR="00736180">
        <w:t>10</w:t>
      </w:r>
      <w:r>
        <w:t>]</w:t>
      </w:r>
      <w:r w:rsidRPr="00491B5F">
        <w:t xml:space="preserve"> PCI DSS. </w:t>
      </w:r>
      <w:r w:rsidRPr="00491B5F">
        <w:rPr>
          <w:i/>
          <w:iCs/>
        </w:rPr>
        <w:t>Payment Card Industry Data Security Standard</w:t>
      </w:r>
      <w:r w:rsidRPr="00491B5F">
        <w:t>. Link: https://www.</w:t>
      </w:r>
      <w:r w:rsidR="00E1511A">
        <w:rPr>
          <w:lang w:val="vi-VN"/>
        </w:rPr>
        <w:t xml:space="preserve"> </w:t>
      </w:r>
      <w:r w:rsidRPr="00491B5F">
        <w:t xml:space="preserve">pcisecuritystandards.org/pci_security/ </w:t>
      </w:r>
    </w:p>
    <w:p w14:paraId="5BD22AF7" w14:textId="3BECEEE2" w:rsidR="00514CAA" w:rsidRPr="005F59A5" w:rsidRDefault="00514CAA" w:rsidP="006B6F11">
      <w:pPr>
        <w:ind w:firstLine="0"/>
        <w:rPr>
          <w:lang w:val="vi-VN"/>
        </w:rPr>
      </w:pPr>
      <w:r>
        <w:t>[</w:t>
      </w:r>
      <w:r w:rsidR="00736180">
        <w:t>11</w:t>
      </w:r>
      <w:r>
        <w:t>]</w:t>
      </w:r>
      <w:r w:rsidRPr="00491B5F">
        <w:t xml:space="preserve"> ENISA Threat Landscape Reports. Link: </w:t>
      </w:r>
      <w:r w:rsidRPr="00E1511A">
        <w:rPr>
          <w:color w:val="000000" w:themeColor="text1"/>
        </w:rPr>
        <w:t>https://www.enisa.europa.eu</w:t>
      </w:r>
      <w:r w:rsidR="00E1511A" w:rsidRPr="00E1511A">
        <w:rPr>
          <w:color w:val="000000" w:themeColor="text1"/>
          <w:lang w:val="vi-VN"/>
        </w:rPr>
        <w:t xml:space="preserve"> </w:t>
      </w:r>
      <w:r w:rsidRPr="00E1511A">
        <w:rPr>
          <w:color w:val="000000" w:themeColor="text1"/>
        </w:rPr>
        <w:t>/topics/csirt-cert-services</w:t>
      </w:r>
      <w:r w:rsidRPr="005F59A5">
        <w:rPr>
          <w:color w:val="000000" w:themeColor="text1"/>
        </w:rPr>
        <w:t xml:space="preserve"> </w:t>
      </w:r>
    </w:p>
    <w:p w14:paraId="28C733A7" w14:textId="1E0F0A9E" w:rsidR="00514CAA" w:rsidRPr="005F59A5" w:rsidRDefault="00514CAA" w:rsidP="00E1511A">
      <w:pPr>
        <w:ind w:firstLine="0"/>
        <w:rPr>
          <w:lang w:val="vi-VN"/>
        </w:rPr>
      </w:pPr>
      <w:r>
        <w:t>[</w:t>
      </w:r>
      <w:r w:rsidR="00736180">
        <w:t>12</w:t>
      </w:r>
      <w:r>
        <w:t>]</w:t>
      </w:r>
      <w:r w:rsidRPr="00491B5F">
        <w:t xml:space="preserve"> Lockheed Martin, </w:t>
      </w:r>
      <w:r w:rsidRPr="00491B5F">
        <w:rPr>
          <w:i/>
          <w:iCs/>
        </w:rPr>
        <w:t>Cyber Kill Chain Framework</w:t>
      </w:r>
      <w:r w:rsidRPr="00491B5F">
        <w:t xml:space="preserve">. Link: </w:t>
      </w:r>
      <w:r w:rsidR="00736180" w:rsidRPr="00736180">
        <w:t>https://www.lockheedmartin.com/en-us/capabilities/cyber/cyber-kill-chain.html</w:t>
      </w:r>
    </w:p>
    <w:p w14:paraId="7D15530C" w14:textId="4217069F" w:rsidR="00514CAA" w:rsidRPr="00736180" w:rsidRDefault="00514CAA" w:rsidP="00E1511A">
      <w:pPr>
        <w:ind w:firstLine="0"/>
        <w:rPr>
          <w:lang w:val="vi-VN"/>
        </w:rPr>
      </w:pPr>
      <w:r>
        <w:t>[</w:t>
      </w:r>
      <w:r w:rsidR="00736180">
        <w:t>13</w:t>
      </w:r>
      <w:r>
        <w:t>]</w:t>
      </w:r>
      <w:r w:rsidRPr="00491B5F">
        <w:t xml:space="preserve"> Bài hướng dẫn OSINT trên SANS Institute. Link: https://www.sans.org/cyber-security-courses/osint-gathering/ </w:t>
      </w:r>
    </w:p>
    <w:p w14:paraId="361FFB35" w14:textId="1FA964F5" w:rsidR="00514CAA" w:rsidRPr="0050116F" w:rsidRDefault="00514CAA" w:rsidP="0050116F">
      <w:pPr>
        <w:ind w:firstLine="0"/>
        <w:rPr>
          <w:lang w:val="vi-VN"/>
        </w:rPr>
      </w:pPr>
      <w:r>
        <w:lastRenderedPageBreak/>
        <w:t>[</w:t>
      </w:r>
      <w:r w:rsidR="00736180">
        <w:t>14</w:t>
      </w:r>
      <w:r>
        <w:t>]</w:t>
      </w:r>
      <w:r w:rsidRPr="00491B5F">
        <w:t xml:space="preserve"> Bài báo </w:t>
      </w:r>
      <w:r w:rsidRPr="00491B5F">
        <w:rPr>
          <w:i/>
          <w:iCs/>
        </w:rPr>
        <w:t>Application of AI in Penetration Testing</w:t>
      </w:r>
      <w:r w:rsidRPr="00491B5F">
        <w:t xml:space="preserve"> (2025), arXiv.</w:t>
      </w:r>
      <w:r w:rsidR="0050116F">
        <w:rPr>
          <w:lang w:val="vi-VN"/>
        </w:rPr>
        <w:t xml:space="preserve"> </w:t>
      </w:r>
      <w:r w:rsidRPr="00491B5F">
        <w:t xml:space="preserve">Link: https://arxiv.org/abs/2501.00001 </w:t>
      </w:r>
    </w:p>
    <w:p w14:paraId="03F4DFDF" w14:textId="5AA1EF56" w:rsidR="00514CAA" w:rsidRPr="0050116F" w:rsidRDefault="00514CAA" w:rsidP="0050116F">
      <w:pPr>
        <w:ind w:firstLine="0"/>
        <w:rPr>
          <w:lang w:val="vi-VN"/>
        </w:rPr>
      </w:pPr>
      <w:r>
        <w:t>[</w:t>
      </w:r>
      <w:r w:rsidR="00736180">
        <w:t>15</w:t>
      </w:r>
      <w:r>
        <w:t xml:space="preserve">] </w:t>
      </w:r>
      <w:r w:rsidRPr="00D84ACE">
        <w:t xml:space="preserve">Gordon “Fyodor” Lyon. </w:t>
      </w:r>
      <w:r w:rsidRPr="00D84ACE">
        <w:rPr>
          <w:i/>
          <w:iCs/>
        </w:rPr>
        <w:t>Nmap Network Scanning</w:t>
      </w:r>
      <w:r w:rsidRPr="00D84ACE">
        <w:t xml:space="preserve"> — Official Nmapdocumentation / book. </w:t>
      </w:r>
      <w:r w:rsidR="00736180">
        <w:rPr>
          <w:lang w:val="vi-VN"/>
        </w:rPr>
        <w:t xml:space="preserve">Link: </w:t>
      </w:r>
      <w:hyperlink r:id="rId70" w:history="1">
        <w:r w:rsidR="00736180" w:rsidRPr="00C66943">
          <w:rPr>
            <w:rStyle w:val="Hyperlink"/>
            <w:color w:val="000000" w:themeColor="text1"/>
            <w:u w:val="none"/>
          </w:rPr>
          <w:t>https://nmap.org/book/</w:t>
        </w:r>
      </w:hyperlink>
    </w:p>
    <w:p w14:paraId="643D29A7" w14:textId="11678AFD" w:rsidR="00514CAA" w:rsidRPr="0050116F" w:rsidRDefault="00514CAA" w:rsidP="0050116F">
      <w:pPr>
        <w:ind w:firstLine="0"/>
        <w:rPr>
          <w:lang w:val="vi-VN"/>
        </w:rPr>
      </w:pPr>
      <w:r>
        <w:t>[</w:t>
      </w:r>
      <w:r w:rsidR="00736180">
        <w:t>16</w:t>
      </w:r>
      <w:r>
        <w:t xml:space="preserve">] </w:t>
      </w:r>
      <w:r w:rsidRPr="00D84ACE">
        <w:t xml:space="preserve">Sullo (Nikto). </w:t>
      </w:r>
      <w:r w:rsidRPr="00D84ACE">
        <w:rPr>
          <w:i/>
          <w:iCs/>
        </w:rPr>
        <w:t>Nikto web server scanner documentation &amp; GitHub</w:t>
      </w:r>
      <w:r w:rsidRPr="00D84ACE">
        <w:t xml:space="preserve">. </w:t>
      </w:r>
      <w:r w:rsidR="00C66943">
        <w:t>Link</w:t>
      </w:r>
      <w:r w:rsidR="00C66943">
        <w:rPr>
          <w:lang w:val="vi-VN"/>
        </w:rPr>
        <w:t>:</w:t>
      </w:r>
      <w:hyperlink r:id="rId71" w:tgtFrame="_new" w:history="1">
        <w:r w:rsidRPr="00C66943">
          <w:rPr>
            <w:rStyle w:val="Hyperlink"/>
            <w:color w:val="000000" w:themeColor="text1"/>
            <w:u w:val="none"/>
          </w:rPr>
          <w:t>https://cirt.net/nikto/</w:t>
        </w:r>
      </w:hyperlink>
      <w:r w:rsidRPr="00C66943">
        <w:rPr>
          <w:color w:val="000000" w:themeColor="text1"/>
        </w:rPr>
        <w:t xml:space="preserve"> </w:t>
      </w:r>
    </w:p>
    <w:p w14:paraId="1973DBFD" w14:textId="3B56075D" w:rsidR="00514CAA" w:rsidRPr="0050116F" w:rsidRDefault="00143276" w:rsidP="0050116F">
      <w:pPr>
        <w:ind w:firstLine="0"/>
        <w:rPr>
          <w:lang w:val="vi-VN"/>
        </w:rPr>
      </w:pPr>
      <w:r>
        <w:rPr>
          <w:lang w:val="vi-VN"/>
        </w:rPr>
        <w:t>[</w:t>
      </w:r>
      <w:r w:rsidR="00736180">
        <w:t>17</w:t>
      </w:r>
      <w:r w:rsidR="00514CAA">
        <w:t xml:space="preserve">] </w:t>
      </w:r>
      <w:r w:rsidR="00514CAA" w:rsidRPr="00D84ACE">
        <w:t xml:space="preserve">ProjectDiscovery. </w:t>
      </w:r>
      <w:r w:rsidR="00514CAA" w:rsidRPr="00D84ACE">
        <w:rPr>
          <w:i/>
          <w:iCs/>
        </w:rPr>
        <w:t>Nuclei documentation &amp; GitHub (templates, overview)</w:t>
      </w:r>
      <w:r w:rsidR="00514CAA" w:rsidRPr="00D84ACE">
        <w:t xml:space="preserve">. </w:t>
      </w:r>
      <w:r w:rsidR="00971C9E">
        <w:rPr>
          <w:lang w:val="vi-VN"/>
        </w:rPr>
        <w:t xml:space="preserve">Link: </w:t>
      </w:r>
      <w:hyperlink r:id="rId72" w:history="1">
        <w:r w:rsidR="00971C9E" w:rsidRPr="00971C9E">
          <w:rPr>
            <w:rStyle w:val="Hyperlink"/>
            <w:color w:val="000000" w:themeColor="text1"/>
            <w:u w:val="none"/>
          </w:rPr>
          <w:t>https://docs.projectdiscovery.io/opensource/nuclei/overview</w:t>
        </w:r>
      </w:hyperlink>
      <w:r w:rsidR="00514CAA" w:rsidRPr="00971C9E">
        <w:rPr>
          <w:color w:val="000000" w:themeColor="text1"/>
        </w:rPr>
        <w:t xml:space="preserve"> </w:t>
      </w:r>
    </w:p>
    <w:p w14:paraId="0CCB371B" w14:textId="72CD2638" w:rsidR="00514CAA" w:rsidRPr="00971C9E" w:rsidRDefault="00514CAA" w:rsidP="0050116F">
      <w:pPr>
        <w:ind w:firstLine="0"/>
        <w:rPr>
          <w:lang w:val="vi-VN"/>
        </w:rPr>
      </w:pPr>
      <w:r>
        <w:t>[</w:t>
      </w:r>
      <w:r w:rsidR="00736180">
        <w:t>18</w:t>
      </w:r>
      <w:r>
        <w:t xml:space="preserve">] </w:t>
      </w:r>
      <w:r w:rsidRPr="00D84ACE">
        <w:t xml:space="preserve">crt.sh — Certificate Transparency search. </w:t>
      </w:r>
      <w:r w:rsidR="00971C9E">
        <w:rPr>
          <w:lang w:val="vi-VN"/>
        </w:rPr>
        <w:t>Link</w:t>
      </w:r>
      <w:r w:rsidR="00971C9E" w:rsidRPr="00971C9E">
        <w:rPr>
          <w:color w:val="000000" w:themeColor="text1"/>
          <w:lang w:val="vi-VN"/>
        </w:rPr>
        <w:t xml:space="preserve">: </w:t>
      </w:r>
      <w:hyperlink r:id="rId73" w:history="1">
        <w:r w:rsidR="00971C9E" w:rsidRPr="00971C9E">
          <w:rPr>
            <w:rStyle w:val="Hyperlink"/>
            <w:color w:val="000000" w:themeColor="text1"/>
            <w:u w:val="none"/>
          </w:rPr>
          <w:t>https://crt.sh/</w:t>
        </w:r>
      </w:hyperlink>
    </w:p>
    <w:p w14:paraId="2281F540" w14:textId="77777777" w:rsidR="0050116F" w:rsidRDefault="00514CAA" w:rsidP="0050116F">
      <w:pPr>
        <w:ind w:firstLine="0"/>
        <w:rPr>
          <w:lang w:val="vi-VN"/>
        </w:rPr>
      </w:pPr>
      <w:r>
        <w:t>[</w:t>
      </w:r>
      <w:r w:rsidR="00736180">
        <w:t>19</w:t>
      </w:r>
      <w:r>
        <w:t xml:space="preserve">] </w:t>
      </w:r>
      <w:r w:rsidRPr="00D84ACE">
        <w:t xml:space="preserve">Rapid7. </w:t>
      </w:r>
      <w:r w:rsidRPr="00D84ACE">
        <w:rPr>
          <w:i/>
          <w:iCs/>
        </w:rPr>
        <w:t>Metasploit Framework Documentation / Overview</w:t>
      </w:r>
      <w:r w:rsidRPr="00D84ACE">
        <w:t xml:space="preserve">. </w:t>
      </w:r>
      <w:r w:rsidR="00971C9E">
        <w:rPr>
          <w:lang w:val="vi-VN"/>
        </w:rPr>
        <w:t xml:space="preserve">Link: </w:t>
      </w:r>
      <w:hyperlink r:id="rId74" w:history="1">
        <w:r w:rsidR="00971C9E" w:rsidRPr="00971C9E">
          <w:rPr>
            <w:rStyle w:val="Hyperlink"/>
            <w:color w:val="000000" w:themeColor="text1"/>
            <w:u w:val="none"/>
            <w:lang w:val="vi-VN"/>
          </w:rPr>
          <w:t>https://docs.rapid7.com/metasploit/</w:t>
        </w:r>
      </w:hyperlink>
    </w:p>
    <w:p w14:paraId="0751A3F9" w14:textId="6EAA5F94" w:rsidR="00514CAA" w:rsidRPr="0050116F" w:rsidRDefault="00514CAA" w:rsidP="0050116F">
      <w:pPr>
        <w:ind w:firstLine="0"/>
        <w:rPr>
          <w:lang w:val="vi-VN"/>
        </w:rPr>
      </w:pPr>
      <w:r>
        <w:t>[</w:t>
      </w:r>
      <w:r w:rsidR="00736180">
        <w:t>20</w:t>
      </w:r>
      <w:r>
        <w:t xml:space="preserve">] </w:t>
      </w:r>
      <w:r w:rsidRPr="00D84ACE">
        <w:t xml:space="preserve">PortSwigger. </w:t>
      </w:r>
      <w:r w:rsidRPr="00D84ACE">
        <w:rPr>
          <w:i/>
          <w:iCs/>
        </w:rPr>
        <w:t>Burp Suite Documentation (features, proxy, scanner)</w:t>
      </w:r>
      <w:r w:rsidRPr="00D84ACE">
        <w:t xml:space="preserve">. </w:t>
      </w:r>
      <w:r w:rsidR="00971C9E">
        <w:rPr>
          <w:lang w:val="vi-VN"/>
        </w:rPr>
        <w:t xml:space="preserve">Link: </w:t>
      </w:r>
      <w:hyperlink r:id="rId75" w:history="1">
        <w:r w:rsidR="00971C9E" w:rsidRPr="0050116F">
          <w:rPr>
            <w:rStyle w:val="Hyperlink"/>
            <w:color w:val="000000" w:themeColor="text1"/>
            <w:u w:val="none"/>
            <w:lang w:val="vi-VN"/>
          </w:rPr>
          <w:t>https://portswigger.net/burp/documentation</w:t>
        </w:r>
      </w:hyperlink>
    </w:p>
    <w:p w14:paraId="620C3E87" w14:textId="01CDAF43" w:rsidR="00514CAA" w:rsidRPr="0050116F" w:rsidRDefault="00514CAA" w:rsidP="0050116F">
      <w:pPr>
        <w:ind w:firstLine="0"/>
        <w:rPr>
          <w:lang w:val="vi-VN"/>
        </w:rPr>
      </w:pPr>
      <w:r>
        <w:t xml:space="preserve">[21] </w:t>
      </w:r>
      <w:r w:rsidRPr="00C42A9A">
        <w:t>Tổng quan AI trong an ninh mạng — “A Comprehensive Review of AI’s</w:t>
      </w:r>
      <w:r w:rsidR="0050116F">
        <w:rPr>
          <w:lang w:val="vi-VN"/>
        </w:rPr>
        <w:t xml:space="preserve"> </w:t>
      </w:r>
      <w:r w:rsidRPr="00C42A9A">
        <w:t>Current Impact and Future Prospects in Cybersecurity”.</w:t>
      </w:r>
      <w:r>
        <w:t xml:space="preserve"> </w:t>
      </w:r>
      <w:r w:rsidR="0050116F">
        <w:t>Link</w:t>
      </w:r>
      <w:r w:rsidR="0050116F">
        <w:rPr>
          <w:lang w:val="vi-VN"/>
        </w:rPr>
        <w:t xml:space="preserve">: </w:t>
      </w:r>
      <w:r w:rsidRPr="00C42A9A">
        <w:t>https://www.researchgate.net/publication/387915732_A_Comprehensive_Review_of_AI%27s_Current_Impact_and_Future_Prospects_in_Cybersecurity?utm_source=chatgpt.com</w:t>
      </w:r>
    </w:p>
    <w:p w14:paraId="0AC7AE4B" w14:textId="5D078393" w:rsidR="00514CAA" w:rsidRDefault="00514CAA" w:rsidP="0050116F">
      <w:pPr>
        <w:ind w:firstLine="0"/>
      </w:pPr>
      <w:r>
        <w:t xml:space="preserve">[22] </w:t>
      </w:r>
      <w:r w:rsidRPr="00375BC1">
        <w:t>Deng, G. et al., “An LLM-empowered Automatic Penetration Testing Tool (PentestGPT)”, arXiv, 2023.</w:t>
      </w:r>
      <w:r w:rsidR="0050116F">
        <w:rPr>
          <w:lang w:val="vi-VN"/>
        </w:rPr>
        <w:t xml:space="preserve"> Link:</w:t>
      </w:r>
      <w:r>
        <w:t xml:space="preserve"> </w:t>
      </w:r>
      <w:hyperlink r:id="rId76" w:history="1">
        <w:r w:rsidR="0050116F" w:rsidRPr="0050116F">
          <w:rPr>
            <w:rStyle w:val="Hyperlink"/>
            <w:color w:val="000000" w:themeColor="text1"/>
            <w:u w:val="none"/>
          </w:rPr>
          <w:t>https://arxiv.org/abs/2308.06782?utm_source=</w:t>
        </w:r>
        <w:r w:rsidR="0050116F" w:rsidRPr="0050116F">
          <w:rPr>
            <w:rStyle w:val="Hyperlink"/>
            <w:color w:val="000000" w:themeColor="text1"/>
            <w:u w:val="none"/>
            <w:lang w:val="vi-VN"/>
          </w:rPr>
          <w:t xml:space="preserve"> </w:t>
        </w:r>
        <w:r w:rsidR="0050116F" w:rsidRPr="0050116F">
          <w:rPr>
            <w:rStyle w:val="Hyperlink"/>
            <w:color w:val="000000" w:themeColor="text1"/>
            <w:u w:val="none"/>
          </w:rPr>
          <w:t>chatgpt.com</w:t>
        </w:r>
      </w:hyperlink>
    </w:p>
    <w:p w14:paraId="29762048" w14:textId="77777777" w:rsidR="00514CAA" w:rsidRDefault="00514CAA" w:rsidP="0050116F">
      <w:pPr>
        <w:ind w:firstLine="0"/>
      </w:pPr>
      <w:r>
        <w:t xml:space="preserve">[23] </w:t>
      </w:r>
      <w:r w:rsidRPr="00932D55">
        <w:t>Kujanpää, K. “Automating Privilege Escalation with Deep Reinforcement”, arXiv/Conference paper (mô tả agent RL cho privilege escalation).</w:t>
      </w:r>
      <w:r>
        <w:t xml:space="preserve"> </w:t>
      </w:r>
      <w:hyperlink r:id="rId77" w:history="1">
        <w:r w:rsidRPr="0050116F">
          <w:rPr>
            <w:rStyle w:val="Hyperlink"/>
            <w:color w:val="000000" w:themeColor="text1"/>
            <w:u w:val="none"/>
          </w:rPr>
          <w:t>https://arxiv.org/pdf/2110.01362</w:t>
        </w:r>
      </w:hyperlink>
    </w:p>
    <w:p w14:paraId="33C12401" w14:textId="09B59F7E" w:rsidR="00514CAA" w:rsidRDefault="00514CAA" w:rsidP="00B35C96">
      <w:pPr>
        <w:ind w:firstLine="0"/>
      </w:pPr>
      <w:r>
        <w:t xml:space="preserve">[24] </w:t>
      </w:r>
      <w:r w:rsidRPr="00DA7884">
        <w:t>Veracode/Tech industry reporting: nghiên cứu về lỗ hổng trong code do AI sinh ra (báo cáo ngành).</w:t>
      </w:r>
      <w:r>
        <w:t xml:space="preserve"> </w:t>
      </w:r>
      <w:r w:rsidR="00B35C96">
        <w:t>Link</w:t>
      </w:r>
      <w:r w:rsidR="00B35C96">
        <w:rPr>
          <w:lang w:val="vi-VN"/>
        </w:rPr>
        <w:t xml:space="preserve">: </w:t>
      </w:r>
      <w:hyperlink r:id="rId78" w:history="1">
        <w:r w:rsidRPr="00B35C96">
          <w:rPr>
            <w:rStyle w:val="Hyperlink"/>
            <w:color w:val="000000" w:themeColor="text1"/>
            <w:u w:val="none"/>
          </w:rPr>
          <w:t>https://www.techradar.com/pro/nearly-half-of-all-code-generated-by-ai-found-to-contain-security-flaws-even-big-llms-affected?utm</w:t>
        </w:r>
        <w:r w:rsidR="00B35C96" w:rsidRPr="00B35C96">
          <w:rPr>
            <w:rStyle w:val="Hyperlink"/>
            <w:color w:val="000000" w:themeColor="text1"/>
            <w:u w:val="none"/>
            <w:lang w:val="vi-VN"/>
          </w:rPr>
          <w:t xml:space="preserve"> </w:t>
        </w:r>
        <w:r w:rsidRPr="00B35C96">
          <w:rPr>
            <w:rStyle w:val="Hyperlink"/>
            <w:color w:val="000000" w:themeColor="text1"/>
            <w:u w:val="none"/>
          </w:rPr>
          <w:t>_source=chatgpt.com</w:t>
        </w:r>
      </w:hyperlink>
    </w:p>
    <w:p w14:paraId="138EF689" w14:textId="76DADBEF" w:rsidR="00514CAA" w:rsidRDefault="00514CAA" w:rsidP="00B35C96">
      <w:pPr>
        <w:ind w:firstLine="0"/>
      </w:pPr>
      <w:r>
        <w:t xml:space="preserve">[25] </w:t>
      </w:r>
      <w:r w:rsidRPr="00111FE2">
        <w:t>Fang, C., et al. “Large Language Models for Code Analysis” (USENIX/2024). (LLM trong phân tích mã nguồn và review bảo mật).</w:t>
      </w:r>
      <w:r>
        <w:t xml:space="preserve"> </w:t>
      </w:r>
      <w:r w:rsidR="00B35C96">
        <w:t>Link</w:t>
      </w:r>
      <w:r w:rsidR="00B35C96">
        <w:rPr>
          <w:lang w:val="vi-VN"/>
        </w:rPr>
        <w:t xml:space="preserve">: </w:t>
      </w:r>
      <w:hyperlink r:id="rId79" w:history="1">
        <w:r w:rsidR="0019190B" w:rsidRPr="00356029">
          <w:rPr>
            <w:rStyle w:val="Hyperlink"/>
            <w:color w:val="000000" w:themeColor="text1"/>
            <w:u w:val="none"/>
          </w:rPr>
          <w:t>https://www.usenix.org/system/files/usenixsecurity24</w:t>
        </w:r>
        <w:r w:rsidR="0019190B" w:rsidRPr="00356029">
          <w:rPr>
            <w:rStyle w:val="Hyperlink"/>
            <w:color w:val="000000" w:themeColor="text1"/>
            <w:u w:val="none"/>
            <w:lang w:val="vi-VN"/>
          </w:rPr>
          <w:t>-</w:t>
        </w:r>
        <w:r w:rsidR="0019190B" w:rsidRPr="00356029">
          <w:rPr>
            <w:rStyle w:val="Hyperlink"/>
            <w:color w:val="000000" w:themeColor="text1"/>
            <w:u w:val="none"/>
          </w:rPr>
          <w:t>fang.pdf?utm_source=chat</w:t>
        </w:r>
        <w:r w:rsidR="0019190B" w:rsidRPr="00356029">
          <w:rPr>
            <w:rStyle w:val="Hyperlink"/>
            <w:color w:val="000000" w:themeColor="text1"/>
            <w:u w:val="none"/>
            <w:lang w:val="vi-VN"/>
          </w:rPr>
          <w:t xml:space="preserve"> </w:t>
        </w:r>
        <w:r w:rsidR="0019190B" w:rsidRPr="00356029">
          <w:rPr>
            <w:rStyle w:val="Hyperlink"/>
            <w:color w:val="000000" w:themeColor="text1"/>
            <w:u w:val="none"/>
          </w:rPr>
          <w:t>gpt.com</w:t>
        </w:r>
      </w:hyperlink>
    </w:p>
    <w:p w14:paraId="47F425A4" w14:textId="77777777" w:rsidR="00514CAA" w:rsidRPr="00514CAA" w:rsidRDefault="00514CAA" w:rsidP="00AB72D1">
      <w:pPr>
        <w:rPr>
          <w:lang w:eastAsia="en-AU"/>
        </w:rPr>
      </w:pPr>
    </w:p>
    <w:p w14:paraId="5BD8E944" w14:textId="77777777" w:rsidR="00992D48" w:rsidRDefault="00992D48" w:rsidP="00514CAA">
      <w:pPr>
        <w:pStyle w:val="UH1"/>
        <w:rPr>
          <w:lang w:val="vi-VN"/>
        </w:rPr>
      </w:pPr>
      <w:bookmarkStart w:id="94" w:name="_Toc452402309"/>
      <w:bookmarkStart w:id="95" w:name="_Toc452409601"/>
      <w:bookmarkStart w:id="96" w:name="_Toc214386370"/>
      <w:r>
        <w:lastRenderedPageBreak/>
        <w:t>Phụ lục</w:t>
      </w:r>
      <w:bookmarkEnd w:id="94"/>
      <w:bookmarkEnd w:id="95"/>
      <w:bookmarkEnd w:id="96"/>
    </w:p>
    <w:p w14:paraId="6B76B7C0" w14:textId="759E9E47" w:rsidR="00333CF9" w:rsidRDefault="00CA2944" w:rsidP="0009045E">
      <w:pPr>
        <w:pStyle w:val="ListParagraph"/>
        <w:numPr>
          <w:ilvl w:val="0"/>
          <w:numId w:val="155"/>
        </w:numPr>
        <w:rPr>
          <w:lang w:val="vi-VN" w:eastAsia="en-AU"/>
        </w:rPr>
      </w:pPr>
      <w:r>
        <w:rPr>
          <w:lang w:val="vi-VN" w:eastAsia="en-AU"/>
        </w:rPr>
        <w:t>Link toàn bộ mã nguồn công cụ Pentest-Auto</w:t>
      </w:r>
    </w:p>
    <w:p w14:paraId="4754399D" w14:textId="7D4AFBE2" w:rsidR="00CA2944" w:rsidRPr="00CA2944" w:rsidRDefault="00CA2944" w:rsidP="00CA2944">
      <w:pPr>
        <w:ind w:firstLine="0"/>
        <w:rPr>
          <w:lang w:val="vi-VN" w:eastAsia="en-AU"/>
        </w:rPr>
      </w:pPr>
      <w:r w:rsidRPr="00CA2944">
        <w:rPr>
          <w:lang w:val="vi-VN" w:eastAsia="en-AU"/>
        </w:rPr>
        <w:t>Link:</w:t>
      </w:r>
      <w:r w:rsidR="00907FF7">
        <w:rPr>
          <w:lang w:val="vi-VN" w:eastAsia="en-AU"/>
        </w:rPr>
        <w:t xml:space="preserve"> </w:t>
      </w:r>
      <w:r w:rsidR="00ED7F24" w:rsidRPr="00ED7F24">
        <w:rPr>
          <w:lang w:val="vi-VN" w:eastAsia="en-AU"/>
        </w:rPr>
        <w:t>https://github.com/Huy-Ciao-hacker/Pentest-Auto</w:t>
      </w:r>
    </w:p>
    <w:p w14:paraId="0A57875E" w14:textId="1C03C936" w:rsidR="00E246BD" w:rsidRPr="0009045E" w:rsidRDefault="0009045E" w:rsidP="0009045E">
      <w:pPr>
        <w:pStyle w:val="ListParagraph"/>
        <w:numPr>
          <w:ilvl w:val="0"/>
          <w:numId w:val="155"/>
        </w:numPr>
        <w:rPr>
          <w:lang w:val="vi-VN" w:eastAsia="en-AU"/>
        </w:rPr>
      </w:pPr>
      <w:r w:rsidRPr="0009045E">
        <w:rPr>
          <w:lang w:val="vi-VN" w:eastAsia="en-AU"/>
        </w:rPr>
        <w:t xml:space="preserve">Kết quả quét bằng </w:t>
      </w:r>
      <w:r w:rsidR="00BF21D4">
        <w:rPr>
          <w:lang w:val="vi-VN" w:eastAsia="en-AU"/>
        </w:rPr>
        <w:t>N</w:t>
      </w:r>
      <w:r w:rsidRPr="0009045E">
        <w:rPr>
          <w:lang w:val="vi-VN" w:eastAsia="en-AU"/>
        </w:rPr>
        <w:t>map ở kịch bản 1 dưới dạng file json:</w:t>
      </w:r>
    </w:p>
    <w:tbl>
      <w:tblPr>
        <w:tblW w:w="9022"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423"/>
        <w:gridCol w:w="8599"/>
      </w:tblGrid>
      <w:tr w:rsidR="00030EA5" w:rsidRPr="00030EA5" w14:paraId="606909A2" w14:textId="77777777" w:rsidTr="00030EA5">
        <w:trPr>
          <w:tblCellSpacing w:w="15" w:type="dxa"/>
        </w:trPr>
        <w:tc>
          <w:tcPr>
            <w:tcW w:w="0" w:type="auto"/>
            <w:shd w:val="clear" w:color="auto" w:fill="D4D4D4"/>
            <w:vAlign w:val="center"/>
            <w:hideMark/>
          </w:tcPr>
          <w:p w14:paraId="78C971E1" w14:textId="77777777" w:rsidR="00030EA5" w:rsidRPr="00030EA5" w:rsidRDefault="00030EA5" w:rsidP="00BB057C">
            <w:pPr>
              <w:spacing w:after="160" w:line="240" w:lineRule="auto"/>
              <w:ind w:firstLine="0"/>
              <w:jc w:val="center"/>
              <w:rPr>
                <w:rFonts w:cs="Times New Roman"/>
                <w:sz w:val="24"/>
                <w:szCs w:val="24"/>
                <w:lang w:val="vi-VN"/>
              </w:rPr>
            </w:pPr>
            <w:r w:rsidRPr="00030EA5">
              <w:rPr>
                <w:rFonts w:cs="Times New Roman"/>
                <w:sz w:val="24"/>
                <w:szCs w:val="24"/>
                <w:lang w:val="vi-VN"/>
              </w:rPr>
              <w:t>1</w:t>
            </w:r>
          </w:p>
          <w:p w14:paraId="6322BB0C"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2</w:t>
            </w:r>
          </w:p>
          <w:p w14:paraId="466EB45E"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3</w:t>
            </w:r>
          </w:p>
          <w:p w14:paraId="200A6167"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4</w:t>
            </w:r>
          </w:p>
          <w:p w14:paraId="49476B6F"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5</w:t>
            </w:r>
          </w:p>
          <w:p w14:paraId="53F151F2"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6</w:t>
            </w:r>
          </w:p>
          <w:p w14:paraId="6BE19BD6"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7</w:t>
            </w:r>
          </w:p>
          <w:p w14:paraId="4924424C"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8</w:t>
            </w:r>
          </w:p>
          <w:p w14:paraId="0F104AA2"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9</w:t>
            </w:r>
          </w:p>
          <w:p w14:paraId="7F0BE757"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10</w:t>
            </w:r>
          </w:p>
          <w:p w14:paraId="06B6E12E"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11</w:t>
            </w:r>
          </w:p>
          <w:p w14:paraId="30E95CD5"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12</w:t>
            </w:r>
          </w:p>
          <w:p w14:paraId="039B16EC"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13</w:t>
            </w:r>
          </w:p>
          <w:p w14:paraId="6FCB1068"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14</w:t>
            </w:r>
          </w:p>
          <w:p w14:paraId="5C415A38"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15</w:t>
            </w:r>
          </w:p>
          <w:p w14:paraId="522EFAAC"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16</w:t>
            </w:r>
          </w:p>
          <w:p w14:paraId="6F537AA3"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17</w:t>
            </w:r>
          </w:p>
          <w:p w14:paraId="7094BD77"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18</w:t>
            </w:r>
          </w:p>
          <w:p w14:paraId="153580FC"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19</w:t>
            </w:r>
          </w:p>
          <w:p w14:paraId="40A1F5AD"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20</w:t>
            </w:r>
          </w:p>
          <w:p w14:paraId="205AB52F"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21</w:t>
            </w:r>
          </w:p>
          <w:p w14:paraId="52E57C8D"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22</w:t>
            </w:r>
          </w:p>
          <w:p w14:paraId="48E81B11"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23</w:t>
            </w:r>
          </w:p>
          <w:p w14:paraId="0B633FF5"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24</w:t>
            </w:r>
          </w:p>
          <w:p w14:paraId="7999593D"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25</w:t>
            </w:r>
          </w:p>
          <w:p w14:paraId="0B01850E"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26</w:t>
            </w:r>
          </w:p>
          <w:p w14:paraId="545A225B"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27</w:t>
            </w:r>
          </w:p>
          <w:p w14:paraId="20E4E6B6"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28</w:t>
            </w:r>
          </w:p>
          <w:p w14:paraId="08738BF1"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lastRenderedPageBreak/>
              <w:t xml:space="preserve"> 29</w:t>
            </w:r>
          </w:p>
          <w:p w14:paraId="53CC5C64"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30</w:t>
            </w:r>
          </w:p>
          <w:p w14:paraId="620138E0"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31</w:t>
            </w:r>
          </w:p>
          <w:p w14:paraId="63EFCD54"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32</w:t>
            </w:r>
          </w:p>
          <w:p w14:paraId="01A4F533"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33</w:t>
            </w:r>
          </w:p>
          <w:p w14:paraId="305F454C"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34</w:t>
            </w:r>
          </w:p>
          <w:p w14:paraId="51F24F0C"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35</w:t>
            </w:r>
          </w:p>
          <w:p w14:paraId="57CF6DEA"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36</w:t>
            </w:r>
          </w:p>
          <w:p w14:paraId="4BB89767"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37</w:t>
            </w:r>
          </w:p>
          <w:p w14:paraId="03952BC1"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38</w:t>
            </w:r>
          </w:p>
          <w:p w14:paraId="0CBC3CB8"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39</w:t>
            </w:r>
          </w:p>
          <w:p w14:paraId="2C721BC3"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40</w:t>
            </w:r>
          </w:p>
          <w:p w14:paraId="309FD52B"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41</w:t>
            </w:r>
          </w:p>
          <w:p w14:paraId="7EC1977A"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42</w:t>
            </w:r>
          </w:p>
          <w:p w14:paraId="63DD20C0"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43</w:t>
            </w:r>
          </w:p>
          <w:p w14:paraId="353E424A"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44</w:t>
            </w:r>
          </w:p>
          <w:p w14:paraId="3081D0DF"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45</w:t>
            </w:r>
          </w:p>
          <w:p w14:paraId="7F36D97E"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46</w:t>
            </w:r>
          </w:p>
          <w:p w14:paraId="7642B8D9"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47</w:t>
            </w:r>
          </w:p>
          <w:p w14:paraId="78BA4342"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48</w:t>
            </w:r>
          </w:p>
          <w:p w14:paraId="1CB32082"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49</w:t>
            </w:r>
          </w:p>
          <w:p w14:paraId="1EF2D380"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50</w:t>
            </w:r>
          </w:p>
          <w:p w14:paraId="64A898C9" w14:textId="77777777"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51</w:t>
            </w:r>
          </w:p>
          <w:p w14:paraId="75EC8029" w14:textId="49A82B4D" w:rsidR="00030EA5" w:rsidRPr="00030EA5" w:rsidRDefault="00030EA5" w:rsidP="00BB057C">
            <w:pPr>
              <w:spacing w:after="160" w:line="240" w:lineRule="auto"/>
              <w:ind w:firstLine="0"/>
              <w:rPr>
                <w:rFonts w:cs="Times New Roman"/>
                <w:sz w:val="24"/>
                <w:szCs w:val="24"/>
                <w:lang w:val="vi-VN"/>
              </w:rPr>
            </w:pPr>
            <w:r w:rsidRPr="00030EA5">
              <w:rPr>
                <w:rFonts w:cs="Times New Roman"/>
                <w:sz w:val="24"/>
                <w:szCs w:val="24"/>
                <w:lang w:val="vi-VN"/>
              </w:rPr>
              <w:t xml:space="preserve"> 52</w:t>
            </w:r>
          </w:p>
          <w:p w14:paraId="2756F079" w14:textId="69B32864" w:rsidR="00030EA5" w:rsidRPr="00030EA5" w:rsidRDefault="00030EA5" w:rsidP="00BB057C">
            <w:pPr>
              <w:spacing w:after="160" w:line="240" w:lineRule="auto"/>
              <w:ind w:firstLine="0"/>
              <w:rPr>
                <w:rFonts w:cs="Times New Roman"/>
                <w:sz w:val="24"/>
                <w:szCs w:val="24"/>
                <w:lang w:val="vi-VN"/>
              </w:rPr>
            </w:pPr>
          </w:p>
        </w:tc>
        <w:tc>
          <w:tcPr>
            <w:tcW w:w="0" w:type="auto"/>
            <w:shd w:val="clear" w:color="auto" w:fill="D4D4D4"/>
            <w:vAlign w:val="center"/>
            <w:hideMark/>
          </w:tcPr>
          <w:p w14:paraId="4D540D26"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lastRenderedPageBreak/>
              <w:t>{</w:t>
            </w:r>
          </w:p>
          <w:p w14:paraId="2C8957AD"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"ip": "10.30.10.143",</w:t>
            </w:r>
          </w:p>
          <w:p w14:paraId="2BF55EC4"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"hostname": "",</w:t>
            </w:r>
          </w:p>
          <w:p w14:paraId="7F4153A6"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"domain": "",</w:t>
            </w:r>
          </w:p>
          <w:p w14:paraId="08330E54"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"nmap_success": true,</w:t>
            </w:r>
          </w:p>
          <w:p w14:paraId="29B96C48"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"nmap_stderr": "",</w:t>
            </w:r>
          </w:p>
          <w:p w14:paraId="497BCFBC"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"parsed": {</w:t>
            </w:r>
          </w:p>
          <w:p w14:paraId="2DDD4760"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"services": [</w:t>
            </w:r>
          </w:p>
          <w:p w14:paraId="1D07ECD1"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w:t>
            </w:r>
          </w:p>
          <w:p w14:paraId="5414D794"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"port": "135",</w:t>
            </w:r>
          </w:p>
          <w:p w14:paraId="3E9F37CF"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"proto": "tcp",</w:t>
            </w:r>
          </w:p>
          <w:p w14:paraId="7D2CE161"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"state": "open",</w:t>
            </w:r>
          </w:p>
          <w:p w14:paraId="3DCF36A2"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"service": "msrpc",</w:t>
            </w:r>
          </w:p>
          <w:p w14:paraId="516FAA02"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"product": "Microsoft Windows RPC",</w:t>
            </w:r>
          </w:p>
          <w:p w14:paraId="43DA01AB"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"version": null,</w:t>
            </w:r>
          </w:p>
          <w:p w14:paraId="1D7EC907"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"extrainfo": null,</w:t>
            </w:r>
          </w:p>
          <w:p w14:paraId="23F2C518"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"cpe": ["cpe:/o:microsoft:windows"]</w:t>
            </w:r>
          </w:p>
          <w:p w14:paraId="3380025C"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w:t>
            </w:r>
          </w:p>
          <w:p w14:paraId="50E758B1"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w:t>
            </w:r>
          </w:p>
          <w:p w14:paraId="56424CE6"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"port": "139",</w:t>
            </w:r>
          </w:p>
          <w:p w14:paraId="488D0226"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"proto": "tcp",</w:t>
            </w:r>
          </w:p>
          <w:p w14:paraId="6498498A"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"state": "open",</w:t>
            </w:r>
          </w:p>
          <w:p w14:paraId="414A15E3"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"service": "netbios-ssn",</w:t>
            </w:r>
          </w:p>
          <w:p w14:paraId="52368EBD"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"product": "Microsoft Windows netbios-ssn",</w:t>
            </w:r>
          </w:p>
          <w:p w14:paraId="120ECA5F"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"version": null,</w:t>
            </w:r>
          </w:p>
          <w:p w14:paraId="5C764C97"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"extrainfo": null,</w:t>
            </w:r>
          </w:p>
          <w:p w14:paraId="416531E5"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"cpe": ["cpe:/o:microsoft:windows"]</w:t>
            </w:r>
          </w:p>
          <w:p w14:paraId="6237ED64"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w:t>
            </w:r>
          </w:p>
          <w:p w14:paraId="169AEEF2"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lastRenderedPageBreak/>
              <w:t xml:space="preserve">      {</w:t>
            </w:r>
          </w:p>
          <w:p w14:paraId="50CD76AE"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"port": "445",</w:t>
            </w:r>
          </w:p>
          <w:p w14:paraId="754ED6F6"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"proto": "tcp",</w:t>
            </w:r>
          </w:p>
          <w:p w14:paraId="6C998ED4"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"state": "open",</w:t>
            </w:r>
          </w:p>
          <w:p w14:paraId="5A0957C5"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"service": "microsoft-ds",</w:t>
            </w:r>
          </w:p>
          <w:p w14:paraId="33790B0A"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"product": "Windows 7 Professional 7601 Service Pack 1 microsoft-ds",</w:t>
            </w:r>
          </w:p>
          <w:p w14:paraId="45A95CBE"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"version": null,</w:t>
            </w:r>
          </w:p>
          <w:p w14:paraId="0D57C443"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"extrainfo": "workgroup: WORKGROUP",</w:t>
            </w:r>
          </w:p>
          <w:p w14:paraId="7B10ECA4"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"cpe": ["cpe:/o:microsoft:windows"]</w:t>
            </w:r>
          </w:p>
          <w:p w14:paraId="53535985"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w:t>
            </w:r>
          </w:p>
          <w:p w14:paraId="3F9E2C97"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w:t>
            </w:r>
          </w:p>
          <w:p w14:paraId="32217E90"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"port": "49152",</w:t>
            </w:r>
          </w:p>
          <w:p w14:paraId="4A012EC2"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"proto": "tcp",</w:t>
            </w:r>
          </w:p>
          <w:p w14:paraId="2A6B9727"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"state": "open",</w:t>
            </w:r>
          </w:p>
          <w:p w14:paraId="7C92825D"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"service": "msrpc",</w:t>
            </w:r>
          </w:p>
          <w:p w14:paraId="1BA029C4"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"product": "Microsoft Windows RPC",</w:t>
            </w:r>
          </w:p>
          <w:p w14:paraId="6A6F00F8"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"version": null,</w:t>
            </w:r>
          </w:p>
          <w:p w14:paraId="3F850FD9"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"extrainfo": null,</w:t>
            </w:r>
          </w:p>
          <w:p w14:paraId="6EBDC4EE"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"cpe": ["cpe:/o:microsoft:windows"]</w:t>
            </w:r>
          </w:p>
          <w:p w14:paraId="52BA9542" w14:textId="19216E5B"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w:t>
            </w:r>
          </w:p>
          <w:p w14:paraId="057EE2A3" w14:textId="47270218"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w:t>
            </w:r>
          </w:p>
          <w:p w14:paraId="6FC92F39"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w:t>
            </w:r>
          </w:p>
          <w:p w14:paraId="14259DC3"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 xml:space="preserve">  "ts": "2025-11-14T10:29:40.993864-05:00"</w:t>
            </w:r>
          </w:p>
          <w:p w14:paraId="022205A7" w14:textId="77777777" w:rsidR="00030EA5" w:rsidRPr="00030EA5" w:rsidRDefault="00030EA5" w:rsidP="00BB057C">
            <w:pPr>
              <w:spacing w:after="160" w:line="240" w:lineRule="auto"/>
              <w:ind w:firstLine="0"/>
              <w:jc w:val="left"/>
              <w:rPr>
                <w:rFonts w:cs="Times New Roman"/>
                <w:sz w:val="24"/>
                <w:szCs w:val="24"/>
                <w:lang w:val="vi-VN"/>
              </w:rPr>
            </w:pPr>
            <w:r w:rsidRPr="00030EA5">
              <w:rPr>
                <w:rFonts w:cs="Times New Roman"/>
                <w:sz w:val="24"/>
                <w:szCs w:val="24"/>
                <w:lang w:val="vi-VN"/>
              </w:rPr>
              <w:t>}</w:t>
            </w:r>
          </w:p>
          <w:p w14:paraId="68B770A3" w14:textId="3C24C555" w:rsidR="00030EA5" w:rsidRPr="00030EA5" w:rsidRDefault="00030EA5" w:rsidP="00BB057C">
            <w:pPr>
              <w:spacing w:after="160" w:line="240" w:lineRule="auto"/>
              <w:ind w:firstLine="0"/>
              <w:jc w:val="left"/>
              <w:rPr>
                <w:rFonts w:cs="Times New Roman"/>
                <w:sz w:val="24"/>
                <w:szCs w:val="24"/>
                <w:lang w:val="vi-VN"/>
              </w:rPr>
            </w:pPr>
          </w:p>
        </w:tc>
      </w:tr>
    </w:tbl>
    <w:p w14:paraId="2F8EDEBD" w14:textId="7A882A07" w:rsidR="00D67DC0" w:rsidRPr="0009045E" w:rsidRDefault="00D67DC0" w:rsidP="00D67DC0">
      <w:pPr>
        <w:pStyle w:val="ListParagraph"/>
        <w:numPr>
          <w:ilvl w:val="0"/>
          <w:numId w:val="155"/>
        </w:numPr>
        <w:rPr>
          <w:lang w:val="vi-VN" w:eastAsia="en-AU"/>
        </w:rPr>
      </w:pPr>
      <w:r w:rsidRPr="0009045E">
        <w:rPr>
          <w:lang w:val="vi-VN" w:eastAsia="en-AU"/>
        </w:rPr>
        <w:t xml:space="preserve">Kết quả </w:t>
      </w:r>
      <w:r>
        <w:rPr>
          <w:lang w:val="vi-VN" w:eastAsia="en-AU"/>
        </w:rPr>
        <w:t xml:space="preserve">AI phân tích từ file </w:t>
      </w:r>
      <w:r w:rsidR="00F92C7E">
        <w:rPr>
          <w:lang w:val="vi-VN" w:eastAsia="en-AU"/>
        </w:rPr>
        <w:t>nmap_results.</w:t>
      </w:r>
      <w:r w:rsidR="00E30EB2">
        <w:rPr>
          <w:lang w:val="vi-VN" w:eastAsia="en-AU"/>
        </w:rPr>
        <w:t>json</w:t>
      </w:r>
      <w:r w:rsidRPr="0009045E">
        <w:rPr>
          <w:lang w:val="vi-VN" w:eastAsia="en-AU"/>
        </w:rPr>
        <w:t xml:space="preserve"> ở kịch bản 1 dưới dạng file json:</w:t>
      </w:r>
    </w:p>
    <w:tbl>
      <w:tblPr>
        <w:tblW w:w="9022"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316"/>
        <w:gridCol w:w="8706"/>
      </w:tblGrid>
      <w:tr w:rsidR="0038476E" w:rsidRPr="0038476E" w14:paraId="14C3CDED" w14:textId="77777777" w:rsidTr="0038476E">
        <w:trPr>
          <w:tblCellSpacing w:w="15" w:type="dxa"/>
        </w:trPr>
        <w:tc>
          <w:tcPr>
            <w:tcW w:w="0" w:type="auto"/>
            <w:shd w:val="clear" w:color="auto" w:fill="D4D4D4"/>
            <w:vAlign w:val="center"/>
            <w:hideMark/>
          </w:tcPr>
          <w:p w14:paraId="7F7854B4"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1</w:t>
            </w:r>
          </w:p>
          <w:p w14:paraId="465677C0" w14:textId="367FF994" w:rsidR="0038476E" w:rsidRPr="0038476E" w:rsidRDefault="0038476E" w:rsidP="00BB057C">
            <w:pPr>
              <w:spacing w:after="160" w:line="240" w:lineRule="auto"/>
              <w:ind w:firstLine="0"/>
              <w:jc w:val="center"/>
              <w:rPr>
                <w:sz w:val="24"/>
                <w:szCs w:val="24"/>
                <w:lang w:val="vi-VN"/>
              </w:rPr>
            </w:pPr>
            <w:r w:rsidRPr="0038476E">
              <w:rPr>
                <w:sz w:val="24"/>
                <w:szCs w:val="24"/>
                <w:lang w:val="vi-VN"/>
              </w:rPr>
              <w:t>2</w:t>
            </w:r>
          </w:p>
          <w:p w14:paraId="7E3CCC0D" w14:textId="66968020" w:rsidR="0038476E" w:rsidRPr="0038476E" w:rsidRDefault="0038476E" w:rsidP="00BB057C">
            <w:pPr>
              <w:spacing w:after="160" w:line="240" w:lineRule="auto"/>
              <w:ind w:firstLine="0"/>
              <w:jc w:val="center"/>
              <w:rPr>
                <w:sz w:val="24"/>
                <w:szCs w:val="24"/>
                <w:lang w:val="vi-VN"/>
              </w:rPr>
            </w:pPr>
            <w:r w:rsidRPr="0038476E">
              <w:rPr>
                <w:sz w:val="24"/>
                <w:szCs w:val="24"/>
                <w:lang w:val="vi-VN"/>
              </w:rPr>
              <w:t>3</w:t>
            </w:r>
          </w:p>
          <w:p w14:paraId="7D6CFD9D" w14:textId="36BE31E7" w:rsidR="0038476E" w:rsidRPr="0038476E" w:rsidRDefault="0038476E" w:rsidP="00BB057C">
            <w:pPr>
              <w:spacing w:after="160" w:line="240" w:lineRule="auto"/>
              <w:ind w:firstLine="0"/>
              <w:jc w:val="center"/>
              <w:rPr>
                <w:sz w:val="24"/>
                <w:szCs w:val="24"/>
                <w:lang w:val="vi-VN"/>
              </w:rPr>
            </w:pPr>
            <w:r w:rsidRPr="0038476E">
              <w:rPr>
                <w:sz w:val="24"/>
                <w:szCs w:val="24"/>
                <w:lang w:val="vi-VN"/>
              </w:rPr>
              <w:t>4</w:t>
            </w:r>
          </w:p>
          <w:p w14:paraId="594A69A4" w14:textId="398D426F" w:rsidR="0038476E" w:rsidRPr="0038476E" w:rsidRDefault="0038476E" w:rsidP="00BB057C">
            <w:pPr>
              <w:spacing w:after="160" w:line="240" w:lineRule="auto"/>
              <w:ind w:firstLine="0"/>
              <w:jc w:val="center"/>
              <w:rPr>
                <w:sz w:val="24"/>
                <w:szCs w:val="24"/>
                <w:lang w:val="vi-VN"/>
              </w:rPr>
            </w:pPr>
            <w:r w:rsidRPr="0038476E">
              <w:rPr>
                <w:sz w:val="24"/>
                <w:szCs w:val="24"/>
                <w:lang w:val="vi-VN"/>
              </w:rPr>
              <w:t>5</w:t>
            </w:r>
          </w:p>
          <w:p w14:paraId="16C3B14A" w14:textId="7B3A7C27" w:rsidR="0038476E" w:rsidRPr="0038476E" w:rsidRDefault="0038476E" w:rsidP="00BB057C">
            <w:pPr>
              <w:spacing w:after="160" w:line="240" w:lineRule="auto"/>
              <w:ind w:firstLine="0"/>
              <w:jc w:val="center"/>
              <w:rPr>
                <w:sz w:val="24"/>
                <w:szCs w:val="24"/>
                <w:lang w:val="vi-VN"/>
              </w:rPr>
            </w:pPr>
            <w:r w:rsidRPr="0038476E">
              <w:rPr>
                <w:sz w:val="24"/>
                <w:szCs w:val="24"/>
                <w:lang w:val="vi-VN"/>
              </w:rPr>
              <w:t>6</w:t>
            </w:r>
          </w:p>
          <w:p w14:paraId="6C752F42" w14:textId="0DB9F096" w:rsidR="0038476E" w:rsidRPr="0038476E" w:rsidRDefault="0038476E" w:rsidP="00BB057C">
            <w:pPr>
              <w:spacing w:after="160" w:line="240" w:lineRule="auto"/>
              <w:ind w:firstLine="0"/>
              <w:jc w:val="center"/>
              <w:rPr>
                <w:sz w:val="24"/>
                <w:szCs w:val="24"/>
                <w:lang w:val="vi-VN"/>
              </w:rPr>
            </w:pPr>
            <w:r w:rsidRPr="0038476E">
              <w:rPr>
                <w:sz w:val="24"/>
                <w:szCs w:val="24"/>
                <w:lang w:val="vi-VN"/>
              </w:rPr>
              <w:t>7</w:t>
            </w:r>
          </w:p>
          <w:p w14:paraId="66A2ECD6" w14:textId="314F6D41" w:rsidR="0038476E" w:rsidRPr="0038476E" w:rsidRDefault="0038476E" w:rsidP="00BB057C">
            <w:pPr>
              <w:spacing w:after="160" w:line="240" w:lineRule="auto"/>
              <w:ind w:firstLine="0"/>
              <w:jc w:val="center"/>
              <w:rPr>
                <w:sz w:val="24"/>
                <w:szCs w:val="24"/>
                <w:lang w:val="vi-VN"/>
              </w:rPr>
            </w:pPr>
            <w:r w:rsidRPr="0038476E">
              <w:rPr>
                <w:sz w:val="24"/>
                <w:szCs w:val="24"/>
                <w:lang w:val="vi-VN"/>
              </w:rPr>
              <w:t>8</w:t>
            </w:r>
          </w:p>
          <w:p w14:paraId="1364C34F" w14:textId="4F1F2A62" w:rsidR="0038476E" w:rsidRPr="00996CD7" w:rsidRDefault="0038476E" w:rsidP="00BB057C">
            <w:pPr>
              <w:spacing w:after="160" w:line="240" w:lineRule="auto"/>
              <w:ind w:firstLine="0"/>
              <w:jc w:val="center"/>
              <w:rPr>
                <w:sz w:val="24"/>
                <w:szCs w:val="24"/>
                <w:lang w:val="vi-VN"/>
              </w:rPr>
            </w:pPr>
            <w:r w:rsidRPr="0038476E">
              <w:rPr>
                <w:sz w:val="24"/>
                <w:szCs w:val="24"/>
                <w:lang w:val="vi-VN"/>
              </w:rPr>
              <w:lastRenderedPageBreak/>
              <w:t>9</w:t>
            </w:r>
          </w:p>
          <w:p w14:paraId="4F98CB7F" w14:textId="77777777" w:rsidR="00996CD7" w:rsidRPr="0038476E" w:rsidRDefault="00996CD7" w:rsidP="00BB057C">
            <w:pPr>
              <w:spacing w:after="160" w:line="240" w:lineRule="auto"/>
              <w:ind w:firstLine="0"/>
              <w:jc w:val="center"/>
              <w:rPr>
                <w:sz w:val="24"/>
                <w:szCs w:val="24"/>
                <w:lang w:val="vi-VN"/>
              </w:rPr>
            </w:pPr>
          </w:p>
          <w:p w14:paraId="1BA560F4"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10</w:t>
            </w:r>
          </w:p>
          <w:p w14:paraId="32852D69"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11</w:t>
            </w:r>
          </w:p>
          <w:p w14:paraId="3A2BD489"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12</w:t>
            </w:r>
          </w:p>
          <w:p w14:paraId="3E8558DF"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13</w:t>
            </w:r>
          </w:p>
          <w:p w14:paraId="1CAF3955"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14</w:t>
            </w:r>
          </w:p>
          <w:p w14:paraId="09372EF3"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15</w:t>
            </w:r>
          </w:p>
          <w:p w14:paraId="2510D52E"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16</w:t>
            </w:r>
          </w:p>
          <w:p w14:paraId="11CF0255"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17</w:t>
            </w:r>
          </w:p>
          <w:p w14:paraId="4D992855"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18</w:t>
            </w:r>
          </w:p>
          <w:p w14:paraId="07AD1A3A" w14:textId="77777777" w:rsidR="0038476E" w:rsidRPr="00996CD7" w:rsidRDefault="0038476E" w:rsidP="00BB057C">
            <w:pPr>
              <w:spacing w:after="160" w:line="240" w:lineRule="auto"/>
              <w:ind w:firstLine="0"/>
              <w:jc w:val="center"/>
              <w:rPr>
                <w:sz w:val="24"/>
                <w:szCs w:val="24"/>
                <w:lang w:val="vi-VN"/>
              </w:rPr>
            </w:pPr>
            <w:r w:rsidRPr="0038476E">
              <w:rPr>
                <w:sz w:val="24"/>
                <w:szCs w:val="24"/>
                <w:lang w:val="vi-VN"/>
              </w:rPr>
              <w:t>19</w:t>
            </w:r>
          </w:p>
          <w:p w14:paraId="5A3E7D67" w14:textId="77777777" w:rsidR="00996CD7" w:rsidRPr="0038476E" w:rsidRDefault="00996CD7" w:rsidP="00BB057C">
            <w:pPr>
              <w:spacing w:after="160" w:line="240" w:lineRule="auto"/>
              <w:ind w:firstLine="0"/>
              <w:jc w:val="center"/>
              <w:rPr>
                <w:sz w:val="24"/>
                <w:szCs w:val="24"/>
                <w:lang w:val="vi-VN"/>
              </w:rPr>
            </w:pPr>
          </w:p>
          <w:p w14:paraId="16D3D247"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20</w:t>
            </w:r>
          </w:p>
          <w:p w14:paraId="5736B1E7"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21</w:t>
            </w:r>
          </w:p>
          <w:p w14:paraId="6853C907"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22</w:t>
            </w:r>
          </w:p>
          <w:p w14:paraId="7153F0C6"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23</w:t>
            </w:r>
          </w:p>
          <w:p w14:paraId="3C48D6F6"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24</w:t>
            </w:r>
          </w:p>
          <w:p w14:paraId="516B7F19"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25</w:t>
            </w:r>
          </w:p>
          <w:p w14:paraId="23F7B2DB"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26</w:t>
            </w:r>
          </w:p>
          <w:p w14:paraId="70954E0D"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27</w:t>
            </w:r>
          </w:p>
          <w:p w14:paraId="2AE04867"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28</w:t>
            </w:r>
          </w:p>
          <w:p w14:paraId="79465EAC" w14:textId="77777777" w:rsidR="0038476E" w:rsidRPr="00996CD7" w:rsidRDefault="0038476E" w:rsidP="00BB057C">
            <w:pPr>
              <w:spacing w:after="160" w:line="240" w:lineRule="auto"/>
              <w:ind w:firstLine="0"/>
              <w:jc w:val="center"/>
              <w:rPr>
                <w:sz w:val="24"/>
                <w:szCs w:val="24"/>
                <w:lang w:val="vi-VN"/>
              </w:rPr>
            </w:pPr>
            <w:r w:rsidRPr="0038476E">
              <w:rPr>
                <w:sz w:val="24"/>
                <w:szCs w:val="24"/>
                <w:lang w:val="vi-VN"/>
              </w:rPr>
              <w:t>29</w:t>
            </w:r>
          </w:p>
          <w:p w14:paraId="6A805DA2" w14:textId="77777777" w:rsidR="00996CD7" w:rsidRPr="0038476E" w:rsidRDefault="00996CD7" w:rsidP="00BB057C">
            <w:pPr>
              <w:spacing w:after="160" w:line="240" w:lineRule="auto"/>
              <w:ind w:firstLine="0"/>
              <w:jc w:val="center"/>
              <w:rPr>
                <w:sz w:val="24"/>
                <w:szCs w:val="24"/>
                <w:lang w:val="vi-VN"/>
              </w:rPr>
            </w:pPr>
          </w:p>
          <w:p w14:paraId="1BAAE2B9"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30</w:t>
            </w:r>
          </w:p>
          <w:p w14:paraId="05C89EF7"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31</w:t>
            </w:r>
          </w:p>
          <w:p w14:paraId="7C870F57"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32</w:t>
            </w:r>
          </w:p>
          <w:p w14:paraId="646483D9"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33</w:t>
            </w:r>
          </w:p>
          <w:p w14:paraId="7F2316C9"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34</w:t>
            </w:r>
          </w:p>
          <w:p w14:paraId="002E2000"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35</w:t>
            </w:r>
          </w:p>
          <w:p w14:paraId="048E4099"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36</w:t>
            </w:r>
          </w:p>
          <w:p w14:paraId="6050E195"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37</w:t>
            </w:r>
          </w:p>
          <w:p w14:paraId="19EAFB97"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38</w:t>
            </w:r>
          </w:p>
          <w:p w14:paraId="66C2971C" w14:textId="77777777" w:rsidR="0038476E" w:rsidRPr="00996CD7" w:rsidRDefault="0038476E" w:rsidP="00BB057C">
            <w:pPr>
              <w:spacing w:after="160" w:line="240" w:lineRule="auto"/>
              <w:ind w:firstLine="0"/>
              <w:jc w:val="center"/>
              <w:rPr>
                <w:sz w:val="24"/>
                <w:szCs w:val="24"/>
                <w:lang w:val="vi-VN"/>
              </w:rPr>
            </w:pPr>
            <w:r w:rsidRPr="0038476E">
              <w:rPr>
                <w:sz w:val="24"/>
                <w:szCs w:val="24"/>
                <w:lang w:val="vi-VN"/>
              </w:rPr>
              <w:lastRenderedPageBreak/>
              <w:t>39</w:t>
            </w:r>
          </w:p>
          <w:p w14:paraId="4511AC37" w14:textId="77777777" w:rsidR="00996CD7" w:rsidRPr="0038476E" w:rsidRDefault="00996CD7" w:rsidP="00BB057C">
            <w:pPr>
              <w:spacing w:after="160" w:line="240" w:lineRule="auto"/>
              <w:ind w:firstLine="0"/>
              <w:jc w:val="center"/>
              <w:rPr>
                <w:sz w:val="24"/>
                <w:szCs w:val="24"/>
                <w:lang w:val="vi-VN"/>
              </w:rPr>
            </w:pPr>
          </w:p>
          <w:p w14:paraId="522C0368" w14:textId="77777777" w:rsidR="0038476E" w:rsidRPr="0038476E" w:rsidRDefault="0038476E" w:rsidP="00BB057C">
            <w:pPr>
              <w:spacing w:after="160" w:line="240" w:lineRule="auto"/>
              <w:ind w:firstLine="0"/>
              <w:jc w:val="center"/>
              <w:rPr>
                <w:sz w:val="24"/>
                <w:szCs w:val="24"/>
                <w:lang w:val="vi-VN"/>
              </w:rPr>
            </w:pPr>
            <w:r w:rsidRPr="0038476E">
              <w:rPr>
                <w:sz w:val="24"/>
                <w:szCs w:val="24"/>
                <w:lang w:val="vi-VN"/>
              </w:rPr>
              <w:t>40</w:t>
            </w:r>
          </w:p>
        </w:tc>
        <w:tc>
          <w:tcPr>
            <w:tcW w:w="0" w:type="auto"/>
            <w:shd w:val="clear" w:color="auto" w:fill="D4D4D4"/>
            <w:vAlign w:val="center"/>
            <w:hideMark/>
          </w:tcPr>
          <w:p w14:paraId="7D8B9EBE"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lastRenderedPageBreak/>
              <w:t>{</w:t>
            </w:r>
          </w:p>
          <w:p w14:paraId="7055E9CA"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"ip": "10.30.10.143:139",</w:t>
            </w:r>
          </w:p>
          <w:p w14:paraId="2AF6D382"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"product": "Microsoft Windows netbios-ssn",</w:t>
            </w:r>
          </w:p>
          <w:p w14:paraId="5A1CF612"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"id": "CVE-2020-0601",</w:t>
            </w:r>
          </w:p>
          <w:p w14:paraId="2418F432"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"cve_url": "https://cve.mitre.org/cgi-bin/cvename.cgi?name=CVE-2020-0601",</w:t>
            </w:r>
          </w:p>
          <w:p w14:paraId="6C5CEBF7"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"exploit_url": "Không có",</w:t>
            </w:r>
          </w:p>
          <w:p w14:paraId="43D55FB6"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"msf_module": "Không có",</w:t>
            </w:r>
          </w:p>
          <w:p w14:paraId="6BC5A20E"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"complexity": "thấp",</w:t>
            </w:r>
          </w:p>
          <w:p w14:paraId="35A23AD7" w14:textId="77777777" w:rsidR="00996CD7" w:rsidRPr="00996CD7" w:rsidRDefault="0038476E" w:rsidP="00BB057C">
            <w:pPr>
              <w:spacing w:after="160" w:line="240" w:lineRule="auto"/>
              <w:ind w:firstLine="0"/>
              <w:jc w:val="left"/>
              <w:rPr>
                <w:sz w:val="24"/>
                <w:szCs w:val="24"/>
                <w:lang w:val="vi-VN"/>
              </w:rPr>
            </w:pPr>
            <w:r w:rsidRPr="0038476E">
              <w:rPr>
                <w:sz w:val="24"/>
                <w:szCs w:val="24"/>
                <w:lang w:val="vi-VN"/>
              </w:rPr>
              <w:lastRenderedPageBreak/>
              <w:t xml:space="preserve">    "short_description": "Lỗ hổng này cho phép kẻ tấn công thực hiện tấn công giả mạo </w:t>
            </w:r>
          </w:p>
          <w:p w14:paraId="17E6E43B" w14:textId="4B667BA5" w:rsidR="0038476E" w:rsidRPr="0038476E" w:rsidRDefault="0038476E" w:rsidP="00BB057C">
            <w:pPr>
              <w:spacing w:after="160" w:line="240" w:lineRule="auto"/>
              <w:ind w:firstLine="0"/>
              <w:jc w:val="left"/>
              <w:rPr>
                <w:sz w:val="24"/>
                <w:szCs w:val="24"/>
                <w:lang w:val="vi-VN"/>
              </w:rPr>
            </w:pPr>
            <w:r w:rsidRPr="0038476E">
              <w:rPr>
                <w:sz w:val="24"/>
                <w:szCs w:val="24"/>
                <w:lang w:val="vi-VN"/>
              </w:rPr>
              <w:t>chứng chỉ."</w:t>
            </w:r>
          </w:p>
          <w:p w14:paraId="0FCE69B4"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w:t>
            </w:r>
          </w:p>
          <w:p w14:paraId="7CB9CFB1"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w:t>
            </w:r>
          </w:p>
          <w:p w14:paraId="7F61A711"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"ip": "10.30.10.143:139",</w:t>
            </w:r>
          </w:p>
          <w:p w14:paraId="60533B6C"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"product": "Microsoft Windows netbios-ssn",</w:t>
            </w:r>
          </w:p>
          <w:p w14:paraId="741B8F00"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"id": "CVE-2019-0708",</w:t>
            </w:r>
          </w:p>
          <w:p w14:paraId="6049DB00"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"cve_url": "https://cve.mitre.org/cgi-bin/cvename.cgi?name=CVE-2019-0708",</w:t>
            </w:r>
          </w:p>
          <w:p w14:paraId="0C636D57"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"exploit_url": "Không có",</w:t>
            </w:r>
          </w:p>
          <w:p w14:paraId="5D664A04"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"msf_module": "Không có",</w:t>
            </w:r>
          </w:p>
          <w:p w14:paraId="38326A1F"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"complexity": "cao",</w:t>
            </w:r>
          </w:p>
          <w:p w14:paraId="71121EDD" w14:textId="77777777" w:rsidR="00996CD7" w:rsidRPr="00996CD7" w:rsidRDefault="0038476E" w:rsidP="00BB057C">
            <w:pPr>
              <w:spacing w:after="160" w:line="240" w:lineRule="auto"/>
              <w:ind w:firstLine="0"/>
              <w:jc w:val="left"/>
              <w:rPr>
                <w:sz w:val="24"/>
                <w:szCs w:val="24"/>
                <w:lang w:val="vi-VN"/>
              </w:rPr>
            </w:pPr>
            <w:r w:rsidRPr="0038476E">
              <w:rPr>
                <w:sz w:val="24"/>
                <w:szCs w:val="24"/>
                <w:lang w:val="vi-VN"/>
              </w:rPr>
              <w:t xml:space="preserve">    "short_description": "Lỗ hổng này cho phép kẻ tấn công từ xa thực thi mã tùy ý trên hệ </w:t>
            </w:r>
          </w:p>
          <w:p w14:paraId="011E0BF8" w14:textId="33C39404" w:rsidR="0038476E" w:rsidRPr="0038476E" w:rsidRDefault="0038476E" w:rsidP="00BB057C">
            <w:pPr>
              <w:spacing w:after="160" w:line="240" w:lineRule="auto"/>
              <w:ind w:firstLine="0"/>
              <w:jc w:val="left"/>
              <w:rPr>
                <w:sz w:val="24"/>
                <w:szCs w:val="24"/>
                <w:lang w:val="vi-VN"/>
              </w:rPr>
            </w:pPr>
            <w:r w:rsidRPr="0038476E">
              <w:rPr>
                <w:sz w:val="24"/>
                <w:szCs w:val="24"/>
                <w:lang w:val="vi-VN"/>
              </w:rPr>
              <w:t>thống bị ảnh hưởng."</w:t>
            </w:r>
          </w:p>
          <w:p w14:paraId="78BDE15D"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w:t>
            </w:r>
          </w:p>
          <w:p w14:paraId="277B9670"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w:t>
            </w:r>
          </w:p>
          <w:p w14:paraId="4B470A0C"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"ip": "10.30.10.143:445",</w:t>
            </w:r>
          </w:p>
          <w:p w14:paraId="7F595382"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"product": "Windows 7 Professional 7601 Service Pack 1 microsoft-ds",</w:t>
            </w:r>
          </w:p>
          <w:p w14:paraId="20E5AAAC"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"id": "CVE-2020-0601",</w:t>
            </w:r>
          </w:p>
          <w:p w14:paraId="25D1597C"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"cve_url": "https://cve.mitre.org/cgi-bin/cvename.cgi?name=CVE-2020-0601",</w:t>
            </w:r>
          </w:p>
          <w:p w14:paraId="6B62AB15"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"exploit_url": "Không có",</w:t>
            </w:r>
          </w:p>
          <w:p w14:paraId="434A37F2"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"msf_module": "exploit/windows/smb/ms17_010_eternalblue",</w:t>
            </w:r>
          </w:p>
          <w:p w14:paraId="1151075F"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"complexity": "thấp",</w:t>
            </w:r>
          </w:p>
          <w:p w14:paraId="00A45BE9" w14:textId="77777777" w:rsidR="0038476E" w:rsidRPr="00996CD7" w:rsidRDefault="0038476E" w:rsidP="00BB057C">
            <w:pPr>
              <w:spacing w:after="160" w:line="240" w:lineRule="auto"/>
              <w:ind w:firstLine="0"/>
              <w:jc w:val="left"/>
              <w:rPr>
                <w:sz w:val="24"/>
                <w:szCs w:val="24"/>
                <w:lang w:val="vi-VN"/>
              </w:rPr>
            </w:pPr>
            <w:r w:rsidRPr="0038476E">
              <w:rPr>
                <w:sz w:val="24"/>
                <w:szCs w:val="24"/>
                <w:lang w:val="vi-VN"/>
              </w:rPr>
              <w:t xml:space="preserve">    "short_description": "Lỗ hổng này cho phép kẻ tấn công thực hiện các cuộc tấn công </w:t>
            </w:r>
          </w:p>
          <w:p w14:paraId="6C9493C9" w14:textId="07527021" w:rsidR="0038476E" w:rsidRPr="0038476E" w:rsidRDefault="0038476E" w:rsidP="00BB057C">
            <w:pPr>
              <w:spacing w:after="160" w:line="240" w:lineRule="auto"/>
              <w:ind w:firstLine="0"/>
              <w:jc w:val="left"/>
              <w:rPr>
                <w:sz w:val="24"/>
                <w:szCs w:val="24"/>
                <w:lang w:val="vi-VN"/>
              </w:rPr>
            </w:pPr>
            <w:r w:rsidRPr="0038476E">
              <w:rPr>
                <w:sz w:val="24"/>
                <w:szCs w:val="24"/>
                <w:lang w:val="vi-VN"/>
              </w:rPr>
              <w:t>man-in-the-middle để giả mạo chứng chỉ."</w:t>
            </w:r>
          </w:p>
          <w:p w14:paraId="1AF682C7"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w:t>
            </w:r>
          </w:p>
          <w:p w14:paraId="7E03D066"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w:t>
            </w:r>
          </w:p>
          <w:p w14:paraId="735EDD86"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"ip": "10.30.10.143:445",</w:t>
            </w:r>
          </w:p>
          <w:p w14:paraId="19656348"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"product": "Windows 7 Professional 7601 Service Pack 1 microsoft-ds",</w:t>
            </w:r>
          </w:p>
          <w:p w14:paraId="619E6F89"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"id": "CVE-2019-0708",</w:t>
            </w:r>
          </w:p>
          <w:p w14:paraId="1629C552"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"cve_url": "https://cve.mitre.org/cgi-bin/cvename.cgi?name=CVE-2019-0708",</w:t>
            </w:r>
          </w:p>
          <w:p w14:paraId="5B839981"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"exploit_url": "Không có",</w:t>
            </w:r>
          </w:p>
          <w:p w14:paraId="62A4C4F9"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"msf_module": "exploit/windows/rdp/cve_2019_0708_rdp",</w:t>
            </w:r>
          </w:p>
          <w:p w14:paraId="66257FDD"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"complexity": "thấp",</w:t>
            </w:r>
          </w:p>
          <w:p w14:paraId="3B715EE6" w14:textId="77777777" w:rsidR="0038476E" w:rsidRPr="00996CD7" w:rsidRDefault="0038476E" w:rsidP="00BB057C">
            <w:pPr>
              <w:spacing w:after="160" w:line="240" w:lineRule="auto"/>
              <w:ind w:firstLine="0"/>
              <w:jc w:val="left"/>
              <w:rPr>
                <w:sz w:val="24"/>
                <w:szCs w:val="24"/>
                <w:lang w:val="vi-VN"/>
              </w:rPr>
            </w:pPr>
            <w:r w:rsidRPr="0038476E">
              <w:rPr>
                <w:sz w:val="24"/>
                <w:szCs w:val="24"/>
                <w:lang w:val="vi-VN"/>
              </w:rPr>
              <w:lastRenderedPageBreak/>
              <w:t xml:space="preserve">    "short_description": "Lỗ hổng này cho phép kẻ tấn công từ xa thực thi mã tùy ý trên hệ </w:t>
            </w:r>
          </w:p>
          <w:p w14:paraId="47A72158" w14:textId="3C37958F" w:rsidR="0038476E" w:rsidRPr="0038476E" w:rsidRDefault="0038476E" w:rsidP="00BB057C">
            <w:pPr>
              <w:spacing w:after="160" w:line="240" w:lineRule="auto"/>
              <w:ind w:firstLine="0"/>
              <w:jc w:val="left"/>
              <w:rPr>
                <w:sz w:val="24"/>
                <w:szCs w:val="24"/>
                <w:lang w:val="vi-VN"/>
              </w:rPr>
            </w:pPr>
            <w:r w:rsidRPr="0038476E">
              <w:rPr>
                <w:sz w:val="24"/>
                <w:szCs w:val="24"/>
                <w:lang w:val="vi-VN"/>
              </w:rPr>
              <w:t>thống bị ảnh hưởng."</w:t>
            </w:r>
          </w:p>
          <w:p w14:paraId="71B7018F" w14:textId="77777777" w:rsidR="0038476E" w:rsidRPr="0038476E" w:rsidRDefault="0038476E" w:rsidP="00BB057C">
            <w:pPr>
              <w:spacing w:after="160" w:line="240" w:lineRule="auto"/>
              <w:ind w:firstLine="0"/>
              <w:jc w:val="left"/>
              <w:rPr>
                <w:sz w:val="24"/>
                <w:szCs w:val="24"/>
                <w:lang w:val="vi-VN"/>
              </w:rPr>
            </w:pPr>
            <w:r w:rsidRPr="0038476E">
              <w:rPr>
                <w:sz w:val="24"/>
                <w:szCs w:val="24"/>
                <w:lang w:val="vi-VN"/>
              </w:rPr>
              <w:t xml:space="preserve">  }</w:t>
            </w:r>
          </w:p>
        </w:tc>
      </w:tr>
    </w:tbl>
    <w:p w14:paraId="0910082B" w14:textId="0759EA29" w:rsidR="00EB3DB1" w:rsidRPr="005B39E8" w:rsidRDefault="005B39E8" w:rsidP="005B39E8">
      <w:pPr>
        <w:pStyle w:val="ListParagraph"/>
        <w:numPr>
          <w:ilvl w:val="0"/>
          <w:numId w:val="155"/>
        </w:numPr>
        <w:rPr>
          <w:lang w:val="vi-VN" w:eastAsia="en-AU"/>
        </w:rPr>
      </w:pPr>
      <w:r w:rsidRPr="0009045E">
        <w:rPr>
          <w:lang w:val="vi-VN" w:eastAsia="en-AU"/>
        </w:rPr>
        <w:lastRenderedPageBreak/>
        <w:t xml:space="preserve">Kết quả </w:t>
      </w:r>
      <w:r>
        <w:rPr>
          <w:lang w:val="vi-VN" w:eastAsia="en-AU"/>
        </w:rPr>
        <w:t>quét các miền phụ cho miền example.com</w:t>
      </w:r>
      <w:r w:rsidRPr="0009045E">
        <w:rPr>
          <w:lang w:val="vi-VN" w:eastAsia="en-AU"/>
        </w:rPr>
        <w:t xml:space="preserve"> ở kịch bản </w:t>
      </w:r>
      <w:r>
        <w:rPr>
          <w:lang w:val="vi-VN" w:eastAsia="en-AU"/>
        </w:rPr>
        <w:t>2</w:t>
      </w:r>
      <w:r w:rsidRPr="0009045E">
        <w:rPr>
          <w:lang w:val="vi-VN" w:eastAsia="en-AU"/>
        </w:rPr>
        <w:t xml:space="preserve"> dưới dạng file json:</w:t>
      </w:r>
    </w:p>
    <w:tbl>
      <w:tblPr>
        <w:tblW w:w="9022"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407"/>
        <w:gridCol w:w="8615"/>
      </w:tblGrid>
      <w:tr w:rsidR="0096627C" w:rsidRPr="0096627C" w14:paraId="2FC84D4D" w14:textId="77777777" w:rsidTr="0096627C">
        <w:trPr>
          <w:tblCellSpacing w:w="15" w:type="dxa"/>
        </w:trPr>
        <w:tc>
          <w:tcPr>
            <w:tcW w:w="0" w:type="auto"/>
            <w:shd w:val="clear" w:color="auto" w:fill="D4D4D4"/>
            <w:vAlign w:val="center"/>
            <w:hideMark/>
          </w:tcPr>
          <w:p w14:paraId="6A61B97A" w14:textId="77777777" w:rsidR="0096627C" w:rsidRPr="0096627C" w:rsidRDefault="0096627C" w:rsidP="0074796E">
            <w:pPr>
              <w:spacing w:after="160" w:line="240" w:lineRule="auto"/>
              <w:ind w:firstLine="0"/>
              <w:jc w:val="center"/>
              <w:rPr>
                <w:sz w:val="24"/>
                <w:szCs w:val="24"/>
                <w:lang w:val="vi-VN"/>
              </w:rPr>
            </w:pPr>
            <w:r w:rsidRPr="0096627C">
              <w:rPr>
                <w:sz w:val="24"/>
                <w:szCs w:val="24"/>
                <w:lang w:val="vi-VN"/>
              </w:rPr>
              <w:t>1</w:t>
            </w:r>
          </w:p>
          <w:p w14:paraId="42157CB3" w14:textId="1FEAA998" w:rsidR="0096627C" w:rsidRPr="0096627C" w:rsidRDefault="0096627C" w:rsidP="0074796E">
            <w:pPr>
              <w:spacing w:after="160" w:line="240" w:lineRule="auto"/>
              <w:ind w:firstLine="0"/>
              <w:jc w:val="center"/>
              <w:rPr>
                <w:sz w:val="24"/>
                <w:szCs w:val="24"/>
                <w:lang w:val="vi-VN"/>
              </w:rPr>
            </w:pPr>
            <w:r w:rsidRPr="0096627C">
              <w:rPr>
                <w:sz w:val="24"/>
                <w:szCs w:val="24"/>
                <w:lang w:val="vi-VN"/>
              </w:rPr>
              <w:t>2</w:t>
            </w:r>
          </w:p>
          <w:p w14:paraId="4D5DB0C6" w14:textId="0878DEB9" w:rsidR="0096627C" w:rsidRPr="0096627C" w:rsidRDefault="0096627C" w:rsidP="0074796E">
            <w:pPr>
              <w:spacing w:after="160" w:line="240" w:lineRule="auto"/>
              <w:ind w:firstLine="0"/>
              <w:jc w:val="center"/>
              <w:rPr>
                <w:sz w:val="24"/>
                <w:szCs w:val="24"/>
                <w:lang w:val="vi-VN"/>
              </w:rPr>
            </w:pPr>
            <w:r w:rsidRPr="0096627C">
              <w:rPr>
                <w:sz w:val="24"/>
                <w:szCs w:val="24"/>
                <w:lang w:val="vi-VN"/>
              </w:rPr>
              <w:t>3</w:t>
            </w:r>
          </w:p>
          <w:p w14:paraId="1E537C4A" w14:textId="20052305" w:rsidR="0096627C" w:rsidRPr="0096627C" w:rsidRDefault="0096627C" w:rsidP="0074796E">
            <w:pPr>
              <w:spacing w:after="160" w:line="240" w:lineRule="auto"/>
              <w:ind w:firstLine="0"/>
              <w:jc w:val="center"/>
              <w:rPr>
                <w:sz w:val="24"/>
                <w:szCs w:val="24"/>
                <w:lang w:val="vi-VN"/>
              </w:rPr>
            </w:pPr>
            <w:r w:rsidRPr="0096627C">
              <w:rPr>
                <w:sz w:val="24"/>
                <w:szCs w:val="24"/>
                <w:lang w:val="vi-VN"/>
              </w:rPr>
              <w:t>4</w:t>
            </w:r>
          </w:p>
          <w:p w14:paraId="03D3ECFE" w14:textId="001D390F" w:rsidR="0096627C" w:rsidRPr="0096627C" w:rsidRDefault="0096627C" w:rsidP="0074796E">
            <w:pPr>
              <w:spacing w:after="160" w:line="240" w:lineRule="auto"/>
              <w:ind w:firstLine="0"/>
              <w:jc w:val="center"/>
              <w:rPr>
                <w:sz w:val="24"/>
                <w:szCs w:val="24"/>
                <w:lang w:val="vi-VN"/>
              </w:rPr>
            </w:pPr>
            <w:r w:rsidRPr="0096627C">
              <w:rPr>
                <w:sz w:val="24"/>
                <w:szCs w:val="24"/>
                <w:lang w:val="vi-VN"/>
              </w:rPr>
              <w:t>5</w:t>
            </w:r>
          </w:p>
          <w:p w14:paraId="74377209" w14:textId="7C229770" w:rsidR="0096627C" w:rsidRPr="0096627C" w:rsidRDefault="0096627C" w:rsidP="0074796E">
            <w:pPr>
              <w:spacing w:after="160" w:line="240" w:lineRule="auto"/>
              <w:ind w:firstLine="0"/>
              <w:jc w:val="center"/>
              <w:rPr>
                <w:sz w:val="24"/>
                <w:szCs w:val="24"/>
                <w:lang w:val="vi-VN"/>
              </w:rPr>
            </w:pPr>
            <w:r w:rsidRPr="0096627C">
              <w:rPr>
                <w:sz w:val="24"/>
                <w:szCs w:val="24"/>
                <w:lang w:val="vi-VN"/>
              </w:rPr>
              <w:t>6</w:t>
            </w:r>
          </w:p>
          <w:p w14:paraId="0E1EB218" w14:textId="56189D39" w:rsidR="0096627C" w:rsidRPr="0096627C" w:rsidRDefault="0096627C" w:rsidP="0074796E">
            <w:pPr>
              <w:spacing w:after="160" w:line="240" w:lineRule="auto"/>
              <w:ind w:firstLine="0"/>
              <w:jc w:val="center"/>
              <w:rPr>
                <w:sz w:val="24"/>
                <w:szCs w:val="24"/>
                <w:lang w:val="vi-VN"/>
              </w:rPr>
            </w:pPr>
            <w:r w:rsidRPr="0096627C">
              <w:rPr>
                <w:sz w:val="24"/>
                <w:szCs w:val="24"/>
                <w:lang w:val="vi-VN"/>
              </w:rPr>
              <w:t>7</w:t>
            </w:r>
          </w:p>
          <w:p w14:paraId="4AA2E8B5" w14:textId="09546D66" w:rsidR="0096627C" w:rsidRPr="0096627C" w:rsidRDefault="0096627C" w:rsidP="0074796E">
            <w:pPr>
              <w:spacing w:after="160" w:line="240" w:lineRule="auto"/>
              <w:ind w:firstLine="0"/>
              <w:jc w:val="center"/>
              <w:rPr>
                <w:sz w:val="24"/>
                <w:szCs w:val="24"/>
                <w:lang w:val="vi-VN"/>
              </w:rPr>
            </w:pPr>
            <w:r w:rsidRPr="0096627C">
              <w:rPr>
                <w:sz w:val="24"/>
                <w:szCs w:val="24"/>
                <w:lang w:val="vi-VN"/>
              </w:rPr>
              <w:t>8</w:t>
            </w:r>
          </w:p>
          <w:p w14:paraId="66C6451D" w14:textId="06F5A5CB" w:rsidR="0096627C" w:rsidRPr="0096627C" w:rsidRDefault="0096627C" w:rsidP="0074796E">
            <w:pPr>
              <w:spacing w:after="160" w:line="240" w:lineRule="auto"/>
              <w:ind w:firstLine="0"/>
              <w:jc w:val="center"/>
              <w:rPr>
                <w:sz w:val="24"/>
                <w:szCs w:val="24"/>
                <w:lang w:val="vi-VN"/>
              </w:rPr>
            </w:pPr>
            <w:r w:rsidRPr="0096627C">
              <w:rPr>
                <w:sz w:val="24"/>
                <w:szCs w:val="24"/>
                <w:lang w:val="vi-VN"/>
              </w:rPr>
              <w:t>9</w:t>
            </w:r>
          </w:p>
          <w:p w14:paraId="5F564FD0" w14:textId="77777777" w:rsidR="0096627C" w:rsidRPr="0096627C" w:rsidRDefault="0096627C" w:rsidP="00BB057C">
            <w:pPr>
              <w:spacing w:after="160" w:line="240" w:lineRule="auto"/>
              <w:ind w:firstLine="0"/>
              <w:jc w:val="center"/>
              <w:rPr>
                <w:sz w:val="24"/>
                <w:szCs w:val="24"/>
                <w:lang w:val="vi-VN"/>
              </w:rPr>
            </w:pPr>
            <w:r w:rsidRPr="0096627C">
              <w:rPr>
                <w:sz w:val="24"/>
                <w:szCs w:val="24"/>
                <w:lang w:val="vi-VN"/>
              </w:rPr>
              <w:t>10</w:t>
            </w:r>
          </w:p>
          <w:p w14:paraId="0D40B615" w14:textId="77777777" w:rsidR="0096627C" w:rsidRPr="0096627C" w:rsidRDefault="0096627C" w:rsidP="00BB057C">
            <w:pPr>
              <w:spacing w:after="160" w:line="240" w:lineRule="auto"/>
              <w:ind w:firstLine="0"/>
              <w:jc w:val="center"/>
              <w:rPr>
                <w:sz w:val="24"/>
                <w:szCs w:val="24"/>
                <w:lang w:val="vi-VN"/>
              </w:rPr>
            </w:pPr>
            <w:r w:rsidRPr="0096627C">
              <w:rPr>
                <w:sz w:val="24"/>
                <w:szCs w:val="24"/>
                <w:lang w:val="vi-VN"/>
              </w:rPr>
              <w:t>11</w:t>
            </w:r>
          </w:p>
          <w:p w14:paraId="0695FD1A" w14:textId="77777777" w:rsidR="0096627C" w:rsidRPr="0096627C" w:rsidRDefault="0096627C" w:rsidP="00BB057C">
            <w:pPr>
              <w:spacing w:after="160" w:line="240" w:lineRule="auto"/>
              <w:ind w:firstLine="0"/>
              <w:jc w:val="center"/>
              <w:rPr>
                <w:sz w:val="24"/>
                <w:szCs w:val="24"/>
                <w:lang w:val="vi-VN"/>
              </w:rPr>
            </w:pPr>
            <w:r w:rsidRPr="0096627C">
              <w:rPr>
                <w:sz w:val="24"/>
                <w:szCs w:val="24"/>
                <w:lang w:val="vi-VN"/>
              </w:rPr>
              <w:t>12</w:t>
            </w:r>
          </w:p>
          <w:p w14:paraId="431B8E22" w14:textId="77777777" w:rsidR="0096627C" w:rsidRPr="0096627C" w:rsidRDefault="0096627C" w:rsidP="00BB057C">
            <w:pPr>
              <w:spacing w:after="160" w:line="240" w:lineRule="auto"/>
              <w:ind w:firstLine="0"/>
              <w:jc w:val="center"/>
              <w:rPr>
                <w:sz w:val="24"/>
                <w:szCs w:val="24"/>
                <w:lang w:val="vi-VN"/>
              </w:rPr>
            </w:pPr>
            <w:r w:rsidRPr="0096627C">
              <w:rPr>
                <w:sz w:val="24"/>
                <w:szCs w:val="24"/>
                <w:lang w:val="vi-VN"/>
              </w:rPr>
              <w:t>13</w:t>
            </w:r>
          </w:p>
          <w:p w14:paraId="13289754" w14:textId="77777777" w:rsidR="0096627C" w:rsidRPr="0096627C" w:rsidRDefault="0096627C" w:rsidP="00BB057C">
            <w:pPr>
              <w:spacing w:after="160" w:line="240" w:lineRule="auto"/>
              <w:ind w:firstLine="0"/>
              <w:jc w:val="center"/>
              <w:rPr>
                <w:sz w:val="24"/>
                <w:szCs w:val="24"/>
                <w:lang w:val="vi-VN"/>
              </w:rPr>
            </w:pPr>
            <w:r w:rsidRPr="0096627C">
              <w:rPr>
                <w:sz w:val="24"/>
                <w:szCs w:val="24"/>
                <w:lang w:val="vi-VN"/>
              </w:rPr>
              <w:t>14</w:t>
            </w:r>
          </w:p>
          <w:p w14:paraId="1742375A" w14:textId="77777777" w:rsidR="0096627C" w:rsidRPr="0096627C" w:rsidRDefault="0096627C" w:rsidP="00BB057C">
            <w:pPr>
              <w:spacing w:after="160" w:line="240" w:lineRule="auto"/>
              <w:ind w:firstLine="0"/>
              <w:jc w:val="center"/>
              <w:rPr>
                <w:sz w:val="24"/>
                <w:szCs w:val="24"/>
                <w:lang w:val="vi-VN"/>
              </w:rPr>
            </w:pPr>
            <w:r w:rsidRPr="0096627C">
              <w:rPr>
                <w:sz w:val="24"/>
                <w:szCs w:val="24"/>
                <w:lang w:val="vi-VN"/>
              </w:rPr>
              <w:t>15</w:t>
            </w:r>
          </w:p>
          <w:p w14:paraId="62523642" w14:textId="77777777" w:rsidR="0096627C" w:rsidRPr="0096627C" w:rsidRDefault="0096627C" w:rsidP="00BB057C">
            <w:pPr>
              <w:spacing w:after="160" w:line="240" w:lineRule="auto"/>
              <w:ind w:firstLine="0"/>
              <w:jc w:val="center"/>
              <w:rPr>
                <w:sz w:val="24"/>
                <w:szCs w:val="24"/>
                <w:lang w:val="vi-VN"/>
              </w:rPr>
            </w:pPr>
            <w:r w:rsidRPr="0096627C">
              <w:rPr>
                <w:sz w:val="24"/>
                <w:szCs w:val="24"/>
                <w:lang w:val="vi-VN"/>
              </w:rPr>
              <w:t>16</w:t>
            </w:r>
          </w:p>
          <w:p w14:paraId="06F87585" w14:textId="77777777" w:rsidR="0096627C" w:rsidRPr="0096627C" w:rsidRDefault="0096627C" w:rsidP="00BB057C">
            <w:pPr>
              <w:spacing w:after="160" w:line="240" w:lineRule="auto"/>
              <w:ind w:firstLine="0"/>
              <w:jc w:val="center"/>
              <w:rPr>
                <w:sz w:val="24"/>
                <w:szCs w:val="24"/>
                <w:lang w:val="vi-VN"/>
              </w:rPr>
            </w:pPr>
            <w:r w:rsidRPr="0096627C">
              <w:rPr>
                <w:sz w:val="24"/>
                <w:szCs w:val="24"/>
                <w:lang w:val="vi-VN"/>
              </w:rPr>
              <w:t>17</w:t>
            </w:r>
          </w:p>
          <w:p w14:paraId="00E4D179" w14:textId="2DD759D4" w:rsidR="0096627C" w:rsidRPr="0096627C" w:rsidRDefault="0096627C" w:rsidP="00BB057C">
            <w:pPr>
              <w:spacing w:after="160" w:line="240" w:lineRule="auto"/>
              <w:ind w:firstLine="0"/>
              <w:jc w:val="center"/>
              <w:rPr>
                <w:sz w:val="24"/>
                <w:szCs w:val="24"/>
                <w:lang w:val="vi-VN"/>
              </w:rPr>
            </w:pPr>
            <w:r w:rsidRPr="0096627C">
              <w:rPr>
                <w:sz w:val="24"/>
                <w:szCs w:val="24"/>
                <w:lang w:val="vi-VN"/>
              </w:rPr>
              <w:t>18</w:t>
            </w:r>
          </w:p>
        </w:tc>
        <w:tc>
          <w:tcPr>
            <w:tcW w:w="0" w:type="auto"/>
            <w:shd w:val="clear" w:color="auto" w:fill="D4D4D4"/>
            <w:vAlign w:val="center"/>
            <w:hideMark/>
          </w:tcPr>
          <w:p w14:paraId="6544C43B" w14:textId="77777777" w:rsidR="0096627C" w:rsidRPr="0096627C" w:rsidRDefault="0096627C" w:rsidP="00BB057C">
            <w:pPr>
              <w:spacing w:after="160" w:line="240" w:lineRule="auto"/>
              <w:ind w:firstLine="0"/>
              <w:jc w:val="left"/>
              <w:rPr>
                <w:sz w:val="24"/>
                <w:szCs w:val="24"/>
                <w:lang w:val="vi-VN"/>
              </w:rPr>
            </w:pPr>
            <w:r w:rsidRPr="0096627C">
              <w:rPr>
                <w:sz w:val="24"/>
                <w:szCs w:val="24"/>
                <w:lang w:val="vi-VN"/>
              </w:rPr>
              <w:t>{</w:t>
            </w:r>
          </w:p>
          <w:p w14:paraId="1A28EAE5" w14:textId="77777777" w:rsidR="0096627C" w:rsidRPr="0096627C" w:rsidRDefault="0096627C" w:rsidP="00BB057C">
            <w:pPr>
              <w:spacing w:after="160" w:line="240" w:lineRule="auto"/>
              <w:ind w:firstLine="0"/>
              <w:jc w:val="left"/>
              <w:rPr>
                <w:sz w:val="24"/>
                <w:szCs w:val="24"/>
                <w:lang w:val="vi-VN"/>
              </w:rPr>
            </w:pPr>
            <w:r w:rsidRPr="0096627C">
              <w:rPr>
                <w:sz w:val="24"/>
                <w:szCs w:val="24"/>
                <w:lang w:val="vi-VN"/>
              </w:rPr>
              <w:t xml:space="preserve">  "domain": "example.com",</w:t>
            </w:r>
          </w:p>
          <w:p w14:paraId="2EC821DE" w14:textId="77777777" w:rsidR="0096627C" w:rsidRPr="0096627C" w:rsidRDefault="0096627C" w:rsidP="00BB057C">
            <w:pPr>
              <w:spacing w:after="160" w:line="240" w:lineRule="auto"/>
              <w:ind w:firstLine="0"/>
              <w:jc w:val="left"/>
              <w:rPr>
                <w:sz w:val="24"/>
                <w:szCs w:val="24"/>
                <w:lang w:val="vi-VN"/>
              </w:rPr>
            </w:pPr>
            <w:r w:rsidRPr="0096627C">
              <w:rPr>
                <w:sz w:val="24"/>
                <w:szCs w:val="24"/>
                <w:lang w:val="vi-VN"/>
              </w:rPr>
              <w:t xml:space="preserve">  "subdomains": [</w:t>
            </w:r>
          </w:p>
          <w:p w14:paraId="4EC810D9" w14:textId="77777777" w:rsidR="0096627C" w:rsidRPr="0096627C" w:rsidRDefault="0096627C" w:rsidP="00BB057C">
            <w:pPr>
              <w:spacing w:after="160" w:line="240" w:lineRule="auto"/>
              <w:ind w:firstLine="0"/>
              <w:jc w:val="left"/>
              <w:rPr>
                <w:sz w:val="24"/>
                <w:szCs w:val="24"/>
                <w:lang w:val="vi-VN"/>
              </w:rPr>
            </w:pPr>
            <w:r w:rsidRPr="0096627C">
              <w:rPr>
                <w:sz w:val="24"/>
                <w:szCs w:val="24"/>
                <w:lang w:val="vi-VN"/>
              </w:rPr>
              <w:t xml:space="preserve">    {"ip": "125.235.4.59", "subdomain": "dev.example.com"},</w:t>
            </w:r>
          </w:p>
          <w:p w14:paraId="6C3B2E72" w14:textId="77777777" w:rsidR="0096627C" w:rsidRPr="0096627C" w:rsidRDefault="0096627C" w:rsidP="00BB057C">
            <w:pPr>
              <w:spacing w:after="160" w:line="240" w:lineRule="auto"/>
              <w:ind w:firstLine="0"/>
              <w:jc w:val="left"/>
              <w:rPr>
                <w:sz w:val="24"/>
                <w:szCs w:val="24"/>
                <w:lang w:val="vi-VN"/>
              </w:rPr>
            </w:pPr>
            <w:r w:rsidRPr="0096627C">
              <w:rPr>
                <w:sz w:val="24"/>
                <w:szCs w:val="24"/>
                <w:lang w:val="vi-VN"/>
              </w:rPr>
              <w:t xml:space="preserve">    {"ip": "125.235.4.59", "subdomain": "m.example.com"},</w:t>
            </w:r>
          </w:p>
          <w:p w14:paraId="3571AE8C" w14:textId="77777777" w:rsidR="0096627C" w:rsidRPr="0096627C" w:rsidRDefault="0096627C" w:rsidP="00BB057C">
            <w:pPr>
              <w:spacing w:after="160" w:line="240" w:lineRule="auto"/>
              <w:ind w:firstLine="0"/>
              <w:jc w:val="left"/>
              <w:rPr>
                <w:sz w:val="24"/>
                <w:szCs w:val="24"/>
                <w:lang w:val="vi-VN"/>
              </w:rPr>
            </w:pPr>
            <w:r w:rsidRPr="0096627C">
              <w:rPr>
                <w:sz w:val="24"/>
                <w:szCs w:val="24"/>
                <w:lang w:val="vi-VN"/>
              </w:rPr>
              <w:t xml:space="preserve">    {"ip": "125.235.4.59", "subdomain": "products.example.com"},</w:t>
            </w:r>
          </w:p>
          <w:p w14:paraId="6541F052" w14:textId="77777777" w:rsidR="0096627C" w:rsidRPr="0096627C" w:rsidRDefault="0096627C" w:rsidP="00BB057C">
            <w:pPr>
              <w:spacing w:after="160" w:line="240" w:lineRule="auto"/>
              <w:ind w:firstLine="0"/>
              <w:jc w:val="left"/>
              <w:rPr>
                <w:sz w:val="24"/>
                <w:szCs w:val="24"/>
                <w:lang w:val="vi-VN"/>
              </w:rPr>
            </w:pPr>
            <w:r w:rsidRPr="0096627C">
              <w:rPr>
                <w:sz w:val="24"/>
                <w:szCs w:val="24"/>
                <w:lang w:val="vi-VN"/>
              </w:rPr>
              <w:t xml:space="preserve">    {"ip": "125.235.4.59", "subdomain": "support.example.com"},</w:t>
            </w:r>
          </w:p>
          <w:p w14:paraId="2DAD7439" w14:textId="77777777" w:rsidR="0096627C" w:rsidRPr="0096627C" w:rsidRDefault="0096627C" w:rsidP="00BB057C">
            <w:pPr>
              <w:spacing w:after="160" w:line="240" w:lineRule="auto"/>
              <w:ind w:firstLine="0"/>
              <w:jc w:val="left"/>
              <w:rPr>
                <w:sz w:val="24"/>
                <w:szCs w:val="24"/>
                <w:lang w:val="vi-VN"/>
              </w:rPr>
            </w:pPr>
          </w:p>
          <w:p w14:paraId="725080E7" w14:textId="77777777" w:rsidR="0096627C" w:rsidRPr="0096627C" w:rsidRDefault="0096627C" w:rsidP="00BB057C">
            <w:pPr>
              <w:spacing w:after="160" w:line="240" w:lineRule="auto"/>
              <w:ind w:firstLine="0"/>
              <w:jc w:val="left"/>
              <w:rPr>
                <w:sz w:val="24"/>
                <w:szCs w:val="24"/>
                <w:lang w:val="vi-VN"/>
              </w:rPr>
            </w:pPr>
            <w:r w:rsidRPr="0096627C">
              <w:rPr>
                <w:sz w:val="24"/>
                <w:szCs w:val="24"/>
                <w:lang w:val="vi-VN"/>
              </w:rPr>
              <w:t xml:space="preserve">    {"ip": "23.192.228.80", "subdomain": "example.com"},</w:t>
            </w:r>
          </w:p>
          <w:p w14:paraId="156E01BA" w14:textId="77777777" w:rsidR="0096627C" w:rsidRPr="0096627C" w:rsidRDefault="0096627C" w:rsidP="00BB057C">
            <w:pPr>
              <w:spacing w:after="160" w:line="240" w:lineRule="auto"/>
              <w:ind w:firstLine="0"/>
              <w:jc w:val="left"/>
              <w:rPr>
                <w:sz w:val="24"/>
                <w:szCs w:val="24"/>
                <w:lang w:val="vi-VN"/>
              </w:rPr>
            </w:pPr>
            <w:r w:rsidRPr="0096627C">
              <w:rPr>
                <w:sz w:val="24"/>
                <w:szCs w:val="24"/>
                <w:lang w:val="vi-VN"/>
              </w:rPr>
              <w:t xml:space="preserve">    {"ip": "23.192.228.84", "subdomain": "example.com"},</w:t>
            </w:r>
          </w:p>
          <w:p w14:paraId="3844EDF3" w14:textId="77777777" w:rsidR="0096627C" w:rsidRPr="0096627C" w:rsidRDefault="0096627C" w:rsidP="00BB057C">
            <w:pPr>
              <w:spacing w:after="160" w:line="240" w:lineRule="auto"/>
              <w:ind w:firstLine="0"/>
              <w:jc w:val="left"/>
              <w:rPr>
                <w:sz w:val="24"/>
                <w:szCs w:val="24"/>
                <w:lang w:val="vi-VN"/>
              </w:rPr>
            </w:pPr>
            <w:r w:rsidRPr="0096627C">
              <w:rPr>
                <w:sz w:val="24"/>
                <w:szCs w:val="24"/>
                <w:lang w:val="vi-VN"/>
              </w:rPr>
              <w:t xml:space="preserve">    {"ip": "23.215.0.136", "subdomain": "example.com"},</w:t>
            </w:r>
          </w:p>
          <w:p w14:paraId="476951A7" w14:textId="77777777" w:rsidR="0096627C" w:rsidRPr="0096627C" w:rsidRDefault="0096627C" w:rsidP="00BB057C">
            <w:pPr>
              <w:spacing w:after="160" w:line="240" w:lineRule="auto"/>
              <w:ind w:firstLine="0"/>
              <w:jc w:val="left"/>
              <w:rPr>
                <w:sz w:val="24"/>
                <w:szCs w:val="24"/>
                <w:lang w:val="vi-VN"/>
              </w:rPr>
            </w:pPr>
            <w:r w:rsidRPr="0096627C">
              <w:rPr>
                <w:sz w:val="24"/>
                <w:szCs w:val="24"/>
                <w:lang w:val="vi-VN"/>
              </w:rPr>
              <w:t xml:space="preserve">    {"ip": "23.215.0.138", "subdomain": "example.com"},</w:t>
            </w:r>
          </w:p>
          <w:p w14:paraId="2E6E4D5C" w14:textId="77777777" w:rsidR="0096627C" w:rsidRPr="0096627C" w:rsidRDefault="0096627C" w:rsidP="00BB057C">
            <w:pPr>
              <w:spacing w:after="160" w:line="240" w:lineRule="auto"/>
              <w:ind w:firstLine="0"/>
              <w:jc w:val="left"/>
              <w:rPr>
                <w:sz w:val="24"/>
                <w:szCs w:val="24"/>
                <w:lang w:val="vi-VN"/>
              </w:rPr>
            </w:pPr>
            <w:r w:rsidRPr="0096627C">
              <w:rPr>
                <w:sz w:val="24"/>
                <w:szCs w:val="24"/>
                <w:lang w:val="vi-VN"/>
              </w:rPr>
              <w:t xml:space="preserve">    {"ip": "23.220.75.232", "subdomain": "example.com"},</w:t>
            </w:r>
          </w:p>
          <w:p w14:paraId="589A8628" w14:textId="77777777" w:rsidR="0096627C" w:rsidRPr="0096627C" w:rsidRDefault="0096627C" w:rsidP="00BB057C">
            <w:pPr>
              <w:spacing w:after="160" w:line="240" w:lineRule="auto"/>
              <w:ind w:firstLine="0"/>
              <w:jc w:val="left"/>
              <w:rPr>
                <w:sz w:val="24"/>
                <w:szCs w:val="24"/>
                <w:lang w:val="vi-VN"/>
              </w:rPr>
            </w:pPr>
            <w:r w:rsidRPr="0096627C">
              <w:rPr>
                <w:sz w:val="24"/>
                <w:szCs w:val="24"/>
                <w:lang w:val="vi-VN"/>
              </w:rPr>
              <w:t xml:space="preserve">    {"ip": "23.220.75.245", "subdomain": "example.com"},</w:t>
            </w:r>
          </w:p>
          <w:p w14:paraId="3B198E2A" w14:textId="77777777" w:rsidR="0096627C" w:rsidRPr="0096627C" w:rsidRDefault="0096627C" w:rsidP="00BB057C">
            <w:pPr>
              <w:spacing w:after="160" w:line="240" w:lineRule="auto"/>
              <w:ind w:firstLine="0"/>
              <w:jc w:val="left"/>
              <w:rPr>
                <w:sz w:val="24"/>
                <w:szCs w:val="24"/>
                <w:lang w:val="vi-VN"/>
              </w:rPr>
            </w:pPr>
          </w:p>
          <w:p w14:paraId="5E6FAEBB" w14:textId="77777777" w:rsidR="0096627C" w:rsidRPr="0096627C" w:rsidRDefault="0096627C" w:rsidP="00BB057C">
            <w:pPr>
              <w:spacing w:after="160" w:line="240" w:lineRule="auto"/>
              <w:ind w:firstLine="0"/>
              <w:jc w:val="left"/>
              <w:rPr>
                <w:sz w:val="24"/>
                <w:szCs w:val="24"/>
                <w:lang w:val="vi-VN"/>
              </w:rPr>
            </w:pPr>
            <w:r w:rsidRPr="0096627C">
              <w:rPr>
                <w:sz w:val="24"/>
                <w:szCs w:val="24"/>
                <w:lang w:val="vi-VN"/>
              </w:rPr>
              <w:t xml:space="preserve">    {"ip": "27.77.81.74",  "subdomain": "www.example.com"},</w:t>
            </w:r>
          </w:p>
          <w:p w14:paraId="7D8F3517" w14:textId="77777777" w:rsidR="0096627C" w:rsidRPr="0096627C" w:rsidRDefault="0096627C" w:rsidP="00BB057C">
            <w:pPr>
              <w:spacing w:after="160" w:line="240" w:lineRule="auto"/>
              <w:ind w:firstLine="0"/>
              <w:jc w:val="left"/>
              <w:rPr>
                <w:sz w:val="24"/>
                <w:szCs w:val="24"/>
                <w:lang w:val="vi-VN"/>
              </w:rPr>
            </w:pPr>
            <w:r w:rsidRPr="0096627C">
              <w:rPr>
                <w:sz w:val="24"/>
                <w:szCs w:val="24"/>
                <w:lang w:val="vi-VN"/>
              </w:rPr>
              <w:t xml:space="preserve">    {"ip": "27.77.81.82",  "subdomain": "www.example.com"}</w:t>
            </w:r>
          </w:p>
          <w:p w14:paraId="39F2B9A2" w14:textId="0337B282" w:rsidR="0096627C" w:rsidRPr="0096627C" w:rsidRDefault="0096627C" w:rsidP="00BB057C">
            <w:pPr>
              <w:spacing w:after="160" w:line="240" w:lineRule="auto"/>
              <w:ind w:firstLine="0"/>
              <w:jc w:val="left"/>
              <w:rPr>
                <w:sz w:val="24"/>
                <w:szCs w:val="24"/>
                <w:lang w:val="vi-VN"/>
              </w:rPr>
            </w:pPr>
            <w:r w:rsidRPr="0096627C">
              <w:rPr>
                <w:sz w:val="24"/>
                <w:szCs w:val="24"/>
                <w:lang w:val="vi-VN"/>
              </w:rPr>
              <w:t xml:space="preserve">  ]}</w:t>
            </w:r>
          </w:p>
        </w:tc>
      </w:tr>
    </w:tbl>
    <w:p w14:paraId="24BFEEB2" w14:textId="302E4086" w:rsidR="0074796E" w:rsidRPr="005B39E8" w:rsidRDefault="0074796E" w:rsidP="0074796E">
      <w:pPr>
        <w:pStyle w:val="ListParagraph"/>
        <w:numPr>
          <w:ilvl w:val="0"/>
          <w:numId w:val="155"/>
        </w:numPr>
        <w:rPr>
          <w:lang w:val="vi-VN" w:eastAsia="en-AU"/>
        </w:rPr>
      </w:pPr>
      <w:r w:rsidRPr="0009045E">
        <w:rPr>
          <w:lang w:val="vi-VN" w:eastAsia="en-AU"/>
        </w:rPr>
        <w:t xml:space="preserve">Kết quả </w:t>
      </w:r>
      <w:r>
        <w:rPr>
          <w:lang w:val="vi-VN" w:eastAsia="en-AU"/>
        </w:rPr>
        <w:t xml:space="preserve">phân tích AI của </w:t>
      </w:r>
      <w:r w:rsidR="001E05E7">
        <w:rPr>
          <w:lang w:val="vi-VN" w:eastAsia="en-AU"/>
        </w:rPr>
        <w:t>Nikto</w:t>
      </w:r>
      <w:r>
        <w:rPr>
          <w:lang w:val="vi-VN" w:eastAsia="en-AU"/>
        </w:rPr>
        <w:t xml:space="preserve"> cho miền example.com</w:t>
      </w:r>
      <w:r w:rsidRPr="0009045E">
        <w:rPr>
          <w:lang w:val="vi-VN" w:eastAsia="en-AU"/>
        </w:rPr>
        <w:t xml:space="preserve"> ở kịch bản </w:t>
      </w:r>
      <w:r>
        <w:rPr>
          <w:lang w:val="vi-VN" w:eastAsia="en-AU"/>
        </w:rPr>
        <w:t>2</w:t>
      </w:r>
      <w:r w:rsidRPr="0009045E">
        <w:rPr>
          <w:lang w:val="vi-VN" w:eastAsia="en-AU"/>
        </w:rPr>
        <w:t xml:space="preserve"> dưới dạng file json:</w:t>
      </w:r>
    </w:p>
    <w:tbl>
      <w:tblPr>
        <w:tblW w:w="9022"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317"/>
        <w:gridCol w:w="8705"/>
      </w:tblGrid>
      <w:tr w:rsidR="00036FDB" w:rsidRPr="00036FDB" w14:paraId="02FEEB22" w14:textId="77777777" w:rsidTr="00036FDB">
        <w:trPr>
          <w:tblCellSpacing w:w="15" w:type="dxa"/>
        </w:trPr>
        <w:tc>
          <w:tcPr>
            <w:tcW w:w="0" w:type="auto"/>
            <w:shd w:val="clear" w:color="auto" w:fill="D4D4D4"/>
            <w:vAlign w:val="center"/>
            <w:hideMark/>
          </w:tcPr>
          <w:p w14:paraId="5871EC0F"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1</w:t>
            </w:r>
          </w:p>
          <w:p w14:paraId="2579D49E" w14:textId="0BD84FA5" w:rsidR="00036FDB" w:rsidRPr="00036FDB" w:rsidRDefault="00036FDB" w:rsidP="00036FDB">
            <w:pPr>
              <w:spacing w:after="160" w:line="240" w:lineRule="auto"/>
              <w:ind w:firstLine="0"/>
              <w:jc w:val="center"/>
              <w:rPr>
                <w:sz w:val="24"/>
                <w:szCs w:val="24"/>
                <w:lang w:val="vi-VN"/>
              </w:rPr>
            </w:pPr>
            <w:r w:rsidRPr="00036FDB">
              <w:rPr>
                <w:sz w:val="24"/>
                <w:szCs w:val="24"/>
                <w:lang w:val="vi-VN"/>
              </w:rPr>
              <w:t>2</w:t>
            </w:r>
          </w:p>
          <w:p w14:paraId="4DDE6AB8" w14:textId="04741FE6" w:rsidR="00036FDB" w:rsidRPr="00036FDB" w:rsidRDefault="00036FDB" w:rsidP="00036FDB">
            <w:pPr>
              <w:spacing w:after="160" w:line="240" w:lineRule="auto"/>
              <w:ind w:firstLine="0"/>
              <w:jc w:val="center"/>
              <w:rPr>
                <w:sz w:val="24"/>
                <w:szCs w:val="24"/>
                <w:lang w:val="vi-VN"/>
              </w:rPr>
            </w:pPr>
            <w:r w:rsidRPr="00036FDB">
              <w:rPr>
                <w:sz w:val="24"/>
                <w:szCs w:val="24"/>
                <w:lang w:val="vi-VN"/>
              </w:rPr>
              <w:t>3</w:t>
            </w:r>
          </w:p>
          <w:p w14:paraId="68B0ECF5" w14:textId="75F85B72" w:rsidR="00036FDB" w:rsidRPr="00036FDB" w:rsidRDefault="00036FDB" w:rsidP="00036FDB">
            <w:pPr>
              <w:spacing w:after="160" w:line="240" w:lineRule="auto"/>
              <w:ind w:firstLine="0"/>
              <w:jc w:val="center"/>
              <w:rPr>
                <w:sz w:val="24"/>
                <w:szCs w:val="24"/>
                <w:lang w:val="vi-VN"/>
              </w:rPr>
            </w:pPr>
            <w:r w:rsidRPr="00036FDB">
              <w:rPr>
                <w:sz w:val="24"/>
                <w:szCs w:val="24"/>
                <w:lang w:val="vi-VN"/>
              </w:rPr>
              <w:t>4</w:t>
            </w:r>
          </w:p>
          <w:p w14:paraId="667F6438" w14:textId="53D91AA6" w:rsidR="00036FDB" w:rsidRPr="00036FDB" w:rsidRDefault="00036FDB" w:rsidP="00036FDB">
            <w:pPr>
              <w:spacing w:after="160" w:line="240" w:lineRule="auto"/>
              <w:ind w:firstLine="0"/>
              <w:jc w:val="center"/>
              <w:rPr>
                <w:sz w:val="24"/>
                <w:szCs w:val="24"/>
                <w:lang w:val="vi-VN"/>
              </w:rPr>
            </w:pPr>
            <w:r w:rsidRPr="00036FDB">
              <w:rPr>
                <w:sz w:val="24"/>
                <w:szCs w:val="24"/>
                <w:lang w:val="vi-VN"/>
              </w:rPr>
              <w:t>5</w:t>
            </w:r>
          </w:p>
          <w:p w14:paraId="4034A3CB" w14:textId="4AE0446C" w:rsidR="00036FDB" w:rsidRPr="00036FDB" w:rsidRDefault="00036FDB" w:rsidP="00036FDB">
            <w:pPr>
              <w:spacing w:after="160" w:line="240" w:lineRule="auto"/>
              <w:ind w:firstLine="0"/>
              <w:jc w:val="center"/>
              <w:rPr>
                <w:sz w:val="24"/>
                <w:szCs w:val="24"/>
                <w:lang w:val="vi-VN"/>
              </w:rPr>
            </w:pPr>
            <w:r w:rsidRPr="00036FDB">
              <w:rPr>
                <w:sz w:val="24"/>
                <w:szCs w:val="24"/>
                <w:lang w:val="vi-VN"/>
              </w:rPr>
              <w:t>6</w:t>
            </w:r>
          </w:p>
          <w:p w14:paraId="3E7C685B" w14:textId="18ADAF37" w:rsidR="00036FDB" w:rsidRPr="00036FDB" w:rsidRDefault="00036FDB" w:rsidP="00036FDB">
            <w:pPr>
              <w:spacing w:after="160" w:line="240" w:lineRule="auto"/>
              <w:ind w:firstLine="0"/>
              <w:jc w:val="center"/>
              <w:rPr>
                <w:sz w:val="24"/>
                <w:szCs w:val="24"/>
                <w:lang w:val="vi-VN"/>
              </w:rPr>
            </w:pPr>
            <w:r w:rsidRPr="00036FDB">
              <w:rPr>
                <w:sz w:val="24"/>
                <w:szCs w:val="24"/>
                <w:lang w:val="vi-VN"/>
              </w:rPr>
              <w:t>7</w:t>
            </w:r>
          </w:p>
          <w:p w14:paraId="45BC3B15" w14:textId="5A278B80" w:rsidR="00036FDB" w:rsidRPr="00036FDB" w:rsidRDefault="00036FDB" w:rsidP="00036FDB">
            <w:pPr>
              <w:spacing w:after="160" w:line="240" w:lineRule="auto"/>
              <w:ind w:firstLine="0"/>
              <w:jc w:val="center"/>
              <w:rPr>
                <w:sz w:val="24"/>
                <w:szCs w:val="24"/>
                <w:lang w:val="vi-VN"/>
              </w:rPr>
            </w:pPr>
            <w:r w:rsidRPr="00036FDB">
              <w:rPr>
                <w:sz w:val="24"/>
                <w:szCs w:val="24"/>
                <w:lang w:val="vi-VN"/>
              </w:rPr>
              <w:lastRenderedPageBreak/>
              <w:t>8</w:t>
            </w:r>
          </w:p>
          <w:p w14:paraId="61336E2B" w14:textId="3A1F8205" w:rsidR="00036FDB" w:rsidRPr="00036FDB" w:rsidRDefault="00036FDB" w:rsidP="00036FDB">
            <w:pPr>
              <w:spacing w:after="160" w:line="240" w:lineRule="auto"/>
              <w:ind w:firstLine="0"/>
              <w:jc w:val="center"/>
              <w:rPr>
                <w:sz w:val="24"/>
                <w:szCs w:val="24"/>
                <w:lang w:val="vi-VN"/>
              </w:rPr>
            </w:pPr>
            <w:r w:rsidRPr="00036FDB">
              <w:rPr>
                <w:sz w:val="24"/>
                <w:szCs w:val="24"/>
                <w:lang w:val="vi-VN"/>
              </w:rPr>
              <w:t>9</w:t>
            </w:r>
          </w:p>
          <w:p w14:paraId="0D1643C9"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10</w:t>
            </w:r>
          </w:p>
          <w:p w14:paraId="2A333988"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11</w:t>
            </w:r>
          </w:p>
          <w:p w14:paraId="0A32E323"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12</w:t>
            </w:r>
          </w:p>
          <w:p w14:paraId="5D406930"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13</w:t>
            </w:r>
          </w:p>
          <w:p w14:paraId="0B104E7A" w14:textId="77777777" w:rsidR="00036FDB" w:rsidRDefault="00036FDB" w:rsidP="00036FDB">
            <w:pPr>
              <w:spacing w:after="160" w:line="240" w:lineRule="auto"/>
              <w:ind w:firstLine="0"/>
              <w:jc w:val="center"/>
              <w:rPr>
                <w:sz w:val="24"/>
                <w:szCs w:val="24"/>
                <w:lang w:val="vi-VN"/>
              </w:rPr>
            </w:pPr>
            <w:r w:rsidRPr="00036FDB">
              <w:rPr>
                <w:sz w:val="24"/>
                <w:szCs w:val="24"/>
                <w:lang w:val="vi-VN"/>
              </w:rPr>
              <w:t>14</w:t>
            </w:r>
          </w:p>
          <w:p w14:paraId="45A9657F" w14:textId="77777777" w:rsidR="00036FDB" w:rsidRPr="00036FDB" w:rsidRDefault="00036FDB" w:rsidP="00036FDB">
            <w:pPr>
              <w:spacing w:after="160" w:line="240" w:lineRule="auto"/>
              <w:ind w:firstLine="0"/>
              <w:jc w:val="center"/>
              <w:rPr>
                <w:sz w:val="24"/>
                <w:szCs w:val="24"/>
                <w:lang w:val="vi-VN"/>
              </w:rPr>
            </w:pPr>
          </w:p>
          <w:p w14:paraId="0B9F515A"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15</w:t>
            </w:r>
          </w:p>
          <w:p w14:paraId="7A00918E"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16</w:t>
            </w:r>
          </w:p>
          <w:p w14:paraId="02DCE6B5"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17</w:t>
            </w:r>
          </w:p>
          <w:p w14:paraId="6F8B5371"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18</w:t>
            </w:r>
          </w:p>
          <w:p w14:paraId="4F0CFDE7"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19</w:t>
            </w:r>
          </w:p>
          <w:p w14:paraId="40756E65"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20</w:t>
            </w:r>
          </w:p>
          <w:p w14:paraId="7418EC9C" w14:textId="77777777" w:rsidR="00036FDB" w:rsidRDefault="00036FDB" w:rsidP="00036FDB">
            <w:pPr>
              <w:spacing w:after="160" w:line="240" w:lineRule="auto"/>
              <w:ind w:firstLine="0"/>
              <w:jc w:val="center"/>
              <w:rPr>
                <w:sz w:val="24"/>
                <w:szCs w:val="24"/>
                <w:lang w:val="vi-VN"/>
              </w:rPr>
            </w:pPr>
            <w:r w:rsidRPr="00036FDB">
              <w:rPr>
                <w:sz w:val="24"/>
                <w:szCs w:val="24"/>
                <w:lang w:val="vi-VN"/>
              </w:rPr>
              <w:t>21</w:t>
            </w:r>
          </w:p>
          <w:p w14:paraId="24B98B10" w14:textId="77777777" w:rsidR="00036FDB" w:rsidRPr="00036FDB" w:rsidRDefault="00036FDB" w:rsidP="00036FDB">
            <w:pPr>
              <w:spacing w:after="160" w:line="240" w:lineRule="auto"/>
              <w:ind w:firstLine="0"/>
              <w:jc w:val="center"/>
              <w:rPr>
                <w:sz w:val="24"/>
                <w:szCs w:val="24"/>
                <w:lang w:val="vi-VN"/>
              </w:rPr>
            </w:pPr>
          </w:p>
          <w:p w14:paraId="7B3A074B"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22</w:t>
            </w:r>
          </w:p>
          <w:p w14:paraId="7C36B45D"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23</w:t>
            </w:r>
          </w:p>
          <w:p w14:paraId="59B2582F"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24</w:t>
            </w:r>
          </w:p>
          <w:p w14:paraId="29EDDB6B"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25</w:t>
            </w:r>
          </w:p>
          <w:p w14:paraId="25075145" w14:textId="77777777" w:rsidR="00036FDB" w:rsidRDefault="00036FDB" w:rsidP="00036FDB">
            <w:pPr>
              <w:spacing w:after="160" w:line="240" w:lineRule="auto"/>
              <w:ind w:firstLine="0"/>
              <w:jc w:val="center"/>
              <w:rPr>
                <w:sz w:val="24"/>
                <w:szCs w:val="24"/>
                <w:lang w:val="vi-VN"/>
              </w:rPr>
            </w:pPr>
            <w:r w:rsidRPr="00036FDB">
              <w:rPr>
                <w:sz w:val="24"/>
                <w:szCs w:val="24"/>
                <w:lang w:val="vi-VN"/>
              </w:rPr>
              <w:t>26</w:t>
            </w:r>
          </w:p>
          <w:p w14:paraId="7376433C" w14:textId="77777777" w:rsidR="00036FDB" w:rsidRPr="00036FDB" w:rsidRDefault="00036FDB" w:rsidP="00036FDB">
            <w:pPr>
              <w:spacing w:after="160" w:line="240" w:lineRule="auto"/>
              <w:ind w:firstLine="0"/>
              <w:jc w:val="center"/>
              <w:rPr>
                <w:sz w:val="24"/>
                <w:szCs w:val="24"/>
                <w:lang w:val="vi-VN"/>
              </w:rPr>
            </w:pPr>
          </w:p>
          <w:p w14:paraId="24C57CCA"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27</w:t>
            </w:r>
          </w:p>
          <w:p w14:paraId="4751181D"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28</w:t>
            </w:r>
          </w:p>
          <w:p w14:paraId="0D16FC5C"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29</w:t>
            </w:r>
          </w:p>
          <w:p w14:paraId="45DC1782"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30</w:t>
            </w:r>
          </w:p>
          <w:p w14:paraId="277EB803"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31</w:t>
            </w:r>
          </w:p>
          <w:p w14:paraId="43660024"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32</w:t>
            </w:r>
          </w:p>
          <w:p w14:paraId="3B202FA2"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33</w:t>
            </w:r>
          </w:p>
          <w:p w14:paraId="5CD0296D"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34</w:t>
            </w:r>
          </w:p>
          <w:p w14:paraId="38D210B1"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35</w:t>
            </w:r>
          </w:p>
          <w:p w14:paraId="6DD724D3"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36</w:t>
            </w:r>
          </w:p>
          <w:p w14:paraId="71AC9A47"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37</w:t>
            </w:r>
          </w:p>
          <w:p w14:paraId="05A777BA"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lastRenderedPageBreak/>
              <w:t>38</w:t>
            </w:r>
          </w:p>
          <w:p w14:paraId="04A8DDA3"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39</w:t>
            </w:r>
          </w:p>
          <w:p w14:paraId="5D4B5921"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40</w:t>
            </w:r>
          </w:p>
          <w:p w14:paraId="2EA7398E"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41</w:t>
            </w:r>
          </w:p>
          <w:p w14:paraId="6057CC02"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42</w:t>
            </w:r>
          </w:p>
          <w:p w14:paraId="233A573F"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43</w:t>
            </w:r>
          </w:p>
          <w:p w14:paraId="1031E2A8"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44</w:t>
            </w:r>
          </w:p>
          <w:p w14:paraId="64D1078B"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45</w:t>
            </w:r>
          </w:p>
          <w:p w14:paraId="421B4865"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46</w:t>
            </w:r>
          </w:p>
          <w:p w14:paraId="2BB52FEC"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47</w:t>
            </w:r>
          </w:p>
          <w:p w14:paraId="60FC336B"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48</w:t>
            </w:r>
          </w:p>
          <w:p w14:paraId="464D8309"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49</w:t>
            </w:r>
          </w:p>
          <w:p w14:paraId="26A8D114"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50</w:t>
            </w:r>
          </w:p>
          <w:p w14:paraId="3569B9D1"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51</w:t>
            </w:r>
          </w:p>
          <w:p w14:paraId="340A60B1"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52</w:t>
            </w:r>
          </w:p>
          <w:p w14:paraId="0D2C3102" w14:textId="77777777" w:rsidR="00036FDB" w:rsidRPr="00036FDB" w:rsidRDefault="00036FDB" w:rsidP="00036FDB">
            <w:pPr>
              <w:spacing w:after="160" w:line="240" w:lineRule="auto"/>
              <w:ind w:firstLine="0"/>
              <w:jc w:val="center"/>
              <w:rPr>
                <w:sz w:val="24"/>
                <w:szCs w:val="24"/>
                <w:lang w:val="vi-VN"/>
              </w:rPr>
            </w:pPr>
            <w:r w:rsidRPr="00036FDB">
              <w:rPr>
                <w:sz w:val="24"/>
                <w:szCs w:val="24"/>
                <w:lang w:val="vi-VN"/>
              </w:rPr>
              <w:t>53</w:t>
            </w:r>
          </w:p>
        </w:tc>
        <w:tc>
          <w:tcPr>
            <w:tcW w:w="0" w:type="auto"/>
            <w:shd w:val="clear" w:color="auto" w:fill="D4D4D4"/>
            <w:vAlign w:val="center"/>
            <w:hideMark/>
          </w:tcPr>
          <w:p w14:paraId="7360D0DF"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lastRenderedPageBreak/>
              <w:t>{</w:t>
            </w:r>
          </w:p>
          <w:p w14:paraId="6439EF39"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"primary_target": "http://example.com",</w:t>
            </w:r>
          </w:p>
          <w:p w14:paraId="1D9B536C"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"findings": [</w:t>
            </w:r>
          </w:p>
          <w:p w14:paraId="6ADC176B"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w:t>
            </w:r>
          </w:p>
          <w:p w14:paraId="187B6520"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"path": "/",</w:t>
            </w:r>
          </w:p>
          <w:p w14:paraId="50E33CD6"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"title": "Thiếu header X-Frame-Options",</w:t>
            </w:r>
          </w:p>
          <w:p w14:paraId="38A1D122"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"severity": "Medium",</w:t>
            </w:r>
          </w:p>
          <w:p w14:paraId="32E0D4B4"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lastRenderedPageBreak/>
              <w:t xml:space="preserve">      "confidence": "High",</w:t>
            </w:r>
          </w:p>
          <w:p w14:paraId="764CBE93" w14:textId="28EB9796"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"description": "</w:t>
            </w:r>
            <w:r>
              <w:rPr>
                <w:sz w:val="24"/>
                <w:szCs w:val="24"/>
                <w:lang w:val="vi-VN"/>
              </w:rPr>
              <w:t xml:space="preserve">Thiếu </w:t>
            </w:r>
            <w:r w:rsidRPr="00036FDB">
              <w:rPr>
                <w:sz w:val="24"/>
                <w:szCs w:val="24"/>
                <w:lang w:val="vi-VN"/>
              </w:rPr>
              <w:t>Header X-Frame-Options, có thể tấn công clickjacking.",</w:t>
            </w:r>
          </w:p>
          <w:p w14:paraId="79380EA7"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"evidence": "Không có header X-Frame-Options.",</w:t>
            </w:r>
          </w:p>
          <w:p w14:paraId="7697033E"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"impact": "Người dùng có thể bị tấn công clickjacking.",</w:t>
            </w:r>
          </w:p>
          <w:p w14:paraId="1A6454FE"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"exploitability": "Có thể khai thác dễ dàng.",</w:t>
            </w:r>
          </w:p>
          <w:p w14:paraId="161D444E"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"remediation": "Thêm header X-Frame-Options vào phản hồi HTTP.",</w:t>
            </w:r>
          </w:p>
          <w:p w14:paraId="68D6BB5B" w14:textId="77777777" w:rsidR="00036FDB" w:rsidRDefault="00036FDB" w:rsidP="00036FDB">
            <w:pPr>
              <w:spacing w:after="160" w:line="240" w:lineRule="auto"/>
              <w:ind w:firstLine="0"/>
              <w:jc w:val="left"/>
              <w:rPr>
                <w:sz w:val="24"/>
                <w:szCs w:val="24"/>
                <w:lang w:val="vi-VN"/>
              </w:rPr>
            </w:pPr>
            <w:r w:rsidRPr="00036FDB">
              <w:rPr>
                <w:sz w:val="24"/>
                <w:szCs w:val="24"/>
                <w:lang w:val="vi-VN"/>
              </w:rPr>
              <w:t xml:space="preserve">      "references": "https://developer.mozilla.org/en-US/docs/Web/HTTP/Headers/X-</w:t>
            </w:r>
          </w:p>
          <w:p w14:paraId="7BD2285E" w14:textId="71230DD6" w:rsidR="00036FDB" w:rsidRPr="00036FDB" w:rsidRDefault="00036FDB" w:rsidP="00036FDB">
            <w:pPr>
              <w:spacing w:after="160" w:line="240" w:lineRule="auto"/>
              <w:ind w:firstLine="0"/>
              <w:jc w:val="left"/>
              <w:rPr>
                <w:sz w:val="24"/>
                <w:szCs w:val="24"/>
                <w:lang w:val="vi-VN"/>
              </w:rPr>
            </w:pPr>
            <w:r w:rsidRPr="00036FDB">
              <w:rPr>
                <w:sz w:val="24"/>
                <w:szCs w:val="24"/>
                <w:lang w:val="vi-VN"/>
              </w:rPr>
              <w:t>Frame-Options"</w:t>
            </w:r>
          </w:p>
          <w:p w14:paraId="48639BA7"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w:t>
            </w:r>
          </w:p>
          <w:p w14:paraId="30573919"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w:t>
            </w:r>
          </w:p>
          <w:p w14:paraId="1D364F59"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"path": "/",</w:t>
            </w:r>
          </w:p>
          <w:p w14:paraId="478EC5F3"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"title": "Thiếu header X-Content-Type-Options",</w:t>
            </w:r>
          </w:p>
          <w:p w14:paraId="4B4CD318"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"severity": "Medium",</w:t>
            </w:r>
          </w:p>
          <w:p w14:paraId="5D4B1510"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"confidence": "High",</w:t>
            </w:r>
          </w:p>
          <w:p w14:paraId="5A62510E" w14:textId="77777777" w:rsidR="00036FDB" w:rsidRDefault="00036FDB" w:rsidP="00036FDB">
            <w:pPr>
              <w:spacing w:after="160" w:line="240" w:lineRule="auto"/>
              <w:ind w:firstLine="0"/>
              <w:jc w:val="left"/>
              <w:rPr>
                <w:sz w:val="24"/>
                <w:szCs w:val="24"/>
                <w:lang w:val="vi-VN"/>
              </w:rPr>
            </w:pPr>
            <w:r w:rsidRPr="00036FDB">
              <w:rPr>
                <w:sz w:val="24"/>
                <w:szCs w:val="24"/>
                <w:lang w:val="vi-VN"/>
              </w:rPr>
              <w:t xml:space="preserve">      "description": "Header X-Content-Type-Options không được thiết lập, có thể cho </w:t>
            </w:r>
          </w:p>
          <w:p w14:paraId="2473DC62" w14:textId="0945EB58" w:rsidR="00036FDB" w:rsidRPr="00036FDB" w:rsidRDefault="00036FDB" w:rsidP="00036FDB">
            <w:pPr>
              <w:spacing w:after="160" w:line="240" w:lineRule="auto"/>
              <w:ind w:firstLine="0"/>
              <w:jc w:val="left"/>
              <w:rPr>
                <w:sz w:val="24"/>
                <w:szCs w:val="24"/>
                <w:lang w:val="vi-VN"/>
              </w:rPr>
            </w:pPr>
            <w:r w:rsidRPr="00036FDB">
              <w:rPr>
                <w:sz w:val="24"/>
                <w:szCs w:val="24"/>
                <w:lang w:val="vi-VN"/>
              </w:rPr>
              <w:t>phép trình duyệt hiển thị nội dung theo cách khác với loại MIME.",</w:t>
            </w:r>
          </w:p>
          <w:p w14:paraId="0BDA5FB7"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"evidence": "Không có header X-Content-Type-Options.",</w:t>
            </w:r>
          </w:p>
          <w:p w14:paraId="5396A73A"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"impact": "Có thể dẫn đến tấn công XSS.",</w:t>
            </w:r>
          </w:p>
          <w:p w14:paraId="559A3B4E"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"exploitability": "Có thể khai thác dễ dàng.",</w:t>
            </w:r>
          </w:p>
          <w:p w14:paraId="18E1F402"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"remediation": "Thêm header X-Content-Type-Options vào phản hồi HTTP.",</w:t>
            </w:r>
          </w:p>
          <w:p w14:paraId="370C78B9" w14:textId="77777777" w:rsidR="00036FDB" w:rsidRDefault="00036FDB" w:rsidP="00036FDB">
            <w:pPr>
              <w:spacing w:after="160" w:line="240" w:lineRule="auto"/>
              <w:ind w:firstLine="0"/>
              <w:jc w:val="left"/>
              <w:rPr>
                <w:sz w:val="24"/>
                <w:szCs w:val="24"/>
                <w:lang w:val="vi-VN"/>
              </w:rPr>
            </w:pPr>
            <w:r w:rsidRPr="00036FDB">
              <w:rPr>
                <w:sz w:val="24"/>
                <w:szCs w:val="24"/>
                <w:lang w:val="vi-VN"/>
              </w:rPr>
              <w:t xml:space="preserve">      "references": "https://www.netsparker.com/web-vulnerability-</w:t>
            </w:r>
          </w:p>
          <w:p w14:paraId="2F5AADF2" w14:textId="7D18AF5D" w:rsidR="00036FDB" w:rsidRPr="00036FDB" w:rsidRDefault="00036FDB" w:rsidP="00036FDB">
            <w:pPr>
              <w:spacing w:after="160" w:line="240" w:lineRule="auto"/>
              <w:ind w:firstLine="0"/>
              <w:jc w:val="left"/>
              <w:rPr>
                <w:sz w:val="24"/>
                <w:szCs w:val="24"/>
                <w:lang w:val="vi-VN"/>
              </w:rPr>
            </w:pPr>
            <w:r w:rsidRPr="00036FDB">
              <w:rPr>
                <w:sz w:val="24"/>
                <w:szCs w:val="24"/>
                <w:lang w:val="vi-VN"/>
              </w:rPr>
              <w:t>scanner/vulnerabilities/missing-content-type-header/"</w:t>
            </w:r>
          </w:p>
          <w:p w14:paraId="44CFDFC0"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w:t>
            </w:r>
          </w:p>
          <w:p w14:paraId="75C7A37C"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w:t>
            </w:r>
          </w:p>
          <w:p w14:paraId="06D7CAFB"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"path": "/",</w:t>
            </w:r>
          </w:p>
          <w:p w14:paraId="1F92A746"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"title": "Thay đổi banner server",</w:t>
            </w:r>
          </w:p>
          <w:p w14:paraId="5827E2B9"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"severity": "Low",</w:t>
            </w:r>
          </w:p>
          <w:p w14:paraId="0D31B930"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"confidence": "Medium",</w:t>
            </w:r>
          </w:p>
          <w:p w14:paraId="479A2215" w14:textId="3EE6D332"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"description": "Banner server thay đổi từ AkamaiNetStorage sang AkamaiGHost.",</w:t>
            </w:r>
          </w:p>
          <w:p w14:paraId="7F1A4994"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"evidence": "Banner server: AkamaiGHost.",</w:t>
            </w:r>
          </w:p>
          <w:p w14:paraId="2E85BDAF"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"impact": "Có thể tiết lộ thông tin về cấu hình server.",</w:t>
            </w:r>
          </w:p>
          <w:p w14:paraId="5BCAB36C"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"exploitability": "Không có khả năng khai thác trực tiếp.",</w:t>
            </w:r>
          </w:p>
          <w:p w14:paraId="0A520FB4"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"remediation": "Giữ bí mật thông tin về server.",</w:t>
            </w:r>
          </w:p>
          <w:p w14:paraId="09311B39"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lastRenderedPageBreak/>
              <w:t xml:space="preserve">      "references": "Không có"</w:t>
            </w:r>
          </w:p>
          <w:p w14:paraId="3BEE2157"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w:t>
            </w:r>
          </w:p>
          <w:p w14:paraId="3981D2F5"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w:t>
            </w:r>
          </w:p>
          <w:p w14:paraId="4486DE5D"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"path": "/",</w:t>
            </w:r>
          </w:p>
          <w:p w14:paraId="050D7C11"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"title": "Khả năng đăng nhập với thông tin mặc định",</w:t>
            </w:r>
          </w:p>
          <w:p w14:paraId="715D4953"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"severity": "High",</w:t>
            </w:r>
          </w:p>
          <w:p w14:paraId="22D2FB5A"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"confidence": "High",</w:t>
            </w:r>
          </w:p>
          <w:p w14:paraId="13016B76"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"description": "Có thể thử đăng nhập với thông tin mặc định 'admin' hoặc 'monitor'.",</w:t>
            </w:r>
          </w:p>
          <w:p w14:paraId="38845773"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"evidence": "Khuyến nghị thử đăng nhập với 'admin' hoặc 'monitor'.",</w:t>
            </w:r>
          </w:p>
          <w:p w14:paraId="481B987D"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"impact": "Có thể dẫn đến truy cập trái phép vào hệ thống.",</w:t>
            </w:r>
          </w:p>
          <w:p w14:paraId="65B5D8B6"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"exploitability": "Có thể khai thác dễ dàng.",</w:t>
            </w:r>
          </w:p>
          <w:p w14:paraId="0C47AE23"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"remediation": "Thay đổi thông tin đăng nhập mặc định và sử dụng mật khẩu mạnh.",</w:t>
            </w:r>
          </w:p>
          <w:p w14:paraId="34F03D65"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"references": "Không có"</w:t>
            </w:r>
          </w:p>
          <w:p w14:paraId="7F702CDF"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w:t>
            </w:r>
          </w:p>
          <w:p w14:paraId="0D765768"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 xml:space="preserve">  ]</w:t>
            </w:r>
          </w:p>
          <w:p w14:paraId="1003F5F1" w14:textId="77777777" w:rsidR="00036FDB" w:rsidRPr="00036FDB" w:rsidRDefault="00036FDB" w:rsidP="00036FDB">
            <w:pPr>
              <w:spacing w:after="160" w:line="240" w:lineRule="auto"/>
              <w:ind w:firstLine="0"/>
              <w:jc w:val="left"/>
              <w:rPr>
                <w:sz w:val="24"/>
                <w:szCs w:val="24"/>
                <w:lang w:val="vi-VN"/>
              </w:rPr>
            </w:pPr>
            <w:r w:rsidRPr="00036FDB">
              <w:rPr>
                <w:sz w:val="24"/>
                <w:szCs w:val="24"/>
                <w:lang w:val="vi-VN"/>
              </w:rPr>
              <w:t>}</w:t>
            </w:r>
          </w:p>
        </w:tc>
      </w:tr>
    </w:tbl>
    <w:p w14:paraId="344E4F80" w14:textId="3DDF2965" w:rsidR="001E05E7" w:rsidRPr="005B39E8" w:rsidRDefault="001E05E7" w:rsidP="001E05E7">
      <w:pPr>
        <w:pStyle w:val="ListParagraph"/>
        <w:numPr>
          <w:ilvl w:val="0"/>
          <w:numId w:val="155"/>
        </w:numPr>
        <w:rPr>
          <w:lang w:val="vi-VN" w:eastAsia="en-AU"/>
        </w:rPr>
      </w:pPr>
      <w:r w:rsidRPr="0009045E">
        <w:rPr>
          <w:lang w:val="vi-VN" w:eastAsia="en-AU"/>
        </w:rPr>
        <w:lastRenderedPageBreak/>
        <w:t xml:space="preserve">Kết quả </w:t>
      </w:r>
      <w:r>
        <w:rPr>
          <w:lang w:val="vi-VN" w:eastAsia="en-AU"/>
        </w:rPr>
        <w:t>phân tích AI của Nuclei cho miền example.com</w:t>
      </w:r>
      <w:r w:rsidRPr="0009045E">
        <w:rPr>
          <w:lang w:val="vi-VN" w:eastAsia="en-AU"/>
        </w:rPr>
        <w:t xml:space="preserve"> ở kịch bản </w:t>
      </w:r>
      <w:r>
        <w:rPr>
          <w:lang w:val="vi-VN" w:eastAsia="en-AU"/>
        </w:rPr>
        <w:t>2</w:t>
      </w:r>
      <w:r w:rsidRPr="0009045E">
        <w:rPr>
          <w:lang w:val="vi-VN" w:eastAsia="en-AU"/>
        </w:rPr>
        <w:t xml:space="preserve"> dưới dạng file json:</w:t>
      </w:r>
    </w:p>
    <w:tbl>
      <w:tblPr>
        <w:tblW w:w="9022" w:type="dxa"/>
        <w:tblCellSpacing w:w="15" w:type="dxa"/>
        <w:tblInd w:w="471" w:type="dxa"/>
        <w:tblCellMar>
          <w:top w:w="15" w:type="dxa"/>
          <w:left w:w="15" w:type="dxa"/>
          <w:bottom w:w="15" w:type="dxa"/>
          <w:right w:w="15" w:type="dxa"/>
        </w:tblCellMar>
        <w:tblLook w:val="04A0" w:firstRow="1" w:lastRow="0" w:firstColumn="1" w:lastColumn="0" w:noHBand="0" w:noVBand="1"/>
      </w:tblPr>
      <w:tblGrid>
        <w:gridCol w:w="316"/>
        <w:gridCol w:w="8706"/>
      </w:tblGrid>
      <w:tr w:rsidR="004A0B80" w:rsidRPr="004A0B80" w14:paraId="4450F5BC" w14:textId="77777777" w:rsidTr="004A0B80">
        <w:trPr>
          <w:tblCellSpacing w:w="15" w:type="dxa"/>
        </w:trPr>
        <w:tc>
          <w:tcPr>
            <w:tcW w:w="0" w:type="auto"/>
            <w:shd w:val="clear" w:color="auto" w:fill="D4D4D4"/>
            <w:vAlign w:val="center"/>
            <w:hideMark/>
          </w:tcPr>
          <w:p w14:paraId="211564B2"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t>1</w:t>
            </w:r>
          </w:p>
          <w:p w14:paraId="4CC4D33C" w14:textId="47EFAF7F" w:rsidR="004A0B80" w:rsidRPr="004A0B80" w:rsidRDefault="004A0B80" w:rsidP="00EB6403">
            <w:pPr>
              <w:spacing w:after="160" w:line="240" w:lineRule="auto"/>
              <w:ind w:firstLine="0"/>
              <w:jc w:val="center"/>
              <w:rPr>
                <w:sz w:val="24"/>
                <w:szCs w:val="24"/>
                <w:lang w:val="vi-VN"/>
              </w:rPr>
            </w:pPr>
            <w:r w:rsidRPr="004A0B80">
              <w:rPr>
                <w:sz w:val="24"/>
                <w:szCs w:val="24"/>
                <w:lang w:val="vi-VN"/>
              </w:rPr>
              <w:t>2</w:t>
            </w:r>
          </w:p>
          <w:p w14:paraId="35E88515" w14:textId="512C8502" w:rsidR="004A0B80" w:rsidRPr="004A0B80" w:rsidRDefault="004A0B80" w:rsidP="00EB6403">
            <w:pPr>
              <w:spacing w:after="160" w:line="240" w:lineRule="auto"/>
              <w:ind w:firstLine="0"/>
              <w:jc w:val="center"/>
              <w:rPr>
                <w:sz w:val="24"/>
                <w:szCs w:val="24"/>
                <w:lang w:val="vi-VN"/>
              </w:rPr>
            </w:pPr>
            <w:r w:rsidRPr="004A0B80">
              <w:rPr>
                <w:sz w:val="24"/>
                <w:szCs w:val="24"/>
                <w:lang w:val="vi-VN"/>
              </w:rPr>
              <w:t>3</w:t>
            </w:r>
          </w:p>
          <w:p w14:paraId="344639C4" w14:textId="33F790D1" w:rsidR="004A0B80" w:rsidRPr="004A0B80" w:rsidRDefault="004A0B80" w:rsidP="00EB6403">
            <w:pPr>
              <w:spacing w:after="160" w:line="240" w:lineRule="auto"/>
              <w:ind w:firstLine="0"/>
              <w:jc w:val="center"/>
              <w:rPr>
                <w:sz w:val="24"/>
                <w:szCs w:val="24"/>
                <w:lang w:val="vi-VN"/>
              </w:rPr>
            </w:pPr>
            <w:r w:rsidRPr="004A0B80">
              <w:rPr>
                <w:sz w:val="24"/>
                <w:szCs w:val="24"/>
                <w:lang w:val="vi-VN"/>
              </w:rPr>
              <w:t>4</w:t>
            </w:r>
          </w:p>
          <w:p w14:paraId="0522E475" w14:textId="3B7B7BC4" w:rsidR="004A0B80" w:rsidRPr="004A0B80" w:rsidRDefault="004A0B80" w:rsidP="00EB6403">
            <w:pPr>
              <w:spacing w:after="160" w:line="240" w:lineRule="auto"/>
              <w:ind w:firstLine="0"/>
              <w:jc w:val="center"/>
              <w:rPr>
                <w:sz w:val="24"/>
                <w:szCs w:val="24"/>
                <w:lang w:val="vi-VN"/>
              </w:rPr>
            </w:pPr>
            <w:r w:rsidRPr="004A0B80">
              <w:rPr>
                <w:sz w:val="24"/>
                <w:szCs w:val="24"/>
                <w:lang w:val="vi-VN"/>
              </w:rPr>
              <w:t>5</w:t>
            </w:r>
          </w:p>
          <w:p w14:paraId="26A2FE39" w14:textId="0B47DFE1" w:rsidR="004A0B80" w:rsidRPr="004A0B80" w:rsidRDefault="004A0B80" w:rsidP="00EB6403">
            <w:pPr>
              <w:spacing w:after="160" w:line="240" w:lineRule="auto"/>
              <w:ind w:firstLine="0"/>
              <w:jc w:val="center"/>
              <w:rPr>
                <w:sz w:val="24"/>
                <w:szCs w:val="24"/>
                <w:lang w:val="vi-VN"/>
              </w:rPr>
            </w:pPr>
            <w:r w:rsidRPr="004A0B80">
              <w:rPr>
                <w:sz w:val="24"/>
                <w:szCs w:val="24"/>
                <w:lang w:val="vi-VN"/>
              </w:rPr>
              <w:t>6</w:t>
            </w:r>
          </w:p>
          <w:p w14:paraId="55FFA081" w14:textId="5F646DC3" w:rsidR="004A0B80" w:rsidRPr="004A0B80" w:rsidRDefault="004A0B80" w:rsidP="00EB6403">
            <w:pPr>
              <w:spacing w:after="160" w:line="240" w:lineRule="auto"/>
              <w:ind w:firstLine="0"/>
              <w:jc w:val="center"/>
              <w:rPr>
                <w:sz w:val="24"/>
                <w:szCs w:val="24"/>
                <w:lang w:val="vi-VN"/>
              </w:rPr>
            </w:pPr>
            <w:r w:rsidRPr="004A0B80">
              <w:rPr>
                <w:sz w:val="24"/>
                <w:szCs w:val="24"/>
                <w:lang w:val="vi-VN"/>
              </w:rPr>
              <w:t>7</w:t>
            </w:r>
          </w:p>
          <w:p w14:paraId="4ABD5FDC" w14:textId="2AD3C66E" w:rsidR="004A0B80" w:rsidRDefault="004A0B80" w:rsidP="00EB6403">
            <w:pPr>
              <w:spacing w:after="160" w:line="240" w:lineRule="auto"/>
              <w:ind w:firstLine="0"/>
              <w:jc w:val="center"/>
              <w:rPr>
                <w:sz w:val="24"/>
                <w:szCs w:val="24"/>
                <w:lang w:val="vi-VN"/>
              </w:rPr>
            </w:pPr>
            <w:r w:rsidRPr="004A0B80">
              <w:rPr>
                <w:sz w:val="24"/>
                <w:szCs w:val="24"/>
                <w:lang w:val="vi-VN"/>
              </w:rPr>
              <w:t>8</w:t>
            </w:r>
          </w:p>
          <w:p w14:paraId="06BE2CE3" w14:textId="77777777" w:rsidR="004A0B80" w:rsidRPr="004A0B80" w:rsidRDefault="004A0B80" w:rsidP="00EB6403">
            <w:pPr>
              <w:spacing w:after="160" w:line="240" w:lineRule="auto"/>
              <w:ind w:firstLine="0"/>
              <w:jc w:val="center"/>
              <w:rPr>
                <w:sz w:val="24"/>
                <w:szCs w:val="24"/>
                <w:lang w:val="vi-VN"/>
              </w:rPr>
            </w:pPr>
          </w:p>
          <w:p w14:paraId="5E136372" w14:textId="197035B7" w:rsidR="004A0B80" w:rsidRDefault="004A0B80" w:rsidP="00EB6403">
            <w:pPr>
              <w:spacing w:after="160" w:line="240" w:lineRule="auto"/>
              <w:ind w:firstLine="0"/>
              <w:jc w:val="center"/>
              <w:rPr>
                <w:sz w:val="24"/>
                <w:szCs w:val="24"/>
                <w:lang w:val="vi-VN"/>
              </w:rPr>
            </w:pPr>
            <w:r w:rsidRPr="004A0B80">
              <w:rPr>
                <w:sz w:val="24"/>
                <w:szCs w:val="24"/>
                <w:lang w:val="vi-VN"/>
              </w:rPr>
              <w:t>9</w:t>
            </w:r>
          </w:p>
          <w:p w14:paraId="6DE11016" w14:textId="77777777" w:rsidR="004A0B80" w:rsidRPr="004A0B80" w:rsidRDefault="004A0B80" w:rsidP="00EB6403">
            <w:pPr>
              <w:spacing w:after="160" w:line="240" w:lineRule="auto"/>
              <w:ind w:firstLine="0"/>
              <w:jc w:val="center"/>
              <w:rPr>
                <w:sz w:val="24"/>
                <w:szCs w:val="24"/>
                <w:lang w:val="vi-VN"/>
              </w:rPr>
            </w:pPr>
          </w:p>
          <w:p w14:paraId="28DAF52A" w14:textId="77777777" w:rsidR="004A0B80" w:rsidRDefault="004A0B80" w:rsidP="00EB6403">
            <w:pPr>
              <w:spacing w:after="160" w:line="240" w:lineRule="auto"/>
              <w:ind w:firstLine="0"/>
              <w:jc w:val="center"/>
              <w:rPr>
                <w:sz w:val="24"/>
                <w:szCs w:val="24"/>
                <w:lang w:val="vi-VN"/>
              </w:rPr>
            </w:pPr>
            <w:r w:rsidRPr="004A0B80">
              <w:rPr>
                <w:sz w:val="24"/>
                <w:szCs w:val="24"/>
                <w:lang w:val="vi-VN"/>
              </w:rPr>
              <w:t>10</w:t>
            </w:r>
          </w:p>
          <w:p w14:paraId="36C55ED4" w14:textId="77777777" w:rsidR="004A0B80" w:rsidRPr="004A0B80" w:rsidRDefault="004A0B80" w:rsidP="00EB6403">
            <w:pPr>
              <w:spacing w:after="160" w:line="240" w:lineRule="auto"/>
              <w:ind w:firstLine="0"/>
              <w:jc w:val="center"/>
              <w:rPr>
                <w:sz w:val="24"/>
                <w:szCs w:val="24"/>
                <w:lang w:val="vi-VN"/>
              </w:rPr>
            </w:pPr>
          </w:p>
          <w:p w14:paraId="72FC238C"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t>11</w:t>
            </w:r>
          </w:p>
          <w:p w14:paraId="4DECA327"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t>12</w:t>
            </w:r>
          </w:p>
          <w:p w14:paraId="0A3BDB39"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lastRenderedPageBreak/>
              <w:t>13</w:t>
            </w:r>
          </w:p>
          <w:p w14:paraId="3555DB32"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t>14</w:t>
            </w:r>
          </w:p>
          <w:p w14:paraId="39C6DD90"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t>15</w:t>
            </w:r>
          </w:p>
          <w:p w14:paraId="1D2EB355"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t>16</w:t>
            </w:r>
          </w:p>
          <w:p w14:paraId="23A28B70" w14:textId="77777777" w:rsidR="004A0B80" w:rsidRDefault="004A0B80" w:rsidP="00EB6403">
            <w:pPr>
              <w:spacing w:after="160" w:line="240" w:lineRule="auto"/>
              <w:ind w:firstLine="0"/>
              <w:jc w:val="center"/>
              <w:rPr>
                <w:sz w:val="24"/>
                <w:szCs w:val="24"/>
                <w:lang w:val="vi-VN"/>
              </w:rPr>
            </w:pPr>
            <w:r w:rsidRPr="004A0B80">
              <w:rPr>
                <w:sz w:val="24"/>
                <w:szCs w:val="24"/>
                <w:lang w:val="vi-VN"/>
              </w:rPr>
              <w:t>17</w:t>
            </w:r>
          </w:p>
          <w:p w14:paraId="4C10D72B" w14:textId="77777777" w:rsidR="004A0B80" w:rsidRPr="004A0B80" w:rsidRDefault="004A0B80" w:rsidP="00EB6403">
            <w:pPr>
              <w:spacing w:after="160" w:line="240" w:lineRule="auto"/>
              <w:ind w:firstLine="0"/>
              <w:jc w:val="center"/>
              <w:rPr>
                <w:sz w:val="24"/>
                <w:szCs w:val="24"/>
                <w:lang w:val="vi-VN"/>
              </w:rPr>
            </w:pPr>
          </w:p>
          <w:p w14:paraId="2DCC0D13" w14:textId="77777777" w:rsidR="004A0B80" w:rsidRDefault="004A0B80" w:rsidP="00EB6403">
            <w:pPr>
              <w:spacing w:after="160" w:line="240" w:lineRule="auto"/>
              <w:ind w:firstLine="0"/>
              <w:jc w:val="center"/>
              <w:rPr>
                <w:sz w:val="24"/>
                <w:szCs w:val="24"/>
                <w:lang w:val="vi-VN"/>
              </w:rPr>
            </w:pPr>
            <w:r w:rsidRPr="004A0B80">
              <w:rPr>
                <w:sz w:val="24"/>
                <w:szCs w:val="24"/>
                <w:lang w:val="vi-VN"/>
              </w:rPr>
              <w:t>18</w:t>
            </w:r>
          </w:p>
          <w:p w14:paraId="5D4824C8" w14:textId="77777777" w:rsidR="004A0B80" w:rsidRPr="004A0B80" w:rsidRDefault="004A0B80" w:rsidP="00EB6403">
            <w:pPr>
              <w:spacing w:after="160" w:line="240" w:lineRule="auto"/>
              <w:ind w:firstLine="0"/>
              <w:jc w:val="center"/>
              <w:rPr>
                <w:sz w:val="24"/>
                <w:szCs w:val="24"/>
                <w:lang w:val="vi-VN"/>
              </w:rPr>
            </w:pPr>
          </w:p>
          <w:p w14:paraId="081E4D06"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t>19</w:t>
            </w:r>
          </w:p>
          <w:p w14:paraId="0D7D9EB9"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t>20</w:t>
            </w:r>
          </w:p>
          <w:p w14:paraId="273ED3E2"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t>21</w:t>
            </w:r>
          </w:p>
          <w:p w14:paraId="3053532E"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t>22</w:t>
            </w:r>
          </w:p>
          <w:p w14:paraId="07AAC988"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t>23</w:t>
            </w:r>
          </w:p>
          <w:p w14:paraId="3E021443"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t>24</w:t>
            </w:r>
          </w:p>
          <w:p w14:paraId="70D02E78" w14:textId="77777777" w:rsidR="004A0B80" w:rsidRDefault="004A0B80" w:rsidP="00EB6403">
            <w:pPr>
              <w:spacing w:after="160" w:line="240" w:lineRule="auto"/>
              <w:ind w:firstLine="0"/>
              <w:jc w:val="center"/>
              <w:rPr>
                <w:sz w:val="24"/>
                <w:szCs w:val="24"/>
                <w:lang w:val="vi-VN"/>
              </w:rPr>
            </w:pPr>
            <w:r w:rsidRPr="004A0B80">
              <w:rPr>
                <w:sz w:val="24"/>
                <w:szCs w:val="24"/>
                <w:lang w:val="vi-VN"/>
              </w:rPr>
              <w:t>25</w:t>
            </w:r>
          </w:p>
          <w:p w14:paraId="12989FEC" w14:textId="77777777" w:rsidR="004A0B80" w:rsidRPr="004A0B80" w:rsidRDefault="004A0B80" w:rsidP="00EB6403">
            <w:pPr>
              <w:spacing w:after="160" w:line="240" w:lineRule="auto"/>
              <w:ind w:firstLine="0"/>
              <w:jc w:val="center"/>
              <w:rPr>
                <w:sz w:val="24"/>
                <w:szCs w:val="24"/>
                <w:lang w:val="vi-VN"/>
              </w:rPr>
            </w:pPr>
          </w:p>
          <w:p w14:paraId="7D93B384"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t>26</w:t>
            </w:r>
          </w:p>
          <w:p w14:paraId="265ACDF5"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t>27</w:t>
            </w:r>
          </w:p>
          <w:p w14:paraId="049C055A"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t>28</w:t>
            </w:r>
          </w:p>
          <w:p w14:paraId="7085FCE6"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t>29</w:t>
            </w:r>
          </w:p>
          <w:p w14:paraId="5F43EE07"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t>30</w:t>
            </w:r>
          </w:p>
          <w:p w14:paraId="4C0F60BA"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t>31</w:t>
            </w:r>
          </w:p>
          <w:p w14:paraId="04FEA5C7"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t>32</w:t>
            </w:r>
          </w:p>
          <w:p w14:paraId="382A6D7A" w14:textId="77777777" w:rsidR="004A0B80" w:rsidRDefault="004A0B80" w:rsidP="00EB6403">
            <w:pPr>
              <w:spacing w:after="160" w:line="240" w:lineRule="auto"/>
              <w:ind w:firstLine="0"/>
              <w:jc w:val="center"/>
              <w:rPr>
                <w:sz w:val="24"/>
                <w:szCs w:val="24"/>
                <w:lang w:val="vi-VN"/>
              </w:rPr>
            </w:pPr>
            <w:r w:rsidRPr="004A0B80">
              <w:rPr>
                <w:sz w:val="24"/>
                <w:szCs w:val="24"/>
                <w:lang w:val="vi-VN"/>
              </w:rPr>
              <w:t>33</w:t>
            </w:r>
          </w:p>
          <w:p w14:paraId="4FB1769F" w14:textId="77777777" w:rsidR="00567C2C" w:rsidRPr="004A0B80" w:rsidRDefault="00567C2C" w:rsidP="00EB6403">
            <w:pPr>
              <w:spacing w:after="160" w:line="240" w:lineRule="auto"/>
              <w:ind w:firstLine="0"/>
              <w:jc w:val="center"/>
              <w:rPr>
                <w:sz w:val="24"/>
                <w:szCs w:val="24"/>
                <w:lang w:val="vi-VN"/>
              </w:rPr>
            </w:pPr>
          </w:p>
          <w:p w14:paraId="4EB6C546" w14:textId="77777777" w:rsidR="004A0B80" w:rsidRDefault="004A0B80" w:rsidP="00EB6403">
            <w:pPr>
              <w:spacing w:after="160" w:line="240" w:lineRule="auto"/>
              <w:ind w:firstLine="0"/>
              <w:jc w:val="center"/>
              <w:rPr>
                <w:sz w:val="24"/>
                <w:szCs w:val="24"/>
                <w:lang w:val="vi-VN"/>
              </w:rPr>
            </w:pPr>
            <w:r w:rsidRPr="004A0B80">
              <w:rPr>
                <w:sz w:val="24"/>
                <w:szCs w:val="24"/>
                <w:lang w:val="vi-VN"/>
              </w:rPr>
              <w:t>34</w:t>
            </w:r>
          </w:p>
          <w:p w14:paraId="6832EBAC" w14:textId="77777777" w:rsidR="00567C2C" w:rsidRPr="004A0B80" w:rsidRDefault="00567C2C" w:rsidP="00EB6403">
            <w:pPr>
              <w:spacing w:after="160" w:line="240" w:lineRule="auto"/>
              <w:ind w:firstLine="0"/>
              <w:jc w:val="center"/>
              <w:rPr>
                <w:sz w:val="24"/>
                <w:szCs w:val="24"/>
                <w:lang w:val="vi-VN"/>
              </w:rPr>
            </w:pPr>
          </w:p>
          <w:p w14:paraId="54BAF41B"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t>35</w:t>
            </w:r>
          </w:p>
          <w:p w14:paraId="23339C4F"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t>36</w:t>
            </w:r>
          </w:p>
          <w:p w14:paraId="0E0036C7" w14:textId="77777777" w:rsidR="004A0B80" w:rsidRPr="004A0B80" w:rsidRDefault="004A0B80" w:rsidP="00EB6403">
            <w:pPr>
              <w:spacing w:after="160" w:line="240" w:lineRule="auto"/>
              <w:ind w:firstLine="0"/>
              <w:jc w:val="center"/>
              <w:rPr>
                <w:sz w:val="24"/>
                <w:szCs w:val="24"/>
                <w:lang w:val="vi-VN"/>
              </w:rPr>
            </w:pPr>
            <w:r w:rsidRPr="004A0B80">
              <w:rPr>
                <w:sz w:val="24"/>
                <w:szCs w:val="24"/>
                <w:lang w:val="vi-VN"/>
              </w:rPr>
              <w:t>37</w:t>
            </w:r>
          </w:p>
        </w:tc>
        <w:tc>
          <w:tcPr>
            <w:tcW w:w="0" w:type="auto"/>
            <w:shd w:val="clear" w:color="auto" w:fill="D4D4D4"/>
            <w:vAlign w:val="center"/>
            <w:hideMark/>
          </w:tcPr>
          <w:p w14:paraId="39422CFC"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lastRenderedPageBreak/>
              <w:t>{</w:t>
            </w:r>
          </w:p>
          <w:p w14:paraId="3AC49E55"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"primary_target": "http://example.com",</w:t>
            </w:r>
          </w:p>
          <w:p w14:paraId="23FAF41A"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"findings": [</w:t>
            </w:r>
          </w:p>
          <w:p w14:paraId="6D735F63"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w:t>
            </w:r>
          </w:p>
          <w:p w14:paraId="7E1F3FEA"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"template": "azure-domain-tenant",</w:t>
            </w:r>
          </w:p>
          <w:p w14:paraId="0FE3E407"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"severity": "info",</w:t>
            </w:r>
          </w:p>
          <w:p w14:paraId="34AFA94D"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"confidence": "medium",</w:t>
            </w:r>
          </w:p>
          <w:p w14:paraId="2E94C9CD" w14:textId="77777777" w:rsidR="004A0B80" w:rsidRDefault="004A0B80" w:rsidP="00EB6403">
            <w:pPr>
              <w:spacing w:after="160" w:line="240" w:lineRule="auto"/>
              <w:ind w:firstLine="0"/>
              <w:jc w:val="left"/>
              <w:rPr>
                <w:sz w:val="24"/>
                <w:szCs w:val="24"/>
                <w:lang w:val="vi-VN"/>
              </w:rPr>
            </w:pPr>
            <w:r w:rsidRPr="004A0B80">
              <w:rPr>
                <w:sz w:val="24"/>
                <w:szCs w:val="24"/>
                <w:lang w:val="vi-VN"/>
              </w:rPr>
              <w:t xml:space="preserve">      "evidence": "Phát hiện liên kết đến cấu hình OpenID của Microsoft cho tên miền </w:t>
            </w:r>
          </w:p>
          <w:p w14:paraId="51FEB0C2" w14:textId="46CFD7C0" w:rsidR="004A0B80" w:rsidRPr="004A0B80" w:rsidRDefault="004A0B80" w:rsidP="00EB6403">
            <w:pPr>
              <w:spacing w:after="160" w:line="240" w:lineRule="auto"/>
              <w:ind w:firstLine="0"/>
              <w:jc w:val="left"/>
              <w:rPr>
                <w:sz w:val="24"/>
                <w:szCs w:val="24"/>
                <w:lang w:val="vi-VN"/>
              </w:rPr>
            </w:pPr>
            <w:r w:rsidRPr="004A0B80">
              <w:rPr>
                <w:sz w:val="24"/>
                <w:szCs w:val="24"/>
                <w:lang w:val="vi-VN"/>
              </w:rPr>
              <w:t>example.com.",</w:t>
            </w:r>
          </w:p>
          <w:p w14:paraId="51DB803C" w14:textId="77777777" w:rsidR="004A0B80" w:rsidRDefault="004A0B80" w:rsidP="00EB6403">
            <w:pPr>
              <w:spacing w:after="160" w:line="240" w:lineRule="auto"/>
              <w:ind w:firstLine="0"/>
              <w:jc w:val="left"/>
              <w:rPr>
                <w:sz w:val="24"/>
                <w:szCs w:val="24"/>
                <w:lang w:val="vi-VN"/>
              </w:rPr>
            </w:pPr>
            <w:r w:rsidRPr="004A0B80">
              <w:rPr>
                <w:sz w:val="24"/>
                <w:szCs w:val="24"/>
                <w:lang w:val="vi-VN"/>
              </w:rPr>
              <w:t xml:space="preserve">      "description": "Tên miền này có thể liên kết với dịch vụ Azure, có thể dẫn đến rủi ro </w:t>
            </w:r>
          </w:p>
          <w:p w14:paraId="32CFEEC0" w14:textId="1D0E8A47" w:rsidR="004A0B80" w:rsidRPr="004A0B80" w:rsidRDefault="004A0B80" w:rsidP="00EB6403">
            <w:pPr>
              <w:spacing w:after="160" w:line="240" w:lineRule="auto"/>
              <w:ind w:firstLine="0"/>
              <w:jc w:val="left"/>
              <w:rPr>
                <w:sz w:val="24"/>
                <w:szCs w:val="24"/>
                <w:lang w:val="vi-VN"/>
              </w:rPr>
            </w:pPr>
            <w:r w:rsidRPr="004A0B80">
              <w:rPr>
                <w:sz w:val="24"/>
                <w:szCs w:val="24"/>
                <w:lang w:val="vi-VN"/>
              </w:rPr>
              <w:t>bảo mật nếu không được cấu hình đúng.",</w:t>
            </w:r>
          </w:p>
          <w:p w14:paraId="74368B97" w14:textId="77777777" w:rsidR="004A0B80" w:rsidRDefault="004A0B80" w:rsidP="00EB6403">
            <w:pPr>
              <w:spacing w:after="160" w:line="240" w:lineRule="auto"/>
              <w:ind w:firstLine="0"/>
              <w:jc w:val="left"/>
              <w:rPr>
                <w:sz w:val="24"/>
                <w:szCs w:val="24"/>
                <w:lang w:val="vi-VN"/>
              </w:rPr>
            </w:pPr>
            <w:r w:rsidRPr="004A0B80">
              <w:rPr>
                <w:sz w:val="24"/>
                <w:szCs w:val="24"/>
                <w:lang w:val="vi-VN"/>
              </w:rPr>
              <w:t xml:space="preserve">      "remediation": "Kiểm tra và cấu hình lại các thiết lập bảo mật cho dịch vụ Azure liên </w:t>
            </w:r>
          </w:p>
          <w:p w14:paraId="6E070148" w14:textId="4CD3CB99" w:rsidR="004A0B80" w:rsidRPr="004A0B80" w:rsidRDefault="004A0B80" w:rsidP="00EB6403">
            <w:pPr>
              <w:spacing w:after="160" w:line="240" w:lineRule="auto"/>
              <w:ind w:firstLine="0"/>
              <w:jc w:val="left"/>
              <w:rPr>
                <w:sz w:val="24"/>
                <w:szCs w:val="24"/>
                <w:lang w:val="vi-VN"/>
              </w:rPr>
            </w:pPr>
            <w:r w:rsidRPr="004A0B80">
              <w:rPr>
                <w:sz w:val="24"/>
                <w:szCs w:val="24"/>
                <w:lang w:val="vi-VN"/>
              </w:rPr>
              <w:t>quan đến tên miền này."</w:t>
            </w:r>
          </w:p>
          <w:p w14:paraId="1DC91694"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w:t>
            </w:r>
          </w:p>
          <w:p w14:paraId="4673E323"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w:t>
            </w:r>
          </w:p>
          <w:p w14:paraId="66DD9878"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lastRenderedPageBreak/>
              <w:t xml:space="preserve">      "template": "external-service-interaction",</w:t>
            </w:r>
          </w:p>
          <w:p w14:paraId="5E2F1CDE"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"severity": "info",</w:t>
            </w:r>
          </w:p>
          <w:p w14:paraId="5073525B"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"confidence": "medium",</w:t>
            </w:r>
          </w:p>
          <w:p w14:paraId="732B4180"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"evidence": "Có nhiều tương tác với dịch vụ bên ngoài từ http://example.com.",</w:t>
            </w:r>
          </w:p>
          <w:p w14:paraId="75705E33" w14:textId="77777777" w:rsidR="004A0B80" w:rsidRDefault="004A0B80" w:rsidP="00EB6403">
            <w:pPr>
              <w:spacing w:after="160" w:line="240" w:lineRule="auto"/>
              <w:ind w:firstLine="0"/>
              <w:jc w:val="left"/>
              <w:rPr>
                <w:sz w:val="24"/>
                <w:szCs w:val="24"/>
                <w:lang w:val="vi-VN"/>
              </w:rPr>
            </w:pPr>
            <w:r w:rsidRPr="004A0B80">
              <w:rPr>
                <w:sz w:val="24"/>
                <w:szCs w:val="24"/>
                <w:lang w:val="vi-VN"/>
              </w:rPr>
              <w:t xml:space="preserve">      "description": "Tương tác với dịch vụ bên ngoài có thể tạo ra rủi ro bảo mật nếu </w:t>
            </w:r>
          </w:p>
          <w:p w14:paraId="5D7CC089" w14:textId="6B9605FB" w:rsidR="004A0B80" w:rsidRPr="004A0B80" w:rsidRDefault="004A0B80" w:rsidP="00EB6403">
            <w:pPr>
              <w:spacing w:after="160" w:line="240" w:lineRule="auto"/>
              <w:ind w:firstLine="0"/>
              <w:jc w:val="left"/>
              <w:rPr>
                <w:sz w:val="24"/>
                <w:szCs w:val="24"/>
                <w:lang w:val="vi-VN"/>
              </w:rPr>
            </w:pPr>
            <w:r w:rsidRPr="004A0B80">
              <w:rPr>
                <w:sz w:val="24"/>
                <w:szCs w:val="24"/>
                <w:lang w:val="vi-VN"/>
              </w:rPr>
              <w:t>không được kiểm soát.",</w:t>
            </w:r>
          </w:p>
          <w:p w14:paraId="33BE8908" w14:textId="77777777" w:rsidR="004A0B80" w:rsidRDefault="004A0B80" w:rsidP="00EB6403">
            <w:pPr>
              <w:spacing w:after="160" w:line="240" w:lineRule="auto"/>
              <w:ind w:firstLine="0"/>
              <w:jc w:val="left"/>
              <w:rPr>
                <w:sz w:val="24"/>
                <w:szCs w:val="24"/>
                <w:lang w:val="vi-VN"/>
              </w:rPr>
            </w:pPr>
            <w:r w:rsidRPr="004A0B80">
              <w:rPr>
                <w:sz w:val="24"/>
                <w:szCs w:val="24"/>
                <w:lang w:val="vi-VN"/>
              </w:rPr>
              <w:t xml:space="preserve">      "remediation": "Đánh giá và giám sát các tương tác với dịch vụ bên ngoài để đảm bảo </w:t>
            </w:r>
          </w:p>
          <w:p w14:paraId="15F33D7C" w14:textId="33B7F854" w:rsidR="004A0B80" w:rsidRPr="004A0B80" w:rsidRDefault="004A0B80" w:rsidP="00EB6403">
            <w:pPr>
              <w:spacing w:after="160" w:line="240" w:lineRule="auto"/>
              <w:ind w:firstLine="0"/>
              <w:jc w:val="left"/>
              <w:rPr>
                <w:sz w:val="24"/>
                <w:szCs w:val="24"/>
                <w:lang w:val="vi-VN"/>
              </w:rPr>
            </w:pPr>
            <w:r w:rsidRPr="004A0B80">
              <w:rPr>
                <w:sz w:val="24"/>
                <w:szCs w:val="24"/>
                <w:lang w:val="vi-VN"/>
              </w:rPr>
              <w:t>an toàn."</w:t>
            </w:r>
          </w:p>
          <w:p w14:paraId="2F8A7F3C"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w:t>
            </w:r>
          </w:p>
          <w:p w14:paraId="6F3FFBAF"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w:t>
            </w:r>
          </w:p>
          <w:p w14:paraId="04A74F14"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"template": "waf-detect:akamai",</w:t>
            </w:r>
          </w:p>
          <w:p w14:paraId="21917853"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"severity": "info",</w:t>
            </w:r>
          </w:p>
          <w:p w14:paraId="64C1DB9F"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"confidence": "medium",</w:t>
            </w:r>
          </w:p>
          <w:p w14:paraId="7C1349EF"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"evidence": "Phát hiện WAF của Akamai đang bảo vệ http://example.com.",</w:t>
            </w:r>
          </w:p>
          <w:p w14:paraId="04778458" w14:textId="77777777" w:rsidR="004A0B80" w:rsidRDefault="004A0B80" w:rsidP="00EB6403">
            <w:pPr>
              <w:spacing w:after="160" w:line="240" w:lineRule="auto"/>
              <w:ind w:firstLine="0"/>
              <w:jc w:val="left"/>
              <w:rPr>
                <w:sz w:val="24"/>
                <w:szCs w:val="24"/>
                <w:lang w:val="vi-VN"/>
              </w:rPr>
            </w:pPr>
            <w:r w:rsidRPr="004A0B80">
              <w:rPr>
                <w:sz w:val="24"/>
                <w:szCs w:val="24"/>
                <w:lang w:val="vi-VN"/>
              </w:rPr>
              <w:t xml:space="preserve">      "description": "Sử dụng WAF có thể giúp bảo vệ ứng dụng web khỏi các cuộc tấn </w:t>
            </w:r>
          </w:p>
          <w:p w14:paraId="0B085A9A" w14:textId="2F9BBB91" w:rsidR="004A0B80" w:rsidRPr="004A0B80" w:rsidRDefault="004A0B80" w:rsidP="00EB6403">
            <w:pPr>
              <w:spacing w:after="160" w:line="240" w:lineRule="auto"/>
              <w:ind w:firstLine="0"/>
              <w:jc w:val="left"/>
              <w:rPr>
                <w:sz w:val="24"/>
                <w:szCs w:val="24"/>
                <w:lang w:val="vi-VN"/>
              </w:rPr>
            </w:pPr>
            <w:r w:rsidRPr="004A0B80">
              <w:rPr>
                <w:sz w:val="24"/>
                <w:szCs w:val="24"/>
                <w:lang w:val="vi-VN"/>
              </w:rPr>
              <w:t>công, nhưng cần đảm bảo cấu hình đúng.",</w:t>
            </w:r>
          </w:p>
          <w:p w14:paraId="5A887453"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"remediation": "Kiểm tra cấu hình WAF để đảm bảo nó đang hoạt động hiệu quả."</w:t>
            </w:r>
          </w:p>
          <w:p w14:paraId="3FE37EB3"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w:t>
            </w:r>
          </w:p>
          <w:p w14:paraId="15807E1C"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w:t>
            </w:r>
          </w:p>
          <w:p w14:paraId="7D72ACEB"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"template": "request-based-interaction:dns",</w:t>
            </w:r>
          </w:p>
          <w:p w14:paraId="3360AEC7"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"severity": "info",</w:t>
            </w:r>
          </w:p>
          <w:p w14:paraId="1F1DE86E"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"confidence": "medium",</w:t>
            </w:r>
          </w:p>
          <w:p w14:paraId="596A7929"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"evidence": "Có tương tác dựa trên yêu cầu DNS từ http://example.com.",</w:t>
            </w:r>
          </w:p>
          <w:p w14:paraId="0770FFF9" w14:textId="77777777" w:rsidR="004A0B80" w:rsidRDefault="004A0B80" w:rsidP="00EB6403">
            <w:pPr>
              <w:spacing w:after="160" w:line="240" w:lineRule="auto"/>
              <w:ind w:firstLine="0"/>
              <w:jc w:val="left"/>
              <w:rPr>
                <w:sz w:val="24"/>
                <w:szCs w:val="24"/>
                <w:lang w:val="vi-VN"/>
              </w:rPr>
            </w:pPr>
            <w:r w:rsidRPr="004A0B80">
              <w:rPr>
                <w:sz w:val="24"/>
                <w:szCs w:val="24"/>
                <w:lang w:val="vi-VN"/>
              </w:rPr>
              <w:t xml:space="preserve">      "description": "Tương tác DNS có thể tiết lộ thông tin nhạy cảm nếu không được bảo </w:t>
            </w:r>
          </w:p>
          <w:p w14:paraId="64B6F262" w14:textId="79167388" w:rsidR="004A0B80" w:rsidRPr="004A0B80" w:rsidRDefault="004A0B80" w:rsidP="00EB6403">
            <w:pPr>
              <w:spacing w:after="160" w:line="240" w:lineRule="auto"/>
              <w:ind w:firstLine="0"/>
              <w:jc w:val="left"/>
              <w:rPr>
                <w:sz w:val="24"/>
                <w:szCs w:val="24"/>
                <w:lang w:val="vi-VN"/>
              </w:rPr>
            </w:pPr>
            <w:r w:rsidRPr="004A0B80">
              <w:rPr>
                <w:sz w:val="24"/>
                <w:szCs w:val="24"/>
                <w:lang w:val="vi-VN"/>
              </w:rPr>
              <w:t>vệ.",</w:t>
            </w:r>
          </w:p>
          <w:p w14:paraId="090B8AF5" w14:textId="77777777" w:rsidR="00567C2C" w:rsidRDefault="004A0B80" w:rsidP="00EB6403">
            <w:pPr>
              <w:spacing w:after="160" w:line="240" w:lineRule="auto"/>
              <w:ind w:firstLine="0"/>
              <w:jc w:val="left"/>
              <w:rPr>
                <w:sz w:val="24"/>
                <w:szCs w:val="24"/>
                <w:lang w:val="vi-VN"/>
              </w:rPr>
            </w:pPr>
            <w:r w:rsidRPr="004A0B80">
              <w:rPr>
                <w:sz w:val="24"/>
                <w:szCs w:val="24"/>
                <w:lang w:val="vi-VN"/>
              </w:rPr>
              <w:t xml:space="preserve">      "remediation": "Đảm bảo rằng các yêu cầu DNS được bảo mật và không tiết lộ thông </w:t>
            </w:r>
          </w:p>
          <w:p w14:paraId="597D874C" w14:textId="662087ED" w:rsidR="004A0B80" w:rsidRPr="004A0B80" w:rsidRDefault="004A0B80" w:rsidP="00EB6403">
            <w:pPr>
              <w:spacing w:after="160" w:line="240" w:lineRule="auto"/>
              <w:ind w:firstLine="0"/>
              <w:jc w:val="left"/>
              <w:rPr>
                <w:sz w:val="24"/>
                <w:szCs w:val="24"/>
                <w:lang w:val="vi-VN"/>
              </w:rPr>
            </w:pPr>
            <w:r w:rsidRPr="004A0B80">
              <w:rPr>
                <w:sz w:val="24"/>
                <w:szCs w:val="24"/>
                <w:lang w:val="vi-VN"/>
              </w:rPr>
              <w:t>tin nhạy cảm."</w:t>
            </w:r>
          </w:p>
          <w:p w14:paraId="3FBC4574"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w:t>
            </w:r>
          </w:p>
          <w:p w14:paraId="34C13AA0"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 xml:space="preserve">  ]</w:t>
            </w:r>
          </w:p>
          <w:p w14:paraId="73F2CA8A" w14:textId="77777777" w:rsidR="004A0B80" w:rsidRPr="004A0B80" w:rsidRDefault="004A0B80" w:rsidP="00EB6403">
            <w:pPr>
              <w:spacing w:after="160" w:line="240" w:lineRule="auto"/>
              <w:ind w:firstLine="0"/>
              <w:jc w:val="left"/>
              <w:rPr>
                <w:sz w:val="24"/>
                <w:szCs w:val="24"/>
                <w:lang w:val="vi-VN"/>
              </w:rPr>
            </w:pPr>
            <w:r w:rsidRPr="004A0B80">
              <w:rPr>
                <w:sz w:val="24"/>
                <w:szCs w:val="24"/>
                <w:lang w:val="vi-VN"/>
              </w:rPr>
              <w:t>}</w:t>
            </w:r>
          </w:p>
        </w:tc>
      </w:tr>
    </w:tbl>
    <w:p w14:paraId="250075F3" w14:textId="32FACC11" w:rsidR="005B39E8" w:rsidRDefault="005B39E8" w:rsidP="00E34FCB">
      <w:pPr>
        <w:pStyle w:val="Tiliuthamkho"/>
        <w:ind w:left="0" w:firstLine="0"/>
        <w:jc w:val="both"/>
        <w:rPr>
          <w:lang w:val="vi-VN"/>
        </w:rPr>
      </w:pPr>
    </w:p>
    <w:p w14:paraId="10DCE7F9" w14:textId="77777777" w:rsidR="00246983" w:rsidRPr="00EB3DB1" w:rsidRDefault="00246983" w:rsidP="00EB3DB1">
      <w:pPr>
        <w:pStyle w:val="Tiliuthamkho"/>
        <w:jc w:val="both"/>
        <w:rPr>
          <w:lang w:val="vi-VN"/>
        </w:rPr>
      </w:pPr>
    </w:p>
    <w:sectPr w:rsidR="00246983" w:rsidRPr="00EB3DB1" w:rsidSect="009E1B34">
      <w:footerReference w:type="default" r:id="rId80"/>
      <w:footerReference w:type="first" r:id="rId81"/>
      <w:pgSz w:w="11906" w:h="16838"/>
      <w:pgMar w:top="1134" w:right="851" w:bottom="1134" w:left="1701" w:header="709"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D1E5C5" w14:textId="77777777" w:rsidR="00141C9E" w:rsidRDefault="00141C9E" w:rsidP="00FD4862">
      <w:pPr>
        <w:spacing w:line="240" w:lineRule="auto"/>
      </w:pPr>
      <w:r>
        <w:separator/>
      </w:r>
    </w:p>
  </w:endnote>
  <w:endnote w:type="continuationSeparator" w:id="0">
    <w:p w14:paraId="2D5B1F59" w14:textId="77777777" w:rsidR="00141C9E" w:rsidRDefault="00141C9E" w:rsidP="00FD48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F2F72" w14:textId="77777777" w:rsidR="00AC1A1D" w:rsidRDefault="00AC1A1D" w:rsidP="00B33A8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2E19A" w14:textId="77777777" w:rsidR="00AC1A1D" w:rsidRDefault="00AC1A1D" w:rsidP="00B33A81">
    <w:pPr>
      <w:pStyle w:val="Footer"/>
      <w:jc w:val="center"/>
    </w:pPr>
    <w:r>
      <w:fldChar w:fldCharType="begin"/>
    </w:r>
    <w:r>
      <w:instrText xml:space="preserve"> PAGE   \* MERGEFORMAT </w:instrText>
    </w:r>
    <w:r>
      <w:fldChar w:fldCharType="separate"/>
    </w:r>
    <w:r w:rsidR="00D06F00">
      <w:rPr>
        <w:noProof/>
      </w:rPr>
      <w:t>i</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428BF" w14:textId="77777777" w:rsidR="00AC1A1D" w:rsidRDefault="00AC1A1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46A4C5" w14:textId="3BA3CBD5" w:rsidR="00AC1A1D" w:rsidRDefault="00AC1A1D" w:rsidP="00B33A81">
    <w:pPr>
      <w:pStyle w:val="Footer"/>
      <w:jc w:val="center"/>
    </w:pPr>
    <w:r>
      <w:fldChar w:fldCharType="begin"/>
    </w:r>
    <w:r>
      <w:instrText xml:space="preserve"> PAGE   \* MERGEFORMAT </w:instrText>
    </w:r>
    <w:r>
      <w:fldChar w:fldCharType="separate"/>
    </w:r>
    <w:r w:rsidR="00D06F00">
      <w:rPr>
        <w:noProof/>
      </w:rPr>
      <w:t>44</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B6E32" w14:textId="77777777" w:rsidR="00AC1A1D" w:rsidRDefault="00AC1A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46A0C4" w14:textId="77777777" w:rsidR="00141C9E" w:rsidRDefault="00141C9E" w:rsidP="00FD4862">
      <w:pPr>
        <w:spacing w:line="240" w:lineRule="auto"/>
      </w:pPr>
      <w:r>
        <w:separator/>
      </w:r>
    </w:p>
  </w:footnote>
  <w:footnote w:type="continuationSeparator" w:id="0">
    <w:p w14:paraId="5E6426BC" w14:textId="77777777" w:rsidR="00141C9E" w:rsidRDefault="00141C9E" w:rsidP="00FD48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F7C6D"/>
    <w:multiLevelType w:val="multilevel"/>
    <w:tmpl w:val="37CAC8B8"/>
    <w:lvl w:ilvl="0">
      <w:start w:val="1"/>
      <w:numFmt w:val="bullet"/>
      <w:lvlText w:val=""/>
      <w:lvlJc w:val="left"/>
      <w:pPr>
        <w:tabs>
          <w:tab w:val="num" w:pos="1069"/>
        </w:tabs>
        <w:ind w:left="1069" w:hanging="360"/>
      </w:pPr>
      <w:rPr>
        <w:rFonts w:ascii="Symbol" w:hAnsi="Symbol" w:hint="default"/>
        <w:sz w:val="28"/>
        <w:szCs w:val="44"/>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 w15:restartNumberingAfterBreak="0">
    <w:nsid w:val="02BE5CE1"/>
    <w:multiLevelType w:val="multilevel"/>
    <w:tmpl w:val="E50EF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83D9C"/>
    <w:multiLevelType w:val="multilevel"/>
    <w:tmpl w:val="910E3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55F28"/>
    <w:multiLevelType w:val="multilevel"/>
    <w:tmpl w:val="37CAC8B8"/>
    <w:lvl w:ilvl="0">
      <w:start w:val="1"/>
      <w:numFmt w:val="bullet"/>
      <w:lvlText w:val=""/>
      <w:lvlJc w:val="left"/>
      <w:pPr>
        <w:tabs>
          <w:tab w:val="num" w:pos="1069"/>
        </w:tabs>
        <w:ind w:left="1069" w:hanging="360"/>
      </w:pPr>
      <w:rPr>
        <w:rFonts w:ascii="Symbol" w:hAnsi="Symbol" w:hint="default"/>
        <w:sz w:val="28"/>
        <w:szCs w:val="44"/>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 w15:restartNumberingAfterBreak="0">
    <w:nsid w:val="043228BE"/>
    <w:multiLevelType w:val="multilevel"/>
    <w:tmpl w:val="80D6026E"/>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5" w15:restartNumberingAfterBreak="0">
    <w:nsid w:val="04387A52"/>
    <w:multiLevelType w:val="multilevel"/>
    <w:tmpl w:val="57D4C79E"/>
    <w:styleLink w:val="UListHanging"/>
    <w:lvl w:ilvl="0">
      <w:start w:val="1"/>
      <w:numFmt w:val="bullet"/>
      <w:suff w:val="space"/>
      <w:lvlText w:val=""/>
      <w:lvlJc w:val="left"/>
      <w:pPr>
        <w:ind w:left="0" w:firstLine="709"/>
      </w:pPr>
      <w:rPr>
        <w:rFonts w:ascii="Symbol" w:hAnsi="Symbol" w:hint="default"/>
        <w:color w:val="auto"/>
      </w:rPr>
    </w:lvl>
    <w:lvl w:ilvl="1">
      <w:start w:val="1"/>
      <w:numFmt w:val="bullet"/>
      <w:lvlText w:val=""/>
      <w:lvlJc w:val="left"/>
      <w:pPr>
        <w:ind w:left="992" w:hanging="283"/>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44E4B2C"/>
    <w:multiLevelType w:val="hybridMultilevel"/>
    <w:tmpl w:val="868E9652"/>
    <w:lvl w:ilvl="0" w:tplc="DFFE9F66">
      <w:start w:val="1"/>
      <w:numFmt w:val="decimal"/>
      <w:lvlText w:val="%1."/>
      <w:lvlJc w:val="left"/>
      <w:pPr>
        <w:ind w:left="2060" w:hanging="360"/>
      </w:pPr>
      <w:rPr>
        <w:rFonts w:hint="default"/>
      </w:rPr>
    </w:lvl>
    <w:lvl w:ilvl="1" w:tplc="04090019" w:tentative="1">
      <w:start w:val="1"/>
      <w:numFmt w:val="lowerLetter"/>
      <w:lvlText w:val="%2."/>
      <w:lvlJc w:val="left"/>
      <w:pPr>
        <w:ind w:left="2780" w:hanging="360"/>
      </w:pPr>
    </w:lvl>
    <w:lvl w:ilvl="2" w:tplc="0409001B" w:tentative="1">
      <w:start w:val="1"/>
      <w:numFmt w:val="lowerRoman"/>
      <w:lvlText w:val="%3."/>
      <w:lvlJc w:val="right"/>
      <w:pPr>
        <w:ind w:left="3500" w:hanging="180"/>
      </w:pPr>
    </w:lvl>
    <w:lvl w:ilvl="3" w:tplc="0409000F" w:tentative="1">
      <w:start w:val="1"/>
      <w:numFmt w:val="decimal"/>
      <w:lvlText w:val="%4."/>
      <w:lvlJc w:val="left"/>
      <w:pPr>
        <w:ind w:left="4220" w:hanging="360"/>
      </w:pPr>
    </w:lvl>
    <w:lvl w:ilvl="4" w:tplc="04090019" w:tentative="1">
      <w:start w:val="1"/>
      <w:numFmt w:val="lowerLetter"/>
      <w:lvlText w:val="%5."/>
      <w:lvlJc w:val="left"/>
      <w:pPr>
        <w:ind w:left="4940" w:hanging="360"/>
      </w:pPr>
    </w:lvl>
    <w:lvl w:ilvl="5" w:tplc="0409001B" w:tentative="1">
      <w:start w:val="1"/>
      <w:numFmt w:val="lowerRoman"/>
      <w:lvlText w:val="%6."/>
      <w:lvlJc w:val="right"/>
      <w:pPr>
        <w:ind w:left="5660" w:hanging="180"/>
      </w:pPr>
    </w:lvl>
    <w:lvl w:ilvl="6" w:tplc="0409000F" w:tentative="1">
      <w:start w:val="1"/>
      <w:numFmt w:val="decimal"/>
      <w:lvlText w:val="%7."/>
      <w:lvlJc w:val="left"/>
      <w:pPr>
        <w:ind w:left="6380" w:hanging="360"/>
      </w:pPr>
    </w:lvl>
    <w:lvl w:ilvl="7" w:tplc="04090019" w:tentative="1">
      <w:start w:val="1"/>
      <w:numFmt w:val="lowerLetter"/>
      <w:lvlText w:val="%8."/>
      <w:lvlJc w:val="left"/>
      <w:pPr>
        <w:ind w:left="7100" w:hanging="360"/>
      </w:pPr>
    </w:lvl>
    <w:lvl w:ilvl="8" w:tplc="0409001B" w:tentative="1">
      <w:start w:val="1"/>
      <w:numFmt w:val="lowerRoman"/>
      <w:lvlText w:val="%9."/>
      <w:lvlJc w:val="right"/>
      <w:pPr>
        <w:ind w:left="7820" w:hanging="180"/>
      </w:pPr>
    </w:lvl>
  </w:abstractNum>
  <w:abstractNum w:abstractNumId="7" w15:restartNumberingAfterBreak="0">
    <w:nsid w:val="04B711CE"/>
    <w:multiLevelType w:val="multilevel"/>
    <w:tmpl w:val="607606FA"/>
    <w:lvl w:ilvl="0">
      <w:start w:val="1"/>
      <w:numFmt w:val="bullet"/>
      <w:lvlText w:val=""/>
      <w:lvlJc w:val="left"/>
      <w:pPr>
        <w:tabs>
          <w:tab w:val="num" w:pos="1069"/>
        </w:tabs>
        <w:ind w:left="1069" w:hanging="360"/>
      </w:pPr>
      <w:rPr>
        <w:rFonts w:ascii="Symbol" w:hAnsi="Symbol" w:hint="default"/>
        <w:sz w:val="28"/>
        <w:szCs w:val="4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8" w15:restartNumberingAfterBreak="0">
    <w:nsid w:val="05070B91"/>
    <w:multiLevelType w:val="multilevel"/>
    <w:tmpl w:val="EB9EB2E6"/>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9" w15:restartNumberingAfterBreak="0">
    <w:nsid w:val="05105ABD"/>
    <w:multiLevelType w:val="hybridMultilevel"/>
    <w:tmpl w:val="4F6C44AE"/>
    <w:lvl w:ilvl="0" w:tplc="042A0001">
      <w:start w:val="1"/>
      <w:numFmt w:val="bullet"/>
      <w:lvlText w:val=""/>
      <w:lvlJc w:val="left"/>
      <w:pPr>
        <w:ind w:left="1069"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0" w15:restartNumberingAfterBreak="0">
    <w:nsid w:val="05826E63"/>
    <w:multiLevelType w:val="multilevel"/>
    <w:tmpl w:val="57D4C79E"/>
    <w:lvl w:ilvl="0">
      <w:start w:val="1"/>
      <w:numFmt w:val="bullet"/>
      <w:suff w:val="space"/>
      <w:lvlText w:val=""/>
      <w:lvlJc w:val="left"/>
      <w:pPr>
        <w:ind w:left="0" w:firstLine="709"/>
      </w:pPr>
      <w:rPr>
        <w:rFonts w:ascii="Symbol" w:hAnsi="Symbol" w:hint="default"/>
        <w:color w:val="auto"/>
      </w:rPr>
    </w:lvl>
    <w:lvl w:ilvl="1">
      <w:start w:val="1"/>
      <w:numFmt w:val="bullet"/>
      <w:lvlText w:val=""/>
      <w:lvlJc w:val="left"/>
      <w:pPr>
        <w:ind w:left="992" w:hanging="283"/>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58B43AD"/>
    <w:multiLevelType w:val="multilevel"/>
    <w:tmpl w:val="F0360098"/>
    <w:lvl w:ilvl="0">
      <w:start w:val="1"/>
      <w:numFmt w:val="bullet"/>
      <w:lvlText w:val=""/>
      <w:lvlJc w:val="left"/>
      <w:pPr>
        <w:tabs>
          <w:tab w:val="num" w:pos="1069"/>
        </w:tabs>
        <w:ind w:left="1069" w:hanging="360"/>
      </w:pPr>
      <w:rPr>
        <w:rFonts w:ascii="Symbol" w:hAnsi="Symbol" w:hint="default"/>
        <w:sz w:val="28"/>
        <w:szCs w:val="4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2" w15:restartNumberingAfterBreak="0">
    <w:nsid w:val="06812AA0"/>
    <w:multiLevelType w:val="multilevel"/>
    <w:tmpl w:val="DE169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E649F0"/>
    <w:multiLevelType w:val="hybridMultilevel"/>
    <w:tmpl w:val="7D14E69C"/>
    <w:lvl w:ilvl="0" w:tplc="042A0001">
      <w:start w:val="1"/>
      <w:numFmt w:val="bullet"/>
      <w:lvlText w:val=""/>
      <w:lvlJc w:val="left"/>
      <w:pPr>
        <w:ind w:left="1211" w:hanging="360"/>
      </w:pPr>
      <w:rPr>
        <w:rFonts w:ascii="Symbol" w:hAnsi="Symbol" w:hint="default"/>
      </w:rPr>
    </w:lvl>
    <w:lvl w:ilvl="1" w:tplc="042A0003" w:tentative="1">
      <w:start w:val="1"/>
      <w:numFmt w:val="bullet"/>
      <w:lvlText w:val="o"/>
      <w:lvlJc w:val="left"/>
      <w:pPr>
        <w:ind w:left="1931" w:hanging="360"/>
      </w:pPr>
      <w:rPr>
        <w:rFonts w:ascii="Courier New" w:hAnsi="Courier New" w:cs="Courier New" w:hint="default"/>
      </w:rPr>
    </w:lvl>
    <w:lvl w:ilvl="2" w:tplc="042A0005" w:tentative="1">
      <w:start w:val="1"/>
      <w:numFmt w:val="bullet"/>
      <w:lvlText w:val=""/>
      <w:lvlJc w:val="left"/>
      <w:pPr>
        <w:ind w:left="2651" w:hanging="360"/>
      </w:pPr>
      <w:rPr>
        <w:rFonts w:ascii="Wingdings" w:hAnsi="Wingdings" w:hint="default"/>
      </w:rPr>
    </w:lvl>
    <w:lvl w:ilvl="3" w:tplc="042A0001" w:tentative="1">
      <w:start w:val="1"/>
      <w:numFmt w:val="bullet"/>
      <w:lvlText w:val=""/>
      <w:lvlJc w:val="left"/>
      <w:pPr>
        <w:ind w:left="3371" w:hanging="360"/>
      </w:pPr>
      <w:rPr>
        <w:rFonts w:ascii="Symbol" w:hAnsi="Symbol" w:hint="default"/>
      </w:rPr>
    </w:lvl>
    <w:lvl w:ilvl="4" w:tplc="042A0003" w:tentative="1">
      <w:start w:val="1"/>
      <w:numFmt w:val="bullet"/>
      <w:lvlText w:val="o"/>
      <w:lvlJc w:val="left"/>
      <w:pPr>
        <w:ind w:left="4091" w:hanging="360"/>
      </w:pPr>
      <w:rPr>
        <w:rFonts w:ascii="Courier New" w:hAnsi="Courier New" w:cs="Courier New" w:hint="default"/>
      </w:rPr>
    </w:lvl>
    <w:lvl w:ilvl="5" w:tplc="042A0005" w:tentative="1">
      <w:start w:val="1"/>
      <w:numFmt w:val="bullet"/>
      <w:lvlText w:val=""/>
      <w:lvlJc w:val="left"/>
      <w:pPr>
        <w:ind w:left="4811" w:hanging="360"/>
      </w:pPr>
      <w:rPr>
        <w:rFonts w:ascii="Wingdings" w:hAnsi="Wingdings" w:hint="default"/>
      </w:rPr>
    </w:lvl>
    <w:lvl w:ilvl="6" w:tplc="042A0001" w:tentative="1">
      <w:start w:val="1"/>
      <w:numFmt w:val="bullet"/>
      <w:lvlText w:val=""/>
      <w:lvlJc w:val="left"/>
      <w:pPr>
        <w:ind w:left="5531" w:hanging="360"/>
      </w:pPr>
      <w:rPr>
        <w:rFonts w:ascii="Symbol" w:hAnsi="Symbol" w:hint="default"/>
      </w:rPr>
    </w:lvl>
    <w:lvl w:ilvl="7" w:tplc="042A0003" w:tentative="1">
      <w:start w:val="1"/>
      <w:numFmt w:val="bullet"/>
      <w:lvlText w:val="o"/>
      <w:lvlJc w:val="left"/>
      <w:pPr>
        <w:ind w:left="6251" w:hanging="360"/>
      </w:pPr>
      <w:rPr>
        <w:rFonts w:ascii="Courier New" w:hAnsi="Courier New" w:cs="Courier New" w:hint="default"/>
      </w:rPr>
    </w:lvl>
    <w:lvl w:ilvl="8" w:tplc="042A0005" w:tentative="1">
      <w:start w:val="1"/>
      <w:numFmt w:val="bullet"/>
      <w:lvlText w:val=""/>
      <w:lvlJc w:val="left"/>
      <w:pPr>
        <w:ind w:left="6971" w:hanging="360"/>
      </w:pPr>
      <w:rPr>
        <w:rFonts w:ascii="Wingdings" w:hAnsi="Wingdings" w:hint="default"/>
      </w:rPr>
    </w:lvl>
  </w:abstractNum>
  <w:abstractNum w:abstractNumId="14" w15:restartNumberingAfterBreak="0">
    <w:nsid w:val="070E4A90"/>
    <w:multiLevelType w:val="multilevel"/>
    <w:tmpl w:val="6A0A6AD0"/>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9037B0A"/>
    <w:multiLevelType w:val="hybridMultilevel"/>
    <w:tmpl w:val="0F9E9B5A"/>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6" w15:restartNumberingAfterBreak="0">
    <w:nsid w:val="096755A5"/>
    <w:multiLevelType w:val="multilevel"/>
    <w:tmpl w:val="37CAC8B8"/>
    <w:lvl w:ilvl="0">
      <w:start w:val="1"/>
      <w:numFmt w:val="bullet"/>
      <w:lvlText w:val=""/>
      <w:lvlJc w:val="left"/>
      <w:pPr>
        <w:tabs>
          <w:tab w:val="num" w:pos="1069"/>
        </w:tabs>
        <w:ind w:left="1069" w:hanging="360"/>
      </w:pPr>
      <w:rPr>
        <w:rFonts w:ascii="Symbol" w:hAnsi="Symbol" w:hint="default"/>
        <w:sz w:val="28"/>
        <w:szCs w:val="44"/>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7" w15:restartNumberingAfterBreak="0">
    <w:nsid w:val="0A191C0B"/>
    <w:multiLevelType w:val="multilevel"/>
    <w:tmpl w:val="12BC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3C5F7F"/>
    <w:multiLevelType w:val="multilevel"/>
    <w:tmpl w:val="9F04C9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4D6441"/>
    <w:multiLevelType w:val="multilevel"/>
    <w:tmpl w:val="57D4C79E"/>
    <w:lvl w:ilvl="0">
      <w:start w:val="1"/>
      <w:numFmt w:val="bullet"/>
      <w:suff w:val="space"/>
      <w:lvlText w:val=""/>
      <w:lvlJc w:val="left"/>
      <w:pPr>
        <w:ind w:left="0" w:firstLine="709"/>
      </w:pPr>
      <w:rPr>
        <w:rFonts w:ascii="Symbol" w:hAnsi="Symbol" w:hint="default"/>
        <w:color w:val="auto"/>
      </w:rPr>
    </w:lvl>
    <w:lvl w:ilvl="1">
      <w:start w:val="1"/>
      <w:numFmt w:val="bullet"/>
      <w:lvlText w:val=""/>
      <w:lvlJc w:val="left"/>
      <w:pPr>
        <w:ind w:left="992" w:hanging="283"/>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0A9070EB"/>
    <w:multiLevelType w:val="multilevel"/>
    <w:tmpl w:val="2826B364"/>
    <w:lvl w:ilvl="0">
      <w:start w:val="1"/>
      <w:numFmt w:val="bullet"/>
      <w:suff w:val="space"/>
      <w:lvlText w:val=""/>
      <w:lvlJc w:val="left"/>
      <w:pPr>
        <w:ind w:left="0" w:firstLine="709"/>
      </w:pPr>
      <w:rPr>
        <w:rFonts w:ascii="Symbol" w:hAnsi="Symbol" w:hint="default"/>
        <w:color w:val="auto"/>
      </w:rPr>
    </w:lvl>
    <w:lvl w:ilvl="1">
      <w:start w:val="1"/>
      <w:numFmt w:val="decimal"/>
      <w:lvlText w:val="%2."/>
      <w:lvlJc w:val="left"/>
      <w:pPr>
        <w:ind w:left="1069"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0A9B1DA6"/>
    <w:multiLevelType w:val="multilevel"/>
    <w:tmpl w:val="B05AE7F8"/>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o"/>
      <w:lvlJc w:val="left"/>
      <w:pPr>
        <w:ind w:left="1440" w:hanging="360"/>
      </w:pPr>
      <w:rPr>
        <w:rFonts w:ascii="Courier New" w:hAnsi="Courier New" w:cs="Courier New"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0E1D245C"/>
    <w:multiLevelType w:val="multilevel"/>
    <w:tmpl w:val="1BD2A12A"/>
    <w:lvl w:ilvl="0">
      <w:start w:val="1"/>
      <w:numFmt w:val="bullet"/>
      <w:lvlText w:val=""/>
      <w:lvlJc w:val="left"/>
      <w:pPr>
        <w:tabs>
          <w:tab w:val="num" w:pos="720"/>
        </w:tabs>
        <w:ind w:left="720" w:hanging="360"/>
      </w:pPr>
      <w:rPr>
        <w:rFonts w:ascii="Symbol" w:hAnsi="Symbol"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6C42CA"/>
    <w:multiLevelType w:val="multilevel"/>
    <w:tmpl w:val="F034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902EEC"/>
    <w:multiLevelType w:val="hybridMultilevel"/>
    <w:tmpl w:val="A586A8A8"/>
    <w:lvl w:ilvl="0" w:tplc="042A0003">
      <w:start w:val="1"/>
      <w:numFmt w:val="bullet"/>
      <w:lvlText w:val="o"/>
      <w:lvlJc w:val="left"/>
      <w:pPr>
        <w:ind w:left="1429" w:hanging="360"/>
      </w:pPr>
      <w:rPr>
        <w:rFonts w:ascii="Courier New" w:hAnsi="Courier New" w:cs="Courier New"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5" w15:restartNumberingAfterBreak="0">
    <w:nsid w:val="0FB24B10"/>
    <w:multiLevelType w:val="multilevel"/>
    <w:tmpl w:val="4C6E69FA"/>
    <w:lvl w:ilvl="0">
      <w:start w:val="1"/>
      <w:numFmt w:val="bullet"/>
      <w:lvlText w:val=""/>
      <w:lvlJc w:val="left"/>
      <w:pPr>
        <w:tabs>
          <w:tab w:val="num" w:pos="1069"/>
        </w:tabs>
        <w:ind w:left="1069" w:hanging="360"/>
      </w:pPr>
      <w:rPr>
        <w:rFonts w:ascii="Symbol" w:hAnsi="Symbol" w:hint="default"/>
        <w:sz w:val="28"/>
        <w:szCs w:val="4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26" w15:restartNumberingAfterBreak="0">
    <w:nsid w:val="0FD751C1"/>
    <w:multiLevelType w:val="multilevel"/>
    <w:tmpl w:val="49104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607170"/>
    <w:multiLevelType w:val="multilevel"/>
    <w:tmpl w:val="55E24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351CA5"/>
    <w:multiLevelType w:val="hybridMultilevel"/>
    <w:tmpl w:val="31364822"/>
    <w:lvl w:ilvl="0" w:tplc="042A0003">
      <w:start w:val="1"/>
      <w:numFmt w:val="bullet"/>
      <w:lvlText w:val="o"/>
      <w:lvlJc w:val="left"/>
      <w:pPr>
        <w:ind w:left="1429" w:hanging="360"/>
      </w:pPr>
      <w:rPr>
        <w:rFonts w:ascii="Courier New" w:hAnsi="Courier New" w:cs="Courier New"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9" w15:restartNumberingAfterBreak="0">
    <w:nsid w:val="13FC5B8B"/>
    <w:multiLevelType w:val="multilevel"/>
    <w:tmpl w:val="578AD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773FDB"/>
    <w:multiLevelType w:val="hybridMultilevel"/>
    <w:tmpl w:val="E1F40952"/>
    <w:lvl w:ilvl="0" w:tplc="042A0001">
      <w:start w:val="1"/>
      <w:numFmt w:val="bullet"/>
      <w:lvlText w:val=""/>
      <w:lvlJc w:val="left"/>
      <w:pPr>
        <w:ind w:left="1069" w:hanging="360"/>
      </w:pPr>
      <w:rPr>
        <w:rFonts w:ascii="Symbol" w:hAnsi="Symbol" w:hint="default"/>
      </w:rPr>
    </w:lvl>
    <w:lvl w:ilvl="1" w:tplc="ED6A922E">
      <w:start w:val="4"/>
      <w:numFmt w:val="bullet"/>
      <w:lvlText w:val="•"/>
      <w:lvlJc w:val="left"/>
      <w:pPr>
        <w:ind w:left="2137" w:hanging="708"/>
      </w:pPr>
      <w:rPr>
        <w:rFonts w:ascii="Times New Roman" w:eastAsia="Calibri" w:hAnsi="Times New Roman" w:cs="Times New Roman"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31" w15:restartNumberingAfterBreak="0">
    <w:nsid w:val="15227D19"/>
    <w:multiLevelType w:val="multilevel"/>
    <w:tmpl w:val="942CBE7C"/>
    <w:styleLink w:val="nhsmc"/>
    <w:lvl w:ilvl="0">
      <w:start w:val="1"/>
      <w:numFmt w:val="decimal"/>
      <w:pStyle w:val="Heading1"/>
      <w:suff w:val="space"/>
      <w:lvlText w:val="Chương %1."/>
      <w:lvlJc w:val="left"/>
      <w:pPr>
        <w:ind w:left="0" w:firstLine="0"/>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992" w:hanging="992"/>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16836006"/>
    <w:multiLevelType w:val="hybridMultilevel"/>
    <w:tmpl w:val="13BC7910"/>
    <w:lvl w:ilvl="0" w:tplc="042A0003">
      <w:start w:val="1"/>
      <w:numFmt w:val="bullet"/>
      <w:lvlText w:val="o"/>
      <w:lvlJc w:val="left"/>
      <w:pPr>
        <w:ind w:left="1429" w:hanging="360"/>
      </w:pPr>
      <w:rPr>
        <w:rFonts w:ascii="Courier New" w:hAnsi="Courier New" w:cs="Courier New"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3" w15:restartNumberingAfterBreak="0">
    <w:nsid w:val="16B723E6"/>
    <w:multiLevelType w:val="multilevel"/>
    <w:tmpl w:val="A5820098"/>
    <w:lvl w:ilvl="0">
      <w:start w:val="1"/>
      <w:numFmt w:val="bullet"/>
      <w:lvlText w:val="o"/>
      <w:lvlJc w:val="left"/>
      <w:pPr>
        <w:tabs>
          <w:tab w:val="num" w:pos="1429"/>
        </w:tabs>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tentative="1">
      <w:start w:val="1"/>
      <w:numFmt w:val="decimal"/>
      <w:lvlText w:val="%3."/>
      <w:lvlJc w:val="left"/>
      <w:pPr>
        <w:tabs>
          <w:tab w:val="num" w:pos="2869"/>
        </w:tabs>
        <w:ind w:left="2869" w:hanging="360"/>
      </w:pPr>
    </w:lvl>
    <w:lvl w:ilvl="3" w:tentative="1">
      <w:start w:val="1"/>
      <w:numFmt w:val="decimal"/>
      <w:lvlText w:val="%4."/>
      <w:lvlJc w:val="left"/>
      <w:pPr>
        <w:tabs>
          <w:tab w:val="num" w:pos="3589"/>
        </w:tabs>
        <w:ind w:left="3589" w:hanging="360"/>
      </w:pPr>
    </w:lvl>
    <w:lvl w:ilvl="4" w:tentative="1">
      <w:start w:val="1"/>
      <w:numFmt w:val="decimal"/>
      <w:lvlText w:val="%5."/>
      <w:lvlJc w:val="left"/>
      <w:pPr>
        <w:tabs>
          <w:tab w:val="num" w:pos="4309"/>
        </w:tabs>
        <w:ind w:left="4309" w:hanging="360"/>
      </w:pPr>
    </w:lvl>
    <w:lvl w:ilvl="5" w:tentative="1">
      <w:start w:val="1"/>
      <w:numFmt w:val="decimal"/>
      <w:lvlText w:val="%6."/>
      <w:lvlJc w:val="left"/>
      <w:pPr>
        <w:tabs>
          <w:tab w:val="num" w:pos="5029"/>
        </w:tabs>
        <w:ind w:left="5029" w:hanging="360"/>
      </w:pPr>
    </w:lvl>
    <w:lvl w:ilvl="6" w:tentative="1">
      <w:start w:val="1"/>
      <w:numFmt w:val="decimal"/>
      <w:lvlText w:val="%7."/>
      <w:lvlJc w:val="left"/>
      <w:pPr>
        <w:tabs>
          <w:tab w:val="num" w:pos="5749"/>
        </w:tabs>
        <w:ind w:left="5749" w:hanging="360"/>
      </w:pPr>
    </w:lvl>
    <w:lvl w:ilvl="7" w:tentative="1">
      <w:start w:val="1"/>
      <w:numFmt w:val="decimal"/>
      <w:lvlText w:val="%8."/>
      <w:lvlJc w:val="left"/>
      <w:pPr>
        <w:tabs>
          <w:tab w:val="num" w:pos="6469"/>
        </w:tabs>
        <w:ind w:left="6469" w:hanging="360"/>
      </w:pPr>
    </w:lvl>
    <w:lvl w:ilvl="8" w:tentative="1">
      <w:start w:val="1"/>
      <w:numFmt w:val="decimal"/>
      <w:lvlText w:val="%9."/>
      <w:lvlJc w:val="left"/>
      <w:pPr>
        <w:tabs>
          <w:tab w:val="num" w:pos="7189"/>
        </w:tabs>
        <w:ind w:left="7189" w:hanging="360"/>
      </w:pPr>
    </w:lvl>
  </w:abstractNum>
  <w:abstractNum w:abstractNumId="34" w15:restartNumberingAfterBreak="0">
    <w:nsid w:val="16E046E3"/>
    <w:multiLevelType w:val="multilevel"/>
    <w:tmpl w:val="37CAC8B8"/>
    <w:lvl w:ilvl="0">
      <w:start w:val="1"/>
      <w:numFmt w:val="bullet"/>
      <w:lvlText w:val=""/>
      <w:lvlJc w:val="left"/>
      <w:pPr>
        <w:tabs>
          <w:tab w:val="num" w:pos="1069"/>
        </w:tabs>
        <w:ind w:left="1069" w:hanging="360"/>
      </w:pPr>
      <w:rPr>
        <w:rFonts w:ascii="Symbol" w:hAnsi="Symbol" w:hint="default"/>
        <w:sz w:val="28"/>
        <w:szCs w:val="44"/>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35" w15:restartNumberingAfterBreak="0">
    <w:nsid w:val="17746030"/>
    <w:multiLevelType w:val="hybridMultilevel"/>
    <w:tmpl w:val="A882EFE4"/>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36" w15:restartNumberingAfterBreak="0">
    <w:nsid w:val="17DD2376"/>
    <w:multiLevelType w:val="multilevel"/>
    <w:tmpl w:val="3E4AF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3E160E"/>
    <w:multiLevelType w:val="multilevel"/>
    <w:tmpl w:val="3800BD9C"/>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38" w15:restartNumberingAfterBreak="0">
    <w:nsid w:val="20DC3E3D"/>
    <w:multiLevelType w:val="multilevel"/>
    <w:tmpl w:val="82FEDA6C"/>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211A15F5"/>
    <w:multiLevelType w:val="hybridMultilevel"/>
    <w:tmpl w:val="F8685860"/>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40" w15:restartNumberingAfterBreak="0">
    <w:nsid w:val="21932DE8"/>
    <w:multiLevelType w:val="hybridMultilevel"/>
    <w:tmpl w:val="9C68F068"/>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41" w15:restartNumberingAfterBreak="0">
    <w:nsid w:val="21EA535C"/>
    <w:multiLevelType w:val="multilevel"/>
    <w:tmpl w:val="5BDA0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1A4AB7"/>
    <w:multiLevelType w:val="multilevel"/>
    <w:tmpl w:val="2676E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AE7D17"/>
    <w:multiLevelType w:val="hybridMultilevel"/>
    <w:tmpl w:val="4672EB60"/>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44" w15:restartNumberingAfterBreak="0">
    <w:nsid w:val="242A1FA6"/>
    <w:multiLevelType w:val="multilevel"/>
    <w:tmpl w:val="FED267DC"/>
    <w:lvl w:ilvl="0">
      <w:start w:val="1"/>
      <w:numFmt w:val="decimal"/>
      <w:lvlText w:val="%1."/>
      <w:lvlJc w:val="left"/>
      <w:pPr>
        <w:tabs>
          <w:tab w:val="num" w:pos="1069"/>
        </w:tabs>
        <w:ind w:left="1069" w:hanging="360"/>
      </w:pPr>
    </w:lvl>
    <w:lvl w:ilvl="1">
      <w:start w:val="1"/>
      <w:numFmt w:val="bullet"/>
      <w:lvlText w:val="o"/>
      <w:lvlJc w:val="left"/>
      <w:pPr>
        <w:ind w:left="1789" w:hanging="360"/>
      </w:pPr>
      <w:rPr>
        <w:rFonts w:ascii="Courier New" w:hAnsi="Courier New" w:cs="Courier New" w:hint="default"/>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45" w15:restartNumberingAfterBreak="0">
    <w:nsid w:val="24DF2EB1"/>
    <w:multiLevelType w:val="multilevel"/>
    <w:tmpl w:val="E0EED0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52D783A"/>
    <w:multiLevelType w:val="multilevel"/>
    <w:tmpl w:val="4E2E9EAA"/>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47" w15:restartNumberingAfterBreak="0">
    <w:nsid w:val="275E7E23"/>
    <w:multiLevelType w:val="hybridMultilevel"/>
    <w:tmpl w:val="D5800726"/>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48" w15:restartNumberingAfterBreak="0">
    <w:nsid w:val="28947119"/>
    <w:multiLevelType w:val="multilevel"/>
    <w:tmpl w:val="31645652"/>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49" w15:restartNumberingAfterBreak="0">
    <w:nsid w:val="28D35058"/>
    <w:multiLevelType w:val="hybridMultilevel"/>
    <w:tmpl w:val="2616719A"/>
    <w:lvl w:ilvl="0" w:tplc="042A0003">
      <w:start w:val="1"/>
      <w:numFmt w:val="bullet"/>
      <w:lvlText w:val="o"/>
      <w:lvlJc w:val="left"/>
      <w:pPr>
        <w:ind w:left="1429" w:hanging="360"/>
      </w:pPr>
      <w:rPr>
        <w:rFonts w:ascii="Courier New" w:hAnsi="Courier New" w:cs="Courier New"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50" w15:restartNumberingAfterBreak="0">
    <w:nsid w:val="291E1075"/>
    <w:multiLevelType w:val="multilevel"/>
    <w:tmpl w:val="05D8B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9247FF2"/>
    <w:multiLevelType w:val="hybridMultilevel"/>
    <w:tmpl w:val="7AC66290"/>
    <w:lvl w:ilvl="0" w:tplc="042A000F">
      <w:start w:val="1"/>
      <w:numFmt w:val="decimal"/>
      <w:lvlText w:val="%1."/>
      <w:lvlJc w:val="left"/>
      <w:pPr>
        <w:ind w:left="1069" w:hanging="360"/>
      </w:pPr>
    </w:lvl>
    <w:lvl w:ilvl="1" w:tplc="042A0019" w:tentative="1">
      <w:start w:val="1"/>
      <w:numFmt w:val="lowerLetter"/>
      <w:lvlText w:val="%2."/>
      <w:lvlJc w:val="left"/>
      <w:pPr>
        <w:ind w:left="1789" w:hanging="360"/>
      </w:pPr>
    </w:lvl>
    <w:lvl w:ilvl="2" w:tplc="042A001B" w:tentative="1">
      <w:start w:val="1"/>
      <w:numFmt w:val="lowerRoman"/>
      <w:lvlText w:val="%3."/>
      <w:lvlJc w:val="right"/>
      <w:pPr>
        <w:ind w:left="2509" w:hanging="180"/>
      </w:pPr>
    </w:lvl>
    <w:lvl w:ilvl="3" w:tplc="042A000F" w:tentative="1">
      <w:start w:val="1"/>
      <w:numFmt w:val="decimal"/>
      <w:lvlText w:val="%4."/>
      <w:lvlJc w:val="left"/>
      <w:pPr>
        <w:ind w:left="3229" w:hanging="360"/>
      </w:p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52" w15:restartNumberingAfterBreak="0">
    <w:nsid w:val="2AAC35EC"/>
    <w:multiLevelType w:val="multilevel"/>
    <w:tmpl w:val="2350F5DC"/>
    <w:lvl w:ilvl="0">
      <w:start w:val="1"/>
      <w:numFmt w:val="decimal"/>
      <w:lvlText w:val="%1."/>
      <w:lvlJc w:val="left"/>
      <w:pPr>
        <w:ind w:left="1069" w:hanging="360"/>
      </w:pPr>
      <w:rPr>
        <w:rFonts w:hint="default"/>
      </w:rPr>
    </w:lvl>
    <w:lvl w:ilvl="1">
      <w:start w:val="1"/>
      <w:numFmt w:val="bullet"/>
      <w:lvlText w:val=""/>
      <w:lvlJc w:val="left"/>
      <w:pPr>
        <w:ind w:left="1429" w:hanging="360"/>
      </w:pPr>
      <w:rPr>
        <w:rFonts w:ascii="Wingdings" w:hAnsi="Wingdings" w:hint="default"/>
      </w:rPr>
    </w:lvl>
    <w:lvl w:ilvl="2">
      <w:start w:val="1"/>
      <w:numFmt w:val="bullet"/>
      <w:lvlText w:val=""/>
      <w:lvlJc w:val="left"/>
      <w:pPr>
        <w:ind w:left="1789" w:hanging="360"/>
      </w:pPr>
      <w:rPr>
        <w:rFonts w:ascii="Wingdings" w:hAnsi="Wingdings" w:hint="default"/>
      </w:rPr>
    </w:lvl>
    <w:lvl w:ilvl="3">
      <w:start w:val="1"/>
      <w:numFmt w:val="bullet"/>
      <w:lvlText w:val=""/>
      <w:lvlJc w:val="left"/>
      <w:pPr>
        <w:ind w:left="2149" w:hanging="360"/>
      </w:pPr>
      <w:rPr>
        <w:rFonts w:ascii="Symbol" w:hAnsi="Symbol" w:hint="default"/>
      </w:rPr>
    </w:lvl>
    <w:lvl w:ilvl="4">
      <w:start w:val="1"/>
      <w:numFmt w:val="bullet"/>
      <w:lvlText w:val=""/>
      <w:lvlJc w:val="left"/>
      <w:pPr>
        <w:ind w:left="2509" w:hanging="360"/>
      </w:pPr>
      <w:rPr>
        <w:rFonts w:ascii="Symbol" w:hAnsi="Symbol" w:hint="default"/>
      </w:rPr>
    </w:lvl>
    <w:lvl w:ilvl="5">
      <w:start w:val="1"/>
      <w:numFmt w:val="bullet"/>
      <w:lvlText w:val=""/>
      <w:lvlJc w:val="left"/>
      <w:pPr>
        <w:ind w:left="2869" w:hanging="360"/>
      </w:pPr>
      <w:rPr>
        <w:rFonts w:ascii="Wingdings" w:hAnsi="Wingdings" w:hint="default"/>
      </w:rPr>
    </w:lvl>
    <w:lvl w:ilvl="6">
      <w:start w:val="1"/>
      <w:numFmt w:val="bullet"/>
      <w:lvlText w:val=""/>
      <w:lvlJc w:val="left"/>
      <w:pPr>
        <w:ind w:left="3229" w:hanging="360"/>
      </w:pPr>
      <w:rPr>
        <w:rFonts w:ascii="Wingdings" w:hAnsi="Wingdings" w:hint="default"/>
      </w:rPr>
    </w:lvl>
    <w:lvl w:ilvl="7">
      <w:start w:val="1"/>
      <w:numFmt w:val="bullet"/>
      <w:lvlText w:val=""/>
      <w:lvlJc w:val="left"/>
      <w:pPr>
        <w:ind w:left="3589" w:hanging="360"/>
      </w:pPr>
      <w:rPr>
        <w:rFonts w:ascii="Symbol" w:hAnsi="Symbol" w:hint="default"/>
      </w:rPr>
    </w:lvl>
    <w:lvl w:ilvl="8">
      <w:start w:val="1"/>
      <w:numFmt w:val="bullet"/>
      <w:lvlText w:val=""/>
      <w:lvlJc w:val="left"/>
      <w:pPr>
        <w:ind w:left="3949" w:hanging="360"/>
      </w:pPr>
      <w:rPr>
        <w:rFonts w:ascii="Symbol" w:hAnsi="Symbol" w:hint="default"/>
      </w:rPr>
    </w:lvl>
  </w:abstractNum>
  <w:abstractNum w:abstractNumId="53" w15:restartNumberingAfterBreak="0">
    <w:nsid w:val="2AD0340A"/>
    <w:multiLevelType w:val="hybridMultilevel"/>
    <w:tmpl w:val="68003D52"/>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54" w15:restartNumberingAfterBreak="0">
    <w:nsid w:val="2B550C31"/>
    <w:multiLevelType w:val="multilevel"/>
    <w:tmpl w:val="82FEDA6C"/>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2B577063"/>
    <w:multiLevelType w:val="multilevel"/>
    <w:tmpl w:val="A106E9A8"/>
    <w:lvl w:ilvl="0">
      <w:start w:val="1"/>
      <w:numFmt w:val="decimal"/>
      <w:lvlText w:val="%1."/>
      <w:lvlJc w:val="left"/>
      <w:pPr>
        <w:ind w:left="1134" w:hanging="425"/>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2B785956"/>
    <w:multiLevelType w:val="multilevel"/>
    <w:tmpl w:val="A106E9A8"/>
    <w:lvl w:ilvl="0">
      <w:start w:val="1"/>
      <w:numFmt w:val="decimal"/>
      <w:lvlText w:val="%1."/>
      <w:lvlJc w:val="left"/>
      <w:pPr>
        <w:ind w:left="1134" w:hanging="425"/>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2C283DB0"/>
    <w:multiLevelType w:val="multilevel"/>
    <w:tmpl w:val="98126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D8B56BD"/>
    <w:multiLevelType w:val="multilevel"/>
    <w:tmpl w:val="A9DE29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2DBB2387"/>
    <w:multiLevelType w:val="multilevel"/>
    <w:tmpl w:val="37CAC8B8"/>
    <w:lvl w:ilvl="0">
      <w:start w:val="1"/>
      <w:numFmt w:val="bullet"/>
      <w:lvlText w:val=""/>
      <w:lvlJc w:val="left"/>
      <w:pPr>
        <w:tabs>
          <w:tab w:val="num" w:pos="1069"/>
        </w:tabs>
        <w:ind w:left="1069" w:hanging="360"/>
      </w:pPr>
      <w:rPr>
        <w:rFonts w:ascii="Symbol" w:hAnsi="Symbol" w:hint="default"/>
        <w:sz w:val="28"/>
        <w:szCs w:val="44"/>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60" w15:restartNumberingAfterBreak="0">
    <w:nsid w:val="2DCA59B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2E01139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2" w15:restartNumberingAfterBreak="0">
    <w:nsid w:val="2EFC2C79"/>
    <w:multiLevelType w:val="multilevel"/>
    <w:tmpl w:val="942CBE7C"/>
    <w:numStyleLink w:val="nhsmc"/>
  </w:abstractNum>
  <w:abstractNum w:abstractNumId="63" w15:restartNumberingAfterBreak="0">
    <w:nsid w:val="30B4137B"/>
    <w:multiLevelType w:val="hybridMultilevel"/>
    <w:tmpl w:val="10BEB628"/>
    <w:lvl w:ilvl="0" w:tplc="042A0003">
      <w:start w:val="1"/>
      <w:numFmt w:val="bullet"/>
      <w:lvlText w:val="o"/>
      <w:lvlJc w:val="left"/>
      <w:pPr>
        <w:ind w:left="1429" w:hanging="360"/>
      </w:pPr>
      <w:rPr>
        <w:rFonts w:ascii="Courier New" w:hAnsi="Courier New" w:cs="Courier New"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4" w15:restartNumberingAfterBreak="0">
    <w:nsid w:val="314F5DE0"/>
    <w:multiLevelType w:val="hybridMultilevel"/>
    <w:tmpl w:val="605E51BA"/>
    <w:lvl w:ilvl="0" w:tplc="042A0003">
      <w:start w:val="1"/>
      <w:numFmt w:val="bullet"/>
      <w:lvlText w:val="o"/>
      <w:lvlJc w:val="left"/>
      <w:pPr>
        <w:ind w:left="1429" w:hanging="360"/>
      </w:pPr>
      <w:rPr>
        <w:rFonts w:ascii="Courier New" w:hAnsi="Courier New" w:cs="Courier New"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5" w15:restartNumberingAfterBreak="0">
    <w:nsid w:val="32AF33C0"/>
    <w:multiLevelType w:val="multilevel"/>
    <w:tmpl w:val="A106E9A8"/>
    <w:lvl w:ilvl="0">
      <w:start w:val="1"/>
      <w:numFmt w:val="decimal"/>
      <w:lvlText w:val="%1."/>
      <w:lvlJc w:val="left"/>
      <w:pPr>
        <w:ind w:left="1134" w:hanging="425"/>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33673821"/>
    <w:multiLevelType w:val="multilevel"/>
    <w:tmpl w:val="93EA0426"/>
    <w:lvl w:ilvl="0">
      <w:start w:val="1"/>
      <w:numFmt w:val="decimal"/>
      <w:lvlText w:val="%1."/>
      <w:lvlJc w:val="left"/>
      <w:pPr>
        <w:ind w:left="1069" w:hanging="360"/>
      </w:pPr>
      <w:rPr>
        <w:rFonts w:hint="default"/>
      </w:rPr>
    </w:lvl>
    <w:lvl w:ilvl="1">
      <w:start w:val="1"/>
      <w:numFmt w:val="bullet"/>
      <w:lvlText w:val="o"/>
      <w:lvlJc w:val="left"/>
      <w:pPr>
        <w:ind w:left="1429" w:hanging="360"/>
      </w:pPr>
      <w:rPr>
        <w:rFonts w:ascii="Courier New" w:hAnsi="Courier New" w:cs="Courier New" w:hint="default"/>
      </w:rPr>
    </w:lvl>
    <w:lvl w:ilvl="2">
      <w:start w:val="1"/>
      <w:numFmt w:val="bullet"/>
      <w:lvlText w:val=""/>
      <w:lvlJc w:val="left"/>
      <w:pPr>
        <w:ind w:left="1789" w:hanging="360"/>
      </w:pPr>
      <w:rPr>
        <w:rFonts w:ascii="Wingdings" w:hAnsi="Wingdings" w:hint="default"/>
      </w:rPr>
    </w:lvl>
    <w:lvl w:ilvl="3">
      <w:start w:val="1"/>
      <w:numFmt w:val="bullet"/>
      <w:lvlText w:val=""/>
      <w:lvlJc w:val="left"/>
      <w:pPr>
        <w:ind w:left="2149" w:hanging="360"/>
      </w:pPr>
      <w:rPr>
        <w:rFonts w:ascii="Symbol" w:hAnsi="Symbol" w:hint="default"/>
      </w:rPr>
    </w:lvl>
    <w:lvl w:ilvl="4">
      <w:start w:val="1"/>
      <w:numFmt w:val="bullet"/>
      <w:lvlText w:val=""/>
      <w:lvlJc w:val="left"/>
      <w:pPr>
        <w:ind w:left="2509" w:hanging="360"/>
      </w:pPr>
      <w:rPr>
        <w:rFonts w:ascii="Symbol" w:hAnsi="Symbol" w:hint="default"/>
      </w:rPr>
    </w:lvl>
    <w:lvl w:ilvl="5">
      <w:start w:val="1"/>
      <w:numFmt w:val="bullet"/>
      <w:lvlText w:val=""/>
      <w:lvlJc w:val="left"/>
      <w:pPr>
        <w:ind w:left="2869" w:hanging="360"/>
      </w:pPr>
      <w:rPr>
        <w:rFonts w:ascii="Wingdings" w:hAnsi="Wingdings" w:hint="default"/>
      </w:rPr>
    </w:lvl>
    <w:lvl w:ilvl="6">
      <w:start w:val="1"/>
      <w:numFmt w:val="bullet"/>
      <w:lvlText w:val=""/>
      <w:lvlJc w:val="left"/>
      <w:pPr>
        <w:ind w:left="3229" w:hanging="360"/>
      </w:pPr>
      <w:rPr>
        <w:rFonts w:ascii="Wingdings" w:hAnsi="Wingdings" w:hint="default"/>
      </w:rPr>
    </w:lvl>
    <w:lvl w:ilvl="7">
      <w:start w:val="1"/>
      <w:numFmt w:val="bullet"/>
      <w:lvlText w:val=""/>
      <w:lvlJc w:val="left"/>
      <w:pPr>
        <w:ind w:left="3589" w:hanging="360"/>
      </w:pPr>
      <w:rPr>
        <w:rFonts w:ascii="Symbol" w:hAnsi="Symbol" w:hint="default"/>
      </w:rPr>
    </w:lvl>
    <w:lvl w:ilvl="8">
      <w:start w:val="1"/>
      <w:numFmt w:val="bullet"/>
      <w:lvlText w:val=""/>
      <w:lvlJc w:val="left"/>
      <w:pPr>
        <w:ind w:left="3949" w:hanging="360"/>
      </w:pPr>
      <w:rPr>
        <w:rFonts w:ascii="Symbol" w:hAnsi="Symbol" w:hint="default"/>
      </w:rPr>
    </w:lvl>
  </w:abstractNum>
  <w:abstractNum w:abstractNumId="67" w15:restartNumberingAfterBreak="0">
    <w:nsid w:val="337418F5"/>
    <w:multiLevelType w:val="hybridMultilevel"/>
    <w:tmpl w:val="265E454A"/>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68" w15:restartNumberingAfterBreak="0">
    <w:nsid w:val="33E93162"/>
    <w:multiLevelType w:val="hybridMultilevel"/>
    <w:tmpl w:val="5EA43C64"/>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69" w15:restartNumberingAfterBreak="0">
    <w:nsid w:val="34F4434B"/>
    <w:multiLevelType w:val="hybridMultilevel"/>
    <w:tmpl w:val="AA4489A6"/>
    <w:lvl w:ilvl="0" w:tplc="042A0003">
      <w:start w:val="1"/>
      <w:numFmt w:val="bullet"/>
      <w:lvlText w:val="o"/>
      <w:lvlJc w:val="left"/>
      <w:pPr>
        <w:ind w:left="1429" w:hanging="360"/>
      </w:pPr>
      <w:rPr>
        <w:rFonts w:ascii="Courier New" w:hAnsi="Courier New" w:cs="Courier New"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70" w15:restartNumberingAfterBreak="0">
    <w:nsid w:val="36034928"/>
    <w:multiLevelType w:val="multilevel"/>
    <w:tmpl w:val="57D4C79E"/>
    <w:numStyleLink w:val="UListHanging"/>
  </w:abstractNum>
  <w:abstractNum w:abstractNumId="71" w15:restartNumberingAfterBreak="0">
    <w:nsid w:val="36AF2686"/>
    <w:multiLevelType w:val="multilevel"/>
    <w:tmpl w:val="536E0DA0"/>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72" w15:restartNumberingAfterBreak="0">
    <w:nsid w:val="36E10660"/>
    <w:multiLevelType w:val="hybridMultilevel"/>
    <w:tmpl w:val="D00276C6"/>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73" w15:restartNumberingAfterBreak="0">
    <w:nsid w:val="3936071B"/>
    <w:multiLevelType w:val="hybridMultilevel"/>
    <w:tmpl w:val="7B18A638"/>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74" w15:restartNumberingAfterBreak="0">
    <w:nsid w:val="3ACA098A"/>
    <w:multiLevelType w:val="hybridMultilevel"/>
    <w:tmpl w:val="A30A2960"/>
    <w:lvl w:ilvl="0" w:tplc="042A0001">
      <w:start w:val="1"/>
      <w:numFmt w:val="bullet"/>
      <w:lvlText w:val=""/>
      <w:lvlJc w:val="left"/>
      <w:pPr>
        <w:ind w:left="1069" w:hanging="360"/>
      </w:pPr>
      <w:rPr>
        <w:rFonts w:ascii="Symbol" w:hAnsi="Symbol" w:hint="default"/>
      </w:rPr>
    </w:lvl>
    <w:lvl w:ilvl="1" w:tplc="FFFFFFFF">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75" w15:restartNumberingAfterBreak="0">
    <w:nsid w:val="3B597B6A"/>
    <w:multiLevelType w:val="multilevel"/>
    <w:tmpl w:val="80B409BC"/>
    <w:lvl w:ilvl="0">
      <w:start w:val="1"/>
      <w:numFmt w:val="decimal"/>
      <w:suff w:val="space"/>
      <w:lvlText w:val="CHƯƠNG %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6" w15:restartNumberingAfterBreak="0">
    <w:nsid w:val="3C0125A0"/>
    <w:multiLevelType w:val="multilevel"/>
    <w:tmpl w:val="1FEA93F6"/>
    <w:lvl w:ilvl="0">
      <w:start w:val="1"/>
      <w:numFmt w:val="bullet"/>
      <w:lvlText w:val=""/>
      <w:lvlJc w:val="left"/>
      <w:pPr>
        <w:tabs>
          <w:tab w:val="num" w:pos="720"/>
        </w:tabs>
        <w:ind w:left="720" w:hanging="360"/>
      </w:pPr>
      <w:rPr>
        <w:rFonts w:ascii="Symbol" w:hAnsi="Symbol"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C500109"/>
    <w:multiLevelType w:val="hybridMultilevel"/>
    <w:tmpl w:val="A086E57C"/>
    <w:lvl w:ilvl="0" w:tplc="042A0003">
      <w:start w:val="1"/>
      <w:numFmt w:val="bullet"/>
      <w:lvlText w:val="o"/>
      <w:lvlJc w:val="left"/>
      <w:pPr>
        <w:ind w:left="1429" w:hanging="360"/>
      </w:pPr>
      <w:rPr>
        <w:rFonts w:ascii="Courier New" w:hAnsi="Courier New" w:cs="Courier New"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78" w15:restartNumberingAfterBreak="0">
    <w:nsid w:val="3CBD60E5"/>
    <w:multiLevelType w:val="multilevel"/>
    <w:tmpl w:val="0A604B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3D872688"/>
    <w:multiLevelType w:val="multilevel"/>
    <w:tmpl w:val="B58C5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DC2060D"/>
    <w:multiLevelType w:val="multilevel"/>
    <w:tmpl w:val="AE4654F4"/>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81" w15:restartNumberingAfterBreak="0">
    <w:nsid w:val="4132655D"/>
    <w:multiLevelType w:val="multilevel"/>
    <w:tmpl w:val="CA6879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41AA4C33"/>
    <w:multiLevelType w:val="multilevel"/>
    <w:tmpl w:val="217AC036"/>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83" w15:restartNumberingAfterBreak="0">
    <w:nsid w:val="420629F4"/>
    <w:multiLevelType w:val="multilevel"/>
    <w:tmpl w:val="82FEDA6C"/>
    <w:name w:val="STT"/>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4" w15:restartNumberingAfterBreak="0">
    <w:nsid w:val="43205A3C"/>
    <w:multiLevelType w:val="multilevel"/>
    <w:tmpl w:val="EEE09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4982B3C"/>
    <w:multiLevelType w:val="hybridMultilevel"/>
    <w:tmpl w:val="AB30E518"/>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86" w15:restartNumberingAfterBreak="0">
    <w:nsid w:val="44EF4193"/>
    <w:multiLevelType w:val="multilevel"/>
    <w:tmpl w:val="E40E7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533731F"/>
    <w:multiLevelType w:val="hybridMultilevel"/>
    <w:tmpl w:val="ECA89842"/>
    <w:lvl w:ilvl="0" w:tplc="042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8" w15:restartNumberingAfterBreak="0">
    <w:nsid w:val="453D66FA"/>
    <w:multiLevelType w:val="hybridMultilevel"/>
    <w:tmpl w:val="ADBA2B1E"/>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9" w15:restartNumberingAfterBreak="0">
    <w:nsid w:val="457B3AF8"/>
    <w:multiLevelType w:val="hybridMultilevel"/>
    <w:tmpl w:val="EDDEFEB4"/>
    <w:lvl w:ilvl="0" w:tplc="042A0003">
      <w:start w:val="1"/>
      <w:numFmt w:val="bullet"/>
      <w:lvlText w:val="o"/>
      <w:lvlJc w:val="left"/>
      <w:pPr>
        <w:ind w:left="1429" w:hanging="360"/>
      </w:pPr>
      <w:rPr>
        <w:rFonts w:ascii="Courier New" w:hAnsi="Courier New" w:cs="Courier New"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90" w15:restartNumberingAfterBreak="0">
    <w:nsid w:val="45BA36DE"/>
    <w:multiLevelType w:val="hybridMultilevel"/>
    <w:tmpl w:val="230E511A"/>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91" w15:restartNumberingAfterBreak="0">
    <w:nsid w:val="47717E93"/>
    <w:multiLevelType w:val="multilevel"/>
    <w:tmpl w:val="57D4C79E"/>
    <w:numStyleLink w:val="UListHanging"/>
  </w:abstractNum>
  <w:abstractNum w:abstractNumId="92" w15:restartNumberingAfterBreak="0">
    <w:nsid w:val="479848B3"/>
    <w:multiLevelType w:val="hybridMultilevel"/>
    <w:tmpl w:val="9AD0CEBA"/>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93" w15:restartNumberingAfterBreak="0">
    <w:nsid w:val="47BC32A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4" w15:restartNumberingAfterBreak="0">
    <w:nsid w:val="49FC1A12"/>
    <w:multiLevelType w:val="multilevel"/>
    <w:tmpl w:val="D954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B745D62"/>
    <w:multiLevelType w:val="multilevel"/>
    <w:tmpl w:val="2350F5DC"/>
    <w:lvl w:ilvl="0">
      <w:start w:val="1"/>
      <w:numFmt w:val="decimal"/>
      <w:lvlText w:val="%1."/>
      <w:lvlJc w:val="left"/>
      <w:pPr>
        <w:ind w:left="1069" w:hanging="360"/>
      </w:pPr>
      <w:rPr>
        <w:rFonts w:hint="default"/>
      </w:rPr>
    </w:lvl>
    <w:lvl w:ilvl="1">
      <w:start w:val="1"/>
      <w:numFmt w:val="bullet"/>
      <w:lvlText w:val=""/>
      <w:lvlJc w:val="left"/>
      <w:pPr>
        <w:ind w:left="1429" w:hanging="360"/>
      </w:pPr>
      <w:rPr>
        <w:rFonts w:ascii="Wingdings" w:hAnsi="Wingdings" w:hint="default"/>
      </w:rPr>
    </w:lvl>
    <w:lvl w:ilvl="2">
      <w:start w:val="1"/>
      <w:numFmt w:val="bullet"/>
      <w:lvlText w:val=""/>
      <w:lvlJc w:val="left"/>
      <w:pPr>
        <w:ind w:left="1789" w:hanging="360"/>
      </w:pPr>
      <w:rPr>
        <w:rFonts w:ascii="Wingdings" w:hAnsi="Wingdings" w:hint="default"/>
      </w:rPr>
    </w:lvl>
    <w:lvl w:ilvl="3">
      <w:start w:val="1"/>
      <w:numFmt w:val="bullet"/>
      <w:lvlText w:val=""/>
      <w:lvlJc w:val="left"/>
      <w:pPr>
        <w:ind w:left="2149" w:hanging="360"/>
      </w:pPr>
      <w:rPr>
        <w:rFonts w:ascii="Symbol" w:hAnsi="Symbol" w:hint="default"/>
      </w:rPr>
    </w:lvl>
    <w:lvl w:ilvl="4">
      <w:start w:val="1"/>
      <w:numFmt w:val="bullet"/>
      <w:lvlText w:val=""/>
      <w:lvlJc w:val="left"/>
      <w:pPr>
        <w:ind w:left="2509" w:hanging="360"/>
      </w:pPr>
      <w:rPr>
        <w:rFonts w:ascii="Symbol" w:hAnsi="Symbol" w:hint="default"/>
      </w:rPr>
    </w:lvl>
    <w:lvl w:ilvl="5">
      <w:start w:val="1"/>
      <w:numFmt w:val="bullet"/>
      <w:lvlText w:val=""/>
      <w:lvlJc w:val="left"/>
      <w:pPr>
        <w:ind w:left="2869" w:hanging="360"/>
      </w:pPr>
      <w:rPr>
        <w:rFonts w:ascii="Wingdings" w:hAnsi="Wingdings" w:hint="default"/>
      </w:rPr>
    </w:lvl>
    <w:lvl w:ilvl="6">
      <w:start w:val="1"/>
      <w:numFmt w:val="bullet"/>
      <w:lvlText w:val=""/>
      <w:lvlJc w:val="left"/>
      <w:pPr>
        <w:ind w:left="3229" w:hanging="360"/>
      </w:pPr>
      <w:rPr>
        <w:rFonts w:ascii="Wingdings" w:hAnsi="Wingdings" w:hint="default"/>
      </w:rPr>
    </w:lvl>
    <w:lvl w:ilvl="7">
      <w:start w:val="1"/>
      <w:numFmt w:val="bullet"/>
      <w:lvlText w:val=""/>
      <w:lvlJc w:val="left"/>
      <w:pPr>
        <w:ind w:left="3589" w:hanging="360"/>
      </w:pPr>
      <w:rPr>
        <w:rFonts w:ascii="Symbol" w:hAnsi="Symbol" w:hint="default"/>
      </w:rPr>
    </w:lvl>
    <w:lvl w:ilvl="8">
      <w:start w:val="1"/>
      <w:numFmt w:val="bullet"/>
      <w:lvlText w:val=""/>
      <w:lvlJc w:val="left"/>
      <w:pPr>
        <w:ind w:left="3949" w:hanging="360"/>
      </w:pPr>
      <w:rPr>
        <w:rFonts w:ascii="Symbol" w:hAnsi="Symbol" w:hint="default"/>
      </w:rPr>
    </w:lvl>
  </w:abstractNum>
  <w:abstractNum w:abstractNumId="96" w15:restartNumberingAfterBreak="0">
    <w:nsid w:val="4B8C7A81"/>
    <w:multiLevelType w:val="multilevel"/>
    <w:tmpl w:val="25523AC0"/>
    <w:lvl w:ilvl="0">
      <w:start w:val="1"/>
      <w:numFmt w:val="bullet"/>
      <w:lvlText w:val=""/>
      <w:lvlJc w:val="left"/>
      <w:pPr>
        <w:tabs>
          <w:tab w:val="num" w:pos="1069"/>
        </w:tabs>
        <w:ind w:left="1069" w:hanging="360"/>
      </w:pPr>
      <w:rPr>
        <w:rFonts w:ascii="Symbol" w:hAnsi="Symbol" w:hint="default"/>
        <w:sz w:val="28"/>
        <w:szCs w:val="4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97" w15:restartNumberingAfterBreak="0">
    <w:nsid w:val="4C947DF8"/>
    <w:multiLevelType w:val="hybridMultilevel"/>
    <w:tmpl w:val="C20017B2"/>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98" w15:restartNumberingAfterBreak="0">
    <w:nsid w:val="4CB50D9D"/>
    <w:multiLevelType w:val="multilevel"/>
    <w:tmpl w:val="EE442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DC36C20"/>
    <w:multiLevelType w:val="multilevel"/>
    <w:tmpl w:val="98EABC70"/>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00" w15:restartNumberingAfterBreak="0">
    <w:nsid w:val="4DC54AA0"/>
    <w:multiLevelType w:val="multilevel"/>
    <w:tmpl w:val="37CAC8B8"/>
    <w:lvl w:ilvl="0">
      <w:start w:val="1"/>
      <w:numFmt w:val="bullet"/>
      <w:lvlText w:val=""/>
      <w:lvlJc w:val="left"/>
      <w:pPr>
        <w:tabs>
          <w:tab w:val="num" w:pos="1069"/>
        </w:tabs>
        <w:ind w:left="1069" w:hanging="360"/>
      </w:pPr>
      <w:rPr>
        <w:rFonts w:ascii="Symbol" w:hAnsi="Symbol" w:hint="default"/>
        <w:sz w:val="28"/>
        <w:szCs w:val="44"/>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01" w15:restartNumberingAfterBreak="0">
    <w:nsid w:val="4EB300D2"/>
    <w:multiLevelType w:val="multilevel"/>
    <w:tmpl w:val="6C462E72"/>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02" w15:restartNumberingAfterBreak="0">
    <w:nsid w:val="4ECF2C4E"/>
    <w:multiLevelType w:val="hybridMultilevel"/>
    <w:tmpl w:val="EF10BB84"/>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03" w15:restartNumberingAfterBreak="0">
    <w:nsid w:val="4F9416C1"/>
    <w:multiLevelType w:val="hybridMultilevel"/>
    <w:tmpl w:val="2B549468"/>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04" w15:restartNumberingAfterBreak="0">
    <w:nsid w:val="500D3EB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5" w15:restartNumberingAfterBreak="0">
    <w:nsid w:val="50C26B4E"/>
    <w:multiLevelType w:val="multilevel"/>
    <w:tmpl w:val="D168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22D5698"/>
    <w:multiLevelType w:val="multilevel"/>
    <w:tmpl w:val="82FEDA6C"/>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7" w15:restartNumberingAfterBreak="0">
    <w:nsid w:val="54F804C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8" w15:restartNumberingAfterBreak="0">
    <w:nsid w:val="55043F3C"/>
    <w:multiLevelType w:val="hybridMultilevel"/>
    <w:tmpl w:val="4A0E5882"/>
    <w:lvl w:ilvl="0" w:tplc="042A0003">
      <w:start w:val="1"/>
      <w:numFmt w:val="bullet"/>
      <w:lvlText w:val="o"/>
      <w:lvlJc w:val="left"/>
      <w:pPr>
        <w:ind w:left="1429" w:hanging="360"/>
      </w:pPr>
      <w:rPr>
        <w:rFonts w:ascii="Courier New" w:hAnsi="Courier New" w:cs="Courier New"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9" w15:restartNumberingAfterBreak="0">
    <w:nsid w:val="56955F70"/>
    <w:multiLevelType w:val="hybridMultilevel"/>
    <w:tmpl w:val="868E9652"/>
    <w:lvl w:ilvl="0" w:tplc="DFFE9F66">
      <w:start w:val="1"/>
      <w:numFmt w:val="decimal"/>
      <w:lvlText w:val="%1."/>
      <w:lvlJc w:val="left"/>
      <w:pPr>
        <w:ind w:left="2060" w:hanging="360"/>
      </w:pPr>
      <w:rPr>
        <w:rFonts w:hint="default"/>
      </w:rPr>
    </w:lvl>
    <w:lvl w:ilvl="1" w:tplc="04090019" w:tentative="1">
      <w:start w:val="1"/>
      <w:numFmt w:val="lowerLetter"/>
      <w:lvlText w:val="%2."/>
      <w:lvlJc w:val="left"/>
      <w:pPr>
        <w:ind w:left="2780" w:hanging="360"/>
      </w:pPr>
    </w:lvl>
    <w:lvl w:ilvl="2" w:tplc="0409001B" w:tentative="1">
      <w:start w:val="1"/>
      <w:numFmt w:val="lowerRoman"/>
      <w:lvlText w:val="%3."/>
      <w:lvlJc w:val="right"/>
      <w:pPr>
        <w:ind w:left="3500" w:hanging="180"/>
      </w:pPr>
    </w:lvl>
    <w:lvl w:ilvl="3" w:tplc="0409000F" w:tentative="1">
      <w:start w:val="1"/>
      <w:numFmt w:val="decimal"/>
      <w:lvlText w:val="%4."/>
      <w:lvlJc w:val="left"/>
      <w:pPr>
        <w:ind w:left="4220" w:hanging="360"/>
      </w:pPr>
    </w:lvl>
    <w:lvl w:ilvl="4" w:tplc="04090019" w:tentative="1">
      <w:start w:val="1"/>
      <w:numFmt w:val="lowerLetter"/>
      <w:lvlText w:val="%5."/>
      <w:lvlJc w:val="left"/>
      <w:pPr>
        <w:ind w:left="4940" w:hanging="360"/>
      </w:pPr>
    </w:lvl>
    <w:lvl w:ilvl="5" w:tplc="0409001B" w:tentative="1">
      <w:start w:val="1"/>
      <w:numFmt w:val="lowerRoman"/>
      <w:lvlText w:val="%6."/>
      <w:lvlJc w:val="right"/>
      <w:pPr>
        <w:ind w:left="5660" w:hanging="180"/>
      </w:pPr>
    </w:lvl>
    <w:lvl w:ilvl="6" w:tplc="0409000F" w:tentative="1">
      <w:start w:val="1"/>
      <w:numFmt w:val="decimal"/>
      <w:lvlText w:val="%7."/>
      <w:lvlJc w:val="left"/>
      <w:pPr>
        <w:ind w:left="6380" w:hanging="360"/>
      </w:pPr>
    </w:lvl>
    <w:lvl w:ilvl="7" w:tplc="04090019" w:tentative="1">
      <w:start w:val="1"/>
      <w:numFmt w:val="lowerLetter"/>
      <w:lvlText w:val="%8."/>
      <w:lvlJc w:val="left"/>
      <w:pPr>
        <w:ind w:left="7100" w:hanging="360"/>
      </w:pPr>
    </w:lvl>
    <w:lvl w:ilvl="8" w:tplc="0409001B" w:tentative="1">
      <w:start w:val="1"/>
      <w:numFmt w:val="lowerRoman"/>
      <w:lvlText w:val="%9."/>
      <w:lvlJc w:val="right"/>
      <w:pPr>
        <w:ind w:left="7820" w:hanging="180"/>
      </w:pPr>
    </w:lvl>
  </w:abstractNum>
  <w:abstractNum w:abstractNumId="110" w15:restartNumberingAfterBreak="0">
    <w:nsid w:val="57B869A1"/>
    <w:multiLevelType w:val="multilevel"/>
    <w:tmpl w:val="EC28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96C475F"/>
    <w:multiLevelType w:val="multilevel"/>
    <w:tmpl w:val="9C18A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A972648"/>
    <w:multiLevelType w:val="multilevel"/>
    <w:tmpl w:val="82268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B2D17E3"/>
    <w:multiLevelType w:val="multilevel"/>
    <w:tmpl w:val="3104C01A"/>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14" w15:restartNumberingAfterBreak="0">
    <w:nsid w:val="5B67496C"/>
    <w:multiLevelType w:val="hybridMultilevel"/>
    <w:tmpl w:val="E66A30F0"/>
    <w:lvl w:ilvl="0" w:tplc="042A0003">
      <w:start w:val="1"/>
      <w:numFmt w:val="bullet"/>
      <w:lvlText w:val="o"/>
      <w:lvlJc w:val="left"/>
      <w:pPr>
        <w:ind w:left="1429" w:hanging="360"/>
      </w:pPr>
      <w:rPr>
        <w:rFonts w:ascii="Courier New" w:hAnsi="Courier New" w:cs="Courier New"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15" w15:restartNumberingAfterBreak="0">
    <w:nsid w:val="5C2423E7"/>
    <w:multiLevelType w:val="multilevel"/>
    <w:tmpl w:val="23363F78"/>
    <w:lvl w:ilvl="0">
      <w:start w:val="1"/>
      <w:numFmt w:val="bullet"/>
      <w:lvlText w:val="o"/>
      <w:lvlJc w:val="left"/>
      <w:pPr>
        <w:tabs>
          <w:tab w:val="num" w:pos="1069"/>
        </w:tabs>
        <w:ind w:left="1069" w:hanging="360"/>
      </w:pPr>
      <w:rPr>
        <w:rFonts w:ascii="Courier New" w:hAnsi="Courier New" w:cs="Courier New"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16" w15:restartNumberingAfterBreak="0">
    <w:nsid w:val="5C5D3555"/>
    <w:multiLevelType w:val="hybridMultilevel"/>
    <w:tmpl w:val="41C4488C"/>
    <w:lvl w:ilvl="0" w:tplc="042A0003">
      <w:start w:val="1"/>
      <w:numFmt w:val="bullet"/>
      <w:lvlText w:val="o"/>
      <w:lvlJc w:val="left"/>
      <w:pPr>
        <w:ind w:left="1429" w:hanging="360"/>
      </w:pPr>
      <w:rPr>
        <w:rFonts w:ascii="Courier New" w:hAnsi="Courier New" w:cs="Courier New" w:hint="default"/>
      </w:rPr>
    </w:lvl>
    <w:lvl w:ilvl="1" w:tplc="042A0005">
      <w:start w:val="1"/>
      <w:numFmt w:val="bullet"/>
      <w:lvlText w:val=""/>
      <w:lvlJc w:val="left"/>
      <w:pPr>
        <w:ind w:left="2149" w:hanging="360"/>
      </w:pPr>
      <w:rPr>
        <w:rFonts w:ascii="Wingdings" w:hAnsi="Wingding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7" w15:restartNumberingAfterBreak="0">
    <w:nsid w:val="5D56785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8" w15:restartNumberingAfterBreak="0">
    <w:nsid w:val="5DB40D08"/>
    <w:multiLevelType w:val="hybridMultilevel"/>
    <w:tmpl w:val="15FCD496"/>
    <w:lvl w:ilvl="0" w:tplc="042A0003">
      <w:start w:val="1"/>
      <w:numFmt w:val="bullet"/>
      <w:lvlText w:val="o"/>
      <w:lvlJc w:val="left"/>
      <w:pPr>
        <w:ind w:left="1429" w:hanging="360"/>
      </w:pPr>
      <w:rPr>
        <w:rFonts w:ascii="Courier New" w:hAnsi="Courier New" w:cs="Courier New"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19" w15:restartNumberingAfterBreak="0">
    <w:nsid w:val="5E650B20"/>
    <w:multiLevelType w:val="multilevel"/>
    <w:tmpl w:val="16AC43EE"/>
    <w:lvl w:ilvl="0">
      <w:start w:val="1"/>
      <w:numFmt w:val="bullet"/>
      <w:lvlText w:val=""/>
      <w:lvlJc w:val="left"/>
      <w:pPr>
        <w:tabs>
          <w:tab w:val="num" w:pos="1069"/>
        </w:tabs>
        <w:ind w:left="1069" w:hanging="360"/>
      </w:pPr>
      <w:rPr>
        <w:rFonts w:ascii="Symbol" w:hAnsi="Symbol" w:hint="default"/>
        <w:sz w:val="28"/>
        <w:szCs w:val="44"/>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20" w15:restartNumberingAfterBreak="0">
    <w:nsid w:val="5ECF79A8"/>
    <w:multiLevelType w:val="multilevel"/>
    <w:tmpl w:val="D0D66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07F277E"/>
    <w:multiLevelType w:val="hybridMultilevel"/>
    <w:tmpl w:val="87CE7BEC"/>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22" w15:restartNumberingAfterBreak="0">
    <w:nsid w:val="615122C9"/>
    <w:multiLevelType w:val="hybridMultilevel"/>
    <w:tmpl w:val="74FA1D94"/>
    <w:lvl w:ilvl="0" w:tplc="FFFFFFFF">
      <w:start w:val="1"/>
      <w:numFmt w:val="bullet"/>
      <w:lvlText w:val="o"/>
      <w:lvlJc w:val="left"/>
      <w:pPr>
        <w:ind w:left="1429" w:hanging="360"/>
      </w:pPr>
      <w:rPr>
        <w:rFonts w:ascii="Courier New" w:hAnsi="Courier New" w:cs="Courier New" w:hint="default"/>
      </w:rPr>
    </w:lvl>
    <w:lvl w:ilvl="1" w:tplc="042A0005">
      <w:start w:val="1"/>
      <w:numFmt w:val="bullet"/>
      <w:lvlText w:val=""/>
      <w:lvlJc w:val="left"/>
      <w:pPr>
        <w:ind w:left="2149" w:hanging="360"/>
      </w:pPr>
      <w:rPr>
        <w:rFonts w:ascii="Wingdings" w:hAnsi="Wingding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3" w15:restartNumberingAfterBreak="0">
    <w:nsid w:val="6191426B"/>
    <w:multiLevelType w:val="hybridMultilevel"/>
    <w:tmpl w:val="9C446A68"/>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24" w15:restartNumberingAfterBreak="0">
    <w:nsid w:val="61AD72E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5" w15:restartNumberingAfterBreak="0">
    <w:nsid w:val="625E055D"/>
    <w:multiLevelType w:val="multilevel"/>
    <w:tmpl w:val="DE364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3E34D4C"/>
    <w:multiLevelType w:val="multilevel"/>
    <w:tmpl w:val="2CB81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42823A1"/>
    <w:multiLevelType w:val="multilevel"/>
    <w:tmpl w:val="321CA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48E5BF9"/>
    <w:multiLevelType w:val="multilevel"/>
    <w:tmpl w:val="65BC4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49F0530"/>
    <w:multiLevelType w:val="hybridMultilevel"/>
    <w:tmpl w:val="71CC366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0" w15:restartNumberingAfterBreak="0">
    <w:nsid w:val="660B0C4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1" w15:restartNumberingAfterBreak="0">
    <w:nsid w:val="66B15137"/>
    <w:multiLevelType w:val="multilevel"/>
    <w:tmpl w:val="CF2EC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6EC2B67"/>
    <w:multiLevelType w:val="multilevel"/>
    <w:tmpl w:val="A46C70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7B3149E"/>
    <w:multiLevelType w:val="multilevel"/>
    <w:tmpl w:val="DF007E3A"/>
    <w:lvl w:ilvl="0">
      <w:start w:val="1"/>
      <w:numFmt w:val="bullet"/>
      <w:lvlText w:val=""/>
      <w:lvlJc w:val="left"/>
      <w:pPr>
        <w:tabs>
          <w:tab w:val="num" w:pos="1069"/>
        </w:tabs>
        <w:ind w:left="1069" w:hanging="360"/>
      </w:pPr>
      <w:rPr>
        <w:rFonts w:ascii="Symbol" w:hAnsi="Symbol" w:hint="default"/>
        <w:sz w:val="28"/>
        <w:szCs w:val="4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34" w15:restartNumberingAfterBreak="0">
    <w:nsid w:val="68430DA7"/>
    <w:multiLevelType w:val="multilevel"/>
    <w:tmpl w:val="C81E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8445053"/>
    <w:multiLevelType w:val="hybridMultilevel"/>
    <w:tmpl w:val="7B90BE0C"/>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36" w15:restartNumberingAfterBreak="0">
    <w:nsid w:val="68BD5C08"/>
    <w:multiLevelType w:val="multilevel"/>
    <w:tmpl w:val="37CAC8B8"/>
    <w:lvl w:ilvl="0">
      <w:start w:val="1"/>
      <w:numFmt w:val="bullet"/>
      <w:lvlText w:val=""/>
      <w:lvlJc w:val="left"/>
      <w:pPr>
        <w:tabs>
          <w:tab w:val="num" w:pos="1069"/>
        </w:tabs>
        <w:ind w:left="1069" w:hanging="360"/>
      </w:pPr>
      <w:rPr>
        <w:rFonts w:ascii="Symbol" w:hAnsi="Symbol" w:hint="default"/>
        <w:sz w:val="28"/>
        <w:szCs w:val="44"/>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37" w15:restartNumberingAfterBreak="0">
    <w:nsid w:val="69FA6FCA"/>
    <w:multiLevelType w:val="hybridMultilevel"/>
    <w:tmpl w:val="E43C6CC4"/>
    <w:lvl w:ilvl="0" w:tplc="042A0003">
      <w:start w:val="1"/>
      <w:numFmt w:val="bullet"/>
      <w:lvlText w:val="o"/>
      <w:lvlJc w:val="left"/>
      <w:pPr>
        <w:ind w:left="1429" w:hanging="360"/>
      </w:pPr>
      <w:rPr>
        <w:rFonts w:ascii="Courier New" w:hAnsi="Courier New" w:cs="Courier New"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38" w15:restartNumberingAfterBreak="0">
    <w:nsid w:val="6AFB761E"/>
    <w:multiLevelType w:val="hybridMultilevel"/>
    <w:tmpl w:val="44468A94"/>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39" w15:restartNumberingAfterBreak="0">
    <w:nsid w:val="6B4B77CD"/>
    <w:multiLevelType w:val="multilevel"/>
    <w:tmpl w:val="A106E9A8"/>
    <w:lvl w:ilvl="0">
      <w:start w:val="1"/>
      <w:numFmt w:val="decimal"/>
      <w:lvlText w:val="%1."/>
      <w:lvlJc w:val="left"/>
      <w:pPr>
        <w:ind w:left="1134" w:hanging="425"/>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0" w15:restartNumberingAfterBreak="0">
    <w:nsid w:val="6B52760A"/>
    <w:multiLevelType w:val="hybridMultilevel"/>
    <w:tmpl w:val="3776F59C"/>
    <w:lvl w:ilvl="0" w:tplc="042A000F">
      <w:start w:val="1"/>
      <w:numFmt w:val="decimal"/>
      <w:lvlText w:val="%1."/>
      <w:lvlJc w:val="left"/>
      <w:pPr>
        <w:ind w:left="1069" w:hanging="360"/>
      </w:pPr>
    </w:lvl>
    <w:lvl w:ilvl="1" w:tplc="042A0019" w:tentative="1">
      <w:start w:val="1"/>
      <w:numFmt w:val="lowerLetter"/>
      <w:lvlText w:val="%2."/>
      <w:lvlJc w:val="left"/>
      <w:pPr>
        <w:ind w:left="1789" w:hanging="360"/>
      </w:pPr>
    </w:lvl>
    <w:lvl w:ilvl="2" w:tplc="042A001B" w:tentative="1">
      <w:start w:val="1"/>
      <w:numFmt w:val="lowerRoman"/>
      <w:lvlText w:val="%3."/>
      <w:lvlJc w:val="right"/>
      <w:pPr>
        <w:ind w:left="2509" w:hanging="180"/>
      </w:pPr>
    </w:lvl>
    <w:lvl w:ilvl="3" w:tplc="042A000F" w:tentative="1">
      <w:start w:val="1"/>
      <w:numFmt w:val="decimal"/>
      <w:lvlText w:val="%4."/>
      <w:lvlJc w:val="left"/>
      <w:pPr>
        <w:ind w:left="3229" w:hanging="360"/>
      </w:p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141" w15:restartNumberingAfterBreak="0">
    <w:nsid w:val="6C0C5215"/>
    <w:multiLevelType w:val="multilevel"/>
    <w:tmpl w:val="6CE299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C2C116C"/>
    <w:multiLevelType w:val="multilevel"/>
    <w:tmpl w:val="F9CE0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C2E6555"/>
    <w:multiLevelType w:val="hybridMultilevel"/>
    <w:tmpl w:val="6EF407AC"/>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44" w15:restartNumberingAfterBreak="0">
    <w:nsid w:val="6DE9591B"/>
    <w:multiLevelType w:val="multilevel"/>
    <w:tmpl w:val="3D425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E7B3C3A"/>
    <w:multiLevelType w:val="hybridMultilevel"/>
    <w:tmpl w:val="7D92C21E"/>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46" w15:restartNumberingAfterBreak="0">
    <w:nsid w:val="6E8529A9"/>
    <w:multiLevelType w:val="multilevel"/>
    <w:tmpl w:val="C54E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18C571F"/>
    <w:multiLevelType w:val="multilevel"/>
    <w:tmpl w:val="03A2D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1B2196D"/>
    <w:multiLevelType w:val="multilevel"/>
    <w:tmpl w:val="942CBE7C"/>
    <w:numStyleLink w:val="nhsmc"/>
  </w:abstractNum>
  <w:abstractNum w:abstractNumId="149" w15:restartNumberingAfterBreak="0">
    <w:nsid w:val="72531C78"/>
    <w:multiLevelType w:val="multilevel"/>
    <w:tmpl w:val="37CAC8B8"/>
    <w:lvl w:ilvl="0">
      <w:start w:val="1"/>
      <w:numFmt w:val="bullet"/>
      <w:lvlText w:val=""/>
      <w:lvlJc w:val="left"/>
      <w:pPr>
        <w:tabs>
          <w:tab w:val="num" w:pos="1069"/>
        </w:tabs>
        <w:ind w:left="1069" w:hanging="360"/>
      </w:pPr>
      <w:rPr>
        <w:rFonts w:ascii="Symbol" w:hAnsi="Symbol" w:hint="default"/>
        <w:sz w:val="28"/>
        <w:szCs w:val="44"/>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50" w15:restartNumberingAfterBreak="0">
    <w:nsid w:val="726C5C66"/>
    <w:multiLevelType w:val="multilevel"/>
    <w:tmpl w:val="A0985430"/>
    <w:lvl w:ilvl="0">
      <w:start w:val="1"/>
      <w:numFmt w:val="bullet"/>
      <w:lvlText w:val=""/>
      <w:lvlJc w:val="left"/>
      <w:pPr>
        <w:tabs>
          <w:tab w:val="num" w:pos="1069"/>
        </w:tabs>
        <w:ind w:left="1069" w:hanging="360"/>
      </w:pPr>
      <w:rPr>
        <w:rFonts w:ascii="Symbol" w:hAnsi="Symbol" w:hint="default"/>
        <w:sz w:val="28"/>
        <w:szCs w:val="4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51" w15:restartNumberingAfterBreak="0">
    <w:nsid w:val="7379345D"/>
    <w:multiLevelType w:val="multilevel"/>
    <w:tmpl w:val="942CBE7C"/>
    <w:numStyleLink w:val="nhsmc"/>
  </w:abstractNum>
  <w:abstractNum w:abstractNumId="152" w15:restartNumberingAfterBreak="0">
    <w:nsid w:val="749B2686"/>
    <w:multiLevelType w:val="multilevel"/>
    <w:tmpl w:val="26003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4C20449"/>
    <w:multiLevelType w:val="hybridMultilevel"/>
    <w:tmpl w:val="398AD9CA"/>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54" w15:restartNumberingAfterBreak="0">
    <w:nsid w:val="764B6AD4"/>
    <w:multiLevelType w:val="hybridMultilevel"/>
    <w:tmpl w:val="488A3856"/>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5" w15:restartNumberingAfterBreak="0">
    <w:nsid w:val="77124E38"/>
    <w:multiLevelType w:val="multilevel"/>
    <w:tmpl w:val="08609EFE"/>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56" w15:restartNumberingAfterBreak="0">
    <w:nsid w:val="777932C4"/>
    <w:multiLevelType w:val="multilevel"/>
    <w:tmpl w:val="7548E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86810DB"/>
    <w:multiLevelType w:val="multilevel"/>
    <w:tmpl w:val="A106E9A8"/>
    <w:lvl w:ilvl="0">
      <w:start w:val="1"/>
      <w:numFmt w:val="decimal"/>
      <w:lvlText w:val="%1."/>
      <w:lvlJc w:val="left"/>
      <w:pPr>
        <w:ind w:left="1134" w:hanging="425"/>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8" w15:restartNumberingAfterBreak="0">
    <w:nsid w:val="7AB94DA4"/>
    <w:multiLevelType w:val="multilevel"/>
    <w:tmpl w:val="8D7A0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AC4145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0" w15:restartNumberingAfterBreak="0">
    <w:nsid w:val="7AD91E06"/>
    <w:multiLevelType w:val="hybridMultilevel"/>
    <w:tmpl w:val="025A7C0A"/>
    <w:lvl w:ilvl="0" w:tplc="042A0003">
      <w:start w:val="1"/>
      <w:numFmt w:val="bullet"/>
      <w:lvlText w:val="o"/>
      <w:lvlJc w:val="left"/>
      <w:pPr>
        <w:ind w:left="1429" w:hanging="360"/>
      </w:pPr>
      <w:rPr>
        <w:rFonts w:ascii="Courier New" w:hAnsi="Courier New" w:cs="Courier New"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61" w15:restartNumberingAfterBreak="0">
    <w:nsid w:val="7B030364"/>
    <w:multiLevelType w:val="multilevel"/>
    <w:tmpl w:val="59826034"/>
    <w:lvl w:ilvl="0">
      <w:start w:val="1"/>
      <w:numFmt w:val="bullet"/>
      <w:lvlText w:val=""/>
      <w:lvlJc w:val="left"/>
      <w:pPr>
        <w:tabs>
          <w:tab w:val="num" w:pos="1069"/>
        </w:tabs>
        <w:ind w:left="1069" w:hanging="360"/>
      </w:pPr>
      <w:rPr>
        <w:rFonts w:ascii="Symbol" w:hAnsi="Symbol" w:hint="default"/>
        <w:sz w:val="28"/>
        <w:szCs w:val="40"/>
      </w:r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62" w15:restartNumberingAfterBreak="0">
    <w:nsid w:val="7B8C79DC"/>
    <w:multiLevelType w:val="hybridMultilevel"/>
    <w:tmpl w:val="A3521184"/>
    <w:lvl w:ilvl="0" w:tplc="042A0003">
      <w:start w:val="1"/>
      <w:numFmt w:val="bullet"/>
      <w:lvlText w:val="o"/>
      <w:lvlJc w:val="left"/>
      <w:pPr>
        <w:ind w:left="1429" w:hanging="360"/>
      </w:pPr>
      <w:rPr>
        <w:rFonts w:ascii="Courier New" w:hAnsi="Courier New" w:cs="Courier New"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63" w15:restartNumberingAfterBreak="0">
    <w:nsid w:val="7BA070FF"/>
    <w:multiLevelType w:val="hybridMultilevel"/>
    <w:tmpl w:val="754C6F82"/>
    <w:lvl w:ilvl="0" w:tplc="042A0001">
      <w:start w:val="1"/>
      <w:numFmt w:val="bullet"/>
      <w:lvlText w:val=""/>
      <w:lvlJc w:val="left"/>
      <w:pPr>
        <w:ind w:left="1211" w:hanging="360"/>
      </w:pPr>
      <w:rPr>
        <w:rFonts w:ascii="Symbol" w:hAnsi="Symbol" w:hint="default"/>
      </w:rPr>
    </w:lvl>
    <w:lvl w:ilvl="1" w:tplc="042A0003" w:tentative="1">
      <w:start w:val="1"/>
      <w:numFmt w:val="bullet"/>
      <w:lvlText w:val="o"/>
      <w:lvlJc w:val="left"/>
      <w:pPr>
        <w:ind w:left="1931" w:hanging="360"/>
      </w:pPr>
      <w:rPr>
        <w:rFonts w:ascii="Courier New" w:hAnsi="Courier New" w:cs="Courier New" w:hint="default"/>
      </w:rPr>
    </w:lvl>
    <w:lvl w:ilvl="2" w:tplc="042A0005" w:tentative="1">
      <w:start w:val="1"/>
      <w:numFmt w:val="bullet"/>
      <w:lvlText w:val=""/>
      <w:lvlJc w:val="left"/>
      <w:pPr>
        <w:ind w:left="2651" w:hanging="360"/>
      </w:pPr>
      <w:rPr>
        <w:rFonts w:ascii="Wingdings" w:hAnsi="Wingdings" w:hint="default"/>
      </w:rPr>
    </w:lvl>
    <w:lvl w:ilvl="3" w:tplc="042A0001" w:tentative="1">
      <w:start w:val="1"/>
      <w:numFmt w:val="bullet"/>
      <w:lvlText w:val=""/>
      <w:lvlJc w:val="left"/>
      <w:pPr>
        <w:ind w:left="3371" w:hanging="360"/>
      </w:pPr>
      <w:rPr>
        <w:rFonts w:ascii="Symbol" w:hAnsi="Symbol" w:hint="default"/>
      </w:rPr>
    </w:lvl>
    <w:lvl w:ilvl="4" w:tplc="042A0003" w:tentative="1">
      <w:start w:val="1"/>
      <w:numFmt w:val="bullet"/>
      <w:lvlText w:val="o"/>
      <w:lvlJc w:val="left"/>
      <w:pPr>
        <w:ind w:left="4091" w:hanging="360"/>
      </w:pPr>
      <w:rPr>
        <w:rFonts w:ascii="Courier New" w:hAnsi="Courier New" w:cs="Courier New" w:hint="default"/>
      </w:rPr>
    </w:lvl>
    <w:lvl w:ilvl="5" w:tplc="042A0005" w:tentative="1">
      <w:start w:val="1"/>
      <w:numFmt w:val="bullet"/>
      <w:lvlText w:val=""/>
      <w:lvlJc w:val="left"/>
      <w:pPr>
        <w:ind w:left="4811" w:hanging="360"/>
      </w:pPr>
      <w:rPr>
        <w:rFonts w:ascii="Wingdings" w:hAnsi="Wingdings" w:hint="default"/>
      </w:rPr>
    </w:lvl>
    <w:lvl w:ilvl="6" w:tplc="042A0001" w:tentative="1">
      <w:start w:val="1"/>
      <w:numFmt w:val="bullet"/>
      <w:lvlText w:val=""/>
      <w:lvlJc w:val="left"/>
      <w:pPr>
        <w:ind w:left="5531" w:hanging="360"/>
      </w:pPr>
      <w:rPr>
        <w:rFonts w:ascii="Symbol" w:hAnsi="Symbol" w:hint="default"/>
      </w:rPr>
    </w:lvl>
    <w:lvl w:ilvl="7" w:tplc="042A0003" w:tentative="1">
      <w:start w:val="1"/>
      <w:numFmt w:val="bullet"/>
      <w:lvlText w:val="o"/>
      <w:lvlJc w:val="left"/>
      <w:pPr>
        <w:ind w:left="6251" w:hanging="360"/>
      </w:pPr>
      <w:rPr>
        <w:rFonts w:ascii="Courier New" w:hAnsi="Courier New" w:cs="Courier New" w:hint="default"/>
      </w:rPr>
    </w:lvl>
    <w:lvl w:ilvl="8" w:tplc="042A0005" w:tentative="1">
      <w:start w:val="1"/>
      <w:numFmt w:val="bullet"/>
      <w:lvlText w:val=""/>
      <w:lvlJc w:val="left"/>
      <w:pPr>
        <w:ind w:left="6971" w:hanging="360"/>
      </w:pPr>
      <w:rPr>
        <w:rFonts w:ascii="Wingdings" w:hAnsi="Wingdings" w:hint="default"/>
      </w:rPr>
    </w:lvl>
  </w:abstractNum>
  <w:abstractNum w:abstractNumId="164" w15:restartNumberingAfterBreak="0">
    <w:nsid w:val="7C1509D5"/>
    <w:multiLevelType w:val="multilevel"/>
    <w:tmpl w:val="82FEDA6C"/>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5" w15:restartNumberingAfterBreak="0">
    <w:nsid w:val="7CDE1AFF"/>
    <w:multiLevelType w:val="multilevel"/>
    <w:tmpl w:val="AAF4D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D5748FD"/>
    <w:multiLevelType w:val="multilevel"/>
    <w:tmpl w:val="2BCE0D34"/>
    <w:lvl w:ilvl="0">
      <w:start w:val="1"/>
      <w:numFmt w:val="decimal"/>
      <w:lvlText w:val="%1."/>
      <w:lvlJc w:val="left"/>
      <w:pPr>
        <w:tabs>
          <w:tab w:val="num" w:pos="360"/>
        </w:tabs>
        <w:ind w:left="360" w:hanging="360"/>
      </w:pPr>
    </w:lvl>
    <w:lvl w:ilvl="1">
      <w:start w:val="1"/>
      <w:numFmt w:val="bullet"/>
      <w:lvlText w:val="o"/>
      <w:lvlJc w:val="left"/>
      <w:pPr>
        <w:ind w:left="1080" w:hanging="360"/>
      </w:pPr>
      <w:rPr>
        <w:rFonts w:ascii="Courier New" w:hAnsi="Courier New" w:cs="Courier New"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7DD533FB"/>
    <w:multiLevelType w:val="multilevel"/>
    <w:tmpl w:val="B406D9C4"/>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68" w15:restartNumberingAfterBreak="0">
    <w:nsid w:val="7E5E2A3A"/>
    <w:multiLevelType w:val="hybridMultilevel"/>
    <w:tmpl w:val="AD0E7062"/>
    <w:lvl w:ilvl="0" w:tplc="042A0001">
      <w:start w:val="1"/>
      <w:numFmt w:val="bullet"/>
      <w:lvlText w:val=""/>
      <w:lvlJc w:val="left"/>
      <w:pPr>
        <w:ind w:left="1069" w:hanging="360"/>
      </w:pPr>
      <w:rPr>
        <w:rFonts w:ascii="Symbol" w:hAnsi="Symbol" w:hint="default"/>
      </w:rPr>
    </w:lvl>
    <w:lvl w:ilvl="1" w:tplc="042A0003">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69" w15:restartNumberingAfterBreak="0">
    <w:nsid w:val="7F455B38"/>
    <w:multiLevelType w:val="multilevel"/>
    <w:tmpl w:val="67220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F5245DC"/>
    <w:multiLevelType w:val="multilevel"/>
    <w:tmpl w:val="7552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2501356">
    <w:abstractNumId w:val="75"/>
  </w:num>
  <w:num w:numId="2" w16cid:durableId="2017922624">
    <w:abstractNumId w:val="107"/>
  </w:num>
  <w:num w:numId="3" w16cid:durableId="225339562">
    <w:abstractNumId w:val="117"/>
  </w:num>
  <w:num w:numId="4" w16cid:durableId="730343955">
    <w:abstractNumId w:val="139"/>
  </w:num>
  <w:num w:numId="5" w16cid:durableId="842474265">
    <w:abstractNumId w:val="55"/>
  </w:num>
  <w:num w:numId="6" w16cid:durableId="1923830402">
    <w:abstractNumId w:val="56"/>
  </w:num>
  <w:num w:numId="7" w16cid:durableId="2118215938">
    <w:abstractNumId w:val="95"/>
  </w:num>
  <w:num w:numId="8" w16cid:durableId="1261838923">
    <w:abstractNumId w:val="130"/>
  </w:num>
  <w:num w:numId="9" w16cid:durableId="1814909000">
    <w:abstractNumId w:val="83"/>
  </w:num>
  <w:num w:numId="10" w16cid:durableId="1251309981">
    <w:abstractNumId w:val="75"/>
  </w:num>
  <w:num w:numId="11" w16cid:durableId="1172719914">
    <w:abstractNumId w:val="38"/>
  </w:num>
  <w:num w:numId="12" w16cid:durableId="1562210545">
    <w:abstractNumId w:val="106"/>
  </w:num>
  <w:num w:numId="13" w16cid:durableId="994335262">
    <w:abstractNumId w:val="124"/>
  </w:num>
  <w:num w:numId="14" w16cid:durableId="1256397176">
    <w:abstractNumId w:val="164"/>
  </w:num>
  <w:num w:numId="15" w16cid:durableId="1450585331">
    <w:abstractNumId w:val="157"/>
  </w:num>
  <w:num w:numId="16" w16cid:durableId="432827029">
    <w:abstractNumId w:val="54"/>
  </w:num>
  <w:num w:numId="17" w16cid:durableId="1003359813">
    <w:abstractNumId w:val="159"/>
  </w:num>
  <w:num w:numId="18" w16cid:durableId="1456169752">
    <w:abstractNumId w:val="65"/>
  </w:num>
  <w:num w:numId="19" w16cid:durableId="385224447">
    <w:abstractNumId w:val="104"/>
  </w:num>
  <w:num w:numId="20" w16cid:durableId="466556049">
    <w:abstractNumId w:val="93"/>
  </w:num>
  <w:num w:numId="21" w16cid:durableId="358822942">
    <w:abstractNumId w:val="60"/>
  </w:num>
  <w:num w:numId="22" w16cid:durableId="2053534834">
    <w:abstractNumId w:val="61"/>
  </w:num>
  <w:num w:numId="23" w16cid:durableId="787432098">
    <w:abstractNumId w:val="31"/>
  </w:num>
  <w:num w:numId="24" w16cid:durableId="116886059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66362585">
    <w:abstractNumId w:val="5"/>
  </w:num>
  <w:num w:numId="26" w16cid:durableId="1456145686">
    <w:abstractNumId w:val="70"/>
  </w:num>
  <w:num w:numId="27" w16cid:durableId="1001666336">
    <w:abstractNumId w:val="91"/>
  </w:num>
  <w:num w:numId="28" w16cid:durableId="441188591">
    <w:abstractNumId w:val="148"/>
  </w:num>
  <w:num w:numId="29" w16cid:durableId="302933125">
    <w:abstractNumId w:val="109"/>
  </w:num>
  <w:num w:numId="30" w16cid:durableId="1505586916">
    <w:abstractNumId w:val="6"/>
  </w:num>
  <w:num w:numId="31" w16cid:durableId="254827151">
    <w:abstractNumId w:val="113"/>
  </w:num>
  <w:num w:numId="32" w16cid:durableId="1314793952">
    <w:abstractNumId w:val="4"/>
  </w:num>
  <w:num w:numId="33" w16cid:durableId="216552622">
    <w:abstractNumId w:val="94"/>
  </w:num>
  <w:num w:numId="34" w16cid:durableId="1618174333">
    <w:abstractNumId w:val="73"/>
  </w:num>
  <w:num w:numId="35" w16cid:durableId="1862544838">
    <w:abstractNumId w:val="97"/>
  </w:num>
  <w:num w:numId="36" w16cid:durableId="612324973">
    <w:abstractNumId w:val="17"/>
  </w:num>
  <w:num w:numId="37" w16cid:durableId="1786121639">
    <w:abstractNumId w:val="135"/>
  </w:num>
  <w:num w:numId="38" w16cid:durableId="438645507">
    <w:abstractNumId w:val="72"/>
  </w:num>
  <w:num w:numId="39" w16cid:durableId="1091242784">
    <w:abstractNumId w:val="153"/>
  </w:num>
  <w:num w:numId="40" w16cid:durableId="1385712584">
    <w:abstractNumId w:val="165"/>
  </w:num>
  <w:num w:numId="41" w16cid:durableId="1221206518">
    <w:abstractNumId w:val="8"/>
  </w:num>
  <w:num w:numId="42" w16cid:durableId="1248734754">
    <w:abstractNumId w:val="25"/>
  </w:num>
  <w:num w:numId="43" w16cid:durableId="1778596504">
    <w:abstractNumId w:val="147"/>
  </w:num>
  <w:num w:numId="44" w16cid:durableId="2120634886">
    <w:abstractNumId w:val="36"/>
  </w:num>
  <w:num w:numId="45" w16cid:durableId="460343535">
    <w:abstractNumId w:val="100"/>
  </w:num>
  <w:num w:numId="46" w16cid:durableId="1103958521">
    <w:abstractNumId w:val="80"/>
  </w:num>
  <w:num w:numId="47" w16cid:durableId="267348097">
    <w:abstractNumId w:val="110"/>
  </w:num>
  <w:num w:numId="48" w16cid:durableId="199242890">
    <w:abstractNumId w:val="119"/>
  </w:num>
  <w:num w:numId="49" w16cid:durableId="1543395706">
    <w:abstractNumId w:val="136"/>
  </w:num>
  <w:num w:numId="50" w16cid:durableId="150100947">
    <w:abstractNumId w:val="7"/>
  </w:num>
  <w:num w:numId="51" w16cid:durableId="939722795">
    <w:abstractNumId w:val="150"/>
  </w:num>
  <w:num w:numId="52" w16cid:durableId="264850224">
    <w:abstractNumId w:val="22"/>
  </w:num>
  <w:num w:numId="53" w16cid:durableId="1551069320">
    <w:abstractNumId w:val="76"/>
  </w:num>
  <w:num w:numId="54" w16cid:durableId="1977489318">
    <w:abstractNumId w:val="133"/>
  </w:num>
  <w:num w:numId="55" w16cid:durableId="1997686450">
    <w:abstractNumId w:val="126"/>
  </w:num>
  <w:num w:numId="56" w16cid:durableId="651562027">
    <w:abstractNumId w:val="0"/>
  </w:num>
  <w:num w:numId="57" w16cid:durableId="148057675">
    <w:abstractNumId w:val="11"/>
  </w:num>
  <w:num w:numId="58" w16cid:durableId="835918709">
    <w:abstractNumId w:val="82"/>
  </w:num>
  <w:num w:numId="59" w16cid:durableId="1127774515">
    <w:abstractNumId w:val="169"/>
  </w:num>
  <w:num w:numId="60" w16cid:durableId="869419312">
    <w:abstractNumId w:val="149"/>
  </w:num>
  <w:num w:numId="61" w16cid:durableId="1988506382">
    <w:abstractNumId w:val="146"/>
  </w:num>
  <w:num w:numId="62" w16cid:durableId="1225720535">
    <w:abstractNumId w:val="142"/>
  </w:num>
  <w:num w:numId="63" w16cid:durableId="1779838509">
    <w:abstractNumId w:val="59"/>
  </w:num>
  <w:num w:numId="64" w16cid:durableId="603611711">
    <w:abstractNumId w:val="50"/>
  </w:num>
  <w:num w:numId="65" w16cid:durableId="1787580041">
    <w:abstractNumId w:val="96"/>
  </w:num>
  <w:num w:numId="66" w16cid:durableId="1019430650">
    <w:abstractNumId w:val="29"/>
  </w:num>
  <w:num w:numId="67" w16cid:durableId="624390181">
    <w:abstractNumId w:val="16"/>
  </w:num>
  <w:num w:numId="68" w16cid:durableId="621225178">
    <w:abstractNumId w:val="45"/>
  </w:num>
  <w:num w:numId="69" w16cid:durableId="1994796255">
    <w:abstractNumId w:val="51"/>
  </w:num>
  <w:num w:numId="70" w16cid:durableId="917862952">
    <w:abstractNumId w:val="34"/>
  </w:num>
  <w:num w:numId="71" w16cid:durableId="1953434357">
    <w:abstractNumId w:val="3"/>
  </w:num>
  <w:num w:numId="72" w16cid:durableId="1442601969">
    <w:abstractNumId w:val="140"/>
  </w:num>
  <w:num w:numId="73" w16cid:durableId="923799360">
    <w:abstractNumId w:val="14"/>
  </w:num>
  <w:num w:numId="74" w16cid:durableId="345638944">
    <w:abstractNumId w:val="21"/>
  </w:num>
  <w:num w:numId="75" w16cid:durableId="1170482799">
    <w:abstractNumId w:val="52"/>
  </w:num>
  <w:num w:numId="76" w16cid:durableId="75709195">
    <w:abstractNumId w:val="66"/>
  </w:num>
  <w:num w:numId="77" w16cid:durableId="1170943599">
    <w:abstractNumId w:val="44"/>
  </w:num>
  <w:num w:numId="78" w16cid:durableId="210843739">
    <w:abstractNumId w:val="49"/>
  </w:num>
  <w:num w:numId="79" w16cid:durableId="1630015485">
    <w:abstractNumId w:val="166"/>
  </w:num>
  <w:num w:numId="80" w16cid:durableId="1701517068">
    <w:abstractNumId w:val="33"/>
  </w:num>
  <w:num w:numId="81" w16cid:durableId="713382181">
    <w:abstractNumId w:val="161"/>
  </w:num>
  <w:num w:numId="82" w16cid:durableId="157771957">
    <w:abstractNumId w:val="63"/>
  </w:num>
  <w:num w:numId="83" w16cid:durableId="1984192480">
    <w:abstractNumId w:val="118"/>
  </w:num>
  <w:num w:numId="84" w16cid:durableId="1314218105">
    <w:abstractNumId w:val="90"/>
  </w:num>
  <w:num w:numId="85" w16cid:durableId="472798338">
    <w:abstractNumId w:val="152"/>
  </w:num>
  <w:num w:numId="86" w16cid:durableId="1423796730">
    <w:abstractNumId w:val="99"/>
  </w:num>
  <w:num w:numId="87" w16cid:durableId="169415393">
    <w:abstractNumId w:val="154"/>
  </w:num>
  <w:num w:numId="88" w16cid:durableId="1045984966">
    <w:abstractNumId w:val="156"/>
  </w:num>
  <w:num w:numId="89" w16cid:durableId="647440324">
    <w:abstractNumId w:val="134"/>
  </w:num>
  <w:num w:numId="90" w16cid:durableId="628359436">
    <w:abstractNumId w:val="92"/>
  </w:num>
  <w:num w:numId="91" w16cid:durableId="863523109">
    <w:abstractNumId w:val="77"/>
  </w:num>
  <w:num w:numId="92" w16cid:durableId="1035815064">
    <w:abstractNumId w:val="9"/>
  </w:num>
  <w:num w:numId="93" w16cid:durableId="291988129">
    <w:abstractNumId w:val="162"/>
  </w:num>
  <w:num w:numId="94" w16cid:durableId="893085797">
    <w:abstractNumId w:val="2"/>
  </w:num>
  <w:num w:numId="95" w16cid:durableId="1384521451">
    <w:abstractNumId w:val="84"/>
  </w:num>
  <w:num w:numId="96" w16cid:durableId="532034892">
    <w:abstractNumId w:val="114"/>
  </w:num>
  <w:num w:numId="97" w16cid:durableId="799962315">
    <w:abstractNumId w:val="74"/>
  </w:num>
  <w:num w:numId="98" w16cid:durableId="678967406">
    <w:abstractNumId w:val="108"/>
  </w:num>
  <w:num w:numId="99" w16cid:durableId="480317297">
    <w:abstractNumId w:val="32"/>
  </w:num>
  <w:num w:numId="100" w16cid:durableId="1190798334">
    <w:abstractNumId w:val="131"/>
  </w:num>
  <w:num w:numId="101" w16cid:durableId="724446609">
    <w:abstractNumId w:val="12"/>
  </w:num>
  <w:num w:numId="102" w16cid:durableId="2055350765">
    <w:abstractNumId w:val="30"/>
  </w:num>
  <w:num w:numId="103" w16cid:durableId="793056459">
    <w:abstractNumId w:val="116"/>
  </w:num>
  <w:num w:numId="104" w16cid:durableId="1136294305">
    <w:abstractNumId w:val="87"/>
  </w:num>
  <w:num w:numId="105" w16cid:durableId="857814667">
    <w:abstractNumId w:val="122"/>
  </w:num>
  <w:num w:numId="106" w16cid:durableId="1356492705">
    <w:abstractNumId w:val="112"/>
  </w:num>
  <w:num w:numId="107" w16cid:durableId="435059336">
    <w:abstractNumId w:val="101"/>
  </w:num>
  <w:num w:numId="108" w16cid:durableId="1023945507">
    <w:abstractNumId w:val="28"/>
  </w:num>
  <w:num w:numId="109" w16cid:durableId="2020036090">
    <w:abstractNumId w:val="89"/>
  </w:num>
  <w:num w:numId="110" w16cid:durableId="1136945253">
    <w:abstractNumId w:val="127"/>
  </w:num>
  <w:num w:numId="111" w16cid:durableId="243686055">
    <w:abstractNumId w:val="27"/>
  </w:num>
  <w:num w:numId="112" w16cid:durableId="1954749826">
    <w:abstractNumId w:val="167"/>
  </w:num>
  <w:num w:numId="113" w16cid:durableId="923955735">
    <w:abstractNumId w:val="39"/>
  </w:num>
  <w:num w:numId="114" w16cid:durableId="1207840504">
    <w:abstractNumId w:val="62"/>
  </w:num>
  <w:num w:numId="115" w16cid:durableId="1393191932">
    <w:abstractNumId w:val="151"/>
  </w:num>
  <w:num w:numId="116" w16cid:durableId="1614173148">
    <w:abstractNumId w:val="79"/>
  </w:num>
  <w:num w:numId="117" w16cid:durableId="1063601597">
    <w:abstractNumId w:val="132"/>
  </w:num>
  <w:num w:numId="118" w16cid:durableId="821581930">
    <w:abstractNumId w:val="158"/>
  </w:num>
  <w:num w:numId="119" w16cid:durableId="65499193">
    <w:abstractNumId w:val="160"/>
  </w:num>
  <w:num w:numId="120" w16cid:durableId="879167504">
    <w:abstractNumId w:val="19"/>
  </w:num>
  <w:num w:numId="121" w16cid:durableId="1823082299">
    <w:abstractNumId w:val="10"/>
  </w:num>
  <w:num w:numId="122" w16cid:durableId="979306122">
    <w:abstractNumId w:val="20"/>
  </w:num>
  <w:num w:numId="123" w16cid:durableId="1769499501">
    <w:abstractNumId w:val="24"/>
  </w:num>
  <w:num w:numId="124" w16cid:durableId="1121803374">
    <w:abstractNumId w:val="105"/>
  </w:num>
  <w:num w:numId="125" w16cid:durableId="1224561040">
    <w:abstractNumId w:val="46"/>
  </w:num>
  <w:num w:numId="126" w16cid:durableId="767039009">
    <w:abstractNumId w:val="69"/>
  </w:num>
  <w:num w:numId="127" w16cid:durableId="1337923424">
    <w:abstractNumId w:val="120"/>
  </w:num>
  <w:num w:numId="128" w16cid:durableId="1239482583">
    <w:abstractNumId w:val="141"/>
  </w:num>
  <w:num w:numId="129" w16cid:durableId="703605142">
    <w:abstractNumId w:val="35"/>
  </w:num>
  <w:num w:numId="130" w16cid:durableId="1533229354">
    <w:abstractNumId w:val="64"/>
  </w:num>
  <w:num w:numId="131" w16cid:durableId="1032731705">
    <w:abstractNumId w:val="41"/>
  </w:num>
  <w:num w:numId="132" w16cid:durableId="2062559889">
    <w:abstractNumId w:val="48"/>
  </w:num>
  <w:num w:numId="133" w16cid:durableId="1852403898">
    <w:abstractNumId w:val="137"/>
  </w:num>
  <w:num w:numId="134" w16cid:durableId="2049255120">
    <w:abstractNumId w:val="26"/>
  </w:num>
  <w:num w:numId="135" w16cid:durableId="113449926">
    <w:abstractNumId w:val="71"/>
  </w:num>
  <w:num w:numId="136" w16cid:durableId="1161460483">
    <w:abstractNumId w:val="23"/>
  </w:num>
  <w:num w:numId="137" w16cid:durableId="257178939">
    <w:abstractNumId w:val="155"/>
  </w:num>
  <w:num w:numId="138" w16cid:durableId="412628309">
    <w:abstractNumId w:val="125"/>
  </w:num>
  <w:num w:numId="139" w16cid:durableId="981232768">
    <w:abstractNumId w:val="53"/>
  </w:num>
  <w:num w:numId="140" w16cid:durableId="2102330199">
    <w:abstractNumId w:val="128"/>
  </w:num>
  <w:num w:numId="141" w16cid:durableId="1975790878">
    <w:abstractNumId w:val="15"/>
  </w:num>
  <w:num w:numId="142" w16cid:durableId="613634747">
    <w:abstractNumId w:val="144"/>
  </w:num>
  <w:num w:numId="143" w16cid:durableId="1541161880">
    <w:abstractNumId w:val="145"/>
  </w:num>
  <w:num w:numId="144" w16cid:durableId="249117643">
    <w:abstractNumId w:val="18"/>
  </w:num>
  <w:num w:numId="145" w16cid:durableId="1745570418">
    <w:abstractNumId w:val="102"/>
  </w:num>
  <w:num w:numId="146" w16cid:durableId="259794899">
    <w:abstractNumId w:val="57"/>
  </w:num>
  <w:num w:numId="147" w16cid:durableId="461383406">
    <w:abstractNumId w:val="98"/>
  </w:num>
  <w:num w:numId="148" w16cid:durableId="1860003797">
    <w:abstractNumId w:val="40"/>
  </w:num>
  <w:num w:numId="149" w16cid:durableId="1129473291">
    <w:abstractNumId w:val="67"/>
  </w:num>
  <w:num w:numId="150" w16cid:durableId="717437030">
    <w:abstractNumId w:val="138"/>
  </w:num>
  <w:num w:numId="151" w16cid:durableId="1207719176">
    <w:abstractNumId w:val="170"/>
  </w:num>
  <w:num w:numId="152" w16cid:durableId="1964463356">
    <w:abstractNumId w:val="168"/>
  </w:num>
  <w:num w:numId="153" w16cid:durableId="453672771">
    <w:abstractNumId w:val="1"/>
  </w:num>
  <w:num w:numId="154" w16cid:durableId="917637212">
    <w:abstractNumId w:val="143"/>
  </w:num>
  <w:num w:numId="155" w16cid:durableId="916128992">
    <w:abstractNumId w:val="88"/>
  </w:num>
  <w:num w:numId="156" w16cid:durableId="977494030">
    <w:abstractNumId w:val="103"/>
  </w:num>
  <w:num w:numId="157" w16cid:durableId="1003166980">
    <w:abstractNumId w:val="111"/>
  </w:num>
  <w:num w:numId="158" w16cid:durableId="2105374831">
    <w:abstractNumId w:val="13"/>
  </w:num>
  <w:num w:numId="159" w16cid:durableId="1599019996">
    <w:abstractNumId w:val="163"/>
  </w:num>
  <w:num w:numId="160" w16cid:durableId="678040110">
    <w:abstractNumId w:val="47"/>
  </w:num>
  <w:num w:numId="161" w16cid:durableId="1369910623">
    <w:abstractNumId w:val="58"/>
  </w:num>
  <w:num w:numId="162" w16cid:durableId="1965623634">
    <w:abstractNumId w:val="81"/>
  </w:num>
  <w:num w:numId="163" w16cid:durableId="2069261006">
    <w:abstractNumId w:val="78"/>
  </w:num>
  <w:num w:numId="164" w16cid:durableId="1410689442">
    <w:abstractNumId w:val="85"/>
  </w:num>
  <w:num w:numId="165" w16cid:durableId="1315526187">
    <w:abstractNumId w:val="129"/>
  </w:num>
  <w:num w:numId="166" w16cid:durableId="1079055226">
    <w:abstractNumId w:val="123"/>
  </w:num>
  <w:num w:numId="167" w16cid:durableId="2062434834">
    <w:abstractNumId w:val="86"/>
  </w:num>
  <w:num w:numId="168" w16cid:durableId="821897140">
    <w:abstractNumId w:val="121"/>
  </w:num>
  <w:num w:numId="169" w16cid:durableId="199322455">
    <w:abstractNumId w:val="68"/>
  </w:num>
  <w:num w:numId="170" w16cid:durableId="1803772298">
    <w:abstractNumId w:val="42"/>
  </w:num>
  <w:num w:numId="171" w16cid:durableId="180701238">
    <w:abstractNumId w:val="115"/>
  </w:num>
  <w:num w:numId="172" w16cid:durableId="972757093">
    <w:abstractNumId w:val="37"/>
  </w:num>
  <w:num w:numId="173" w16cid:durableId="72456772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09"/>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46A05"/>
    <w:rsid w:val="00003F21"/>
    <w:rsid w:val="00004761"/>
    <w:rsid w:val="00004854"/>
    <w:rsid w:val="0000575B"/>
    <w:rsid w:val="00005DE0"/>
    <w:rsid w:val="000117F0"/>
    <w:rsid w:val="000124E6"/>
    <w:rsid w:val="00014398"/>
    <w:rsid w:val="00021667"/>
    <w:rsid w:val="00023854"/>
    <w:rsid w:val="00023DA9"/>
    <w:rsid w:val="0002526A"/>
    <w:rsid w:val="000253C7"/>
    <w:rsid w:val="0002678D"/>
    <w:rsid w:val="000268DE"/>
    <w:rsid w:val="000279D9"/>
    <w:rsid w:val="00030EA5"/>
    <w:rsid w:val="0003243A"/>
    <w:rsid w:val="000329C5"/>
    <w:rsid w:val="00036FDB"/>
    <w:rsid w:val="00040041"/>
    <w:rsid w:val="000409A5"/>
    <w:rsid w:val="00042B9C"/>
    <w:rsid w:val="000434F2"/>
    <w:rsid w:val="0004733C"/>
    <w:rsid w:val="00050437"/>
    <w:rsid w:val="000508B6"/>
    <w:rsid w:val="00050ED7"/>
    <w:rsid w:val="000527FC"/>
    <w:rsid w:val="000530E3"/>
    <w:rsid w:val="000541A0"/>
    <w:rsid w:val="00054520"/>
    <w:rsid w:val="00055022"/>
    <w:rsid w:val="00055BB0"/>
    <w:rsid w:val="00055C59"/>
    <w:rsid w:val="00060D29"/>
    <w:rsid w:val="00063352"/>
    <w:rsid w:val="000633DA"/>
    <w:rsid w:val="00063F71"/>
    <w:rsid w:val="00066D2A"/>
    <w:rsid w:val="00067482"/>
    <w:rsid w:val="00070955"/>
    <w:rsid w:val="000719A5"/>
    <w:rsid w:val="00071D79"/>
    <w:rsid w:val="000747F9"/>
    <w:rsid w:val="00075A00"/>
    <w:rsid w:val="00080ADF"/>
    <w:rsid w:val="000822AF"/>
    <w:rsid w:val="00083552"/>
    <w:rsid w:val="000840BA"/>
    <w:rsid w:val="00086A68"/>
    <w:rsid w:val="0009045E"/>
    <w:rsid w:val="0009101D"/>
    <w:rsid w:val="00091104"/>
    <w:rsid w:val="00091F77"/>
    <w:rsid w:val="0009399E"/>
    <w:rsid w:val="000A0683"/>
    <w:rsid w:val="000A0768"/>
    <w:rsid w:val="000A07D0"/>
    <w:rsid w:val="000A08A5"/>
    <w:rsid w:val="000A0A47"/>
    <w:rsid w:val="000A158A"/>
    <w:rsid w:val="000A1CE4"/>
    <w:rsid w:val="000A2FE4"/>
    <w:rsid w:val="000A3323"/>
    <w:rsid w:val="000A48A7"/>
    <w:rsid w:val="000A6174"/>
    <w:rsid w:val="000B0648"/>
    <w:rsid w:val="000B0751"/>
    <w:rsid w:val="000B17C7"/>
    <w:rsid w:val="000B46DF"/>
    <w:rsid w:val="000B69DC"/>
    <w:rsid w:val="000B7A28"/>
    <w:rsid w:val="000C0A30"/>
    <w:rsid w:val="000C1EBE"/>
    <w:rsid w:val="000C4CA5"/>
    <w:rsid w:val="000C7F5D"/>
    <w:rsid w:val="000D2567"/>
    <w:rsid w:val="000D34CD"/>
    <w:rsid w:val="000D3760"/>
    <w:rsid w:val="000E0E03"/>
    <w:rsid w:val="000E1100"/>
    <w:rsid w:val="000E2B96"/>
    <w:rsid w:val="000E626D"/>
    <w:rsid w:val="000E71DF"/>
    <w:rsid w:val="000F0A9A"/>
    <w:rsid w:val="000F1368"/>
    <w:rsid w:val="000F5CDF"/>
    <w:rsid w:val="000F6797"/>
    <w:rsid w:val="000F680B"/>
    <w:rsid w:val="000F68C0"/>
    <w:rsid w:val="00100487"/>
    <w:rsid w:val="0010263F"/>
    <w:rsid w:val="001028E4"/>
    <w:rsid w:val="00103BB5"/>
    <w:rsid w:val="001050D5"/>
    <w:rsid w:val="001068C6"/>
    <w:rsid w:val="0010749B"/>
    <w:rsid w:val="00111728"/>
    <w:rsid w:val="001139D2"/>
    <w:rsid w:val="00116313"/>
    <w:rsid w:val="00123078"/>
    <w:rsid w:val="00124B68"/>
    <w:rsid w:val="0012553D"/>
    <w:rsid w:val="0012674F"/>
    <w:rsid w:val="00127CC7"/>
    <w:rsid w:val="00130CB5"/>
    <w:rsid w:val="001316E8"/>
    <w:rsid w:val="00131952"/>
    <w:rsid w:val="00134391"/>
    <w:rsid w:val="0013587C"/>
    <w:rsid w:val="001369F1"/>
    <w:rsid w:val="001378D3"/>
    <w:rsid w:val="00137A39"/>
    <w:rsid w:val="00137E40"/>
    <w:rsid w:val="00141C9E"/>
    <w:rsid w:val="00142217"/>
    <w:rsid w:val="00143276"/>
    <w:rsid w:val="00146B22"/>
    <w:rsid w:val="00147308"/>
    <w:rsid w:val="00151A15"/>
    <w:rsid w:val="00152E6F"/>
    <w:rsid w:val="00153D89"/>
    <w:rsid w:val="00156012"/>
    <w:rsid w:val="00156403"/>
    <w:rsid w:val="00156571"/>
    <w:rsid w:val="00160C02"/>
    <w:rsid w:val="00162A53"/>
    <w:rsid w:val="00162B14"/>
    <w:rsid w:val="00163250"/>
    <w:rsid w:val="001638C4"/>
    <w:rsid w:val="001651ED"/>
    <w:rsid w:val="0016520A"/>
    <w:rsid w:val="00166FB8"/>
    <w:rsid w:val="00171361"/>
    <w:rsid w:val="00174903"/>
    <w:rsid w:val="00175AC5"/>
    <w:rsid w:val="00175CC5"/>
    <w:rsid w:val="001807AE"/>
    <w:rsid w:val="001811F1"/>
    <w:rsid w:val="00182799"/>
    <w:rsid w:val="00184535"/>
    <w:rsid w:val="00185954"/>
    <w:rsid w:val="0019190B"/>
    <w:rsid w:val="00191920"/>
    <w:rsid w:val="001956FC"/>
    <w:rsid w:val="00196B35"/>
    <w:rsid w:val="001974E4"/>
    <w:rsid w:val="00197C28"/>
    <w:rsid w:val="00197C55"/>
    <w:rsid w:val="001A0D75"/>
    <w:rsid w:val="001A17B1"/>
    <w:rsid w:val="001A4D00"/>
    <w:rsid w:val="001B086F"/>
    <w:rsid w:val="001B17BC"/>
    <w:rsid w:val="001B4770"/>
    <w:rsid w:val="001B65D4"/>
    <w:rsid w:val="001B7682"/>
    <w:rsid w:val="001C0A1B"/>
    <w:rsid w:val="001C0FAA"/>
    <w:rsid w:val="001C12CD"/>
    <w:rsid w:val="001C2E51"/>
    <w:rsid w:val="001C36A6"/>
    <w:rsid w:val="001C53D9"/>
    <w:rsid w:val="001C6406"/>
    <w:rsid w:val="001D1088"/>
    <w:rsid w:val="001D135B"/>
    <w:rsid w:val="001D3253"/>
    <w:rsid w:val="001D473A"/>
    <w:rsid w:val="001D5FED"/>
    <w:rsid w:val="001D6C7B"/>
    <w:rsid w:val="001D7755"/>
    <w:rsid w:val="001E00E6"/>
    <w:rsid w:val="001E05E7"/>
    <w:rsid w:val="001E0998"/>
    <w:rsid w:val="001E1149"/>
    <w:rsid w:val="001E1FAE"/>
    <w:rsid w:val="001E30EF"/>
    <w:rsid w:val="001E368E"/>
    <w:rsid w:val="001E5EC9"/>
    <w:rsid w:val="001E6917"/>
    <w:rsid w:val="001F08C4"/>
    <w:rsid w:val="001F18D9"/>
    <w:rsid w:val="001F2C8A"/>
    <w:rsid w:val="001F4D9C"/>
    <w:rsid w:val="001F5F8C"/>
    <w:rsid w:val="001F7A7B"/>
    <w:rsid w:val="00200A6E"/>
    <w:rsid w:val="002012F8"/>
    <w:rsid w:val="00201949"/>
    <w:rsid w:val="00202759"/>
    <w:rsid w:val="00206673"/>
    <w:rsid w:val="0020708A"/>
    <w:rsid w:val="0020711E"/>
    <w:rsid w:val="002071CC"/>
    <w:rsid w:val="00207632"/>
    <w:rsid w:val="00207FD7"/>
    <w:rsid w:val="00211339"/>
    <w:rsid w:val="00211B76"/>
    <w:rsid w:val="00212CCD"/>
    <w:rsid w:val="00214D1C"/>
    <w:rsid w:val="0021525E"/>
    <w:rsid w:val="002171B3"/>
    <w:rsid w:val="0023074F"/>
    <w:rsid w:val="002319C0"/>
    <w:rsid w:val="00233CB0"/>
    <w:rsid w:val="00234121"/>
    <w:rsid w:val="00234561"/>
    <w:rsid w:val="00235894"/>
    <w:rsid w:val="00237373"/>
    <w:rsid w:val="0023799F"/>
    <w:rsid w:val="00242FBD"/>
    <w:rsid w:val="00244AEB"/>
    <w:rsid w:val="00245BBE"/>
    <w:rsid w:val="0024677F"/>
    <w:rsid w:val="00246983"/>
    <w:rsid w:val="00247C3D"/>
    <w:rsid w:val="00247DC9"/>
    <w:rsid w:val="002508B8"/>
    <w:rsid w:val="002543BA"/>
    <w:rsid w:val="00254BE3"/>
    <w:rsid w:val="00255772"/>
    <w:rsid w:val="00255C59"/>
    <w:rsid w:val="002566EA"/>
    <w:rsid w:val="002579B7"/>
    <w:rsid w:val="002609EC"/>
    <w:rsid w:val="00260C62"/>
    <w:rsid w:val="00260CDD"/>
    <w:rsid w:val="002616A2"/>
    <w:rsid w:val="002632F4"/>
    <w:rsid w:val="00265946"/>
    <w:rsid w:val="0026619C"/>
    <w:rsid w:val="00270A49"/>
    <w:rsid w:val="0027175B"/>
    <w:rsid w:val="00272125"/>
    <w:rsid w:val="00274A01"/>
    <w:rsid w:val="002750D2"/>
    <w:rsid w:val="00275DF5"/>
    <w:rsid w:val="00276175"/>
    <w:rsid w:val="002766E7"/>
    <w:rsid w:val="00276FB0"/>
    <w:rsid w:val="0028022C"/>
    <w:rsid w:val="00282E80"/>
    <w:rsid w:val="00283001"/>
    <w:rsid w:val="00283BB4"/>
    <w:rsid w:val="00284877"/>
    <w:rsid w:val="00285CBF"/>
    <w:rsid w:val="00286825"/>
    <w:rsid w:val="0028781C"/>
    <w:rsid w:val="00293993"/>
    <w:rsid w:val="00296ADD"/>
    <w:rsid w:val="00297B15"/>
    <w:rsid w:val="002A06A8"/>
    <w:rsid w:val="002A15C2"/>
    <w:rsid w:val="002A3E31"/>
    <w:rsid w:val="002A5269"/>
    <w:rsid w:val="002A7EBC"/>
    <w:rsid w:val="002B15D1"/>
    <w:rsid w:val="002B216B"/>
    <w:rsid w:val="002B2F6E"/>
    <w:rsid w:val="002B3D7C"/>
    <w:rsid w:val="002B41EC"/>
    <w:rsid w:val="002B4BA8"/>
    <w:rsid w:val="002B4E00"/>
    <w:rsid w:val="002B6C62"/>
    <w:rsid w:val="002C22BF"/>
    <w:rsid w:val="002C37FB"/>
    <w:rsid w:val="002C6151"/>
    <w:rsid w:val="002D03CB"/>
    <w:rsid w:val="002D050D"/>
    <w:rsid w:val="002D0955"/>
    <w:rsid w:val="002D16F7"/>
    <w:rsid w:val="002D2146"/>
    <w:rsid w:val="002D2D97"/>
    <w:rsid w:val="002D39CD"/>
    <w:rsid w:val="002D5AB3"/>
    <w:rsid w:val="002D6DBB"/>
    <w:rsid w:val="002E1CD6"/>
    <w:rsid w:val="002E2B98"/>
    <w:rsid w:val="002E47E6"/>
    <w:rsid w:val="002E56A7"/>
    <w:rsid w:val="002F1720"/>
    <w:rsid w:val="002F2833"/>
    <w:rsid w:val="002F331A"/>
    <w:rsid w:val="002F4187"/>
    <w:rsid w:val="002F6875"/>
    <w:rsid w:val="0030055F"/>
    <w:rsid w:val="003016BB"/>
    <w:rsid w:val="003034C5"/>
    <w:rsid w:val="00307EDA"/>
    <w:rsid w:val="00311AEB"/>
    <w:rsid w:val="00311E8D"/>
    <w:rsid w:val="00311F6B"/>
    <w:rsid w:val="003128AC"/>
    <w:rsid w:val="00312C11"/>
    <w:rsid w:val="00312FC5"/>
    <w:rsid w:val="003131C0"/>
    <w:rsid w:val="003155F7"/>
    <w:rsid w:val="003171E5"/>
    <w:rsid w:val="00320FA2"/>
    <w:rsid w:val="00324257"/>
    <w:rsid w:val="003248C2"/>
    <w:rsid w:val="00324DD9"/>
    <w:rsid w:val="00332953"/>
    <w:rsid w:val="00333CF9"/>
    <w:rsid w:val="003344F1"/>
    <w:rsid w:val="003363E7"/>
    <w:rsid w:val="00336D61"/>
    <w:rsid w:val="003377B6"/>
    <w:rsid w:val="00340958"/>
    <w:rsid w:val="00340E7F"/>
    <w:rsid w:val="00341C45"/>
    <w:rsid w:val="003429B3"/>
    <w:rsid w:val="00343EC6"/>
    <w:rsid w:val="003443CF"/>
    <w:rsid w:val="00344C05"/>
    <w:rsid w:val="0034617D"/>
    <w:rsid w:val="003461A4"/>
    <w:rsid w:val="003465A6"/>
    <w:rsid w:val="003465E8"/>
    <w:rsid w:val="00346A05"/>
    <w:rsid w:val="00350B11"/>
    <w:rsid w:val="00356029"/>
    <w:rsid w:val="00357190"/>
    <w:rsid w:val="00360762"/>
    <w:rsid w:val="00363243"/>
    <w:rsid w:val="00363C76"/>
    <w:rsid w:val="003661BF"/>
    <w:rsid w:val="003669A6"/>
    <w:rsid w:val="00367070"/>
    <w:rsid w:val="0036764B"/>
    <w:rsid w:val="003728A0"/>
    <w:rsid w:val="00372BAA"/>
    <w:rsid w:val="00374620"/>
    <w:rsid w:val="003753DB"/>
    <w:rsid w:val="00375EBF"/>
    <w:rsid w:val="00375F33"/>
    <w:rsid w:val="00376D7A"/>
    <w:rsid w:val="00376FFF"/>
    <w:rsid w:val="0037703C"/>
    <w:rsid w:val="00377593"/>
    <w:rsid w:val="003800EB"/>
    <w:rsid w:val="00380295"/>
    <w:rsid w:val="00380671"/>
    <w:rsid w:val="00380D61"/>
    <w:rsid w:val="00380E8B"/>
    <w:rsid w:val="00384697"/>
    <w:rsid w:val="0038476E"/>
    <w:rsid w:val="003859FA"/>
    <w:rsid w:val="00385DA3"/>
    <w:rsid w:val="00387C43"/>
    <w:rsid w:val="0039019E"/>
    <w:rsid w:val="003909EC"/>
    <w:rsid w:val="003919B6"/>
    <w:rsid w:val="0039220C"/>
    <w:rsid w:val="003940E1"/>
    <w:rsid w:val="00394EA6"/>
    <w:rsid w:val="00395936"/>
    <w:rsid w:val="00395A2C"/>
    <w:rsid w:val="0039664A"/>
    <w:rsid w:val="00396BB3"/>
    <w:rsid w:val="003A065F"/>
    <w:rsid w:val="003A1ABF"/>
    <w:rsid w:val="003A5492"/>
    <w:rsid w:val="003B0621"/>
    <w:rsid w:val="003B27F6"/>
    <w:rsid w:val="003B349C"/>
    <w:rsid w:val="003B349E"/>
    <w:rsid w:val="003B437B"/>
    <w:rsid w:val="003B51F8"/>
    <w:rsid w:val="003B6210"/>
    <w:rsid w:val="003B7ECB"/>
    <w:rsid w:val="003C0FF4"/>
    <w:rsid w:val="003C137E"/>
    <w:rsid w:val="003C1B43"/>
    <w:rsid w:val="003C212A"/>
    <w:rsid w:val="003C3198"/>
    <w:rsid w:val="003C423A"/>
    <w:rsid w:val="003C5395"/>
    <w:rsid w:val="003C53AA"/>
    <w:rsid w:val="003C5700"/>
    <w:rsid w:val="003C59D4"/>
    <w:rsid w:val="003C5A0A"/>
    <w:rsid w:val="003C5AC6"/>
    <w:rsid w:val="003C601B"/>
    <w:rsid w:val="003C6ADF"/>
    <w:rsid w:val="003C75D5"/>
    <w:rsid w:val="003D3DC5"/>
    <w:rsid w:val="003D564B"/>
    <w:rsid w:val="003D6522"/>
    <w:rsid w:val="003D71DE"/>
    <w:rsid w:val="003E1CB8"/>
    <w:rsid w:val="003E2BDA"/>
    <w:rsid w:val="003E3155"/>
    <w:rsid w:val="003E33CE"/>
    <w:rsid w:val="003E3E00"/>
    <w:rsid w:val="003E6872"/>
    <w:rsid w:val="003E6BC9"/>
    <w:rsid w:val="003E6CA6"/>
    <w:rsid w:val="003E715D"/>
    <w:rsid w:val="003E7C55"/>
    <w:rsid w:val="003F1053"/>
    <w:rsid w:val="003F1965"/>
    <w:rsid w:val="003F1C09"/>
    <w:rsid w:val="003F5371"/>
    <w:rsid w:val="003F63CD"/>
    <w:rsid w:val="003F69CE"/>
    <w:rsid w:val="003F7D8F"/>
    <w:rsid w:val="00400C8A"/>
    <w:rsid w:val="0040159E"/>
    <w:rsid w:val="00401D9D"/>
    <w:rsid w:val="00402269"/>
    <w:rsid w:val="0040302F"/>
    <w:rsid w:val="0040322A"/>
    <w:rsid w:val="0040530F"/>
    <w:rsid w:val="004057C2"/>
    <w:rsid w:val="0040636D"/>
    <w:rsid w:val="00406F24"/>
    <w:rsid w:val="00411835"/>
    <w:rsid w:val="00412434"/>
    <w:rsid w:val="00412F6F"/>
    <w:rsid w:val="004158B3"/>
    <w:rsid w:val="00415C4F"/>
    <w:rsid w:val="00416B0E"/>
    <w:rsid w:val="00417859"/>
    <w:rsid w:val="004179EE"/>
    <w:rsid w:val="00417EAA"/>
    <w:rsid w:val="00417EB6"/>
    <w:rsid w:val="00420F7C"/>
    <w:rsid w:val="00422960"/>
    <w:rsid w:val="00422A8C"/>
    <w:rsid w:val="0042433D"/>
    <w:rsid w:val="00425B4B"/>
    <w:rsid w:val="00427D9C"/>
    <w:rsid w:val="0043147C"/>
    <w:rsid w:val="00432F7A"/>
    <w:rsid w:val="00434FF2"/>
    <w:rsid w:val="00440A9C"/>
    <w:rsid w:val="00442834"/>
    <w:rsid w:val="0044312D"/>
    <w:rsid w:val="00443688"/>
    <w:rsid w:val="0044440D"/>
    <w:rsid w:val="004449E4"/>
    <w:rsid w:val="0044586C"/>
    <w:rsid w:val="00445A4C"/>
    <w:rsid w:val="00446788"/>
    <w:rsid w:val="004477A5"/>
    <w:rsid w:val="00450DDF"/>
    <w:rsid w:val="00450FE1"/>
    <w:rsid w:val="00452950"/>
    <w:rsid w:val="0045531B"/>
    <w:rsid w:val="00456209"/>
    <w:rsid w:val="00460B87"/>
    <w:rsid w:val="00461F4A"/>
    <w:rsid w:val="00462EB1"/>
    <w:rsid w:val="00463CF0"/>
    <w:rsid w:val="00463DCB"/>
    <w:rsid w:val="00463FCE"/>
    <w:rsid w:val="00464672"/>
    <w:rsid w:val="004646DF"/>
    <w:rsid w:val="004649AC"/>
    <w:rsid w:val="0046531B"/>
    <w:rsid w:val="0046628F"/>
    <w:rsid w:val="004669EE"/>
    <w:rsid w:val="00466E76"/>
    <w:rsid w:val="00470068"/>
    <w:rsid w:val="00470FB1"/>
    <w:rsid w:val="004713D7"/>
    <w:rsid w:val="004725D9"/>
    <w:rsid w:val="004728A0"/>
    <w:rsid w:val="0047302F"/>
    <w:rsid w:val="004745EB"/>
    <w:rsid w:val="0047483C"/>
    <w:rsid w:val="00475383"/>
    <w:rsid w:val="004763F6"/>
    <w:rsid w:val="0048056D"/>
    <w:rsid w:val="00481408"/>
    <w:rsid w:val="00482229"/>
    <w:rsid w:val="00483249"/>
    <w:rsid w:val="00483DCD"/>
    <w:rsid w:val="00484990"/>
    <w:rsid w:val="00484C58"/>
    <w:rsid w:val="0048518A"/>
    <w:rsid w:val="00485830"/>
    <w:rsid w:val="0048708F"/>
    <w:rsid w:val="00487D9E"/>
    <w:rsid w:val="004913BE"/>
    <w:rsid w:val="004915A9"/>
    <w:rsid w:val="00492FD3"/>
    <w:rsid w:val="00494275"/>
    <w:rsid w:val="0049502A"/>
    <w:rsid w:val="0049788A"/>
    <w:rsid w:val="004A0B80"/>
    <w:rsid w:val="004A5BA6"/>
    <w:rsid w:val="004A5F7F"/>
    <w:rsid w:val="004A61D6"/>
    <w:rsid w:val="004A7721"/>
    <w:rsid w:val="004A7AFE"/>
    <w:rsid w:val="004B0116"/>
    <w:rsid w:val="004B0A7E"/>
    <w:rsid w:val="004B32D4"/>
    <w:rsid w:val="004B3C7F"/>
    <w:rsid w:val="004B4F1C"/>
    <w:rsid w:val="004B55EF"/>
    <w:rsid w:val="004B65F2"/>
    <w:rsid w:val="004C2EDC"/>
    <w:rsid w:val="004C5849"/>
    <w:rsid w:val="004D0DB9"/>
    <w:rsid w:val="004D2309"/>
    <w:rsid w:val="004D2CB5"/>
    <w:rsid w:val="004E1047"/>
    <w:rsid w:val="004E2B94"/>
    <w:rsid w:val="004E6324"/>
    <w:rsid w:val="004E7724"/>
    <w:rsid w:val="004E77F8"/>
    <w:rsid w:val="004F2AC2"/>
    <w:rsid w:val="004F3CDA"/>
    <w:rsid w:val="004F47E0"/>
    <w:rsid w:val="004F4949"/>
    <w:rsid w:val="004F4DF2"/>
    <w:rsid w:val="004F767D"/>
    <w:rsid w:val="0050116F"/>
    <w:rsid w:val="005014A5"/>
    <w:rsid w:val="00501F9E"/>
    <w:rsid w:val="00502736"/>
    <w:rsid w:val="00502F5A"/>
    <w:rsid w:val="0050646A"/>
    <w:rsid w:val="00507662"/>
    <w:rsid w:val="00510047"/>
    <w:rsid w:val="00510081"/>
    <w:rsid w:val="0051276B"/>
    <w:rsid w:val="00512CEF"/>
    <w:rsid w:val="005143B8"/>
    <w:rsid w:val="0051452F"/>
    <w:rsid w:val="00514CAA"/>
    <w:rsid w:val="00514CC1"/>
    <w:rsid w:val="00516476"/>
    <w:rsid w:val="0051774B"/>
    <w:rsid w:val="005238EE"/>
    <w:rsid w:val="00524B48"/>
    <w:rsid w:val="005254F0"/>
    <w:rsid w:val="00525A96"/>
    <w:rsid w:val="00525B42"/>
    <w:rsid w:val="00525BDF"/>
    <w:rsid w:val="00525FC9"/>
    <w:rsid w:val="00526BA2"/>
    <w:rsid w:val="00532F0E"/>
    <w:rsid w:val="00532FC6"/>
    <w:rsid w:val="00533C6E"/>
    <w:rsid w:val="00533CF2"/>
    <w:rsid w:val="005347FA"/>
    <w:rsid w:val="005348E9"/>
    <w:rsid w:val="00535566"/>
    <w:rsid w:val="005358A8"/>
    <w:rsid w:val="00541C48"/>
    <w:rsid w:val="0054354D"/>
    <w:rsid w:val="00543F9B"/>
    <w:rsid w:val="005445F1"/>
    <w:rsid w:val="00546763"/>
    <w:rsid w:val="00550A6A"/>
    <w:rsid w:val="00550AE4"/>
    <w:rsid w:val="00550DD1"/>
    <w:rsid w:val="00552431"/>
    <w:rsid w:val="00552E84"/>
    <w:rsid w:val="005559A3"/>
    <w:rsid w:val="00556B9E"/>
    <w:rsid w:val="00560F1C"/>
    <w:rsid w:val="00561810"/>
    <w:rsid w:val="00561D7E"/>
    <w:rsid w:val="00562DA7"/>
    <w:rsid w:val="00563950"/>
    <w:rsid w:val="00565494"/>
    <w:rsid w:val="005654D8"/>
    <w:rsid w:val="00566A48"/>
    <w:rsid w:val="00567C2C"/>
    <w:rsid w:val="00567C2F"/>
    <w:rsid w:val="00567CD5"/>
    <w:rsid w:val="005715B6"/>
    <w:rsid w:val="00572444"/>
    <w:rsid w:val="00572F6C"/>
    <w:rsid w:val="005735EF"/>
    <w:rsid w:val="00573D4B"/>
    <w:rsid w:val="00576D97"/>
    <w:rsid w:val="00576DB8"/>
    <w:rsid w:val="005804DD"/>
    <w:rsid w:val="00583DD7"/>
    <w:rsid w:val="00583FDF"/>
    <w:rsid w:val="0058430C"/>
    <w:rsid w:val="0058502C"/>
    <w:rsid w:val="005860EB"/>
    <w:rsid w:val="0058641B"/>
    <w:rsid w:val="00586457"/>
    <w:rsid w:val="005873AF"/>
    <w:rsid w:val="00587747"/>
    <w:rsid w:val="005910B8"/>
    <w:rsid w:val="0059341E"/>
    <w:rsid w:val="0059382D"/>
    <w:rsid w:val="00594A7B"/>
    <w:rsid w:val="00594EBF"/>
    <w:rsid w:val="005A0313"/>
    <w:rsid w:val="005A2862"/>
    <w:rsid w:val="005A5817"/>
    <w:rsid w:val="005A6296"/>
    <w:rsid w:val="005B209A"/>
    <w:rsid w:val="005B3156"/>
    <w:rsid w:val="005B39E8"/>
    <w:rsid w:val="005B43FF"/>
    <w:rsid w:val="005B4D27"/>
    <w:rsid w:val="005B560F"/>
    <w:rsid w:val="005B56A0"/>
    <w:rsid w:val="005C0C18"/>
    <w:rsid w:val="005C20C5"/>
    <w:rsid w:val="005C2CE0"/>
    <w:rsid w:val="005C423B"/>
    <w:rsid w:val="005C4D3A"/>
    <w:rsid w:val="005C5B1B"/>
    <w:rsid w:val="005C610B"/>
    <w:rsid w:val="005D1E83"/>
    <w:rsid w:val="005D214F"/>
    <w:rsid w:val="005D397D"/>
    <w:rsid w:val="005E152B"/>
    <w:rsid w:val="005E2AD0"/>
    <w:rsid w:val="005E385D"/>
    <w:rsid w:val="005E3B36"/>
    <w:rsid w:val="005E6F53"/>
    <w:rsid w:val="005E7DE2"/>
    <w:rsid w:val="005F007B"/>
    <w:rsid w:val="005F17E0"/>
    <w:rsid w:val="005F260F"/>
    <w:rsid w:val="005F2A0B"/>
    <w:rsid w:val="005F3905"/>
    <w:rsid w:val="005F59A5"/>
    <w:rsid w:val="005F5F57"/>
    <w:rsid w:val="005F65F0"/>
    <w:rsid w:val="005F7484"/>
    <w:rsid w:val="005F7E94"/>
    <w:rsid w:val="006001B8"/>
    <w:rsid w:val="00600B4E"/>
    <w:rsid w:val="006011AA"/>
    <w:rsid w:val="006033C2"/>
    <w:rsid w:val="00603FDC"/>
    <w:rsid w:val="00604F74"/>
    <w:rsid w:val="0060571F"/>
    <w:rsid w:val="00605FBA"/>
    <w:rsid w:val="0060632E"/>
    <w:rsid w:val="00606F84"/>
    <w:rsid w:val="006110ED"/>
    <w:rsid w:val="00611C90"/>
    <w:rsid w:val="00612585"/>
    <w:rsid w:val="00612A70"/>
    <w:rsid w:val="0061347D"/>
    <w:rsid w:val="0061624C"/>
    <w:rsid w:val="00616E8C"/>
    <w:rsid w:val="00617F01"/>
    <w:rsid w:val="00620166"/>
    <w:rsid w:val="00620397"/>
    <w:rsid w:val="006233C3"/>
    <w:rsid w:val="0062356D"/>
    <w:rsid w:val="00624693"/>
    <w:rsid w:val="006252BF"/>
    <w:rsid w:val="00625521"/>
    <w:rsid w:val="00625AF7"/>
    <w:rsid w:val="00626B0D"/>
    <w:rsid w:val="0062715D"/>
    <w:rsid w:val="00627B72"/>
    <w:rsid w:val="006315E2"/>
    <w:rsid w:val="00635B59"/>
    <w:rsid w:val="00636176"/>
    <w:rsid w:val="00636AEC"/>
    <w:rsid w:val="00636E17"/>
    <w:rsid w:val="00640779"/>
    <w:rsid w:val="00640FE4"/>
    <w:rsid w:val="00641970"/>
    <w:rsid w:val="006420D2"/>
    <w:rsid w:val="006423E5"/>
    <w:rsid w:val="006428C4"/>
    <w:rsid w:val="00642DF2"/>
    <w:rsid w:val="00643333"/>
    <w:rsid w:val="00643A30"/>
    <w:rsid w:val="00645746"/>
    <w:rsid w:val="00647B89"/>
    <w:rsid w:val="0065055C"/>
    <w:rsid w:val="00651357"/>
    <w:rsid w:val="00651433"/>
    <w:rsid w:val="00655776"/>
    <w:rsid w:val="00656B89"/>
    <w:rsid w:val="00657053"/>
    <w:rsid w:val="00660348"/>
    <w:rsid w:val="00661B5A"/>
    <w:rsid w:val="006634EC"/>
    <w:rsid w:val="00664144"/>
    <w:rsid w:val="00667A78"/>
    <w:rsid w:val="00667C23"/>
    <w:rsid w:val="00671183"/>
    <w:rsid w:val="00673934"/>
    <w:rsid w:val="00675BE9"/>
    <w:rsid w:val="00676DA4"/>
    <w:rsid w:val="00680626"/>
    <w:rsid w:val="006811ED"/>
    <w:rsid w:val="0068259C"/>
    <w:rsid w:val="00682CBA"/>
    <w:rsid w:val="0068331D"/>
    <w:rsid w:val="0068399A"/>
    <w:rsid w:val="00684EF7"/>
    <w:rsid w:val="00686758"/>
    <w:rsid w:val="0068691A"/>
    <w:rsid w:val="0068752B"/>
    <w:rsid w:val="00691553"/>
    <w:rsid w:val="00691DA6"/>
    <w:rsid w:val="00692F18"/>
    <w:rsid w:val="0069326B"/>
    <w:rsid w:val="0069485B"/>
    <w:rsid w:val="006978DC"/>
    <w:rsid w:val="006A0CFC"/>
    <w:rsid w:val="006A0F24"/>
    <w:rsid w:val="006A111B"/>
    <w:rsid w:val="006A11CE"/>
    <w:rsid w:val="006A14CF"/>
    <w:rsid w:val="006A1C0B"/>
    <w:rsid w:val="006A5FDB"/>
    <w:rsid w:val="006A685E"/>
    <w:rsid w:val="006A79A3"/>
    <w:rsid w:val="006B1E45"/>
    <w:rsid w:val="006B6F11"/>
    <w:rsid w:val="006C19F9"/>
    <w:rsid w:val="006C1B4D"/>
    <w:rsid w:val="006C381A"/>
    <w:rsid w:val="006C419B"/>
    <w:rsid w:val="006C45EF"/>
    <w:rsid w:val="006C688A"/>
    <w:rsid w:val="006C6EA7"/>
    <w:rsid w:val="006C72EB"/>
    <w:rsid w:val="006D1D9E"/>
    <w:rsid w:val="006E44C5"/>
    <w:rsid w:val="006E6293"/>
    <w:rsid w:val="006E708E"/>
    <w:rsid w:val="006E7695"/>
    <w:rsid w:val="006F10B0"/>
    <w:rsid w:val="006F1E0D"/>
    <w:rsid w:val="006F35FD"/>
    <w:rsid w:val="006F37E3"/>
    <w:rsid w:val="006F3C68"/>
    <w:rsid w:val="006F4CBE"/>
    <w:rsid w:val="006F4F2C"/>
    <w:rsid w:val="006F58B7"/>
    <w:rsid w:val="006F6AF6"/>
    <w:rsid w:val="007019FB"/>
    <w:rsid w:val="00702A82"/>
    <w:rsid w:val="0070373B"/>
    <w:rsid w:val="00704476"/>
    <w:rsid w:val="0070545A"/>
    <w:rsid w:val="00705AEB"/>
    <w:rsid w:val="00706917"/>
    <w:rsid w:val="0070698B"/>
    <w:rsid w:val="00720F4C"/>
    <w:rsid w:val="00723207"/>
    <w:rsid w:val="007247EF"/>
    <w:rsid w:val="007255B6"/>
    <w:rsid w:val="00727B3A"/>
    <w:rsid w:val="007314CA"/>
    <w:rsid w:val="007343C6"/>
    <w:rsid w:val="007347E6"/>
    <w:rsid w:val="007354F1"/>
    <w:rsid w:val="00735D26"/>
    <w:rsid w:val="007360B6"/>
    <w:rsid w:val="00736180"/>
    <w:rsid w:val="007361B2"/>
    <w:rsid w:val="007377E2"/>
    <w:rsid w:val="00737CE6"/>
    <w:rsid w:val="007409D8"/>
    <w:rsid w:val="00745461"/>
    <w:rsid w:val="00745D16"/>
    <w:rsid w:val="00746304"/>
    <w:rsid w:val="00746970"/>
    <w:rsid w:val="00747023"/>
    <w:rsid w:val="0074796E"/>
    <w:rsid w:val="00750003"/>
    <w:rsid w:val="007526BF"/>
    <w:rsid w:val="00754700"/>
    <w:rsid w:val="00754DC7"/>
    <w:rsid w:val="0075512F"/>
    <w:rsid w:val="007600F6"/>
    <w:rsid w:val="00760CB8"/>
    <w:rsid w:val="00762149"/>
    <w:rsid w:val="00762B97"/>
    <w:rsid w:val="00762DFA"/>
    <w:rsid w:val="007644A8"/>
    <w:rsid w:val="007665EC"/>
    <w:rsid w:val="00766861"/>
    <w:rsid w:val="007669B3"/>
    <w:rsid w:val="00770392"/>
    <w:rsid w:val="007711FC"/>
    <w:rsid w:val="00771822"/>
    <w:rsid w:val="00771E4C"/>
    <w:rsid w:val="0077205F"/>
    <w:rsid w:val="00774367"/>
    <w:rsid w:val="00775421"/>
    <w:rsid w:val="007767AE"/>
    <w:rsid w:val="00777BCD"/>
    <w:rsid w:val="0078356A"/>
    <w:rsid w:val="00784823"/>
    <w:rsid w:val="00784AD7"/>
    <w:rsid w:val="00784C41"/>
    <w:rsid w:val="00785767"/>
    <w:rsid w:val="007857A8"/>
    <w:rsid w:val="007867DC"/>
    <w:rsid w:val="007869FC"/>
    <w:rsid w:val="00790587"/>
    <w:rsid w:val="0079138F"/>
    <w:rsid w:val="00791C93"/>
    <w:rsid w:val="007934F8"/>
    <w:rsid w:val="007936A5"/>
    <w:rsid w:val="0079414B"/>
    <w:rsid w:val="007948DF"/>
    <w:rsid w:val="0079625C"/>
    <w:rsid w:val="007A07DE"/>
    <w:rsid w:val="007A3BA1"/>
    <w:rsid w:val="007A43A0"/>
    <w:rsid w:val="007A5903"/>
    <w:rsid w:val="007A71E3"/>
    <w:rsid w:val="007A7E28"/>
    <w:rsid w:val="007B03A3"/>
    <w:rsid w:val="007B0A27"/>
    <w:rsid w:val="007B0FCA"/>
    <w:rsid w:val="007B1DA3"/>
    <w:rsid w:val="007B35FD"/>
    <w:rsid w:val="007B3F6E"/>
    <w:rsid w:val="007B7708"/>
    <w:rsid w:val="007C0CF8"/>
    <w:rsid w:val="007C0D4D"/>
    <w:rsid w:val="007C0E1D"/>
    <w:rsid w:val="007C2F0C"/>
    <w:rsid w:val="007C4B28"/>
    <w:rsid w:val="007C5FDF"/>
    <w:rsid w:val="007D05ED"/>
    <w:rsid w:val="007D1AE1"/>
    <w:rsid w:val="007D1EF9"/>
    <w:rsid w:val="007D27FD"/>
    <w:rsid w:val="007D553E"/>
    <w:rsid w:val="007D58E2"/>
    <w:rsid w:val="007D7516"/>
    <w:rsid w:val="007E14CE"/>
    <w:rsid w:val="007E1EE4"/>
    <w:rsid w:val="007E2195"/>
    <w:rsid w:val="007E45C1"/>
    <w:rsid w:val="007E68BF"/>
    <w:rsid w:val="007E7207"/>
    <w:rsid w:val="007F1EEC"/>
    <w:rsid w:val="007F26C1"/>
    <w:rsid w:val="007F3F17"/>
    <w:rsid w:val="007F4C0F"/>
    <w:rsid w:val="007F6118"/>
    <w:rsid w:val="007F66C6"/>
    <w:rsid w:val="007F7B1A"/>
    <w:rsid w:val="008016A3"/>
    <w:rsid w:val="008019A0"/>
    <w:rsid w:val="00803589"/>
    <w:rsid w:val="00804EC8"/>
    <w:rsid w:val="00807908"/>
    <w:rsid w:val="00811091"/>
    <w:rsid w:val="00812459"/>
    <w:rsid w:val="008143F9"/>
    <w:rsid w:val="00817C62"/>
    <w:rsid w:val="00820062"/>
    <w:rsid w:val="00821CAF"/>
    <w:rsid w:val="00823663"/>
    <w:rsid w:val="0082566F"/>
    <w:rsid w:val="0084089C"/>
    <w:rsid w:val="00840C53"/>
    <w:rsid w:val="0084104A"/>
    <w:rsid w:val="0084142A"/>
    <w:rsid w:val="00843F64"/>
    <w:rsid w:val="00844BD7"/>
    <w:rsid w:val="008453D5"/>
    <w:rsid w:val="00846851"/>
    <w:rsid w:val="00846D96"/>
    <w:rsid w:val="0084711E"/>
    <w:rsid w:val="00851274"/>
    <w:rsid w:val="0085136E"/>
    <w:rsid w:val="00851778"/>
    <w:rsid w:val="00852C33"/>
    <w:rsid w:val="00853033"/>
    <w:rsid w:val="00854DD6"/>
    <w:rsid w:val="00856E28"/>
    <w:rsid w:val="00860072"/>
    <w:rsid w:val="00862DC4"/>
    <w:rsid w:val="00863377"/>
    <w:rsid w:val="008653B3"/>
    <w:rsid w:val="00866CF1"/>
    <w:rsid w:val="00870219"/>
    <w:rsid w:val="00870A87"/>
    <w:rsid w:val="00871E29"/>
    <w:rsid w:val="0087294E"/>
    <w:rsid w:val="00873A91"/>
    <w:rsid w:val="008740FF"/>
    <w:rsid w:val="00876E21"/>
    <w:rsid w:val="0088000E"/>
    <w:rsid w:val="008824F3"/>
    <w:rsid w:val="00883A75"/>
    <w:rsid w:val="00884033"/>
    <w:rsid w:val="00885222"/>
    <w:rsid w:val="00886A97"/>
    <w:rsid w:val="00890BCA"/>
    <w:rsid w:val="0089365E"/>
    <w:rsid w:val="008940C1"/>
    <w:rsid w:val="008951BD"/>
    <w:rsid w:val="008956B8"/>
    <w:rsid w:val="008A2140"/>
    <w:rsid w:val="008A3346"/>
    <w:rsid w:val="008A3AAC"/>
    <w:rsid w:val="008A3D7D"/>
    <w:rsid w:val="008A3E82"/>
    <w:rsid w:val="008A4D12"/>
    <w:rsid w:val="008A501E"/>
    <w:rsid w:val="008A6323"/>
    <w:rsid w:val="008A6382"/>
    <w:rsid w:val="008A6FCA"/>
    <w:rsid w:val="008A7127"/>
    <w:rsid w:val="008B050E"/>
    <w:rsid w:val="008B0EA4"/>
    <w:rsid w:val="008B15D4"/>
    <w:rsid w:val="008B1CE5"/>
    <w:rsid w:val="008B212B"/>
    <w:rsid w:val="008B357D"/>
    <w:rsid w:val="008B36B2"/>
    <w:rsid w:val="008B63C5"/>
    <w:rsid w:val="008B6CBA"/>
    <w:rsid w:val="008B744A"/>
    <w:rsid w:val="008B7628"/>
    <w:rsid w:val="008B78C6"/>
    <w:rsid w:val="008B7E08"/>
    <w:rsid w:val="008C0952"/>
    <w:rsid w:val="008C6C53"/>
    <w:rsid w:val="008D1850"/>
    <w:rsid w:val="008D2694"/>
    <w:rsid w:val="008D26F3"/>
    <w:rsid w:val="008D3DB1"/>
    <w:rsid w:val="008D41FC"/>
    <w:rsid w:val="008D42E7"/>
    <w:rsid w:val="008D5865"/>
    <w:rsid w:val="008D7124"/>
    <w:rsid w:val="008D77E1"/>
    <w:rsid w:val="008E099D"/>
    <w:rsid w:val="008E15F7"/>
    <w:rsid w:val="008E2504"/>
    <w:rsid w:val="008E2C64"/>
    <w:rsid w:val="008E5701"/>
    <w:rsid w:val="008E6609"/>
    <w:rsid w:val="008E6D47"/>
    <w:rsid w:val="008F00B0"/>
    <w:rsid w:val="008F136D"/>
    <w:rsid w:val="008F19B0"/>
    <w:rsid w:val="008F4868"/>
    <w:rsid w:val="008F659E"/>
    <w:rsid w:val="008F7241"/>
    <w:rsid w:val="008F793D"/>
    <w:rsid w:val="008F7BA2"/>
    <w:rsid w:val="00902199"/>
    <w:rsid w:val="009034BE"/>
    <w:rsid w:val="00905C78"/>
    <w:rsid w:val="009076DB"/>
    <w:rsid w:val="00907FF7"/>
    <w:rsid w:val="00910AF6"/>
    <w:rsid w:val="0091636D"/>
    <w:rsid w:val="009170F4"/>
    <w:rsid w:val="009173FE"/>
    <w:rsid w:val="0092080C"/>
    <w:rsid w:val="00921709"/>
    <w:rsid w:val="00922058"/>
    <w:rsid w:val="0092256C"/>
    <w:rsid w:val="009237CA"/>
    <w:rsid w:val="00923B2A"/>
    <w:rsid w:val="00923FF4"/>
    <w:rsid w:val="00924B14"/>
    <w:rsid w:val="00926562"/>
    <w:rsid w:val="009265DF"/>
    <w:rsid w:val="00926C0E"/>
    <w:rsid w:val="00926CE6"/>
    <w:rsid w:val="00931598"/>
    <w:rsid w:val="0093388E"/>
    <w:rsid w:val="00935B7B"/>
    <w:rsid w:val="00937890"/>
    <w:rsid w:val="00941D1B"/>
    <w:rsid w:val="00941F28"/>
    <w:rsid w:val="00942078"/>
    <w:rsid w:val="00942ECB"/>
    <w:rsid w:val="00942FFA"/>
    <w:rsid w:val="0094318F"/>
    <w:rsid w:val="009438C9"/>
    <w:rsid w:val="009447E5"/>
    <w:rsid w:val="00945B01"/>
    <w:rsid w:val="0095045C"/>
    <w:rsid w:val="00951F22"/>
    <w:rsid w:val="00952C37"/>
    <w:rsid w:val="00952E5E"/>
    <w:rsid w:val="009549A8"/>
    <w:rsid w:val="0095737A"/>
    <w:rsid w:val="00957504"/>
    <w:rsid w:val="00957826"/>
    <w:rsid w:val="00957F5C"/>
    <w:rsid w:val="009605BB"/>
    <w:rsid w:val="00961DB4"/>
    <w:rsid w:val="00963AAB"/>
    <w:rsid w:val="0096421D"/>
    <w:rsid w:val="0096627C"/>
    <w:rsid w:val="00970E28"/>
    <w:rsid w:val="0097123D"/>
    <w:rsid w:val="00971C9E"/>
    <w:rsid w:val="009721AA"/>
    <w:rsid w:val="00974765"/>
    <w:rsid w:val="00974CC8"/>
    <w:rsid w:val="009753E6"/>
    <w:rsid w:val="00975E7A"/>
    <w:rsid w:val="009808CD"/>
    <w:rsid w:val="009816D4"/>
    <w:rsid w:val="00983417"/>
    <w:rsid w:val="00984151"/>
    <w:rsid w:val="00984CF9"/>
    <w:rsid w:val="00984D71"/>
    <w:rsid w:val="00986EB6"/>
    <w:rsid w:val="00987E13"/>
    <w:rsid w:val="009915D8"/>
    <w:rsid w:val="00992D48"/>
    <w:rsid w:val="0099313B"/>
    <w:rsid w:val="00996CD7"/>
    <w:rsid w:val="009A11F4"/>
    <w:rsid w:val="009A3C37"/>
    <w:rsid w:val="009A591E"/>
    <w:rsid w:val="009A5CBF"/>
    <w:rsid w:val="009A6452"/>
    <w:rsid w:val="009A7AB8"/>
    <w:rsid w:val="009B28A9"/>
    <w:rsid w:val="009B51DD"/>
    <w:rsid w:val="009B5B29"/>
    <w:rsid w:val="009C19F1"/>
    <w:rsid w:val="009C5D11"/>
    <w:rsid w:val="009C5F86"/>
    <w:rsid w:val="009C6DFD"/>
    <w:rsid w:val="009C7882"/>
    <w:rsid w:val="009C7DC8"/>
    <w:rsid w:val="009D02BC"/>
    <w:rsid w:val="009D03CC"/>
    <w:rsid w:val="009D39FF"/>
    <w:rsid w:val="009D523D"/>
    <w:rsid w:val="009D63BC"/>
    <w:rsid w:val="009D753E"/>
    <w:rsid w:val="009E06AF"/>
    <w:rsid w:val="009E1B34"/>
    <w:rsid w:val="009E25B9"/>
    <w:rsid w:val="009E2EF9"/>
    <w:rsid w:val="009E3201"/>
    <w:rsid w:val="009E49EA"/>
    <w:rsid w:val="009E5567"/>
    <w:rsid w:val="009E55B5"/>
    <w:rsid w:val="009E5B3F"/>
    <w:rsid w:val="009E65D0"/>
    <w:rsid w:val="009F2C93"/>
    <w:rsid w:val="009F3663"/>
    <w:rsid w:val="009F377F"/>
    <w:rsid w:val="009F41CE"/>
    <w:rsid w:val="009F4D0A"/>
    <w:rsid w:val="009F4E17"/>
    <w:rsid w:val="009F5609"/>
    <w:rsid w:val="009F701C"/>
    <w:rsid w:val="00A00859"/>
    <w:rsid w:val="00A023DC"/>
    <w:rsid w:val="00A0400B"/>
    <w:rsid w:val="00A04D79"/>
    <w:rsid w:val="00A066C5"/>
    <w:rsid w:val="00A06C52"/>
    <w:rsid w:val="00A078DD"/>
    <w:rsid w:val="00A115C6"/>
    <w:rsid w:val="00A12EB3"/>
    <w:rsid w:val="00A14733"/>
    <w:rsid w:val="00A15F55"/>
    <w:rsid w:val="00A16729"/>
    <w:rsid w:val="00A16FF5"/>
    <w:rsid w:val="00A17FD9"/>
    <w:rsid w:val="00A2050D"/>
    <w:rsid w:val="00A21155"/>
    <w:rsid w:val="00A220F6"/>
    <w:rsid w:val="00A22118"/>
    <w:rsid w:val="00A251D2"/>
    <w:rsid w:val="00A26010"/>
    <w:rsid w:val="00A26F15"/>
    <w:rsid w:val="00A3077A"/>
    <w:rsid w:val="00A30D34"/>
    <w:rsid w:val="00A32F1C"/>
    <w:rsid w:val="00A34F02"/>
    <w:rsid w:val="00A34F44"/>
    <w:rsid w:val="00A363B0"/>
    <w:rsid w:val="00A37E2C"/>
    <w:rsid w:val="00A40059"/>
    <w:rsid w:val="00A41B3D"/>
    <w:rsid w:val="00A42478"/>
    <w:rsid w:val="00A46FF6"/>
    <w:rsid w:val="00A4743D"/>
    <w:rsid w:val="00A51692"/>
    <w:rsid w:val="00A549A8"/>
    <w:rsid w:val="00A57990"/>
    <w:rsid w:val="00A62A0A"/>
    <w:rsid w:val="00A65BD1"/>
    <w:rsid w:val="00A70F3F"/>
    <w:rsid w:val="00A71035"/>
    <w:rsid w:val="00A71464"/>
    <w:rsid w:val="00A7358D"/>
    <w:rsid w:val="00A735D3"/>
    <w:rsid w:val="00A738C5"/>
    <w:rsid w:val="00A74024"/>
    <w:rsid w:val="00A7454E"/>
    <w:rsid w:val="00A74853"/>
    <w:rsid w:val="00A76732"/>
    <w:rsid w:val="00A82C85"/>
    <w:rsid w:val="00A8309C"/>
    <w:rsid w:val="00A8330B"/>
    <w:rsid w:val="00A85FBD"/>
    <w:rsid w:val="00A901EB"/>
    <w:rsid w:val="00A90B3E"/>
    <w:rsid w:val="00A9117E"/>
    <w:rsid w:val="00A94E07"/>
    <w:rsid w:val="00A951CA"/>
    <w:rsid w:val="00A9544B"/>
    <w:rsid w:val="00A962C8"/>
    <w:rsid w:val="00AA20FB"/>
    <w:rsid w:val="00AA4EDD"/>
    <w:rsid w:val="00AA52B1"/>
    <w:rsid w:val="00AB197D"/>
    <w:rsid w:val="00AB38B1"/>
    <w:rsid w:val="00AB5238"/>
    <w:rsid w:val="00AB5288"/>
    <w:rsid w:val="00AB72D1"/>
    <w:rsid w:val="00AC03C6"/>
    <w:rsid w:val="00AC1A1D"/>
    <w:rsid w:val="00AC2EF6"/>
    <w:rsid w:val="00AC2F78"/>
    <w:rsid w:val="00AC49D0"/>
    <w:rsid w:val="00AC6713"/>
    <w:rsid w:val="00AC7951"/>
    <w:rsid w:val="00AC7CD8"/>
    <w:rsid w:val="00AD2419"/>
    <w:rsid w:val="00AD41A3"/>
    <w:rsid w:val="00AE05EA"/>
    <w:rsid w:val="00AE2696"/>
    <w:rsid w:val="00AE37BF"/>
    <w:rsid w:val="00AE3F51"/>
    <w:rsid w:val="00AE4A0D"/>
    <w:rsid w:val="00AE57D5"/>
    <w:rsid w:val="00AE6104"/>
    <w:rsid w:val="00AE74C5"/>
    <w:rsid w:val="00AF0969"/>
    <w:rsid w:val="00AF0D3A"/>
    <w:rsid w:val="00AF4C7A"/>
    <w:rsid w:val="00AF51C7"/>
    <w:rsid w:val="00AF54B5"/>
    <w:rsid w:val="00AF79B9"/>
    <w:rsid w:val="00B00648"/>
    <w:rsid w:val="00B01883"/>
    <w:rsid w:val="00B03EE7"/>
    <w:rsid w:val="00B042F1"/>
    <w:rsid w:val="00B05635"/>
    <w:rsid w:val="00B060EE"/>
    <w:rsid w:val="00B07307"/>
    <w:rsid w:val="00B101EE"/>
    <w:rsid w:val="00B1199D"/>
    <w:rsid w:val="00B1225F"/>
    <w:rsid w:val="00B1462C"/>
    <w:rsid w:val="00B21CC0"/>
    <w:rsid w:val="00B22AF9"/>
    <w:rsid w:val="00B23D20"/>
    <w:rsid w:val="00B243C7"/>
    <w:rsid w:val="00B27238"/>
    <w:rsid w:val="00B30697"/>
    <w:rsid w:val="00B30913"/>
    <w:rsid w:val="00B30FD5"/>
    <w:rsid w:val="00B31607"/>
    <w:rsid w:val="00B328BD"/>
    <w:rsid w:val="00B32E87"/>
    <w:rsid w:val="00B33A81"/>
    <w:rsid w:val="00B3435F"/>
    <w:rsid w:val="00B34421"/>
    <w:rsid w:val="00B3530A"/>
    <w:rsid w:val="00B3566F"/>
    <w:rsid w:val="00B35A0F"/>
    <w:rsid w:val="00B35C96"/>
    <w:rsid w:val="00B367B6"/>
    <w:rsid w:val="00B3796B"/>
    <w:rsid w:val="00B4079E"/>
    <w:rsid w:val="00B43CFB"/>
    <w:rsid w:val="00B444A5"/>
    <w:rsid w:val="00B45C24"/>
    <w:rsid w:val="00B47683"/>
    <w:rsid w:val="00B508D4"/>
    <w:rsid w:val="00B50D21"/>
    <w:rsid w:val="00B50FF0"/>
    <w:rsid w:val="00B53683"/>
    <w:rsid w:val="00B53C66"/>
    <w:rsid w:val="00B54D94"/>
    <w:rsid w:val="00B57811"/>
    <w:rsid w:val="00B60DFA"/>
    <w:rsid w:val="00B61722"/>
    <w:rsid w:val="00B624CA"/>
    <w:rsid w:val="00B63730"/>
    <w:rsid w:val="00B642DB"/>
    <w:rsid w:val="00B67264"/>
    <w:rsid w:val="00B674CA"/>
    <w:rsid w:val="00B67C84"/>
    <w:rsid w:val="00B70CBF"/>
    <w:rsid w:val="00B70D1F"/>
    <w:rsid w:val="00B71764"/>
    <w:rsid w:val="00B733A3"/>
    <w:rsid w:val="00B74100"/>
    <w:rsid w:val="00B745FA"/>
    <w:rsid w:val="00B74871"/>
    <w:rsid w:val="00B75E94"/>
    <w:rsid w:val="00B76FF0"/>
    <w:rsid w:val="00B77C41"/>
    <w:rsid w:val="00B80A9E"/>
    <w:rsid w:val="00B81152"/>
    <w:rsid w:val="00B83245"/>
    <w:rsid w:val="00B8345B"/>
    <w:rsid w:val="00B83B0C"/>
    <w:rsid w:val="00B83EE3"/>
    <w:rsid w:val="00B847F0"/>
    <w:rsid w:val="00B84A1E"/>
    <w:rsid w:val="00B85C41"/>
    <w:rsid w:val="00B9001A"/>
    <w:rsid w:val="00B909E3"/>
    <w:rsid w:val="00B91861"/>
    <w:rsid w:val="00B93819"/>
    <w:rsid w:val="00B95252"/>
    <w:rsid w:val="00B95A18"/>
    <w:rsid w:val="00B95B0A"/>
    <w:rsid w:val="00B95EC8"/>
    <w:rsid w:val="00B96E4B"/>
    <w:rsid w:val="00B97470"/>
    <w:rsid w:val="00BA024B"/>
    <w:rsid w:val="00BA273B"/>
    <w:rsid w:val="00BA360D"/>
    <w:rsid w:val="00BA38AB"/>
    <w:rsid w:val="00BA4596"/>
    <w:rsid w:val="00BA536A"/>
    <w:rsid w:val="00BA5F4A"/>
    <w:rsid w:val="00BA77BC"/>
    <w:rsid w:val="00BB057C"/>
    <w:rsid w:val="00BB1612"/>
    <w:rsid w:val="00BB2545"/>
    <w:rsid w:val="00BB2734"/>
    <w:rsid w:val="00BB35AD"/>
    <w:rsid w:val="00BB3A0F"/>
    <w:rsid w:val="00BB5135"/>
    <w:rsid w:val="00BB582C"/>
    <w:rsid w:val="00BB611A"/>
    <w:rsid w:val="00BB6408"/>
    <w:rsid w:val="00BB64E8"/>
    <w:rsid w:val="00BC0E50"/>
    <w:rsid w:val="00BC46D9"/>
    <w:rsid w:val="00BC78AA"/>
    <w:rsid w:val="00BD39F5"/>
    <w:rsid w:val="00BD4A9A"/>
    <w:rsid w:val="00BD5B64"/>
    <w:rsid w:val="00BD670A"/>
    <w:rsid w:val="00BD7E6F"/>
    <w:rsid w:val="00BE0D91"/>
    <w:rsid w:val="00BE2932"/>
    <w:rsid w:val="00BE37A5"/>
    <w:rsid w:val="00BE64C0"/>
    <w:rsid w:val="00BE7161"/>
    <w:rsid w:val="00BE72EB"/>
    <w:rsid w:val="00BE7548"/>
    <w:rsid w:val="00BE7B7E"/>
    <w:rsid w:val="00BE7DB6"/>
    <w:rsid w:val="00BF0CCC"/>
    <w:rsid w:val="00BF21D4"/>
    <w:rsid w:val="00BF40CA"/>
    <w:rsid w:val="00BF4C90"/>
    <w:rsid w:val="00BF4D44"/>
    <w:rsid w:val="00BF70A1"/>
    <w:rsid w:val="00BF7B35"/>
    <w:rsid w:val="00C00136"/>
    <w:rsid w:val="00C02E2D"/>
    <w:rsid w:val="00C037D7"/>
    <w:rsid w:val="00C05F74"/>
    <w:rsid w:val="00C07F3F"/>
    <w:rsid w:val="00C07F7B"/>
    <w:rsid w:val="00C10107"/>
    <w:rsid w:val="00C105FB"/>
    <w:rsid w:val="00C129B6"/>
    <w:rsid w:val="00C14834"/>
    <w:rsid w:val="00C167C3"/>
    <w:rsid w:val="00C24B2A"/>
    <w:rsid w:val="00C2602B"/>
    <w:rsid w:val="00C2650E"/>
    <w:rsid w:val="00C27A2A"/>
    <w:rsid w:val="00C3134B"/>
    <w:rsid w:val="00C318EE"/>
    <w:rsid w:val="00C3371B"/>
    <w:rsid w:val="00C34799"/>
    <w:rsid w:val="00C36C5D"/>
    <w:rsid w:val="00C37347"/>
    <w:rsid w:val="00C401A9"/>
    <w:rsid w:val="00C42141"/>
    <w:rsid w:val="00C43351"/>
    <w:rsid w:val="00C4343C"/>
    <w:rsid w:val="00C46C78"/>
    <w:rsid w:val="00C4713B"/>
    <w:rsid w:val="00C477B2"/>
    <w:rsid w:val="00C5030B"/>
    <w:rsid w:val="00C50B20"/>
    <w:rsid w:val="00C52266"/>
    <w:rsid w:val="00C5282E"/>
    <w:rsid w:val="00C529C4"/>
    <w:rsid w:val="00C534A1"/>
    <w:rsid w:val="00C54FFA"/>
    <w:rsid w:val="00C562B9"/>
    <w:rsid w:val="00C5630B"/>
    <w:rsid w:val="00C57029"/>
    <w:rsid w:val="00C57260"/>
    <w:rsid w:val="00C57FB7"/>
    <w:rsid w:val="00C628E5"/>
    <w:rsid w:val="00C62D8E"/>
    <w:rsid w:val="00C62F12"/>
    <w:rsid w:val="00C64D28"/>
    <w:rsid w:val="00C65B2B"/>
    <w:rsid w:val="00C66943"/>
    <w:rsid w:val="00C67DA7"/>
    <w:rsid w:val="00C67FDB"/>
    <w:rsid w:val="00C70E35"/>
    <w:rsid w:val="00C711A4"/>
    <w:rsid w:val="00C7662B"/>
    <w:rsid w:val="00C76F31"/>
    <w:rsid w:val="00C8160E"/>
    <w:rsid w:val="00C8234A"/>
    <w:rsid w:val="00C8328D"/>
    <w:rsid w:val="00C842B8"/>
    <w:rsid w:val="00C84F99"/>
    <w:rsid w:val="00C85313"/>
    <w:rsid w:val="00C8569F"/>
    <w:rsid w:val="00C945AA"/>
    <w:rsid w:val="00C9488B"/>
    <w:rsid w:val="00CA0821"/>
    <w:rsid w:val="00CA167C"/>
    <w:rsid w:val="00CA266A"/>
    <w:rsid w:val="00CA2944"/>
    <w:rsid w:val="00CA35A7"/>
    <w:rsid w:val="00CA3FE4"/>
    <w:rsid w:val="00CA45D8"/>
    <w:rsid w:val="00CA4D22"/>
    <w:rsid w:val="00CA67D1"/>
    <w:rsid w:val="00CA6FED"/>
    <w:rsid w:val="00CB22DF"/>
    <w:rsid w:val="00CB2749"/>
    <w:rsid w:val="00CB2C37"/>
    <w:rsid w:val="00CB49CF"/>
    <w:rsid w:val="00CB4B41"/>
    <w:rsid w:val="00CB6A60"/>
    <w:rsid w:val="00CB6FC1"/>
    <w:rsid w:val="00CB7CAB"/>
    <w:rsid w:val="00CC0ECC"/>
    <w:rsid w:val="00CC2340"/>
    <w:rsid w:val="00CC29F6"/>
    <w:rsid w:val="00CC5075"/>
    <w:rsid w:val="00CC5380"/>
    <w:rsid w:val="00CC7D35"/>
    <w:rsid w:val="00CD1BFF"/>
    <w:rsid w:val="00CD21A1"/>
    <w:rsid w:val="00CD323D"/>
    <w:rsid w:val="00CD50B4"/>
    <w:rsid w:val="00CD587B"/>
    <w:rsid w:val="00CD664E"/>
    <w:rsid w:val="00CE07CC"/>
    <w:rsid w:val="00CE18F6"/>
    <w:rsid w:val="00CE1FFC"/>
    <w:rsid w:val="00CE23C8"/>
    <w:rsid w:val="00CE43B3"/>
    <w:rsid w:val="00CE4B7E"/>
    <w:rsid w:val="00CE61DB"/>
    <w:rsid w:val="00CF1B4D"/>
    <w:rsid w:val="00CF3B4B"/>
    <w:rsid w:val="00CF5F57"/>
    <w:rsid w:val="00CF7CE2"/>
    <w:rsid w:val="00D01C18"/>
    <w:rsid w:val="00D01CBB"/>
    <w:rsid w:val="00D02506"/>
    <w:rsid w:val="00D02642"/>
    <w:rsid w:val="00D03118"/>
    <w:rsid w:val="00D04E91"/>
    <w:rsid w:val="00D04EF6"/>
    <w:rsid w:val="00D0640B"/>
    <w:rsid w:val="00D06F00"/>
    <w:rsid w:val="00D070FD"/>
    <w:rsid w:val="00D07C22"/>
    <w:rsid w:val="00D115B7"/>
    <w:rsid w:val="00D11A3D"/>
    <w:rsid w:val="00D13786"/>
    <w:rsid w:val="00D17348"/>
    <w:rsid w:val="00D17A5C"/>
    <w:rsid w:val="00D234A9"/>
    <w:rsid w:val="00D2444E"/>
    <w:rsid w:val="00D24E93"/>
    <w:rsid w:val="00D30C95"/>
    <w:rsid w:val="00D31366"/>
    <w:rsid w:val="00D31491"/>
    <w:rsid w:val="00D35060"/>
    <w:rsid w:val="00D36C81"/>
    <w:rsid w:val="00D42129"/>
    <w:rsid w:val="00D434F8"/>
    <w:rsid w:val="00D47DC5"/>
    <w:rsid w:val="00D50870"/>
    <w:rsid w:val="00D52C58"/>
    <w:rsid w:val="00D52EFE"/>
    <w:rsid w:val="00D5352B"/>
    <w:rsid w:val="00D54250"/>
    <w:rsid w:val="00D5750D"/>
    <w:rsid w:val="00D603A6"/>
    <w:rsid w:val="00D61626"/>
    <w:rsid w:val="00D63D66"/>
    <w:rsid w:val="00D65040"/>
    <w:rsid w:val="00D65AA9"/>
    <w:rsid w:val="00D65D13"/>
    <w:rsid w:val="00D6606D"/>
    <w:rsid w:val="00D67DC0"/>
    <w:rsid w:val="00D70970"/>
    <w:rsid w:val="00D70AA4"/>
    <w:rsid w:val="00D7176D"/>
    <w:rsid w:val="00D72798"/>
    <w:rsid w:val="00D74641"/>
    <w:rsid w:val="00D746CC"/>
    <w:rsid w:val="00D77240"/>
    <w:rsid w:val="00D77E67"/>
    <w:rsid w:val="00D829A2"/>
    <w:rsid w:val="00D82F3A"/>
    <w:rsid w:val="00D8468E"/>
    <w:rsid w:val="00D84E13"/>
    <w:rsid w:val="00D84E85"/>
    <w:rsid w:val="00D87AF2"/>
    <w:rsid w:val="00D91619"/>
    <w:rsid w:val="00DA060E"/>
    <w:rsid w:val="00DA0CF2"/>
    <w:rsid w:val="00DA216E"/>
    <w:rsid w:val="00DA230C"/>
    <w:rsid w:val="00DA2F13"/>
    <w:rsid w:val="00DA330F"/>
    <w:rsid w:val="00DA5D6E"/>
    <w:rsid w:val="00DA60AB"/>
    <w:rsid w:val="00DA610D"/>
    <w:rsid w:val="00DA6264"/>
    <w:rsid w:val="00DA64ED"/>
    <w:rsid w:val="00DB1323"/>
    <w:rsid w:val="00DB1566"/>
    <w:rsid w:val="00DB192D"/>
    <w:rsid w:val="00DB2A68"/>
    <w:rsid w:val="00DB2FF0"/>
    <w:rsid w:val="00DB3250"/>
    <w:rsid w:val="00DB39DF"/>
    <w:rsid w:val="00DB4274"/>
    <w:rsid w:val="00DB46B6"/>
    <w:rsid w:val="00DB5FA8"/>
    <w:rsid w:val="00DB6A48"/>
    <w:rsid w:val="00DC1FBA"/>
    <w:rsid w:val="00DC285F"/>
    <w:rsid w:val="00DC5601"/>
    <w:rsid w:val="00DC5ED4"/>
    <w:rsid w:val="00DC7A01"/>
    <w:rsid w:val="00DD368E"/>
    <w:rsid w:val="00DE0043"/>
    <w:rsid w:val="00DE476B"/>
    <w:rsid w:val="00DE58D5"/>
    <w:rsid w:val="00DE5FE4"/>
    <w:rsid w:val="00DE638E"/>
    <w:rsid w:val="00DF2387"/>
    <w:rsid w:val="00DF3806"/>
    <w:rsid w:val="00DF4299"/>
    <w:rsid w:val="00DF5C87"/>
    <w:rsid w:val="00DF6E1D"/>
    <w:rsid w:val="00DF7990"/>
    <w:rsid w:val="00E02904"/>
    <w:rsid w:val="00E02948"/>
    <w:rsid w:val="00E02E2D"/>
    <w:rsid w:val="00E04668"/>
    <w:rsid w:val="00E04A14"/>
    <w:rsid w:val="00E05D6D"/>
    <w:rsid w:val="00E07D9D"/>
    <w:rsid w:val="00E1163B"/>
    <w:rsid w:val="00E122B0"/>
    <w:rsid w:val="00E1230B"/>
    <w:rsid w:val="00E14764"/>
    <w:rsid w:val="00E1511A"/>
    <w:rsid w:val="00E152B2"/>
    <w:rsid w:val="00E1533B"/>
    <w:rsid w:val="00E20030"/>
    <w:rsid w:val="00E21FD4"/>
    <w:rsid w:val="00E22095"/>
    <w:rsid w:val="00E23272"/>
    <w:rsid w:val="00E24389"/>
    <w:rsid w:val="00E246BD"/>
    <w:rsid w:val="00E276BD"/>
    <w:rsid w:val="00E27B6B"/>
    <w:rsid w:val="00E30492"/>
    <w:rsid w:val="00E30EB2"/>
    <w:rsid w:val="00E31D51"/>
    <w:rsid w:val="00E3283F"/>
    <w:rsid w:val="00E32E2C"/>
    <w:rsid w:val="00E33771"/>
    <w:rsid w:val="00E34FCB"/>
    <w:rsid w:val="00E358DC"/>
    <w:rsid w:val="00E36062"/>
    <w:rsid w:val="00E36708"/>
    <w:rsid w:val="00E37555"/>
    <w:rsid w:val="00E37802"/>
    <w:rsid w:val="00E40AFC"/>
    <w:rsid w:val="00E412F4"/>
    <w:rsid w:val="00E42956"/>
    <w:rsid w:val="00E4317B"/>
    <w:rsid w:val="00E43429"/>
    <w:rsid w:val="00E43EB7"/>
    <w:rsid w:val="00E43FAD"/>
    <w:rsid w:val="00E4464A"/>
    <w:rsid w:val="00E449E5"/>
    <w:rsid w:val="00E46659"/>
    <w:rsid w:val="00E50F44"/>
    <w:rsid w:val="00E526AF"/>
    <w:rsid w:val="00E539CD"/>
    <w:rsid w:val="00E540D5"/>
    <w:rsid w:val="00E56CE2"/>
    <w:rsid w:val="00E60129"/>
    <w:rsid w:val="00E60A61"/>
    <w:rsid w:val="00E6128E"/>
    <w:rsid w:val="00E6174D"/>
    <w:rsid w:val="00E618D3"/>
    <w:rsid w:val="00E61970"/>
    <w:rsid w:val="00E65FEE"/>
    <w:rsid w:val="00E663E3"/>
    <w:rsid w:val="00E664CB"/>
    <w:rsid w:val="00E66A8E"/>
    <w:rsid w:val="00E67648"/>
    <w:rsid w:val="00E7025E"/>
    <w:rsid w:val="00E70D08"/>
    <w:rsid w:val="00E714E6"/>
    <w:rsid w:val="00E729F1"/>
    <w:rsid w:val="00E73895"/>
    <w:rsid w:val="00E73C8A"/>
    <w:rsid w:val="00E744DC"/>
    <w:rsid w:val="00E76040"/>
    <w:rsid w:val="00E7619F"/>
    <w:rsid w:val="00E76B35"/>
    <w:rsid w:val="00E76F48"/>
    <w:rsid w:val="00E808AC"/>
    <w:rsid w:val="00E80F95"/>
    <w:rsid w:val="00E83510"/>
    <w:rsid w:val="00E8373E"/>
    <w:rsid w:val="00E86E26"/>
    <w:rsid w:val="00E907F5"/>
    <w:rsid w:val="00E91D0E"/>
    <w:rsid w:val="00E9243E"/>
    <w:rsid w:val="00E9277F"/>
    <w:rsid w:val="00E93574"/>
    <w:rsid w:val="00E951CC"/>
    <w:rsid w:val="00E95CB6"/>
    <w:rsid w:val="00E95EDF"/>
    <w:rsid w:val="00E96285"/>
    <w:rsid w:val="00EA0713"/>
    <w:rsid w:val="00EA0A45"/>
    <w:rsid w:val="00EA2358"/>
    <w:rsid w:val="00EA28E6"/>
    <w:rsid w:val="00EA2C8D"/>
    <w:rsid w:val="00EA2E81"/>
    <w:rsid w:val="00EA3629"/>
    <w:rsid w:val="00EA4245"/>
    <w:rsid w:val="00EA7381"/>
    <w:rsid w:val="00EA7CE8"/>
    <w:rsid w:val="00EB3DB1"/>
    <w:rsid w:val="00EB411A"/>
    <w:rsid w:val="00EB57F1"/>
    <w:rsid w:val="00EB60E5"/>
    <w:rsid w:val="00EB6403"/>
    <w:rsid w:val="00EB6F80"/>
    <w:rsid w:val="00EB785C"/>
    <w:rsid w:val="00EC16E7"/>
    <w:rsid w:val="00EC2382"/>
    <w:rsid w:val="00EC2826"/>
    <w:rsid w:val="00EC2E1C"/>
    <w:rsid w:val="00EC35F7"/>
    <w:rsid w:val="00EC5E5F"/>
    <w:rsid w:val="00EC5F9C"/>
    <w:rsid w:val="00EC709F"/>
    <w:rsid w:val="00ED2134"/>
    <w:rsid w:val="00ED2CCF"/>
    <w:rsid w:val="00ED487F"/>
    <w:rsid w:val="00ED49EA"/>
    <w:rsid w:val="00ED62DB"/>
    <w:rsid w:val="00ED6727"/>
    <w:rsid w:val="00ED7243"/>
    <w:rsid w:val="00ED7F24"/>
    <w:rsid w:val="00EE013C"/>
    <w:rsid w:val="00EE0E8C"/>
    <w:rsid w:val="00EE1BD3"/>
    <w:rsid w:val="00EE6B83"/>
    <w:rsid w:val="00EF1158"/>
    <w:rsid w:val="00EF1EFF"/>
    <w:rsid w:val="00EF534D"/>
    <w:rsid w:val="00EF7A06"/>
    <w:rsid w:val="00F0168F"/>
    <w:rsid w:val="00F01F33"/>
    <w:rsid w:val="00F041FA"/>
    <w:rsid w:val="00F070AE"/>
    <w:rsid w:val="00F11892"/>
    <w:rsid w:val="00F11996"/>
    <w:rsid w:val="00F124F5"/>
    <w:rsid w:val="00F12FFC"/>
    <w:rsid w:val="00F14DAD"/>
    <w:rsid w:val="00F14E09"/>
    <w:rsid w:val="00F15503"/>
    <w:rsid w:val="00F15A61"/>
    <w:rsid w:val="00F1703A"/>
    <w:rsid w:val="00F200A6"/>
    <w:rsid w:val="00F21E10"/>
    <w:rsid w:val="00F22211"/>
    <w:rsid w:val="00F23149"/>
    <w:rsid w:val="00F240C3"/>
    <w:rsid w:val="00F2503B"/>
    <w:rsid w:val="00F2770C"/>
    <w:rsid w:val="00F30D4D"/>
    <w:rsid w:val="00F3133B"/>
    <w:rsid w:val="00F318C0"/>
    <w:rsid w:val="00F32016"/>
    <w:rsid w:val="00F3336C"/>
    <w:rsid w:val="00F337C9"/>
    <w:rsid w:val="00F33E9D"/>
    <w:rsid w:val="00F3493D"/>
    <w:rsid w:val="00F353F8"/>
    <w:rsid w:val="00F356E7"/>
    <w:rsid w:val="00F3675D"/>
    <w:rsid w:val="00F36797"/>
    <w:rsid w:val="00F40E5F"/>
    <w:rsid w:val="00F4163F"/>
    <w:rsid w:val="00F42D5E"/>
    <w:rsid w:val="00F442B1"/>
    <w:rsid w:val="00F467F4"/>
    <w:rsid w:val="00F468C2"/>
    <w:rsid w:val="00F47028"/>
    <w:rsid w:val="00F4723E"/>
    <w:rsid w:val="00F4760C"/>
    <w:rsid w:val="00F47CCA"/>
    <w:rsid w:val="00F47F3B"/>
    <w:rsid w:val="00F52A60"/>
    <w:rsid w:val="00F53941"/>
    <w:rsid w:val="00F5698B"/>
    <w:rsid w:val="00F57D42"/>
    <w:rsid w:val="00F57D77"/>
    <w:rsid w:val="00F605CB"/>
    <w:rsid w:val="00F6084C"/>
    <w:rsid w:val="00F62236"/>
    <w:rsid w:val="00F62927"/>
    <w:rsid w:val="00F62EC4"/>
    <w:rsid w:val="00F64666"/>
    <w:rsid w:val="00F67B3A"/>
    <w:rsid w:val="00F67BD1"/>
    <w:rsid w:val="00F72C33"/>
    <w:rsid w:val="00F73662"/>
    <w:rsid w:val="00F76663"/>
    <w:rsid w:val="00F76C99"/>
    <w:rsid w:val="00F8071C"/>
    <w:rsid w:val="00F83747"/>
    <w:rsid w:val="00F83F9B"/>
    <w:rsid w:val="00F842B4"/>
    <w:rsid w:val="00F84BE5"/>
    <w:rsid w:val="00F852A1"/>
    <w:rsid w:val="00F86073"/>
    <w:rsid w:val="00F873D2"/>
    <w:rsid w:val="00F87922"/>
    <w:rsid w:val="00F87D03"/>
    <w:rsid w:val="00F91550"/>
    <w:rsid w:val="00F9209D"/>
    <w:rsid w:val="00F923CD"/>
    <w:rsid w:val="00F9296B"/>
    <w:rsid w:val="00F92C7E"/>
    <w:rsid w:val="00F94499"/>
    <w:rsid w:val="00F962E4"/>
    <w:rsid w:val="00F968CC"/>
    <w:rsid w:val="00F96A0F"/>
    <w:rsid w:val="00F96DAE"/>
    <w:rsid w:val="00F97D7F"/>
    <w:rsid w:val="00F97E71"/>
    <w:rsid w:val="00FA112B"/>
    <w:rsid w:val="00FA1154"/>
    <w:rsid w:val="00FA2F12"/>
    <w:rsid w:val="00FA4759"/>
    <w:rsid w:val="00FA657E"/>
    <w:rsid w:val="00FA7F6B"/>
    <w:rsid w:val="00FB36F8"/>
    <w:rsid w:val="00FB485D"/>
    <w:rsid w:val="00FB4BAB"/>
    <w:rsid w:val="00FB4F87"/>
    <w:rsid w:val="00FB6F51"/>
    <w:rsid w:val="00FB73DB"/>
    <w:rsid w:val="00FC06D1"/>
    <w:rsid w:val="00FC15DE"/>
    <w:rsid w:val="00FC2C80"/>
    <w:rsid w:val="00FC4C53"/>
    <w:rsid w:val="00FC62E7"/>
    <w:rsid w:val="00FC70BD"/>
    <w:rsid w:val="00FD082D"/>
    <w:rsid w:val="00FD3EDD"/>
    <w:rsid w:val="00FD4075"/>
    <w:rsid w:val="00FD43F2"/>
    <w:rsid w:val="00FD4862"/>
    <w:rsid w:val="00FD4C21"/>
    <w:rsid w:val="00FD4FF2"/>
    <w:rsid w:val="00FD556B"/>
    <w:rsid w:val="00FD7056"/>
    <w:rsid w:val="00FD71DE"/>
    <w:rsid w:val="00FD744D"/>
    <w:rsid w:val="00FD7E3D"/>
    <w:rsid w:val="00FE0AAD"/>
    <w:rsid w:val="00FE1041"/>
    <w:rsid w:val="00FE13C6"/>
    <w:rsid w:val="00FE383E"/>
    <w:rsid w:val="00FE45CA"/>
    <w:rsid w:val="00FF00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CAB4EB"/>
  <w15:docId w15:val="{3A8F7A84-3583-4787-9C07-255B2D7CD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ordia New"/>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03C"/>
    <w:pPr>
      <w:spacing w:line="312" w:lineRule="auto"/>
      <w:ind w:firstLine="709"/>
      <w:jc w:val="both"/>
    </w:pPr>
    <w:rPr>
      <w:rFonts w:ascii="Times New Roman" w:hAnsi="Times New Roman"/>
      <w:sz w:val="28"/>
      <w:szCs w:val="28"/>
      <w:lang w:val="en-AU" w:bidi="th-TH"/>
    </w:rPr>
  </w:style>
  <w:style w:type="paragraph" w:styleId="Heading1">
    <w:name w:val="heading 1"/>
    <w:basedOn w:val="Normal"/>
    <w:next w:val="Normal"/>
    <w:link w:val="Heading1Char"/>
    <w:uiPriority w:val="9"/>
    <w:qFormat/>
    <w:rsid w:val="00804EC8"/>
    <w:pPr>
      <w:keepNext/>
      <w:keepLines/>
      <w:pageBreakBefore/>
      <w:numPr>
        <w:numId w:val="115"/>
      </w:numPr>
      <w:spacing w:after="360"/>
      <w:ind w:right="567"/>
      <w:jc w:val="center"/>
      <w:outlineLvl w:val="0"/>
    </w:pPr>
    <w:rPr>
      <w:rFonts w:eastAsia="Times New Roman" w:cs="Angsana New"/>
      <w:b/>
      <w:bCs/>
      <w:caps/>
      <w:szCs w:val="35"/>
    </w:rPr>
  </w:style>
  <w:style w:type="paragraph" w:styleId="Heading2">
    <w:name w:val="heading 2"/>
    <w:basedOn w:val="Normal"/>
    <w:next w:val="Normal"/>
    <w:link w:val="Heading2Char"/>
    <w:uiPriority w:val="9"/>
    <w:unhideWhenUsed/>
    <w:qFormat/>
    <w:rsid w:val="00804EC8"/>
    <w:pPr>
      <w:keepNext/>
      <w:keepLines/>
      <w:numPr>
        <w:ilvl w:val="1"/>
        <w:numId w:val="115"/>
      </w:numPr>
      <w:spacing w:before="200"/>
      <w:jc w:val="left"/>
      <w:outlineLvl w:val="1"/>
    </w:pPr>
    <w:rPr>
      <w:rFonts w:eastAsia="Times New Roman" w:cs="Angsana New"/>
      <w:b/>
      <w:bCs/>
      <w:szCs w:val="33"/>
    </w:rPr>
  </w:style>
  <w:style w:type="paragraph" w:styleId="Heading3">
    <w:name w:val="heading 3"/>
    <w:basedOn w:val="Normal"/>
    <w:next w:val="Normal"/>
    <w:link w:val="Heading3Char"/>
    <w:uiPriority w:val="9"/>
    <w:unhideWhenUsed/>
    <w:qFormat/>
    <w:rsid w:val="00804EC8"/>
    <w:pPr>
      <w:keepNext/>
      <w:keepLines/>
      <w:numPr>
        <w:ilvl w:val="2"/>
        <w:numId w:val="115"/>
      </w:numPr>
      <w:spacing w:before="120"/>
      <w:jc w:val="left"/>
      <w:outlineLvl w:val="2"/>
    </w:pPr>
    <w:rPr>
      <w:rFonts w:eastAsia="Times New Roman" w:cs="Angsana New"/>
      <w:b/>
      <w:bCs/>
      <w:i/>
      <w:szCs w:val="35"/>
    </w:rPr>
  </w:style>
  <w:style w:type="paragraph" w:styleId="Heading4">
    <w:name w:val="heading 4"/>
    <w:basedOn w:val="Normal"/>
    <w:next w:val="Normal"/>
    <w:link w:val="Heading4Char"/>
    <w:uiPriority w:val="9"/>
    <w:unhideWhenUsed/>
    <w:qFormat/>
    <w:rsid w:val="00BA4596"/>
    <w:pPr>
      <w:keepNext/>
      <w:keepLines/>
      <w:numPr>
        <w:ilvl w:val="3"/>
        <w:numId w:val="115"/>
      </w:numPr>
      <w:spacing w:before="120"/>
      <w:ind w:left="851" w:hanging="851"/>
      <w:jc w:val="left"/>
      <w:outlineLvl w:val="3"/>
    </w:pPr>
    <w:rPr>
      <w:rFonts w:eastAsia="Times New Roman" w:cs="Angsana New"/>
      <w:bCs/>
      <w:i/>
      <w:iCs/>
      <w:szCs w:val="35"/>
    </w:rPr>
  </w:style>
  <w:style w:type="paragraph" w:styleId="Heading5">
    <w:name w:val="heading 5"/>
    <w:basedOn w:val="Normal"/>
    <w:next w:val="Normal"/>
    <w:link w:val="Heading5Char"/>
    <w:uiPriority w:val="9"/>
    <w:semiHidden/>
    <w:unhideWhenUsed/>
    <w:qFormat/>
    <w:rsid w:val="00CB6A60"/>
    <w:pPr>
      <w:keepNext/>
      <w:keepLines/>
      <w:numPr>
        <w:ilvl w:val="4"/>
        <w:numId w:val="1"/>
      </w:numPr>
      <w:spacing w:before="200"/>
      <w:outlineLvl w:val="4"/>
    </w:pPr>
    <w:rPr>
      <w:rFonts w:ascii="Cambria" w:eastAsia="Times New Roman" w:hAnsi="Cambria" w:cs="Angsana New"/>
      <w:color w:val="243F60"/>
      <w:szCs w:val="35"/>
    </w:rPr>
  </w:style>
  <w:style w:type="paragraph" w:styleId="Heading6">
    <w:name w:val="heading 6"/>
    <w:basedOn w:val="Normal"/>
    <w:next w:val="Normal"/>
    <w:link w:val="Heading6Char"/>
    <w:uiPriority w:val="9"/>
    <w:semiHidden/>
    <w:unhideWhenUsed/>
    <w:qFormat/>
    <w:rsid w:val="00CB6A60"/>
    <w:pPr>
      <w:keepNext/>
      <w:keepLines/>
      <w:numPr>
        <w:ilvl w:val="5"/>
        <w:numId w:val="1"/>
      </w:numPr>
      <w:spacing w:before="200"/>
      <w:outlineLvl w:val="5"/>
    </w:pPr>
    <w:rPr>
      <w:rFonts w:ascii="Cambria" w:eastAsia="Times New Roman" w:hAnsi="Cambria" w:cs="Angsana New"/>
      <w:i/>
      <w:iCs/>
      <w:color w:val="243F60"/>
      <w:szCs w:val="35"/>
    </w:rPr>
  </w:style>
  <w:style w:type="paragraph" w:styleId="Heading7">
    <w:name w:val="heading 7"/>
    <w:basedOn w:val="Normal"/>
    <w:next w:val="Normal"/>
    <w:link w:val="Heading7Char"/>
    <w:uiPriority w:val="9"/>
    <w:semiHidden/>
    <w:unhideWhenUsed/>
    <w:qFormat/>
    <w:rsid w:val="00CB6A60"/>
    <w:pPr>
      <w:keepNext/>
      <w:keepLines/>
      <w:numPr>
        <w:ilvl w:val="6"/>
        <w:numId w:val="1"/>
      </w:numPr>
      <w:spacing w:before="200"/>
      <w:outlineLvl w:val="6"/>
    </w:pPr>
    <w:rPr>
      <w:rFonts w:ascii="Cambria" w:eastAsia="Times New Roman" w:hAnsi="Cambria" w:cs="Angsana New"/>
      <w:i/>
      <w:iCs/>
      <w:color w:val="404040"/>
      <w:szCs w:val="35"/>
    </w:rPr>
  </w:style>
  <w:style w:type="paragraph" w:styleId="Heading8">
    <w:name w:val="heading 8"/>
    <w:basedOn w:val="Normal"/>
    <w:next w:val="Normal"/>
    <w:link w:val="Heading8Char"/>
    <w:uiPriority w:val="9"/>
    <w:semiHidden/>
    <w:unhideWhenUsed/>
    <w:qFormat/>
    <w:rsid w:val="00CB6A60"/>
    <w:pPr>
      <w:keepNext/>
      <w:keepLines/>
      <w:numPr>
        <w:ilvl w:val="7"/>
        <w:numId w:val="1"/>
      </w:numPr>
      <w:spacing w:before="200"/>
      <w:outlineLvl w:val="7"/>
    </w:pPr>
    <w:rPr>
      <w:rFonts w:ascii="Cambria" w:eastAsia="Times New Roman" w:hAnsi="Cambria" w:cs="Angsana New"/>
      <w:color w:val="404040"/>
      <w:sz w:val="20"/>
      <w:szCs w:val="25"/>
    </w:rPr>
  </w:style>
  <w:style w:type="paragraph" w:styleId="Heading9">
    <w:name w:val="heading 9"/>
    <w:basedOn w:val="Normal"/>
    <w:next w:val="Normal"/>
    <w:link w:val="Heading9Char"/>
    <w:uiPriority w:val="9"/>
    <w:semiHidden/>
    <w:unhideWhenUsed/>
    <w:qFormat/>
    <w:rsid w:val="00CB6A60"/>
    <w:pPr>
      <w:keepNext/>
      <w:keepLines/>
      <w:numPr>
        <w:ilvl w:val="8"/>
        <w:numId w:val="1"/>
      </w:numPr>
      <w:spacing w:before="200"/>
      <w:outlineLvl w:val="8"/>
    </w:pPr>
    <w:rPr>
      <w:rFonts w:ascii="Cambria" w:eastAsia="Times New Roman" w:hAnsi="Cambria" w:cs="Angsana New"/>
      <w:i/>
      <w:iCs/>
      <w:color w:val="404040"/>
      <w:sz w:val="20"/>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CB7CAB"/>
  </w:style>
  <w:style w:type="character" w:styleId="Strong">
    <w:name w:val="Strong"/>
    <w:uiPriority w:val="22"/>
    <w:qFormat/>
    <w:rsid w:val="00CB7CAB"/>
    <w:rPr>
      <w:b/>
      <w:bCs/>
    </w:rPr>
  </w:style>
  <w:style w:type="paragraph" w:styleId="BalloonText">
    <w:name w:val="Balloon Text"/>
    <w:basedOn w:val="Normal"/>
    <w:link w:val="BalloonTextChar"/>
    <w:uiPriority w:val="99"/>
    <w:semiHidden/>
    <w:unhideWhenUsed/>
    <w:rsid w:val="00CB7CAB"/>
    <w:pPr>
      <w:spacing w:line="240" w:lineRule="auto"/>
    </w:pPr>
    <w:rPr>
      <w:rFonts w:ascii="Tahoma" w:hAnsi="Tahoma" w:cs="Angsana New"/>
      <w:sz w:val="16"/>
      <w:szCs w:val="20"/>
    </w:rPr>
  </w:style>
  <w:style w:type="character" w:customStyle="1" w:styleId="BalloonTextChar">
    <w:name w:val="Balloon Text Char"/>
    <w:link w:val="BalloonText"/>
    <w:uiPriority w:val="99"/>
    <w:semiHidden/>
    <w:rsid w:val="00CB7CAB"/>
    <w:rPr>
      <w:rFonts w:ascii="Tahoma" w:hAnsi="Tahoma" w:cs="Angsana New"/>
      <w:sz w:val="16"/>
      <w:szCs w:val="20"/>
    </w:rPr>
  </w:style>
  <w:style w:type="character" w:customStyle="1" w:styleId="Heading1Char">
    <w:name w:val="Heading 1 Char"/>
    <w:link w:val="Heading1"/>
    <w:uiPriority w:val="9"/>
    <w:rsid w:val="00560F1C"/>
    <w:rPr>
      <w:rFonts w:ascii="Times New Roman" w:eastAsia="Times New Roman" w:hAnsi="Times New Roman" w:cs="Angsana New"/>
      <w:b/>
      <w:bCs/>
      <w:caps/>
      <w:sz w:val="28"/>
      <w:szCs w:val="35"/>
      <w:lang w:val="en-AU" w:bidi="th-TH"/>
    </w:rPr>
  </w:style>
  <w:style w:type="character" w:customStyle="1" w:styleId="Heading2Char">
    <w:name w:val="Heading 2 Char"/>
    <w:link w:val="Heading2"/>
    <w:uiPriority w:val="9"/>
    <w:rsid w:val="00200A6E"/>
    <w:rPr>
      <w:rFonts w:ascii="Times New Roman" w:eastAsia="Times New Roman" w:hAnsi="Times New Roman" w:cs="Angsana New"/>
      <w:b/>
      <w:bCs/>
      <w:sz w:val="28"/>
      <w:szCs w:val="33"/>
    </w:rPr>
  </w:style>
  <w:style w:type="character" w:customStyle="1" w:styleId="Heading3Char">
    <w:name w:val="Heading 3 Char"/>
    <w:link w:val="Heading3"/>
    <w:uiPriority w:val="9"/>
    <w:rsid w:val="00EA0A45"/>
    <w:rPr>
      <w:rFonts w:ascii="Times New Roman" w:eastAsia="Times New Roman" w:hAnsi="Times New Roman" w:cs="Angsana New"/>
      <w:b/>
      <w:bCs/>
      <w:i/>
      <w:sz w:val="28"/>
      <w:szCs w:val="35"/>
      <w:lang w:val="en-AU" w:bidi="th-TH"/>
    </w:rPr>
  </w:style>
  <w:style w:type="character" w:customStyle="1" w:styleId="Heading4Char">
    <w:name w:val="Heading 4 Char"/>
    <w:link w:val="Heading4"/>
    <w:uiPriority w:val="9"/>
    <w:rsid w:val="00BA4596"/>
    <w:rPr>
      <w:rFonts w:ascii="Times New Roman" w:eastAsia="Times New Roman" w:hAnsi="Times New Roman" w:cs="Angsana New"/>
      <w:bCs/>
      <w:i/>
      <w:iCs/>
      <w:sz w:val="28"/>
      <w:szCs w:val="35"/>
      <w:lang w:val="en-AU" w:bidi="th-TH"/>
    </w:rPr>
  </w:style>
  <w:style w:type="character" w:customStyle="1" w:styleId="Heading5Char">
    <w:name w:val="Heading 5 Char"/>
    <w:link w:val="Heading5"/>
    <w:uiPriority w:val="9"/>
    <w:semiHidden/>
    <w:rsid w:val="00CB6A60"/>
    <w:rPr>
      <w:rFonts w:ascii="Cambria" w:eastAsia="Times New Roman" w:hAnsi="Cambria" w:cs="Angsana New"/>
      <w:color w:val="243F60"/>
      <w:sz w:val="28"/>
      <w:szCs w:val="35"/>
    </w:rPr>
  </w:style>
  <w:style w:type="character" w:customStyle="1" w:styleId="Heading6Char">
    <w:name w:val="Heading 6 Char"/>
    <w:link w:val="Heading6"/>
    <w:uiPriority w:val="9"/>
    <w:semiHidden/>
    <w:rsid w:val="00CB6A60"/>
    <w:rPr>
      <w:rFonts w:ascii="Cambria" w:eastAsia="Times New Roman" w:hAnsi="Cambria" w:cs="Angsana New"/>
      <w:i/>
      <w:iCs/>
      <w:color w:val="243F60"/>
      <w:sz w:val="28"/>
      <w:szCs w:val="35"/>
    </w:rPr>
  </w:style>
  <w:style w:type="character" w:customStyle="1" w:styleId="Heading7Char">
    <w:name w:val="Heading 7 Char"/>
    <w:link w:val="Heading7"/>
    <w:uiPriority w:val="9"/>
    <w:semiHidden/>
    <w:rsid w:val="00CB6A60"/>
    <w:rPr>
      <w:rFonts w:ascii="Cambria" w:eastAsia="Times New Roman" w:hAnsi="Cambria" w:cs="Angsana New"/>
      <w:i/>
      <w:iCs/>
      <w:color w:val="404040"/>
      <w:sz w:val="28"/>
      <w:szCs w:val="35"/>
    </w:rPr>
  </w:style>
  <w:style w:type="character" w:customStyle="1" w:styleId="Heading8Char">
    <w:name w:val="Heading 8 Char"/>
    <w:link w:val="Heading8"/>
    <w:uiPriority w:val="9"/>
    <w:semiHidden/>
    <w:rsid w:val="00CB6A60"/>
    <w:rPr>
      <w:rFonts w:ascii="Cambria" w:eastAsia="Times New Roman" w:hAnsi="Cambria" w:cs="Angsana New"/>
      <w:color w:val="404040"/>
      <w:sz w:val="20"/>
      <w:szCs w:val="25"/>
    </w:rPr>
  </w:style>
  <w:style w:type="character" w:customStyle="1" w:styleId="Heading9Char">
    <w:name w:val="Heading 9 Char"/>
    <w:link w:val="Heading9"/>
    <w:uiPriority w:val="9"/>
    <w:semiHidden/>
    <w:rsid w:val="00CB6A60"/>
    <w:rPr>
      <w:rFonts w:ascii="Cambria" w:eastAsia="Times New Roman" w:hAnsi="Cambria" w:cs="Angsana New"/>
      <w:i/>
      <w:iCs/>
      <w:color w:val="404040"/>
      <w:sz w:val="20"/>
      <w:szCs w:val="25"/>
    </w:rPr>
  </w:style>
  <w:style w:type="paragraph" w:styleId="Header">
    <w:name w:val="header"/>
    <w:basedOn w:val="Normal"/>
    <w:link w:val="HeaderChar"/>
    <w:uiPriority w:val="99"/>
    <w:unhideWhenUsed/>
    <w:rsid w:val="00FD4862"/>
    <w:pPr>
      <w:tabs>
        <w:tab w:val="center" w:pos="4513"/>
        <w:tab w:val="right" w:pos="9026"/>
      </w:tabs>
      <w:spacing w:line="240" w:lineRule="auto"/>
    </w:pPr>
    <w:rPr>
      <w:szCs w:val="35"/>
    </w:rPr>
  </w:style>
  <w:style w:type="character" w:customStyle="1" w:styleId="HeaderChar">
    <w:name w:val="Header Char"/>
    <w:link w:val="Header"/>
    <w:uiPriority w:val="99"/>
    <w:rsid w:val="00FD4862"/>
    <w:rPr>
      <w:rFonts w:ascii="Times New Roman" w:hAnsi="Times New Roman"/>
      <w:sz w:val="28"/>
      <w:szCs w:val="35"/>
    </w:rPr>
  </w:style>
  <w:style w:type="paragraph" w:styleId="Footer">
    <w:name w:val="footer"/>
    <w:basedOn w:val="Normal"/>
    <w:link w:val="FooterChar"/>
    <w:uiPriority w:val="99"/>
    <w:unhideWhenUsed/>
    <w:rsid w:val="007019FB"/>
    <w:pPr>
      <w:tabs>
        <w:tab w:val="center" w:pos="4536"/>
      </w:tabs>
      <w:spacing w:line="240" w:lineRule="auto"/>
      <w:ind w:firstLine="0"/>
    </w:pPr>
    <w:rPr>
      <w:szCs w:val="35"/>
    </w:rPr>
  </w:style>
  <w:style w:type="character" w:customStyle="1" w:styleId="FooterChar">
    <w:name w:val="Footer Char"/>
    <w:link w:val="Footer"/>
    <w:uiPriority w:val="99"/>
    <w:rsid w:val="007019FB"/>
    <w:rPr>
      <w:rFonts w:ascii="Times New Roman" w:hAnsi="Times New Roman"/>
      <w:sz w:val="28"/>
      <w:szCs w:val="35"/>
      <w:lang w:val="en-AU" w:bidi="th-TH"/>
    </w:rPr>
  </w:style>
  <w:style w:type="paragraph" w:styleId="DocumentMap">
    <w:name w:val="Document Map"/>
    <w:basedOn w:val="Normal"/>
    <w:link w:val="DocumentMapChar"/>
    <w:uiPriority w:val="99"/>
    <w:semiHidden/>
    <w:unhideWhenUsed/>
    <w:rsid w:val="00C67DA7"/>
    <w:pPr>
      <w:spacing w:line="240" w:lineRule="auto"/>
    </w:pPr>
    <w:rPr>
      <w:rFonts w:ascii="Tahoma" w:hAnsi="Tahoma" w:cs="Angsana New"/>
      <w:sz w:val="16"/>
      <w:szCs w:val="20"/>
    </w:rPr>
  </w:style>
  <w:style w:type="character" w:customStyle="1" w:styleId="DocumentMapChar">
    <w:name w:val="Document Map Char"/>
    <w:link w:val="DocumentMap"/>
    <w:uiPriority w:val="99"/>
    <w:semiHidden/>
    <w:rsid w:val="00C67DA7"/>
    <w:rPr>
      <w:rFonts w:ascii="Tahoma" w:hAnsi="Tahoma" w:cs="Angsana New"/>
      <w:sz w:val="16"/>
      <w:szCs w:val="20"/>
    </w:rPr>
  </w:style>
  <w:style w:type="table" w:styleId="TableGrid">
    <w:name w:val="Table Grid"/>
    <w:basedOn w:val="TableNormal"/>
    <w:uiPriority w:val="39"/>
    <w:rsid w:val="005C5B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gBa">
    <w:name w:val="Trang Bìa"/>
    <w:qFormat/>
    <w:rsid w:val="00561D7E"/>
    <w:pPr>
      <w:jc w:val="center"/>
    </w:pPr>
    <w:rPr>
      <w:rFonts w:ascii="Times New Roman" w:hAnsi="Times New Roman"/>
      <w:sz w:val="28"/>
      <w:szCs w:val="28"/>
      <w:lang w:val="en-AU" w:eastAsia="en-AU" w:bidi="th-TH"/>
    </w:rPr>
  </w:style>
  <w:style w:type="paragraph" w:customStyle="1" w:styleId="UH1">
    <w:name w:val="UH1"/>
    <w:basedOn w:val="Heading1"/>
    <w:next w:val="Normal"/>
    <w:qFormat/>
    <w:rsid w:val="009F41CE"/>
    <w:pPr>
      <w:numPr>
        <w:numId w:val="0"/>
      </w:numPr>
    </w:pPr>
    <w:rPr>
      <w:lang w:eastAsia="en-AU"/>
    </w:rPr>
  </w:style>
  <w:style w:type="paragraph" w:styleId="TOC1">
    <w:name w:val="toc 1"/>
    <w:basedOn w:val="Normal"/>
    <w:next w:val="Normal"/>
    <w:autoRedefine/>
    <w:uiPriority w:val="39"/>
    <w:unhideWhenUsed/>
    <w:rsid w:val="008A3D7D"/>
    <w:pPr>
      <w:tabs>
        <w:tab w:val="right" w:leader="dot" w:pos="9344"/>
      </w:tabs>
      <w:spacing w:before="120" w:line="240" w:lineRule="auto"/>
      <w:ind w:right="1134" w:firstLine="0"/>
      <w:contextualSpacing/>
    </w:pPr>
    <w:rPr>
      <w:b/>
      <w:szCs w:val="35"/>
    </w:rPr>
  </w:style>
  <w:style w:type="paragraph" w:styleId="TOC2">
    <w:name w:val="toc 2"/>
    <w:basedOn w:val="Normal"/>
    <w:next w:val="Normal"/>
    <w:autoRedefine/>
    <w:uiPriority w:val="39"/>
    <w:unhideWhenUsed/>
    <w:rsid w:val="003B0621"/>
    <w:pPr>
      <w:spacing w:line="240" w:lineRule="auto"/>
      <w:ind w:left="567" w:right="1134" w:hanging="567"/>
    </w:pPr>
    <w:rPr>
      <w:szCs w:val="35"/>
    </w:rPr>
  </w:style>
  <w:style w:type="paragraph" w:styleId="TOC3">
    <w:name w:val="toc 3"/>
    <w:basedOn w:val="Normal"/>
    <w:next w:val="Normal"/>
    <w:autoRedefine/>
    <w:uiPriority w:val="39"/>
    <w:unhideWhenUsed/>
    <w:rsid w:val="00162A53"/>
    <w:pPr>
      <w:tabs>
        <w:tab w:val="left" w:pos="1540"/>
        <w:tab w:val="right" w:leader="dot" w:pos="9344"/>
      </w:tabs>
      <w:spacing w:line="240" w:lineRule="auto"/>
      <w:ind w:left="1361" w:right="1134" w:hanging="794"/>
    </w:pPr>
    <w:rPr>
      <w:i/>
      <w:szCs w:val="35"/>
    </w:rPr>
  </w:style>
  <w:style w:type="character" w:styleId="Hyperlink">
    <w:name w:val="Hyperlink"/>
    <w:uiPriority w:val="99"/>
    <w:unhideWhenUsed/>
    <w:rsid w:val="00D61626"/>
    <w:rPr>
      <w:color w:val="0000FF"/>
      <w:u w:val="single"/>
    </w:rPr>
  </w:style>
  <w:style w:type="character" w:customStyle="1" w:styleId="Tntiliuthamkho">
    <w:name w:val="Tên tài liệu tham khảo"/>
    <w:uiPriority w:val="1"/>
    <w:qFormat/>
    <w:rsid w:val="00175AC5"/>
    <w:rPr>
      <w:b w:val="0"/>
      <w:i/>
    </w:rPr>
  </w:style>
  <w:style w:type="paragraph" w:customStyle="1" w:styleId="Tiliuthamkho">
    <w:name w:val="Tài liệu tham khảo"/>
    <w:basedOn w:val="Normal"/>
    <w:qFormat/>
    <w:rsid w:val="00F47028"/>
    <w:pPr>
      <w:ind w:left="567" w:hanging="567"/>
      <w:jc w:val="left"/>
    </w:pPr>
    <w:rPr>
      <w:lang w:val="en-US"/>
    </w:rPr>
  </w:style>
  <w:style w:type="paragraph" w:customStyle="1" w:styleId="Hnhv">
    <w:name w:val="Hình vẽ"/>
    <w:basedOn w:val="Normal"/>
    <w:next w:val="Normal"/>
    <w:qFormat/>
    <w:rsid w:val="00B96E4B"/>
    <w:pPr>
      <w:keepNext/>
      <w:spacing w:before="120" w:line="240" w:lineRule="auto"/>
      <w:ind w:firstLine="0"/>
      <w:jc w:val="center"/>
    </w:pPr>
  </w:style>
  <w:style w:type="paragraph" w:styleId="Caption">
    <w:name w:val="caption"/>
    <w:basedOn w:val="Normal"/>
    <w:next w:val="Normal"/>
    <w:uiPriority w:val="35"/>
    <w:unhideWhenUsed/>
    <w:qFormat/>
    <w:rsid w:val="000A3323"/>
    <w:rPr>
      <w:b/>
      <w:bCs/>
      <w:sz w:val="20"/>
      <w:szCs w:val="25"/>
    </w:rPr>
  </w:style>
  <w:style w:type="paragraph" w:customStyle="1" w:styleId="Tnhnhv">
    <w:name w:val="Tên hình vẽ"/>
    <w:basedOn w:val="Normal"/>
    <w:next w:val="Normal"/>
    <w:qFormat/>
    <w:rsid w:val="000A3323"/>
    <w:pPr>
      <w:spacing w:before="120" w:after="240"/>
      <w:ind w:firstLine="0"/>
      <w:jc w:val="center"/>
    </w:pPr>
    <w:rPr>
      <w:i/>
    </w:rPr>
  </w:style>
  <w:style w:type="paragraph" w:customStyle="1" w:styleId="Table">
    <w:name w:val="Table"/>
    <w:basedOn w:val="Normal"/>
    <w:qFormat/>
    <w:rsid w:val="002B15D1"/>
    <w:pPr>
      <w:spacing w:before="60" w:after="60" w:line="240" w:lineRule="auto"/>
      <w:ind w:firstLine="0"/>
      <w:jc w:val="left"/>
    </w:pPr>
    <w:rPr>
      <w:lang w:eastAsia="en-AU"/>
    </w:rPr>
  </w:style>
  <w:style w:type="paragraph" w:customStyle="1" w:styleId="Center">
    <w:name w:val="Center"/>
    <w:basedOn w:val="Normal"/>
    <w:qFormat/>
    <w:rsid w:val="00FC06D1"/>
    <w:pPr>
      <w:ind w:firstLine="0"/>
      <w:jc w:val="center"/>
    </w:pPr>
  </w:style>
  <w:style w:type="paragraph" w:customStyle="1" w:styleId="Table-Center">
    <w:name w:val="Table-Center"/>
    <w:basedOn w:val="Table"/>
    <w:qFormat/>
    <w:rsid w:val="00B70CBF"/>
    <w:pPr>
      <w:jc w:val="center"/>
    </w:pPr>
  </w:style>
  <w:style w:type="paragraph" w:customStyle="1" w:styleId="Table-Right">
    <w:name w:val="Table-Right"/>
    <w:basedOn w:val="Table"/>
    <w:qFormat/>
    <w:rsid w:val="00636176"/>
    <w:pPr>
      <w:jc w:val="right"/>
    </w:pPr>
  </w:style>
  <w:style w:type="paragraph" w:styleId="TableofFigures">
    <w:name w:val="table of figures"/>
    <w:basedOn w:val="Normal"/>
    <w:next w:val="Normal"/>
    <w:uiPriority w:val="99"/>
    <w:unhideWhenUsed/>
    <w:rsid w:val="00156403"/>
    <w:pPr>
      <w:ind w:firstLine="0"/>
    </w:pPr>
    <w:rPr>
      <w:szCs w:val="35"/>
    </w:rPr>
  </w:style>
  <w:style w:type="paragraph" w:customStyle="1" w:styleId="Equation">
    <w:name w:val="Equation"/>
    <w:basedOn w:val="Normal"/>
    <w:rsid w:val="002E1CD6"/>
    <w:pPr>
      <w:spacing w:after="240" w:line="240" w:lineRule="auto"/>
      <w:ind w:firstLine="0"/>
      <w:jc w:val="center"/>
    </w:pPr>
    <w:rPr>
      <w:rFonts w:eastAsia="Times New Roman" w:cs="Times New Roman"/>
      <w:sz w:val="24"/>
      <w:szCs w:val="20"/>
      <w:lang w:val="en-US" w:bidi="ar-SA"/>
    </w:rPr>
  </w:style>
  <w:style w:type="paragraph" w:customStyle="1" w:styleId="Code">
    <w:name w:val="Code"/>
    <w:link w:val="CodeChar"/>
    <w:qFormat/>
    <w:rsid w:val="00055022"/>
    <w:pPr>
      <w:tabs>
        <w:tab w:val="left" w:pos="567"/>
        <w:tab w:val="left" w:pos="1134"/>
        <w:tab w:val="left" w:pos="1701"/>
        <w:tab w:val="left" w:pos="2268"/>
        <w:tab w:val="left" w:pos="2835"/>
        <w:tab w:val="left" w:pos="3402"/>
        <w:tab w:val="left" w:pos="3969"/>
        <w:tab w:val="left" w:pos="4536"/>
      </w:tabs>
      <w:spacing w:before="240" w:after="240"/>
      <w:contextualSpacing/>
    </w:pPr>
    <w:rPr>
      <w:rFonts w:ascii="Courier New" w:hAnsi="Courier New"/>
      <w:sz w:val="24"/>
      <w:szCs w:val="28"/>
      <w:lang w:val="en-AU" w:bidi="th-TH"/>
    </w:rPr>
  </w:style>
  <w:style w:type="paragraph" w:customStyle="1" w:styleId="NoIndent">
    <w:name w:val="NoIndent"/>
    <w:basedOn w:val="Normal"/>
    <w:qFormat/>
    <w:rsid w:val="00055022"/>
    <w:pPr>
      <w:ind w:firstLine="0"/>
    </w:pPr>
  </w:style>
  <w:style w:type="character" w:customStyle="1" w:styleId="CodeChar">
    <w:name w:val="Code Char"/>
    <w:link w:val="Code"/>
    <w:rsid w:val="00055022"/>
    <w:rPr>
      <w:rFonts w:ascii="Courier New" w:hAnsi="Courier New"/>
      <w:sz w:val="24"/>
      <w:szCs w:val="28"/>
      <w:lang w:val="en-AU" w:bidi="th-TH"/>
    </w:rPr>
  </w:style>
  <w:style w:type="paragraph" w:customStyle="1" w:styleId="Table-Header">
    <w:name w:val="Table-Header"/>
    <w:basedOn w:val="Table"/>
    <w:qFormat/>
    <w:rsid w:val="00AB5288"/>
    <w:pPr>
      <w:keepNext/>
      <w:jc w:val="center"/>
    </w:pPr>
    <w:rPr>
      <w:b/>
    </w:rPr>
  </w:style>
  <w:style w:type="paragraph" w:customStyle="1" w:styleId="Tnbng">
    <w:name w:val="Tên bảng"/>
    <w:basedOn w:val="Normal"/>
    <w:next w:val="Normal"/>
    <w:qFormat/>
    <w:rsid w:val="00CD21A1"/>
    <w:pPr>
      <w:keepNext/>
      <w:spacing w:before="120"/>
      <w:ind w:firstLine="0"/>
      <w:jc w:val="right"/>
    </w:pPr>
    <w:rPr>
      <w:i/>
    </w:rPr>
  </w:style>
  <w:style w:type="paragraph" w:customStyle="1" w:styleId="Mclc">
    <w:name w:val="Mục lục"/>
    <w:basedOn w:val="Heading1"/>
    <w:next w:val="Normal"/>
    <w:qFormat/>
    <w:rsid w:val="002071CC"/>
    <w:pPr>
      <w:numPr>
        <w:numId w:val="0"/>
      </w:numPr>
      <w:outlineLvl w:val="8"/>
    </w:pPr>
  </w:style>
  <w:style w:type="numbering" w:customStyle="1" w:styleId="nhsmc">
    <w:name w:val="Đánh số đề mục"/>
    <w:uiPriority w:val="99"/>
    <w:rsid w:val="00804EC8"/>
    <w:pPr>
      <w:numPr>
        <w:numId w:val="23"/>
      </w:numPr>
    </w:pPr>
  </w:style>
  <w:style w:type="numbering" w:customStyle="1" w:styleId="UListHanging">
    <w:name w:val="UList.Hanging"/>
    <w:uiPriority w:val="99"/>
    <w:rsid w:val="00C54FFA"/>
    <w:pPr>
      <w:numPr>
        <w:numId w:val="25"/>
      </w:numPr>
    </w:pPr>
  </w:style>
  <w:style w:type="character" w:styleId="Emphasis">
    <w:name w:val="Emphasis"/>
    <w:uiPriority w:val="20"/>
    <w:qFormat/>
    <w:rsid w:val="00272125"/>
    <w:rPr>
      <w:i/>
      <w:iCs/>
    </w:rPr>
  </w:style>
  <w:style w:type="paragraph" w:customStyle="1" w:styleId="UH2">
    <w:name w:val="UH2"/>
    <w:basedOn w:val="Heading2"/>
    <w:next w:val="Normal"/>
    <w:qFormat/>
    <w:rsid w:val="00CD50B4"/>
    <w:pPr>
      <w:numPr>
        <w:ilvl w:val="0"/>
        <w:numId w:val="0"/>
      </w:numPr>
    </w:pPr>
  </w:style>
  <w:style w:type="paragraph" w:styleId="TOCHeading">
    <w:name w:val="TOC Heading"/>
    <w:basedOn w:val="Heading1"/>
    <w:next w:val="Normal"/>
    <w:uiPriority w:val="39"/>
    <w:unhideWhenUsed/>
    <w:qFormat/>
    <w:rsid w:val="00DA5D6E"/>
    <w:pPr>
      <w:pageBreakBefore w:val="0"/>
      <w:numPr>
        <w:numId w:val="0"/>
      </w:numPr>
      <w:spacing w:before="240" w:after="0" w:line="259" w:lineRule="auto"/>
      <w:ind w:right="0"/>
      <w:jc w:val="left"/>
      <w:outlineLvl w:val="9"/>
    </w:pPr>
    <w:rPr>
      <w:rFonts w:asciiTheme="majorHAnsi" w:eastAsiaTheme="majorEastAsia" w:hAnsiTheme="majorHAnsi" w:cstheme="majorBidi"/>
      <w:b w:val="0"/>
      <w:bCs w:val="0"/>
      <w:caps w:val="0"/>
      <w:color w:val="365F91" w:themeColor="accent1" w:themeShade="BF"/>
      <w:sz w:val="32"/>
      <w:szCs w:val="32"/>
      <w:lang w:val="en-US" w:bidi="ar-SA"/>
    </w:rPr>
  </w:style>
  <w:style w:type="paragraph" w:styleId="NormalWeb">
    <w:name w:val="Normal (Web)"/>
    <w:basedOn w:val="Normal"/>
    <w:uiPriority w:val="99"/>
    <w:semiHidden/>
    <w:unhideWhenUsed/>
    <w:rsid w:val="008D41FC"/>
    <w:rPr>
      <w:rFonts w:cs="Angsana New"/>
      <w:sz w:val="24"/>
      <w:szCs w:val="30"/>
    </w:rPr>
  </w:style>
  <w:style w:type="paragraph" w:styleId="ListParagraph">
    <w:name w:val="List Paragraph"/>
    <w:basedOn w:val="Normal"/>
    <w:uiPriority w:val="34"/>
    <w:qFormat/>
    <w:rsid w:val="001956FC"/>
    <w:pPr>
      <w:ind w:left="720"/>
      <w:contextualSpacing/>
    </w:pPr>
    <w:rPr>
      <w:szCs w:val="35"/>
    </w:rPr>
  </w:style>
  <w:style w:type="character" w:styleId="FollowedHyperlink">
    <w:name w:val="FollowedHyperlink"/>
    <w:basedOn w:val="DefaultParagraphFont"/>
    <w:uiPriority w:val="99"/>
    <w:semiHidden/>
    <w:unhideWhenUsed/>
    <w:rsid w:val="00DE476B"/>
    <w:rPr>
      <w:color w:val="800080" w:themeColor="followedHyperlink"/>
      <w:u w:val="single"/>
    </w:rPr>
  </w:style>
  <w:style w:type="paragraph" w:styleId="HTMLPreformatted">
    <w:name w:val="HTML Preformatted"/>
    <w:basedOn w:val="Normal"/>
    <w:link w:val="HTMLPreformattedChar"/>
    <w:uiPriority w:val="99"/>
    <w:semiHidden/>
    <w:unhideWhenUsed/>
    <w:rsid w:val="00FD4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vi-VN" w:eastAsia="vi-VN" w:bidi="ar-SA"/>
    </w:rPr>
  </w:style>
  <w:style w:type="character" w:customStyle="1" w:styleId="HTMLPreformattedChar">
    <w:name w:val="HTML Preformatted Char"/>
    <w:basedOn w:val="DefaultParagraphFont"/>
    <w:link w:val="HTMLPreformatted"/>
    <w:uiPriority w:val="99"/>
    <w:semiHidden/>
    <w:rsid w:val="00FD43F2"/>
    <w:rPr>
      <w:rFonts w:ascii="Courier New" w:eastAsia="Times New Roman" w:hAnsi="Courier New" w:cs="Courier New"/>
      <w:lang w:val="vi-VN" w:eastAsia="vi-VN"/>
    </w:rPr>
  </w:style>
  <w:style w:type="character" w:styleId="HTMLCode">
    <w:name w:val="HTML Code"/>
    <w:basedOn w:val="DefaultParagraphFont"/>
    <w:uiPriority w:val="99"/>
    <w:semiHidden/>
    <w:unhideWhenUsed/>
    <w:rsid w:val="008A4D1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70D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4899904">
      <w:bodyDiv w:val="1"/>
      <w:marLeft w:val="0"/>
      <w:marRight w:val="0"/>
      <w:marTop w:val="0"/>
      <w:marBottom w:val="0"/>
      <w:divBdr>
        <w:top w:val="none" w:sz="0" w:space="0" w:color="auto"/>
        <w:left w:val="none" w:sz="0" w:space="0" w:color="auto"/>
        <w:bottom w:val="none" w:sz="0" w:space="0" w:color="auto"/>
        <w:right w:val="none" w:sz="0" w:space="0" w:color="auto"/>
      </w:divBdr>
      <w:divsChild>
        <w:div w:id="34741884">
          <w:marLeft w:val="0"/>
          <w:marRight w:val="0"/>
          <w:marTop w:val="0"/>
          <w:marBottom w:val="0"/>
          <w:divBdr>
            <w:top w:val="none" w:sz="0" w:space="0" w:color="auto"/>
            <w:left w:val="none" w:sz="0" w:space="0" w:color="auto"/>
            <w:bottom w:val="none" w:sz="0" w:space="0" w:color="auto"/>
            <w:right w:val="none" w:sz="0" w:space="0" w:color="auto"/>
          </w:divBdr>
        </w:div>
        <w:div w:id="1310206101">
          <w:marLeft w:val="0"/>
          <w:marRight w:val="0"/>
          <w:marTop w:val="0"/>
          <w:marBottom w:val="0"/>
          <w:divBdr>
            <w:top w:val="none" w:sz="0" w:space="0" w:color="auto"/>
            <w:left w:val="none" w:sz="0" w:space="0" w:color="auto"/>
            <w:bottom w:val="none" w:sz="0" w:space="0" w:color="auto"/>
            <w:right w:val="none" w:sz="0" w:space="0" w:color="auto"/>
          </w:divBdr>
        </w:div>
      </w:divsChild>
    </w:div>
    <w:div w:id="414522942">
      <w:bodyDiv w:val="1"/>
      <w:marLeft w:val="0"/>
      <w:marRight w:val="0"/>
      <w:marTop w:val="0"/>
      <w:marBottom w:val="0"/>
      <w:divBdr>
        <w:top w:val="none" w:sz="0" w:space="0" w:color="auto"/>
        <w:left w:val="none" w:sz="0" w:space="0" w:color="auto"/>
        <w:bottom w:val="none" w:sz="0" w:space="0" w:color="auto"/>
        <w:right w:val="none" w:sz="0" w:space="0" w:color="auto"/>
      </w:divBdr>
    </w:div>
    <w:div w:id="602765729">
      <w:bodyDiv w:val="1"/>
      <w:marLeft w:val="0"/>
      <w:marRight w:val="0"/>
      <w:marTop w:val="0"/>
      <w:marBottom w:val="0"/>
      <w:divBdr>
        <w:top w:val="none" w:sz="0" w:space="0" w:color="auto"/>
        <w:left w:val="none" w:sz="0" w:space="0" w:color="auto"/>
        <w:bottom w:val="none" w:sz="0" w:space="0" w:color="auto"/>
        <w:right w:val="none" w:sz="0" w:space="0" w:color="auto"/>
      </w:divBdr>
    </w:div>
    <w:div w:id="677851104">
      <w:bodyDiv w:val="1"/>
      <w:marLeft w:val="0"/>
      <w:marRight w:val="0"/>
      <w:marTop w:val="0"/>
      <w:marBottom w:val="0"/>
      <w:divBdr>
        <w:top w:val="none" w:sz="0" w:space="0" w:color="auto"/>
        <w:left w:val="none" w:sz="0" w:space="0" w:color="auto"/>
        <w:bottom w:val="none" w:sz="0" w:space="0" w:color="auto"/>
        <w:right w:val="none" w:sz="0" w:space="0" w:color="auto"/>
      </w:divBdr>
    </w:div>
    <w:div w:id="1815025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enisa.europa.eu/publications" TargetMode="External"/><Relationship Id="rId16" Type="http://schemas.openxmlformats.org/officeDocument/2006/relationships/image" Target="media/image6.jpe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docs.rapid7.com/metasploit/" TargetMode="External"/><Relationship Id="rId79" Type="http://schemas.openxmlformats.org/officeDocument/2006/relationships/hyperlink" Target="https://www.usenix.org/system/files/usenixsecurity24-fang.pdf?utm_source=chat%20gpt.com"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iso.org/standard/54534.html" TargetMode="External"/><Relationship Id="rId77" Type="http://schemas.openxmlformats.org/officeDocument/2006/relationships/hyperlink" Target="https://arxiv.org/pdf/2110.01362"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docs.projectdiscovery.io/opensource/nuclei/overview" TargetMode="External"/><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crt.sh/"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nmap.org/book/" TargetMode="External"/><Relationship Id="rId75" Type="http://schemas.openxmlformats.org/officeDocument/2006/relationships/hyperlink" Target="https://portswigger.net/burp/documentation"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crt.sh/" TargetMode="External"/><Relationship Id="rId78" Type="http://schemas.openxmlformats.org/officeDocument/2006/relationships/hyperlink" Target="https://www.techradar.com/pro/nearly-half-of-all-code-generated-by-ai-found-to-contain-security-flaws-even-big-llms-affected?utm_source=chatgpt.com" TargetMode="External"/><Relationship Id="rId8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arxiv.org/abs/2308.06782?utm_%20source=chatgpt.com" TargetMode="External"/><Relationship Id="rId7" Type="http://schemas.openxmlformats.org/officeDocument/2006/relationships/endnotes" Target="endnotes.xml"/><Relationship Id="rId71" Type="http://schemas.openxmlformats.org/officeDocument/2006/relationships/hyperlink" Target="https://cirt.net/nikto/?utm_source=chatgpt.co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D:\Sync\GDrive\_Templates\&#272;&#7891;%20&#225;n%20t&#7889;t%20nghi&#7879;p%20&#273;&#7841;i%20h&#7885;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6ECFA-4F6C-44B2-A70D-EA25F3B0A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Đồ án tốt nghiệp đại học.dot</Template>
  <TotalTime>8163</TotalTime>
  <Pages>108</Pages>
  <Words>23071</Words>
  <Characters>131509</Characters>
  <Application>Microsoft Office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154272</CharactersWithSpaces>
  <SharedDoc>false</SharedDoc>
  <HLinks>
    <vt:vector size="450" baseType="variant">
      <vt:variant>
        <vt:i4>1769528</vt:i4>
      </vt:variant>
      <vt:variant>
        <vt:i4>458</vt:i4>
      </vt:variant>
      <vt:variant>
        <vt:i4>0</vt:i4>
      </vt:variant>
      <vt:variant>
        <vt:i4>5</vt:i4>
      </vt:variant>
      <vt:variant>
        <vt:lpwstr/>
      </vt:variant>
      <vt:variant>
        <vt:lpwstr>_Toc357983438</vt:lpwstr>
      </vt:variant>
      <vt:variant>
        <vt:i4>1769528</vt:i4>
      </vt:variant>
      <vt:variant>
        <vt:i4>452</vt:i4>
      </vt:variant>
      <vt:variant>
        <vt:i4>0</vt:i4>
      </vt:variant>
      <vt:variant>
        <vt:i4>5</vt:i4>
      </vt:variant>
      <vt:variant>
        <vt:lpwstr/>
      </vt:variant>
      <vt:variant>
        <vt:lpwstr>_Toc357983437</vt:lpwstr>
      </vt:variant>
      <vt:variant>
        <vt:i4>1769528</vt:i4>
      </vt:variant>
      <vt:variant>
        <vt:i4>446</vt:i4>
      </vt:variant>
      <vt:variant>
        <vt:i4>0</vt:i4>
      </vt:variant>
      <vt:variant>
        <vt:i4>5</vt:i4>
      </vt:variant>
      <vt:variant>
        <vt:lpwstr/>
      </vt:variant>
      <vt:variant>
        <vt:lpwstr>_Toc357983436</vt:lpwstr>
      </vt:variant>
      <vt:variant>
        <vt:i4>1769528</vt:i4>
      </vt:variant>
      <vt:variant>
        <vt:i4>440</vt:i4>
      </vt:variant>
      <vt:variant>
        <vt:i4>0</vt:i4>
      </vt:variant>
      <vt:variant>
        <vt:i4>5</vt:i4>
      </vt:variant>
      <vt:variant>
        <vt:lpwstr/>
      </vt:variant>
      <vt:variant>
        <vt:lpwstr>_Toc357983435</vt:lpwstr>
      </vt:variant>
      <vt:variant>
        <vt:i4>1769528</vt:i4>
      </vt:variant>
      <vt:variant>
        <vt:i4>434</vt:i4>
      </vt:variant>
      <vt:variant>
        <vt:i4>0</vt:i4>
      </vt:variant>
      <vt:variant>
        <vt:i4>5</vt:i4>
      </vt:variant>
      <vt:variant>
        <vt:lpwstr/>
      </vt:variant>
      <vt:variant>
        <vt:lpwstr>_Toc357983434</vt:lpwstr>
      </vt:variant>
      <vt:variant>
        <vt:i4>1441845</vt:i4>
      </vt:variant>
      <vt:variant>
        <vt:i4>425</vt:i4>
      </vt:variant>
      <vt:variant>
        <vt:i4>0</vt:i4>
      </vt:variant>
      <vt:variant>
        <vt:i4>5</vt:i4>
      </vt:variant>
      <vt:variant>
        <vt:lpwstr/>
      </vt:variant>
      <vt:variant>
        <vt:lpwstr>_Toc452402320</vt:lpwstr>
      </vt:variant>
      <vt:variant>
        <vt:i4>1376309</vt:i4>
      </vt:variant>
      <vt:variant>
        <vt:i4>419</vt:i4>
      </vt:variant>
      <vt:variant>
        <vt:i4>0</vt:i4>
      </vt:variant>
      <vt:variant>
        <vt:i4>5</vt:i4>
      </vt:variant>
      <vt:variant>
        <vt:lpwstr/>
      </vt:variant>
      <vt:variant>
        <vt:lpwstr>_Toc452402319</vt:lpwstr>
      </vt:variant>
      <vt:variant>
        <vt:i4>1376309</vt:i4>
      </vt:variant>
      <vt:variant>
        <vt:i4>413</vt:i4>
      </vt:variant>
      <vt:variant>
        <vt:i4>0</vt:i4>
      </vt:variant>
      <vt:variant>
        <vt:i4>5</vt:i4>
      </vt:variant>
      <vt:variant>
        <vt:lpwstr/>
      </vt:variant>
      <vt:variant>
        <vt:lpwstr>_Toc452402318</vt:lpwstr>
      </vt:variant>
      <vt:variant>
        <vt:i4>1376309</vt:i4>
      </vt:variant>
      <vt:variant>
        <vt:i4>407</vt:i4>
      </vt:variant>
      <vt:variant>
        <vt:i4>0</vt:i4>
      </vt:variant>
      <vt:variant>
        <vt:i4>5</vt:i4>
      </vt:variant>
      <vt:variant>
        <vt:lpwstr/>
      </vt:variant>
      <vt:variant>
        <vt:lpwstr>_Toc452402317</vt:lpwstr>
      </vt:variant>
      <vt:variant>
        <vt:i4>1376309</vt:i4>
      </vt:variant>
      <vt:variant>
        <vt:i4>401</vt:i4>
      </vt:variant>
      <vt:variant>
        <vt:i4>0</vt:i4>
      </vt:variant>
      <vt:variant>
        <vt:i4>5</vt:i4>
      </vt:variant>
      <vt:variant>
        <vt:lpwstr/>
      </vt:variant>
      <vt:variant>
        <vt:lpwstr>_Toc452402316</vt:lpwstr>
      </vt:variant>
      <vt:variant>
        <vt:i4>1376309</vt:i4>
      </vt:variant>
      <vt:variant>
        <vt:i4>395</vt:i4>
      </vt:variant>
      <vt:variant>
        <vt:i4>0</vt:i4>
      </vt:variant>
      <vt:variant>
        <vt:i4>5</vt:i4>
      </vt:variant>
      <vt:variant>
        <vt:lpwstr/>
      </vt:variant>
      <vt:variant>
        <vt:lpwstr>_Toc452402315</vt:lpwstr>
      </vt:variant>
      <vt:variant>
        <vt:i4>1376309</vt:i4>
      </vt:variant>
      <vt:variant>
        <vt:i4>389</vt:i4>
      </vt:variant>
      <vt:variant>
        <vt:i4>0</vt:i4>
      </vt:variant>
      <vt:variant>
        <vt:i4>5</vt:i4>
      </vt:variant>
      <vt:variant>
        <vt:lpwstr/>
      </vt:variant>
      <vt:variant>
        <vt:lpwstr>_Toc452402314</vt:lpwstr>
      </vt:variant>
      <vt:variant>
        <vt:i4>1376309</vt:i4>
      </vt:variant>
      <vt:variant>
        <vt:i4>383</vt:i4>
      </vt:variant>
      <vt:variant>
        <vt:i4>0</vt:i4>
      </vt:variant>
      <vt:variant>
        <vt:i4>5</vt:i4>
      </vt:variant>
      <vt:variant>
        <vt:lpwstr/>
      </vt:variant>
      <vt:variant>
        <vt:lpwstr>_Toc452402313</vt:lpwstr>
      </vt:variant>
      <vt:variant>
        <vt:i4>1376309</vt:i4>
      </vt:variant>
      <vt:variant>
        <vt:i4>377</vt:i4>
      </vt:variant>
      <vt:variant>
        <vt:i4>0</vt:i4>
      </vt:variant>
      <vt:variant>
        <vt:i4>5</vt:i4>
      </vt:variant>
      <vt:variant>
        <vt:lpwstr/>
      </vt:variant>
      <vt:variant>
        <vt:lpwstr>_Toc452402312</vt:lpwstr>
      </vt:variant>
      <vt:variant>
        <vt:i4>1376309</vt:i4>
      </vt:variant>
      <vt:variant>
        <vt:i4>371</vt:i4>
      </vt:variant>
      <vt:variant>
        <vt:i4>0</vt:i4>
      </vt:variant>
      <vt:variant>
        <vt:i4>5</vt:i4>
      </vt:variant>
      <vt:variant>
        <vt:lpwstr/>
      </vt:variant>
      <vt:variant>
        <vt:lpwstr>_Toc452402311</vt:lpwstr>
      </vt:variant>
      <vt:variant>
        <vt:i4>1376309</vt:i4>
      </vt:variant>
      <vt:variant>
        <vt:i4>365</vt:i4>
      </vt:variant>
      <vt:variant>
        <vt:i4>0</vt:i4>
      </vt:variant>
      <vt:variant>
        <vt:i4>5</vt:i4>
      </vt:variant>
      <vt:variant>
        <vt:lpwstr/>
      </vt:variant>
      <vt:variant>
        <vt:lpwstr>_Toc452402310</vt:lpwstr>
      </vt:variant>
      <vt:variant>
        <vt:i4>2031664</vt:i4>
      </vt:variant>
      <vt:variant>
        <vt:i4>344</vt:i4>
      </vt:variant>
      <vt:variant>
        <vt:i4>0</vt:i4>
      </vt:variant>
      <vt:variant>
        <vt:i4>5</vt:i4>
      </vt:variant>
      <vt:variant>
        <vt:lpwstr/>
      </vt:variant>
      <vt:variant>
        <vt:lpwstr>_Toc452409601</vt:lpwstr>
      </vt:variant>
      <vt:variant>
        <vt:i4>2031664</vt:i4>
      </vt:variant>
      <vt:variant>
        <vt:i4>338</vt:i4>
      </vt:variant>
      <vt:variant>
        <vt:i4>0</vt:i4>
      </vt:variant>
      <vt:variant>
        <vt:i4>5</vt:i4>
      </vt:variant>
      <vt:variant>
        <vt:lpwstr/>
      </vt:variant>
      <vt:variant>
        <vt:lpwstr>_Toc452409600</vt:lpwstr>
      </vt:variant>
      <vt:variant>
        <vt:i4>1441843</vt:i4>
      </vt:variant>
      <vt:variant>
        <vt:i4>332</vt:i4>
      </vt:variant>
      <vt:variant>
        <vt:i4>0</vt:i4>
      </vt:variant>
      <vt:variant>
        <vt:i4>5</vt:i4>
      </vt:variant>
      <vt:variant>
        <vt:lpwstr/>
      </vt:variant>
      <vt:variant>
        <vt:lpwstr>_Toc452409599</vt:lpwstr>
      </vt:variant>
      <vt:variant>
        <vt:i4>1441843</vt:i4>
      </vt:variant>
      <vt:variant>
        <vt:i4>326</vt:i4>
      </vt:variant>
      <vt:variant>
        <vt:i4>0</vt:i4>
      </vt:variant>
      <vt:variant>
        <vt:i4>5</vt:i4>
      </vt:variant>
      <vt:variant>
        <vt:lpwstr/>
      </vt:variant>
      <vt:variant>
        <vt:lpwstr>_Toc452409598</vt:lpwstr>
      </vt:variant>
      <vt:variant>
        <vt:i4>1441843</vt:i4>
      </vt:variant>
      <vt:variant>
        <vt:i4>320</vt:i4>
      </vt:variant>
      <vt:variant>
        <vt:i4>0</vt:i4>
      </vt:variant>
      <vt:variant>
        <vt:i4>5</vt:i4>
      </vt:variant>
      <vt:variant>
        <vt:lpwstr/>
      </vt:variant>
      <vt:variant>
        <vt:lpwstr>_Toc452409597</vt:lpwstr>
      </vt:variant>
      <vt:variant>
        <vt:i4>1441843</vt:i4>
      </vt:variant>
      <vt:variant>
        <vt:i4>314</vt:i4>
      </vt:variant>
      <vt:variant>
        <vt:i4>0</vt:i4>
      </vt:variant>
      <vt:variant>
        <vt:i4>5</vt:i4>
      </vt:variant>
      <vt:variant>
        <vt:lpwstr/>
      </vt:variant>
      <vt:variant>
        <vt:lpwstr>_Toc452409596</vt:lpwstr>
      </vt:variant>
      <vt:variant>
        <vt:i4>1441843</vt:i4>
      </vt:variant>
      <vt:variant>
        <vt:i4>308</vt:i4>
      </vt:variant>
      <vt:variant>
        <vt:i4>0</vt:i4>
      </vt:variant>
      <vt:variant>
        <vt:i4>5</vt:i4>
      </vt:variant>
      <vt:variant>
        <vt:lpwstr/>
      </vt:variant>
      <vt:variant>
        <vt:lpwstr>_Toc452409595</vt:lpwstr>
      </vt:variant>
      <vt:variant>
        <vt:i4>1441843</vt:i4>
      </vt:variant>
      <vt:variant>
        <vt:i4>302</vt:i4>
      </vt:variant>
      <vt:variant>
        <vt:i4>0</vt:i4>
      </vt:variant>
      <vt:variant>
        <vt:i4>5</vt:i4>
      </vt:variant>
      <vt:variant>
        <vt:lpwstr/>
      </vt:variant>
      <vt:variant>
        <vt:lpwstr>_Toc452409594</vt:lpwstr>
      </vt:variant>
      <vt:variant>
        <vt:i4>1441843</vt:i4>
      </vt:variant>
      <vt:variant>
        <vt:i4>296</vt:i4>
      </vt:variant>
      <vt:variant>
        <vt:i4>0</vt:i4>
      </vt:variant>
      <vt:variant>
        <vt:i4>5</vt:i4>
      </vt:variant>
      <vt:variant>
        <vt:lpwstr/>
      </vt:variant>
      <vt:variant>
        <vt:lpwstr>_Toc452409593</vt:lpwstr>
      </vt:variant>
      <vt:variant>
        <vt:i4>1441843</vt:i4>
      </vt:variant>
      <vt:variant>
        <vt:i4>290</vt:i4>
      </vt:variant>
      <vt:variant>
        <vt:i4>0</vt:i4>
      </vt:variant>
      <vt:variant>
        <vt:i4>5</vt:i4>
      </vt:variant>
      <vt:variant>
        <vt:lpwstr/>
      </vt:variant>
      <vt:variant>
        <vt:lpwstr>_Toc452409592</vt:lpwstr>
      </vt:variant>
      <vt:variant>
        <vt:i4>1441843</vt:i4>
      </vt:variant>
      <vt:variant>
        <vt:i4>284</vt:i4>
      </vt:variant>
      <vt:variant>
        <vt:i4>0</vt:i4>
      </vt:variant>
      <vt:variant>
        <vt:i4>5</vt:i4>
      </vt:variant>
      <vt:variant>
        <vt:lpwstr/>
      </vt:variant>
      <vt:variant>
        <vt:lpwstr>_Toc452409591</vt:lpwstr>
      </vt:variant>
      <vt:variant>
        <vt:i4>1441843</vt:i4>
      </vt:variant>
      <vt:variant>
        <vt:i4>278</vt:i4>
      </vt:variant>
      <vt:variant>
        <vt:i4>0</vt:i4>
      </vt:variant>
      <vt:variant>
        <vt:i4>5</vt:i4>
      </vt:variant>
      <vt:variant>
        <vt:lpwstr/>
      </vt:variant>
      <vt:variant>
        <vt:lpwstr>_Toc452409590</vt:lpwstr>
      </vt:variant>
      <vt:variant>
        <vt:i4>1507379</vt:i4>
      </vt:variant>
      <vt:variant>
        <vt:i4>272</vt:i4>
      </vt:variant>
      <vt:variant>
        <vt:i4>0</vt:i4>
      </vt:variant>
      <vt:variant>
        <vt:i4>5</vt:i4>
      </vt:variant>
      <vt:variant>
        <vt:lpwstr/>
      </vt:variant>
      <vt:variant>
        <vt:lpwstr>_Toc452409589</vt:lpwstr>
      </vt:variant>
      <vt:variant>
        <vt:i4>1507379</vt:i4>
      </vt:variant>
      <vt:variant>
        <vt:i4>266</vt:i4>
      </vt:variant>
      <vt:variant>
        <vt:i4>0</vt:i4>
      </vt:variant>
      <vt:variant>
        <vt:i4>5</vt:i4>
      </vt:variant>
      <vt:variant>
        <vt:lpwstr/>
      </vt:variant>
      <vt:variant>
        <vt:lpwstr>_Toc452409588</vt:lpwstr>
      </vt:variant>
      <vt:variant>
        <vt:i4>1507379</vt:i4>
      </vt:variant>
      <vt:variant>
        <vt:i4>260</vt:i4>
      </vt:variant>
      <vt:variant>
        <vt:i4>0</vt:i4>
      </vt:variant>
      <vt:variant>
        <vt:i4>5</vt:i4>
      </vt:variant>
      <vt:variant>
        <vt:lpwstr/>
      </vt:variant>
      <vt:variant>
        <vt:lpwstr>_Toc452409587</vt:lpwstr>
      </vt:variant>
      <vt:variant>
        <vt:i4>1507379</vt:i4>
      </vt:variant>
      <vt:variant>
        <vt:i4>254</vt:i4>
      </vt:variant>
      <vt:variant>
        <vt:i4>0</vt:i4>
      </vt:variant>
      <vt:variant>
        <vt:i4>5</vt:i4>
      </vt:variant>
      <vt:variant>
        <vt:lpwstr/>
      </vt:variant>
      <vt:variant>
        <vt:lpwstr>_Toc452409586</vt:lpwstr>
      </vt:variant>
      <vt:variant>
        <vt:i4>1507379</vt:i4>
      </vt:variant>
      <vt:variant>
        <vt:i4>248</vt:i4>
      </vt:variant>
      <vt:variant>
        <vt:i4>0</vt:i4>
      </vt:variant>
      <vt:variant>
        <vt:i4>5</vt:i4>
      </vt:variant>
      <vt:variant>
        <vt:lpwstr/>
      </vt:variant>
      <vt:variant>
        <vt:lpwstr>_Toc452409585</vt:lpwstr>
      </vt:variant>
      <vt:variant>
        <vt:i4>1507379</vt:i4>
      </vt:variant>
      <vt:variant>
        <vt:i4>242</vt:i4>
      </vt:variant>
      <vt:variant>
        <vt:i4>0</vt:i4>
      </vt:variant>
      <vt:variant>
        <vt:i4>5</vt:i4>
      </vt:variant>
      <vt:variant>
        <vt:lpwstr/>
      </vt:variant>
      <vt:variant>
        <vt:lpwstr>_Toc452409584</vt:lpwstr>
      </vt:variant>
      <vt:variant>
        <vt:i4>1507379</vt:i4>
      </vt:variant>
      <vt:variant>
        <vt:i4>236</vt:i4>
      </vt:variant>
      <vt:variant>
        <vt:i4>0</vt:i4>
      </vt:variant>
      <vt:variant>
        <vt:i4>5</vt:i4>
      </vt:variant>
      <vt:variant>
        <vt:lpwstr/>
      </vt:variant>
      <vt:variant>
        <vt:lpwstr>_Toc452409583</vt:lpwstr>
      </vt:variant>
      <vt:variant>
        <vt:i4>1507379</vt:i4>
      </vt:variant>
      <vt:variant>
        <vt:i4>230</vt:i4>
      </vt:variant>
      <vt:variant>
        <vt:i4>0</vt:i4>
      </vt:variant>
      <vt:variant>
        <vt:i4>5</vt:i4>
      </vt:variant>
      <vt:variant>
        <vt:lpwstr/>
      </vt:variant>
      <vt:variant>
        <vt:lpwstr>_Toc452409582</vt:lpwstr>
      </vt:variant>
      <vt:variant>
        <vt:i4>1507379</vt:i4>
      </vt:variant>
      <vt:variant>
        <vt:i4>224</vt:i4>
      </vt:variant>
      <vt:variant>
        <vt:i4>0</vt:i4>
      </vt:variant>
      <vt:variant>
        <vt:i4>5</vt:i4>
      </vt:variant>
      <vt:variant>
        <vt:lpwstr/>
      </vt:variant>
      <vt:variant>
        <vt:lpwstr>_Toc452409581</vt:lpwstr>
      </vt:variant>
      <vt:variant>
        <vt:i4>1507379</vt:i4>
      </vt:variant>
      <vt:variant>
        <vt:i4>218</vt:i4>
      </vt:variant>
      <vt:variant>
        <vt:i4>0</vt:i4>
      </vt:variant>
      <vt:variant>
        <vt:i4>5</vt:i4>
      </vt:variant>
      <vt:variant>
        <vt:lpwstr/>
      </vt:variant>
      <vt:variant>
        <vt:lpwstr>_Toc452409580</vt:lpwstr>
      </vt:variant>
      <vt:variant>
        <vt:i4>1572915</vt:i4>
      </vt:variant>
      <vt:variant>
        <vt:i4>212</vt:i4>
      </vt:variant>
      <vt:variant>
        <vt:i4>0</vt:i4>
      </vt:variant>
      <vt:variant>
        <vt:i4>5</vt:i4>
      </vt:variant>
      <vt:variant>
        <vt:lpwstr/>
      </vt:variant>
      <vt:variant>
        <vt:lpwstr>_Toc452409579</vt:lpwstr>
      </vt:variant>
      <vt:variant>
        <vt:i4>1572915</vt:i4>
      </vt:variant>
      <vt:variant>
        <vt:i4>206</vt:i4>
      </vt:variant>
      <vt:variant>
        <vt:i4>0</vt:i4>
      </vt:variant>
      <vt:variant>
        <vt:i4>5</vt:i4>
      </vt:variant>
      <vt:variant>
        <vt:lpwstr/>
      </vt:variant>
      <vt:variant>
        <vt:lpwstr>_Toc452409578</vt:lpwstr>
      </vt:variant>
      <vt:variant>
        <vt:i4>1572915</vt:i4>
      </vt:variant>
      <vt:variant>
        <vt:i4>200</vt:i4>
      </vt:variant>
      <vt:variant>
        <vt:i4>0</vt:i4>
      </vt:variant>
      <vt:variant>
        <vt:i4>5</vt:i4>
      </vt:variant>
      <vt:variant>
        <vt:lpwstr/>
      </vt:variant>
      <vt:variant>
        <vt:lpwstr>_Toc452409577</vt:lpwstr>
      </vt:variant>
      <vt:variant>
        <vt:i4>1572915</vt:i4>
      </vt:variant>
      <vt:variant>
        <vt:i4>194</vt:i4>
      </vt:variant>
      <vt:variant>
        <vt:i4>0</vt:i4>
      </vt:variant>
      <vt:variant>
        <vt:i4>5</vt:i4>
      </vt:variant>
      <vt:variant>
        <vt:lpwstr/>
      </vt:variant>
      <vt:variant>
        <vt:lpwstr>_Toc452409576</vt:lpwstr>
      </vt:variant>
      <vt:variant>
        <vt:i4>1572915</vt:i4>
      </vt:variant>
      <vt:variant>
        <vt:i4>188</vt:i4>
      </vt:variant>
      <vt:variant>
        <vt:i4>0</vt:i4>
      </vt:variant>
      <vt:variant>
        <vt:i4>5</vt:i4>
      </vt:variant>
      <vt:variant>
        <vt:lpwstr/>
      </vt:variant>
      <vt:variant>
        <vt:lpwstr>_Toc452409575</vt:lpwstr>
      </vt:variant>
      <vt:variant>
        <vt:i4>1572915</vt:i4>
      </vt:variant>
      <vt:variant>
        <vt:i4>182</vt:i4>
      </vt:variant>
      <vt:variant>
        <vt:i4>0</vt:i4>
      </vt:variant>
      <vt:variant>
        <vt:i4>5</vt:i4>
      </vt:variant>
      <vt:variant>
        <vt:lpwstr/>
      </vt:variant>
      <vt:variant>
        <vt:lpwstr>_Toc452409574</vt:lpwstr>
      </vt:variant>
      <vt:variant>
        <vt:i4>1572915</vt:i4>
      </vt:variant>
      <vt:variant>
        <vt:i4>176</vt:i4>
      </vt:variant>
      <vt:variant>
        <vt:i4>0</vt:i4>
      </vt:variant>
      <vt:variant>
        <vt:i4>5</vt:i4>
      </vt:variant>
      <vt:variant>
        <vt:lpwstr/>
      </vt:variant>
      <vt:variant>
        <vt:lpwstr>_Toc452409573</vt:lpwstr>
      </vt:variant>
      <vt:variant>
        <vt:i4>1572915</vt:i4>
      </vt:variant>
      <vt:variant>
        <vt:i4>170</vt:i4>
      </vt:variant>
      <vt:variant>
        <vt:i4>0</vt:i4>
      </vt:variant>
      <vt:variant>
        <vt:i4>5</vt:i4>
      </vt:variant>
      <vt:variant>
        <vt:lpwstr/>
      </vt:variant>
      <vt:variant>
        <vt:lpwstr>_Toc452409572</vt:lpwstr>
      </vt:variant>
      <vt:variant>
        <vt:i4>1572915</vt:i4>
      </vt:variant>
      <vt:variant>
        <vt:i4>164</vt:i4>
      </vt:variant>
      <vt:variant>
        <vt:i4>0</vt:i4>
      </vt:variant>
      <vt:variant>
        <vt:i4>5</vt:i4>
      </vt:variant>
      <vt:variant>
        <vt:lpwstr/>
      </vt:variant>
      <vt:variant>
        <vt:lpwstr>_Toc452409571</vt:lpwstr>
      </vt:variant>
      <vt:variant>
        <vt:i4>1572915</vt:i4>
      </vt:variant>
      <vt:variant>
        <vt:i4>158</vt:i4>
      </vt:variant>
      <vt:variant>
        <vt:i4>0</vt:i4>
      </vt:variant>
      <vt:variant>
        <vt:i4>5</vt:i4>
      </vt:variant>
      <vt:variant>
        <vt:lpwstr/>
      </vt:variant>
      <vt:variant>
        <vt:lpwstr>_Toc452409570</vt:lpwstr>
      </vt:variant>
      <vt:variant>
        <vt:i4>1638451</vt:i4>
      </vt:variant>
      <vt:variant>
        <vt:i4>152</vt:i4>
      </vt:variant>
      <vt:variant>
        <vt:i4>0</vt:i4>
      </vt:variant>
      <vt:variant>
        <vt:i4>5</vt:i4>
      </vt:variant>
      <vt:variant>
        <vt:lpwstr/>
      </vt:variant>
      <vt:variant>
        <vt:lpwstr>_Toc452409569</vt:lpwstr>
      </vt:variant>
      <vt:variant>
        <vt:i4>1638451</vt:i4>
      </vt:variant>
      <vt:variant>
        <vt:i4>146</vt:i4>
      </vt:variant>
      <vt:variant>
        <vt:i4>0</vt:i4>
      </vt:variant>
      <vt:variant>
        <vt:i4>5</vt:i4>
      </vt:variant>
      <vt:variant>
        <vt:lpwstr/>
      </vt:variant>
      <vt:variant>
        <vt:lpwstr>_Toc452409568</vt:lpwstr>
      </vt:variant>
      <vt:variant>
        <vt:i4>1638451</vt:i4>
      </vt:variant>
      <vt:variant>
        <vt:i4>140</vt:i4>
      </vt:variant>
      <vt:variant>
        <vt:i4>0</vt:i4>
      </vt:variant>
      <vt:variant>
        <vt:i4>5</vt:i4>
      </vt:variant>
      <vt:variant>
        <vt:lpwstr/>
      </vt:variant>
      <vt:variant>
        <vt:lpwstr>_Toc452409567</vt:lpwstr>
      </vt:variant>
      <vt:variant>
        <vt:i4>1638451</vt:i4>
      </vt:variant>
      <vt:variant>
        <vt:i4>134</vt:i4>
      </vt:variant>
      <vt:variant>
        <vt:i4>0</vt:i4>
      </vt:variant>
      <vt:variant>
        <vt:i4>5</vt:i4>
      </vt:variant>
      <vt:variant>
        <vt:lpwstr/>
      </vt:variant>
      <vt:variant>
        <vt:lpwstr>_Toc452409566</vt:lpwstr>
      </vt:variant>
      <vt:variant>
        <vt:i4>1638451</vt:i4>
      </vt:variant>
      <vt:variant>
        <vt:i4>128</vt:i4>
      </vt:variant>
      <vt:variant>
        <vt:i4>0</vt:i4>
      </vt:variant>
      <vt:variant>
        <vt:i4>5</vt:i4>
      </vt:variant>
      <vt:variant>
        <vt:lpwstr/>
      </vt:variant>
      <vt:variant>
        <vt:lpwstr>_Toc452409565</vt:lpwstr>
      </vt:variant>
      <vt:variant>
        <vt:i4>1638451</vt:i4>
      </vt:variant>
      <vt:variant>
        <vt:i4>122</vt:i4>
      </vt:variant>
      <vt:variant>
        <vt:i4>0</vt:i4>
      </vt:variant>
      <vt:variant>
        <vt:i4>5</vt:i4>
      </vt:variant>
      <vt:variant>
        <vt:lpwstr/>
      </vt:variant>
      <vt:variant>
        <vt:lpwstr>_Toc452409564</vt:lpwstr>
      </vt:variant>
      <vt:variant>
        <vt:i4>1638451</vt:i4>
      </vt:variant>
      <vt:variant>
        <vt:i4>116</vt:i4>
      </vt:variant>
      <vt:variant>
        <vt:i4>0</vt:i4>
      </vt:variant>
      <vt:variant>
        <vt:i4>5</vt:i4>
      </vt:variant>
      <vt:variant>
        <vt:lpwstr/>
      </vt:variant>
      <vt:variant>
        <vt:lpwstr>_Toc452409563</vt:lpwstr>
      </vt:variant>
      <vt:variant>
        <vt:i4>1638451</vt:i4>
      </vt:variant>
      <vt:variant>
        <vt:i4>110</vt:i4>
      </vt:variant>
      <vt:variant>
        <vt:i4>0</vt:i4>
      </vt:variant>
      <vt:variant>
        <vt:i4>5</vt:i4>
      </vt:variant>
      <vt:variant>
        <vt:lpwstr/>
      </vt:variant>
      <vt:variant>
        <vt:lpwstr>_Toc452409562</vt:lpwstr>
      </vt:variant>
      <vt:variant>
        <vt:i4>1638451</vt:i4>
      </vt:variant>
      <vt:variant>
        <vt:i4>104</vt:i4>
      </vt:variant>
      <vt:variant>
        <vt:i4>0</vt:i4>
      </vt:variant>
      <vt:variant>
        <vt:i4>5</vt:i4>
      </vt:variant>
      <vt:variant>
        <vt:lpwstr/>
      </vt:variant>
      <vt:variant>
        <vt:lpwstr>_Toc452409561</vt:lpwstr>
      </vt:variant>
      <vt:variant>
        <vt:i4>1638451</vt:i4>
      </vt:variant>
      <vt:variant>
        <vt:i4>98</vt:i4>
      </vt:variant>
      <vt:variant>
        <vt:i4>0</vt:i4>
      </vt:variant>
      <vt:variant>
        <vt:i4>5</vt:i4>
      </vt:variant>
      <vt:variant>
        <vt:lpwstr/>
      </vt:variant>
      <vt:variant>
        <vt:lpwstr>_Toc452409560</vt:lpwstr>
      </vt:variant>
      <vt:variant>
        <vt:i4>1703987</vt:i4>
      </vt:variant>
      <vt:variant>
        <vt:i4>92</vt:i4>
      </vt:variant>
      <vt:variant>
        <vt:i4>0</vt:i4>
      </vt:variant>
      <vt:variant>
        <vt:i4>5</vt:i4>
      </vt:variant>
      <vt:variant>
        <vt:lpwstr/>
      </vt:variant>
      <vt:variant>
        <vt:lpwstr>_Toc452409559</vt:lpwstr>
      </vt:variant>
      <vt:variant>
        <vt:i4>1703987</vt:i4>
      </vt:variant>
      <vt:variant>
        <vt:i4>86</vt:i4>
      </vt:variant>
      <vt:variant>
        <vt:i4>0</vt:i4>
      </vt:variant>
      <vt:variant>
        <vt:i4>5</vt:i4>
      </vt:variant>
      <vt:variant>
        <vt:lpwstr/>
      </vt:variant>
      <vt:variant>
        <vt:lpwstr>_Toc452409558</vt:lpwstr>
      </vt:variant>
      <vt:variant>
        <vt:i4>1703987</vt:i4>
      </vt:variant>
      <vt:variant>
        <vt:i4>80</vt:i4>
      </vt:variant>
      <vt:variant>
        <vt:i4>0</vt:i4>
      </vt:variant>
      <vt:variant>
        <vt:i4>5</vt:i4>
      </vt:variant>
      <vt:variant>
        <vt:lpwstr/>
      </vt:variant>
      <vt:variant>
        <vt:lpwstr>_Toc452409557</vt:lpwstr>
      </vt:variant>
      <vt:variant>
        <vt:i4>1703987</vt:i4>
      </vt:variant>
      <vt:variant>
        <vt:i4>74</vt:i4>
      </vt:variant>
      <vt:variant>
        <vt:i4>0</vt:i4>
      </vt:variant>
      <vt:variant>
        <vt:i4>5</vt:i4>
      </vt:variant>
      <vt:variant>
        <vt:lpwstr/>
      </vt:variant>
      <vt:variant>
        <vt:lpwstr>_Toc452409556</vt:lpwstr>
      </vt:variant>
      <vt:variant>
        <vt:i4>1703987</vt:i4>
      </vt:variant>
      <vt:variant>
        <vt:i4>68</vt:i4>
      </vt:variant>
      <vt:variant>
        <vt:i4>0</vt:i4>
      </vt:variant>
      <vt:variant>
        <vt:i4>5</vt:i4>
      </vt:variant>
      <vt:variant>
        <vt:lpwstr/>
      </vt:variant>
      <vt:variant>
        <vt:lpwstr>_Toc452409555</vt:lpwstr>
      </vt:variant>
      <vt:variant>
        <vt:i4>1703987</vt:i4>
      </vt:variant>
      <vt:variant>
        <vt:i4>62</vt:i4>
      </vt:variant>
      <vt:variant>
        <vt:i4>0</vt:i4>
      </vt:variant>
      <vt:variant>
        <vt:i4>5</vt:i4>
      </vt:variant>
      <vt:variant>
        <vt:lpwstr/>
      </vt:variant>
      <vt:variant>
        <vt:lpwstr>_Toc452409554</vt:lpwstr>
      </vt:variant>
      <vt:variant>
        <vt:i4>1703987</vt:i4>
      </vt:variant>
      <vt:variant>
        <vt:i4>56</vt:i4>
      </vt:variant>
      <vt:variant>
        <vt:i4>0</vt:i4>
      </vt:variant>
      <vt:variant>
        <vt:i4>5</vt:i4>
      </vt:variant>
      <vt:variant>
        <vt:lpwstr/>
      </vt:variant>
      <vt:variant>
        <vt:lpwstr>_Toc452409553</vt:lpwstr>
      </vt:variant>
      <vt:variant>
        <vt:i4>1703987</vt:i4>
      </vt:variant>
      <vt:variant>
        <vt:i4>50</vt:i4>
      </vt:variant>
      <vt:variant>
        <vt:i4>0</vt:i4>
      </vt:variant>
      <vt:variant>
        <vt:i4>5</vt:i4>
      </vt:variant>
      <vt:variant>
        <vt:lpwstr/>
      </vt:variant>
      <vt:variant>
        <vt:lpwstr>_Toc452409552</vt:lpwstr>
      </vt:variant>
      <vt:variant>
        <vt:i4>1703987</vt:i4>
      </vt:variant>
      <vt:variant>
        <vt:i4>44</vt:i4>
      </vt:variant>
      <vt:variant>
        <vt:i4>0</vt:i4>
      </vt:variant>
      <vt:variant>
        <vt:i4>5</vt:i4>
      </vt:variant>
      <vt:variant>
        <vt:lpwstr/>
      </vt:variant>
      <vt:variant>
        <vt:lpwstr>_Toc452409551</vt:lpwstr>
      </vt:variant>
      <vt:variant>
        <vt:i4>1703987</vt:i4>
      </vt:variant>
      <vt:variant>
        <vt:i4>38</vt:i4>
      </vt:variant>
      <vt:variant>
        <vt:i4>0</vt:i4>
      </vt:variant>
      <vt:variant>
        <vt:i4>5</vt:i4>
      </vt:variant>
      <vt:variant>
        <vt:lpwstr/>
      </vt:variant>
      <vt:variant>
        <vt:lpwstr>_Toc452409550</vt:lpwstr>
      </vt:variant>
      <vt:variant>
        <vt:i4>1769523</vt:i4>
      </vt:variant>
      <vt:variant>
        <vt:i4>32</vt:i4>
      </vt:variant>
      <vt:variant>
        <vt:i4>0</vt:i4>
      </vt:variant>
      <vt:variant>
        <vt:i4>5</vt:i4>
      </vt:variant>
      <vt:variant>
        <vt:lpwstr/>
      </vt:variant>
      <vt:variant>
        <vt:lpwstr>_Toc452409549</vt:lpwstr>
      </vt:variant>
      <vt:variant>
        <vt:i4>1769523</vt:i4>
      </vt:variant>
      <vt:variant>
        <vt:i4>26</vt:i4>
      </vt:variant>
      <vt:variant>
        <vt:i4>0</vt:i4>
      </vt:variant>
      <vt:variant>
        <vt:i4>5</vt:i4>
      </vt:variant>
      <vt:variant>
        <vt:lpwstr/>
      </vt:variant>
      <vt:variant>
        <vt:lpwstr>_Toc452409548</vt:lpwstr>
      </vt:variant>
      <vt:variant>
        <vt:i4>1769523</vt:i4>
      </vt:variant>
      <vt:variant>
        <vt:i4>20</vt:i4>
      </vt:variant>
      <vt:variant>
        <vt:i4>0</vt:i4>
      </vt:variant>
      <vt:variant>
        <vt:i4>5</vt:i4>
      </vt:variant>
      <vt:variant>
        <vt:lpwstr/>
      </vt:variant>
      <vt:variant>
        <vt:lpwstr>_Toc452409547</vt:lpwstr>
      </vt:variant>
      <vt:variant>
        <vt:i4>1769523</vt:i4>
      </vt:variant>
      <vt:variant>
        <vt:i4>14</vt:i4>
      </vt:variant>
      <vt:variant>
        <vt:i4>0</vt:i4>
      </vt:variant>
      <vt:variant>
        <vt:i4>5</vt:i4>
      </vt:variant>
      <vt:variant>
        <vt:lpwstr/>
      </vt:variant>
      <vt:variant>
        <vt:lpwstr>_Toc452409546</vt:lpwstr>
      </vt:variant>
      <vt:variant>
        <vt:i4>1769523</vt:i4>
      </vt:variant>
      <vt:variant>
        <vt:i4>8</vt:i4>
      </vt:variant>
      <vt:variant>
        <vt:i4>0</vt:i4>
      </vt:variant>
      <vt:variant>
        <vt:i4>5</vt:i4>
      </vt:variant>
      <vt:variant>
        <vt:lpwstr/>
      </vt:variant>
      <vt:variant>
        <vt:lpwstr>_Toc452409545</vt:lpwstr>
      </vt:variant>
      <vt:variant>
        <vt:i4>1769523</vt:i4>
      </vt:variant>
      <vt:variant>
        <vt:i4>2</vt:i4>
      </vt:variant>
      <vt:variant>
        <vt:i4>0</vt:i4>
      </vt:variant>
      <vt:variant>
        <vt:i4>5</vt:i4>
      </vt:variant>
      <vt:variant>
        <vt:lpwstr/>
      </vt:variant>
      <vt:variant>
        <vt:lpwstr>_Toc452409544</vt:lpwstr>
      </vt:variant>
      <vt:variant>
        <vt:i4>2424958</vt:i4>
      </vt:variant>
      <vt:variant>
        <vt:i4>193448</vt:i4>
      </vt:variant>
      <vt:variant>
        <vt:i4>1215</vt:i4>
      </vt:variant>
      <vt:variant>
        <vt:i4>1</vt:i4>
      </vt:variant>
      <vt:variant>
        <vt:lpwstr>http://upload.wikimedia.org/wikipedia/commons/thumb/1/18/Oaep-diagram-20080305.png/250px-Oaep-diagram-20080305.png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Tuan Anh</dc:creator>
  <cp:keywords/>
  <dc:description/>
  <cp:lastModifiedBy>build ryuki</cp:lastModifiedBy>
  <cp:revision>48</cp:revision>
  <dcterms:created xsi:type="dcterms:W3CDTF">2021-03-04T02:43:00Z</dcterms:created>
  <dcterms:modified xsi:type="dcterms:W3CDTF">2025-11-27T10:55:00Z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ies>
</file>